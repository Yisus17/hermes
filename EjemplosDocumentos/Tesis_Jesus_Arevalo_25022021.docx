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A0E0C4" w14:textId="77777777" w:rsidR="00A53C35" w:rsidRPr="00D14216" w:rsidRDefault="00A53C35">
      <w:pPr>
        <w:rPr>
          <w:rFonts w:eastAsia="SimSun" w:cs="Segoe UI"/>
          <w:sz w:val="18"/>
          <w:szCs w:val="18"/>
        </w:rPr>
      </w:pPr>
    </w:p>
    <w:p w14:paraId="0BDB9F57" w14:textId="77777777" w:rsidR="00211188" w:rsidRPr="00D14216" w:rsidRDefault="00215C32" w:rsidP="00751666">
      <w:pPr>
        <w:spacing w:after="0"/>
        <w:jc w:val="center"/>
        <w:rPr>
          <w:rFonts w:eastAsia="SimSun" w:cs="Segoe UI"/>
          <w:sz w:val="18"/>
          <w:szCs w:val="18"/>
        </w:rPr>
      </w:pPr>
      <w:r w:rsidRPr="00D14216">
        <w:rPr>
          <w:rFonts w:eastAsia="SimSun"/>
          <w:noProof/>
          <w:szCs w:val="18"/>
          <w:lang w:eastAsia="es-VE"/>
        </w:rPr>
        <w:drawing>
          <wp:inline distT="0" distB="0" distL="0" distR="0" wp14:anchorId="51F3B365" wp14:editId="0D35FD51">
            <wp:extent cx="1143000" cy="1143000"/>
            <wp:effectExtent l="0" t="0" r="0" b="0"/>
            <wp:docPr id="9" name="Imagen 1" descr="logou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cv"/>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037C81CF" w14:textId="77777777" w:rsidR="00211188" w:rsidRPr="00D14216" w:rsidRDefault="00211188" w:rsidP="00751666">
      <w:pPr>
        <w:spacing w:after="0"/>
        <w:jc w:val="center"/>
        <w:rPr>
          <w:rFonts w:cs="Segoe UI"/>
        </w:rPr>
      </w:pPr>
      <w:r w:rsidRPr="00D14216">
        <w:rPr>
          <w:rFonts w:cs="Segoe UI"/>
        </w:rPr>
        <w:t>UNIVERSIDAD CENTRAL DE VENEZUELA</w:t>
      </w:r>
    </w:p>
    <w:p w14:paraId="5A8C9453" w14:textId="77777777" w:rsidR="00211188" w:rsidRPr="00D14216" w:rsidRDefault="00211188" w:rsidP="00751666">
      <w:pPr>
        <w:spacing w:after="0"/>
        <w:jc w:val="center"/>
        <w:rPr>
          <w:rFonts w:cs="Segoe UI"/>
        </w:rPr>
      </w:pPr>
      <w:r w:rsidRPr="00D14216">
        <w:rPr>
          <w:rFonts w:cs="Segoe UI"/>
        </w:rPr>
        <w:t>FACULTAD DE CIENCIAS</w:t>
      </w:r>
    </w:p>
    <w:p w14:paraId="5E2321D9" w14:textId="77777777" w:rsidR="00211188" w:rsidRPr="00D14216" w:rsidRDefault="00211188" w:rsidP="00751666">
      <w:pPr>
        <w:spacing w:after="0"/>
        <w:jc w:val="center"/>
        <w:rPr>
          <w:rFonts w:cs="Segoe UI"/>
        </w:rPr>
      </w:pPr>
      <w:r w:rsidRPr="00D14216">
        <w:rPr>
          <w:rFonts w:cs="Segoe UI"/>
        </w:rPr>
        <w:t>ESCUELA DE COMPUTACIÓN</w:t>
      </w:r>
    </w:p>
    <w:p w14:paraId="04D658AE" w14:textId="77777777" w:rsidR="00211188" w:rsidRPr="00D14216" w:rsidRDefault="00211188" w:rsidP="00751666">
      <w:pPr>
        <w:spacing w:after="0"/>
        <w:jc w:val="center"/>
        <w:rPr>
          <w:rFonts w:cs="Segoe UI"/>
        </w:rPr>
      </w:pPr>
      <w:r w:rsidRPr="00D14216">
        <w:rPr>
          <w:rFonts w:cs="Segoe UI"/>
        </w:rPr>
        <w:t>CENTRO DE INVESTIGACIÓN EN SISTEMAS DE INFORMACIÓN</w:t>
      </w:r>
    </w:p>
    <w:p w14:paraId="2E14AC55" w14:textId="77777777" w:rsidR="00751666" w:rsidRPr="00D14216" w:rsidRDefault="00751666" w:rsidP="00751666">
      <w:pPr>
        <w:spacing w:after="0"/>
        <w:rPr>
          <w:rFonts w:cs="Segoe UI"/>
        </w:rPr>
      </w:pPr>
    </w:p>
    <w:p w14:paraId="6A23F74B" w14:textId="77777777" w:rsidR="00211188" w:rsidRPr="00D14216" w:rsidRDefault="00211188" w:rsidP="00751666">
      <w:pPr>
        <w:spacing w:after="0"/>
        <w:rPr>
          <w:rFonts w:cs="Segoe UI"/>
        </w:rPr>
      </w:pPr>
    </w:p>
    <w:sdt>
      <w:sdtPr>
        <w:rPr>
          <w:rFonts w:cs="Segoe UI"/>
          <w:b/>
          <w:sz w:val="22"/>
        </w:rPr>
        <w:alias w:val="Title"/>
        <w:tag w:val=""/>
        <w:id w:val="1069075274"/>
        <w:placeholder>
          <w:docPart w:val="D4AB8357DC1143ADBB2B99A2616E7E07"/>
        </w:placeholder>
        <w:dataBinding w:prefixMappings="xmlns:ns0='http://purl.org/dc/elements/1.1/' xmlns:ns1='http://schemas.openxmlformats.org/package/2006/metadata/core-properties' " w:xpath="/ns1:coreProperties[1]/ns0:title[1]" w:storeItemID="{6C3C8BC8-F283-45AE-878A-BAB7291924A1}"/>
        <w:text/>
      </w:sdtPr>
      <w:sdtContent>
        <w:p w14:paraId="00D2DDDA" w14:textId="77777777" w:rsidR="00211188" w:rsidRPr="007D6690" w:rsidRDefault="007D6690" w:rsidP="00751666">
          <w:pPr>
            <w:pStyle w:val="Title"/>
            <w:rPr>
              <w:rFonts w:cs="Segoe UI"/>
              <w:b/>
              <w:sz w:val="40"/>
            </w:rPr>
          </w:pPr>
          <w:r>
            <w:rPr>
              <w:rFonts w:cs="Segoe UI"/>
              <w:b/>
              <w:sz w:val="22"/>
            </w:rPr>
            <w:t>DESARROLLO DE UN SISTEMA DE INFORMACIÓN                                     PARA LA ATENCIÓN AL PACIENTE A TRAVÉS                                                DE CONSULTAS ESPECIALIZADAS                                                               Y/O SERVICIOS DE APOYO CLÍNICO</w:t>
          </w:r>
        </w:p>
      </w:sdtContent>
    </w:sdt>
    <w:p w14:paraId="3495B35C" w14:textId="77777777" w:rsidR="00211188" w:rsidRPr="00D14216" w:rsidRDefault="00211188" w:rsidP="00751666">
      <w:pPr>
        <w:spacing w:after="0"/>
        <w:jc w:val="center"/>
        <w:rPr>
          <w:rFonts w:cs="Segoe UI"/>
        </w:rPr>
      </w:pPr>
    </w:p>
    <w:p w14:paraId="6E0EAEFB" w14:textId="77777777" w:rsidR="00211188" w:rsidRPr="00D14216" w:rsidRDefault="00211188" w:rsidP="00751666">
      <w:pPr>
        <w:spacing w:after="0"/>
        <w:jc w:val="center"/>
        <w:rPr>
          <w:rFonts w:cs="Segoe UI"/>
        </w:rPr>
      </w:pPr>
    </w:p>
    <w:p w14:paraId="445BC15E" w14:textId="77777777" w:rsidR="00211188" w:rsidRPr="00D14216" w:rsidRDefault="00211188" w:rsidP="00751666">
      <w:pPr>
        <w:spacing w:after="0"/>
        <w:jc w:val="center"/>
        <w:rPr>
          <w:rFonts w:cs="Segoe UI"/>
        </w:rPr>
      </w:pPr>
    </w:p>
    <w:p w14:paraId="0F15FDDB" w14:textId="77777777" w:rsidR="00211188" w:rsidRPr="00D14216" w:rsidRDefault="00211188" w:rsidP="000A6A6C">
      <w:pPr>
        <w:spacing w:after="0"/>
        <w:jc w:val="center"/>
        <w:rPr>
          <w:rFonts w:cs="Segoe UI"/>
        </w:rPr>
      </w:pPr>
      <w:r w:rsidRPr="00D14216">
        <w:rPr>
          <w:rFonts w:cs="Segoe UI"/>
        </w:rPr>
        <w:t xml:space="preserve">Trabajo </w:t>
      </w:r>
      <w:r w:rsidR="000A6C9A" w:rsidRPr="00D14216">
        <w:rPr>
          <w:rFonts w:cs="Segoe UI"/>
        </w:rPr>
        <w:t>Especial de Grado</w:t>
      </w:r>
      <w:r w:rsidRPr="00D14216">
        <w:rPr>
          <w:rFonts w:cs="Segoe UI"/>
        </w:rPr>
        <w:t xml:space="preserve"> presentado ante la ilustre</w:t>
      </w:r>
    </w:p>
    <w:p w14:paraId="59B871B4" w14:textId="77777777" w:rsidR="00211188" w:rsidRPr="00D14216" w:rsidRDefault="00211188" w:rsidP="000A6A6C">
      <w:pPr>
        <w:spacing w:after="0"/>
        <w:jc w:val="center"/>
        <w:rPr>
          <w:rFonts w:cs="Segoe UI"/>
        </w:rPr>
      </w:pPr>
      <w:r w:rsidRPr="00D14216">
        <w:rPr>
          <w:rFonts w:cs="Segoe UI"/>
        </w:rPr>
        <w:t>Universi</w:t>
      </w:r>
      <w:r w:rsidR="00DD047F" w:rsidRPr="00D14216">
        <w:rPr>
          <w:rFonts w:cs="Segoe UI"/>
        </w:rPr>
        <w:t>dad Central de Venezuela por</w:t>
      </w:r>
    </w:p>
    <w:p w14:paraId="13EEFA9B" w14:textId="3A2603C6" w:rsidR="00211188" w:rsidRPr="00D14216" w:rsidRDefault="00211188" w:rsidP="00455EE5">
      <w:pPr>
        <w:spacing w:after="0"/>
        <w:jc w:val="center"/>
        <w:rPr>
          <w:rFonts w:cs="Segoe UI"/>
          <w:szCs w:val="20"/>
        </w:rPr>
      </w:pPr>
      <w:r w:rsidRPr="00D14216">
        <w:rPr>
          <w:rFonts w:cs="Segoe UI"/>
          <w:szCs w:val="20"/>
        </w:rPr>
        <w:t xml:space="preserve">Br. </w:t>
      </w:r>
      <w:sdt>
        <w:sdtPr>
          <w:rPr>
            <w:rFonts w:cs="Segoe UI"/>
            <w:szCs w:val="20"/>
          </w:rPr>
          <w:alias w:val="Author"/>
          <w:tag w:val=""/>
          <w:id w:val="1700596517"/>
          <w:placeholder>
            <w:docPart w:val="1802DF69CDCC4256AEBDD256FF4B5A12"/>
          </w:placeholder>
          <w:dataBinding w:prefixMappings="xmlns:ns0='http://purl.org/dc/elements/1.1/' xmlns:ns1='http://schemas.openxmlformats.org/package/2006/metadata/core-properties' " w:xpath="/ns1:coreProperties[1]/ns0:creator[1]" w:storeItemID="{6C3C8BC8-F283-45AE-878A-BAB7291924A1}"/>
          <w:text/>
        </w:sdtPr>
        <w:sdtContent>
          <w:r w:rsidR="008A1063">
            <w:rPr>
              <w:rFonts w:cs="Segoe UI"/>
              <w:szCs w:val="20"/>
            </w:rPr>
            <w:t>Jesús Alberto Arévalo Sandoval</w:t>
          </w:r>
        </w:sdtContent>
      </w:sdt>
      <w:r w:rsidRPr="00D14216">
        <w:rPr>
          <w:rFonts w:cs="Segoe UI"/>
          <w:szCs w:val="20"/>
        </w:rPr>
        <w:t>.</w:t>
      </w:r>
    </w:p>
    <w:p w14:paraId="5210DB95" w14:textId="77777777" w:rsidR="00211188" w:rsidRPr="00D14216" w:rsidRDefault="000A6C9A" w:rsidP="000A6A6C">
      <w:pPr>
        <w:spacing w:after="0"/>
        <w:jc w:val="center"/>
        <w:rPr>
          <w:rFonts w:cs="Segoe UI"/>
          <w:szCs w:val="20"/>
        </w:rPr>
      </w:pPr>
      <w:r w:rsidRPr="00D14216">
        <w:rPr>
          <w:rFonts w:cs="Segoe UI"/>
          <w:szCs w:val="20"/>
        </w:rPr>
        <w:t>Para optar al título de Licenciado en Computación</w:t>
      </w:r>
    </w:p>
    <w:p w14:paraId="6BC4C3B6" w14:textId="77777777" w:rsidR="00EF0F11" w:rsidRPr="00D14216" w:rsidRDefault="00AF6EBF" w:rsidP="000A6A6C">
      <w:pPr>
        <w:spacing w:after="0"/>
        <w:jc w:val="center"/>
        <w:rPr>
          <w:rFonts w:cs="Segoe UI"/>
          <w:szCs w:val="20"/>
        </w:rPr>
      </w:pPr>
      <w:r w:rsidRPr="00D14216">
        <w:rPr>
          <w:rFonts w:cs="Segoe UI"/>
          <w:szCs w:val="20"/>
        </w:rPr>
        <w:t>Tutores:</w:t>
      </w:r>
    </w:p>
    <w:p w14:paraId="7694FC20" w14:textId="77777777" w:rsidR="00EF0F11" w:rsidRDefault="00101979" w:rsidP="000A6A6C">
      <w:pPr>
        <w:spacing w:after="0"/>
        <w:jc w:val="center"/>
        <w:rPr>
          <w:rFonts w:cs="Segoe UI"/>
          <w:szCs w:val="20"/>
        </w:rPr>
      </w:pPr>
      <w:r>
        <w:rPr>
          <w:rFonts w:cs="Segoe UI"/>
          <w:szCs w:val="20"/>
        </w:rPr>
        <w:t xml:space="preserve">Profa. </w:t>
      </w:r>
      <w:proofErr w:type="spellStart"/>
      <w:r w:rsidR="00E24B0D">
        <w:rPr>
          <w:rFonts w:cs="Segoe UI"/>
          <w:szCs w:val="20"/>
        </w:rPr>
        <w:t>Concettina</w:t>
      </w:r>
      <w:proofErr w:type="spellEnd"/>
      <w:r w:rsidR="00E24B0D">
        <w:rPr>
          <w:rFonts w:cs="Segoe UI"/>
          <w:szCs w:val="20"/>
        </w:rPr>
        <w:t xml:space="preserve"> Di Vasta</w:t>
      </w:r>
    </w:p>
    <w:p w14:paraId="2DE2DEC5" w14:textId="33ECE658" w:rsidR="00211188" w:rsidRDefault="00211188" w:rsidP="00751666">
      <w:pPr>
        <w:spacing w:after="0"/>
        <w:rPr>
          <w:rFonts w:cs="Segoe UI"/>
          <w:szCs w:val="20"/>
        </w:rPr>
      </w:pPr>
    </w:p>
    <w:p w14:paraId="224D8B99" w14:textId="77777777" w:rsidR="008A1063" w:rsidRPr="00D14216" w:rsidRDefault="008A1063" w:rsidP="00751666">
      <w:pPr>
        <w:spacing w:after="0"/>
        <w:rPr>
          <w:rFonts w:cs="Segoe UI"/>
        </w:rPr>
      </w:pPr>
    </w:p>
    <w:p w14:paraId="7388F43E" w14:textId="77777777" w:rsidR="00455EE5" w:rsidRPr="00D14216" w:rsidRDefault="00455EE5" w:rsidP="00751666">
      <w:pPr>
        <w:spacing w:after="0"/>
        <w:rPr>
          <w:rFonts w:cs="Segoe UI"/>
        </w:rPr>
      </w:pPr>
    </w:p>
    <w:p w14:paraId="680EF611" w14:textId="325A2EAE" w:rsidR="00211188" w:rsidRPr="00D14216" w:rsidRDefault="000A6C9A" w:rsidP="000A6A6C">
      <w:pPr>
        <w:spacing w:after="0"/>
        <w:jc w:val="center"/>
        <w:rPr>
          <w:rFonts w:cs="Segoe UI"/>
          <w:noProof/>
          <w:sz w:val="28"/>
        </w:rPr>
        <w:sectPr w:rsidR="00211188" w:rsidRPr="00D14216">
          <w:headerReference w:type="default" r:id="rId11"/>
          <w:footerReference w:type="default" r:id="rId12"/>
          <w:pgSz w:w="12240" w:h="15840"/>
          <w:pgMar w:top="1440" w:right="1440" w:bottom="1440" w:left="1440" w:header="720" w:footer="720" w:gutter="0"/>
          <w:cols w:space="720"/>
        </w:sectPr>
      </w:pPr>
      <w:r w:rsidRPr="00D14216">
        <w:rPr>
          <w:rFonts w:cs="Segoe UI"/>
        </w:rPr>
        <w:t xml:space="preserve">Caracas, </w:t>
      </w:r>
      <w:sdt>
        <w:sdtPr>
          <w:rPr>
            <w:rFonts w:cs="Segoe UI"/>
          </w:rPr>
          <w:alias w:val="Publish Date"/>
          <w:tag w:val=""/>
          <w:id w:val="-2027474823"/>
          <w:placeholder>
            <w:docPart w:val="44132A8FE93E495E9222897DAF23AA10"/>
          </w:placeholder>
          <w:dataBinding w:prefixMappings="xmlns:ns0='http://schemas.microsoft.com/office/2006/coverPageProps' " w:xpath="/ns0:CoverPageProperties[1]/ns0:PublishDate[1]" w:storeItemID="{55AF091B-3C7A-41E3-B477-F2FDAA23CFDA}"/>
          <w:date>
            <w:dateFormat w:val="dd/MM/yyyy"/>
            <w:lid w:val="es-VE"/>
            <w:storeMappedDataAs w:val="dateTime"/>
            <w:calendar w:val="gregorian"/>
          </w:date>
        </w:sdtPr>
        <w:sdtContent>
          <w:r w:rsidR="008A1063">
            <w:rPr>
              <w:rFonts w:cs="Segoe UI"/>
            </w:rPr>
            <w:t>_____</w:t>
          </w:r>
          <w:r w:rsidR="00613807">
            <w:rPr>
              <w:rFonts w:cs="Segoe UI"/>
            </w:rPr>
            <w:t xml:space="preserve"> de </w:t>
          </w:r>
          <w:r w:rsidR="00B2057D">
            <w:rPr>
              <w:rFonts w:cs="Segoe UI"/>
            </w:rPr>
            <w:t>20</w:t>
          </w:r>
          <w:r w:rsidR="008A1063">
            <w:rPr>
              <w:rFonts w:cs="Segoe UI"/>
            </w:rPr>
            <w:t>21</w:t>
          </w:r>
        </w:sdtContent>
      </w:sdt>
    </w:p>
    <w:p w14:paraId="2102DAA5" w14:textId="77777777" w:rsidR="00A13121" w:rsidRPr="00D14216" w:rsidRDefault="00A13121" w:rsidP="00E7183D">
      <w:pPr>
        <w:spacing w:line="240" w:lineRule="auto"/>
        <w:rPr>
          <w:rFonts w:eastAsia="SimSun" w:cs="Arial"/>
          <w:szCs w:val="20"/>
        </w:rPr>
      </w:pPr>
      <w:r w:rsidRPr="00D14216">
        <w:rPr>
          <w:rFonts w:eastAsia="SimSun" w:cs="Arial"/>
          <w:szCs w:val="20"/>
        </w:rPr>
        <w:lastRenderedPageBreak/>
        <w:t>UNIVERSIDAD CENTRAL DE VENEZUELA</w:t>
      </w:r>
      <w:r w:rsidRPr="00D14216">
        <w:rPr>
          <w:rFonts w:eastAsia="SimSun" w:cs="Arial"/>
          <w:szCs w:val="20"/>
        </w:rPr>
        <w:tab/>
      </w:r>
    </w:p>
    <w:p w14:paraId="058AB813" w14:textId="77777777" w:rsidR="00A13121" w:rsidRPr="00D14216" w:rsidRDefault="00A13121" w:rsidP="00E7183D">
      <w:pPr>
        <w:spacing w:line="240" w:lineRule="auto"/>
        <w:rPr>
          <w:rFonts w:eastAsia="SimSun" w:cs="Arial"/>
          <w:szCs w:val="20"/>
        </w:rPr>
      </w:pPr>
      <w:r w:rsidRPr="00D14216">
        <w:rPr>
          <w:rFonts w:eastAsia="SimSun" w:cs="Arial"/>
          <w:szCs w:val="20"/>
        </w:rPr>
        <w:t>FACULTAD DE CIENCIAS</w:t>
      </w:r>
    </w:p>
    <w:p w14:paraId="35C452FF" w14:textId="77777777" w:rsidR="00A13121" w:rsidRPr="00D14216" w:rsidRDefault="00A13121" w:rsidP="00E7183D">
      <w:pPr>
        <w:spacing w:line="240" w:lineRule="auto"/>
        <w:rPr>
          <w:rFonts w:eastAsia="SimSun" w:cs="Arial"/>
          <w:szCs w:val="20"/>
        </w:rPr>
      </w:pPr>
      <w:r w:rsidRPr="00D14216">
        <w:rPr>
          <w:rFonts w:eastAsia="SimSun" w:cs="Arial"/>
          <w:szCs w:val="20"/>
        </w:rPr>
        <w:t>ESCUELA DE COMPUTACIÓN</w:t>
      </w:r>
    </w:p>
    <w:p w14:paraId="47B0CCEA" w14:textId="77777777" w:rsidR="00A13121" w:rsidRPr="00D14216" w:rsidRDefault="00A13121" w:rsidP="00A13121">
      <w:pPr>
        <w:rPr>
          <w:rFonts w:eastAsia="SimSun" w:cs="Arial"/>
          <w:szCs w:val="20"/>
        </w:rPr>
      </w:pPr>
    </w:p>
    <w:p w14:paraId="64B20366" w14:textId="77777777" w:rsidR="00A13121" w:rsidRPr="00D14216" w:rsidRDefault="00A13121" w:rsidP="00A13121">
      <w:pPr>
        <w:jc w:val="center"/>
        <w:rPr>
          <w:rFonts w:eastAsia="SimSun" w:cs="Arial"/>
          <w:szCs w:val="20"/>
          <w:u w:val="single"/>
        </w:rPr>
      </w:pPr>
      <w:r w:rsidRPr="00D14216">
        <w:rPr>
          <w:rFonts w:eastAsia="SimSun" w:cs="Arial"/>
          <w:szCs w:val="20"/>
          <w:u w:val="single"/>
        </w:rPr>
        <w:t>ACTA</w:t>
      </w:r>
    </w:p>
    <w:p w14:paraId="1C394A75" w14:textId="27044ECD" w:rsidR="00A13121" w:rsidRPr="00D14216" w:rsidRDefault="00A13121" w:rsidP="00A13121">
      <w:pPr>
        <w:rPr>
          <w:rFonts w:eastAsia="SimSun" w:cs="Arial"/>
          <w:szCs w:val="20"/>
        </w:rPr>
      </w:pPr>
      <w:r w:rsidRPr="00D14216">
        <w:rPr>
          <w:rFonts w:eastAsia="SimSun" w:cs="Arial"/>
          <w:szCs w:val="20"/>
        </w:rPr>
        <w:t>Quienes suscriben, miembros del jurado designado por el Consejo de la Escuela de Computación, para examinar el Trabajo Especial de Grado titulado “</w:t>
      </w:r>
      <w:r w:rsidR="007D6690">
        <w:rPr>
          <w:rFonts w:eastAsia="SimSun" w:cs="Arial"/>
          <w:szCs w:val="20"/>
        </w:rPr>
        <w:t>DESARROLLO DE UN SISTEMA DE INFORMACIÓN PARA LA ATENCIÓN AL PACIENTE A TRAVÉS                                                DE CONSULTAS ESPECIALIZADAS Y/O SERVICIOS DE APOYO CLÍNICO</w:t>
      </w:r>
      <w:r w:rsidRPr="00D14216">
        <w:rPr>
          <w:szCs w:val="20"/>
        </w:rPr>
        <w:t>”</w:t>
      </w:r>
      <w:r w:rsidRPr="00D14216">
        <w:rPr>
          <w:rFonts w:eastAsia="SimSun" w:cs="Arial"/>
          <w:szCs w:val="20"/>
        </w:rPr>
        <w:t xml:space="preserve"> </w:t>
      </w:r>
      <w:r w:rsidR="00B8401E">
        <w:rPr>
          <w:rFonts w:eastAsia="SimSun" w:cs="Arial"/>
          <w:szCs w:val="20"/>
        </w:rPr>
        <w:t xml:space="preserve">y presentado por </w:t>
      </w:r>
      <w:r w:rsidR="008A1063">
        <w:rPr>
          <w:rFonts w:eastAsia="SimSun" w:cs="Arial"/>
          <w:szCs w:val="20"/>
        </w:rPr>
        <w:t>el bachiller</w:t>
      </w:r>
      <w:r w:rsidRPr="00D14216">
        <w:rPr>
          <w:rFonts w:eastAsia="SimSun" w:cs="Arial"/>
          <w:szCs w:val="20"/>
        </w:rPr>
        <w:t>: Br.</w:t>
      </w:r>
      <w:r w:rsidR="00012071" w:rsidRPr="00D14216">
        <w:rPr>
          <w:rFonts w:eastAsia="SimSun" w:cs="Arial"/>
          <w:szCs w:val="20"/>
        </w:rPr>
        <w:t xml:space="preserve"> </w:t>
      </w:r>
      <w:sdt>
        <w:sdtPr>
          <w:rPr>
            <w:rFonts w:eastAsia="SimSun" w:cs="Arial"/>
            <w:szCs w:val="20"/>
          </w:rPr>
          <w:alias w:val="Author"/>
          <w:tag w:val=""/>
          <w:id w:val="-258682732"/>
          <w:placeholder>
            <w:docPart w:val="743B00C6ED9C46ADA6DAA4D7D9CF2A7F"/>
          </w:placeholder>
          <w:dataBinding w:prefixMappings="xmlns:ns0='http://purl.org/dc/elements/1.1/' xmlns:ns1='http://schemas.openxmlformats.org/package/2006/metadata/core-properties' " w:xpath="/ns1:coreProperties[1]/ns0:creator[1]" w:storeItemID="{6C3C8BC8-F283-45AE-878A-BAB7291924A1}"/>
          <w:text/>
        </w:sdtPr>
        <w:sdtContent>
          <w:r w:rsidR="008A1063">
            <w:rPr>
              <w:rFonts w:eastAsia="SimSun" w:cs="Arial"/>
              <w:szCs w:val="20"/>
            </w:rPr>
            <w:t>Jesús Alberto Arévalo Sandoval</w:t>
          </w:r>
        </w:sdtContent>
      </w:sdt>
      <w:r w:rsidRPr="00D14216">
        <w:rPr>
          <w:rFonts w:eastAsia="SimSun" w:cs="Arial"/>
          <w:szCs w:val="20"/>
        </w:rPr>
        <w:t xml:space="preserve">, a los fines de optar al título de </w:t>
      </w:r>
      <w:r w:rsidRPr="00D14216">
        <w:rPr>
          <w:rFonts w:eastAsia="SimSun" w:cs="Arial"/>
          <w:b/>
          <w:szCs w:val="20"/>
        </w:rPr>
        <w:t>Licenciado en Computación</w:t>
      </w:r>
      <w:r w:rsidRPr="00D14216">
        <w:rPr>
          <w:rFonts w:eastAsia="SimSun" w:cs="Arial"/>
          <w:szCs w:val="20"/>
        </w:rPr>
        <w:t>, dejamos constancia de lo siguiente:</w:t>
      </w:r>
    </w:p>
    <w:p w14:paraId="5CEA1B48" w14:textId="77777777" w:rsidR="00A13121" w:rsidRPr="00D14216" w:rsidRDefault="00A13121" w:rsidP="00A13121">
      <w:pPr>
        <w:rPr>
          <w:rFonts w:eastAsia="SimSun" w:cs="Arial"/>
          <w:szCs w:val="20"/>
        </w:rPr>
      </w:pPr>
    </w:p>
    <w:p w14:paraId="1C257C84" w14:textId="6CD7AC99" w:rsidR="003103D6" w:rsidRDefault="00A13121" w:rsidP="00A13121">
      <w:pPr>
        <w:rPr>
          <w:rFonts w:eastAsia="SimSun" w:cs="Arial"/>
          <w:szCs w:val="20"/>
        </w:rPr>
      </w:pPr>
      <w:r w:rsidRPr="00D14216">
        <w:rPr>
          <w:rFonts w:eastAsia="SimSun" w:cs="Arial"/>
          <w:szCs w:val="20"/>
        </w:rPr>
        <w:t xml:space="preserve">Leído como fue dicho trabajo, por cada uno de los miembros del jurado, se fijó el día </w:t>
      </w:r>
      <w:r w:rsidR="008A1063">
        <w:rPr>
          <w:rFonts w:eastAsia="SimSun" w:cs="Arial"/>
          <w:szCs w:val="20"/>
        </w:rPr>
        <w:t>XX</w:t>
      </w:r>
      <w:r w:rsidRPr="00D14216">
        <w:rPr>
          <w:rFonts w:eastAsia="SimSun" w:cs="Arial"/>
          <w:szCs w:val="20"/>
        </w:rPr>
        <w:t xml:space="preserve"> de </w:t>
      </w:r>
      <w:r w:rsidR="008A1063">
        <w:rPr>
          <w:rFonts w:eastAsia="SimSun" w:cs="Arial"/>
          <w:szCs w:val="20"/>
        </w:rPr>
        <w:t>XXXXX</w:t>
      </w:r>
      <w:r w:rsidRPr="00D14216">
        <w:rPr>
          <w:rFonts w:eastAsia="SimSun" w:cs="Arial"/>
          <w:szCs w:val="20"/>
        </w:rPr>
        <w:t xml:space="preserve"> de </w:t>
      </w:r>
      <w:r w:rsidR="00E35311" w:rsidRPr="00E35311">
        <w:rPr>
          <w:rFonts w:eastAsia="SimSun" w:cs="Arial"/>
          <w:szCs w:val="20"/>
        </w:rPr>
        <w:t>201</w:t>
      </w:r>
      <w:r w:rsidR="008A1063">
        <w:rPr>
          <w:rFonts w:eastAsia="SimSun" w:cs="Arial"/>
          <w:szCs w:val="20"/>
        </w:rPr>
        <w:t>1</w:t>
      </w:r>
      <w:r w:rsidR="00E35311" w:rsidRPr="00E35311">
        <w:rPr>
          <w:rFonts w:eastAsia="SimSun" w:cs="Arial"/>
          <w:szCs w:val="20"/>
        </w:rPr>
        <w:t>,</w:t>
      </w:r>
      <w:r w:rsidRPr="00D14216">
        <w:rPr>
          <w:rFonts w:eastAsia="SimSun" w:cs="Arial"/>
          <w:szCs w:val="20"/>
        </w:rPr>
        <w:t xml:space="preserve"> a las </w:t>
      </w:r>
      <w:proofErr w:type="spellStart"/>
      <w:proofErr w:type="gramStart"/>
      <w:r w:rsidR="008A1063">
        <w:rPr>
          <w:rFonts w:eastAsia="SimSun" w:cs="Arial"/>
          <w:szCs w:val="20"/>
        </w:rPr>
        <w:t>HH</w:t>
      </w:r>
      <w:r w:rsidR="00E35311" w:rsidRPr="00E35311">
        <w:rPr>
          <w:rFonts w:eastAsia="SimSun" w:cs="Arial"/>
          <w:szCs w:val="20"/>
        </w:rPr>
        <w:t>:</w:t>
      </w:r>
      <w:r w:rsidR="008A1063">
        <w:rPr>
          <w:rFonts w:eastAsia="SimSun" w:cs="Arial"/>
          <w:szCs w:val="20"/>
        </w:rPr>
        <w:t>MM</w:t>
      </w:r>
      <w:r w:rsidR="00E35311" w:rsidRPr="00E35311">
        <w:rPr>
          <w:rFonts w:eastAsia="SimSun" w:cs="Arial"/>
          <w:szCs w:val="20"/>
        </w:rPr>
        <w:t>m</w:t>
      </w:r>
      <w:proofErr w:type="spellEnd"/>
      <w:proofErr w:type="gramEnd"/>
      <w:r w:rsidRPr="00D14216">
        <w:rPr>
          <w:rFonts w:eastAsia="SimSun" w:cs="Arial"/>
          <w:szCs w:val="20"/>
        </w:rPr>
        <w:t xml:space="preserve">, para que </w:t>
      </w:r>
      <w:r w:rsidR="00E35311">
        <w:rPr>
          <w:rFonts w:eastAsia="SimSun" w:cs="Arial"/>
          <w:szCs w:val="20"/>
        </w:rPr>
        <w:t>el autor</w:t>
      </w:r>
      <w:r w:rsidRPr="00D14216">
        <w:rPr>
          <w:rFonts w:eastAsia="SimSun" w:cs="Arial"/>
          <w:szCs w:val="20"/>
        </w:rPr>
        <w:t xml:space="preserve"> lo defendieran en forma pública, lo que est</w:t>
      </w:r>
      <w:r w:rsidR="00E35311">
        <w:rPr>
          <w:rFonts w:eastAsia="SimSun" w:cs="Arial"/>
          <w:szCs w:val="20"/>
        </w:rPr>
        <w:t>e</w:t>
      </w:r>
      <w:r w:rsidRPr="00D14216">
        <w:rPr>
          <w:rFonts w:eastAsia="SimSun" w:cs="Arial"/>
          <w:szCs w:val="20"/>
        </w:rPr>
        <w:t xml:space="preserve"> hi</w:t>
      </w:r>
      <w:r w:rsidR="00E35311">
        <w:rPr>
          <w:rFonts w:eastAsia="SimSun" w:cs="Arial"/>
          <w:szCs w:val="20"/>
        </w:rPr>
        <w:t>zo</w:t>
      </w:r>
      <w:r w:rsidRPr="00D14216">
        <w:rPr>
          <w:rFonts w:eastAsia="SimSun" w:cs="Arial"/>
          <w:szCs w:val="20"/>
        </w:rPr>
        <w:t xml:space="preserve"> en </w:t>
      </w:r>
      <w:r w:rsidR="008A1063">
        <w:rPr>
          <w:rFonts w:eastAsia="SimSun" w:cs="Arial"/>
          <w:szCs w:val="20"/>
        </w:rPr>
        <w:t>________</w:t>
      </w:r>
      <w:r w:rsidRPr="00D14216">
        <w:rPr>
          <w:rFonts w:eastAsia="SimSun" w:cs="Arial"/>
          <w:szCs w:val="20"/>
        </w:rPr>
        <w:t xml:space="preserve"> de la Escuela de Computación, mediante una presentación oral de su contenido, luego de lo cual respondieron a las preguntas formuladas. Finalizada la defensa pública del Trabajo Especial de Grado, el jurado decidió aprobar con la nota de ____ puntos.</w:t>
      </w:r>
    </w:p>
    <w:p w14:paraId="1151A235" w14:textId="69C40586" w:rsidR="00A13121" w:rsidRDefault="00A13121" w:rsidP="00A13121">
      <w:pPr>
        <w:rPr>
          <w:rFonts w:eastAsia="SimSun" w:cs="Arial"/>
          <w:szCs w:val="20"/>
        </w:rPr>
      </w:pPr>
      <w:r w:rsidRPr="00D14216">
        <w:rPr>
          <w:rFonts w:eastAsia="SimSun" w:cs="Arial"/>
          <w:szCs w:val="20"/>
        </w:rPr>
        <w:t xml:space="preserve">En fe de lo cual se levanta la presente Acta, en Caracas </w:t>
      </w:r>
      <w:r w:rsidR="00E35311">
        <w:rPr>
          <w:rFonts w:eastAsia="SimSun" w:cs="Arial"/>
          <w:szCs w:val="20"/>
        </w:rPr>
        <w:t xml:space="preserve">el día </w:t>
      </w:r>
      <w:r w:rsidR="008A1063">
        <w:rPr>
          <w:rFonts w:eastAsia="SimSun" w:cs="Arial"/>
          <w:szCs w:val="20"/>
        </w:rPr>
        <w:t>DD</w:t>
      </w:r>
      <w:r w:rsidRPr="00D14216">
        <w:rPr>
          <w:rFonts w:eastAsia="SimSun" w:cs="Arial"/>
          <w:szCs w:val="20"/>
        </w:rPr>
        <w:t xml:space="preserve"> de </w:t>
      </w:r>
      <w:r w:rsidR="00E35311">
        <w:rPr>
          <w:rFonts w:eastAsia="SimSun" w:cs="Arial"/>
          <w:szCs w:val="20"/>
        </w:rPr>
        <w:t>M</w:t>
      </w:r>
      <w:r w:rsidR="008A1063">
        <w:rPr>
          <w:rFonts w:eastAsia="SimSun" w:cs="Arial"/>
          <w:szCs w:val="20"/>
        </w:rPr>
        <w:t>MMMM</w:t>
      </w:r>
      <w:r w:rsidR="00E35311">
        <w:rPr>
          <w:rFonts w:eastAsia="SimSun" w:cs="Arial"/>
          <w:szCs w:val="20"/>
        </w:rPr>
        <w:t xml:space="preserve"> de 20</w:t>
      </w:r>
      <w:r w:rsidR="008A1063">
        <w:rPr>
          <w:rFonts w:eastAsia="SimSun" w:cs="Arial"/>
          <w:szCs w:val="20"/>
        </w:rPr>
        <w:t>21</w:t>
      </w:r>
      <w:r w:rsidRPr="00D14216">
        <w:rPr>
          <w:rFonts w:eastAsia="SimSun" w:cs="Arial"/>
          <w:szCs w:val="20"/>
        </w:rPr>
        <w:t>.</w:t>
      </w:r>
    </w:p>
    <w:p w14:paraId="2014DFBD" w14:textId="77777777" w:rsidR="008A1063" w:rsidRDefault="008A1063" w:rsidP="00A13121">
      <w:pPr>
        <w:rPr>
          <w:rFonts w:eastAsia="SimSun" w:cs="Arial"/>
          <w:szCs w:val="20"/>
        </w:rPr>
      </w:pPr>
    </w:p>
    <w:p w14:paraId="03C87C56" w14:textId="77777777" w:rsidR="003103D6" w:rsidRDefault="003103D6" w:rsidP="00E24B0D">
      <w:pPr>
        <w:pStyle w:val="NoSpacing"/>
        <w:jc w:val="center"/>
        <w:rPr>
          <w:rFonts w:ascii="Verdana" w:hAnsi="Verdana"/>
          <w:b/>
          <w:sz w:val="20"/>
          <w:szCs w:val="20"/>
          <w:lang w:val="es-VE"/>
        </w:rPr>
      </w:pPr>
    </w:p>
    <w:p w14:paraId="3D56A1BF" w14:textId="77777777" w:rsidR="003103D6" w:rsidRDefault="003103D6" w:rsidP="00E24B0D">
      <w:pPr>
        <w:pStyle w:val="NoSpacing"/>
        <w:jc w:val="center"/>
        <w:rPr>
          <w:rFonts w:ascii="Verdana" w:hAnsi="Verdana"/>
          <w:b/>
          <w:sz w:val="20"/>
          <w:szCs w:val="20"/>
          <w:lang w:val="es-VE"/>
        </w:rPr>
      </w:pPr>
    </w:p>
    <w:p w14:paraId="3F87E032" w14:textId="77777777" w:rsidR="003103D6" w:rsidRDefault="003103D6" w:rsidP="00E24B0D">
      <w:pPr>
        <w:pStyle w:val="NoSpacing"/>
        <w:jc w:val="center"/>
        <w:rPr>
          <w:rFonts w:ascii="Verdana" w:hAnsi="Verdana"/>
          <w:b/>
          <w:sz w:val="20"/>
          <w:szCs w:val="20"/>
          <w:lang w:val="es-VE"/>
        </w:rPr>
      </w:pPr>
    </w:p>
    <w:p w14:paraId="5AB0C6C3" w14:textId="77777777" w:rsidR="003103D6" w:rsidRPr="003103D6" w:rsidRDefault="003103D6" w:rsidP="00E24B0D">
      <w:pPr>
        <w:pStyle w:val="NoSpacing"/>
        <w:jc w:val="center"/>
        <w:rPr>
          <w:rFonts w:ascii="Verdana" w:hAnsi="Verdana"/>
          <w:b/>
          <w:sz w:val="20"/>
          <w:szCs w:val="20"/>
          <w:lang w:val="es-VE"/>
        </w:rPr>
      </w:pPr>
    </w:p>
    <w:p w14:paraId="4AC6168F" w14:textId="77777777" w:rsidR="00E24B0D" w:rsidRPr="001218AD" w:rsidRDefault="00E24B0D" w:rsidP="00E24B0D">
      <w:pPr>
        <w:pStyle w:val="NoSpacing"/>
        <w:jc w:val="center"/>
        <w:rPr>
          <w:rFonts w:ascii="Verdana" w:hAnsi="Verdana"/>
          <w:b/>
          <w:sz w:val="20"/>
          <w:szCs w:val="20"/>
          <w:lang w:val="es-ES"/>
        </w:rPr>
      </w:pPr>
      <w:r w:rsidRPr="001218AD">
        <w:rPr>
          <w:rFonts w:ascii="Verdana" w:hAnsi="Verdana"/>
          <w:b/>
          <w:sz w:val="20"/>
          <w:szCs w:val="20"/>
          <w:lang w:val="es-ES"/>
        </w:rPr>
        <w:t xml:space="preserve">__________________________   </w:t>
      </w:r>
    </w:p>
    <w:p w14:paraId="2C5C3F1F" w14:textId="77777777" w:rsidR="00E24B0D" w:rsidRPr="001218AD" w:rsidRDefault="00E24B0D" w:rsidP="003103D6">
      <w:pPr>
        <w:pStyle w:val="NoSpacing"/>
        <w:jc w:val="center"/>
        <w:rPr>
          <w:rFonts w:ascii="Verdana" w:hAnsi="Verdana"/>
          <w:b/>
          <w:sz w:val="20"/>
          <w:szCs w:val="20"/>
          <w:lang w:val="es-ES"/>
        </w:rPr>
      </w:pPr>
      <w:r w:rsidRPr="001218AD">
        <w:rPr>
          <w:rFonts w:ascii="Verdana" w:hAnsi="Verdana"/>
          <w:b/>
          <w:sz w:val="20"/>
          <w:szCs w:val="20"/>
          <w:lang w:val="es-ES"/>
        </w:rPr>
        <w:t xml:space="preserve">Profa. </w:t>
      </w:r>
      <w:proofErr w:type="spellStart"/>
      <w:r w:rsidRPr="001218AD">
        <w:rPr>
          <w:rFonts w:ascii="Verdana" w:hAnsi="Verdana"/>
          <w:b/>
          <w:sz w:val="20"/>
          <w:szCs w:val="20"/>
          <w:lang w:val="es-ES"/>
        </w:rPr>
        <w:t>Concettina</w:t>
      </w:r>
      <w:proofErr w:type="spellEnd"/>
      <w:r w:rsidRPr="001218AD">
        <w:rPr>
          <w:rFonts w:ascii="Verdana" w:hAnsi="Verdana"/>
          <w:b/>
          <w:sz w:val="20"/>
          <w:szCs w:val="20"/>
          <w:lang w:val="es-ES"/>
        </w:rPr>
        <w:t xml:space="preserve"> Di Vasta</w:t>
      </w:r>
    </w:p>
    <w:p w14:paraId="69EE5390" w14:textId="77777777" w:rsidR="00E24B0D" w:rsidRDefault="00E24B0D" w:rsidP="003103D6">
      <w:pPr>
        <w:pStyle w:val="NoSpacing"/>
        <w:jc w:val="center"/>
        <w:rPr>
          <w:rFonts w:ascii="Verdana" w:hAnsi="Verdana"/>
          <w:b/>
          <w:sz w:val="20"/>
          <w:szCs w:val="20"/>
          <w:lang w:val="es-ES"/>
        </w:rPr>
      </w:pPr>
      <w:r w:rsidRPr="001218AD">
        <w:rPr>
          <w:rFonts w:ascii="Verdana" w:hAnsi="Verdana"/>
          <w:b/>
          <w:sz w:val="20"/>
          <w:szCs w:val="20"/>
          <w:lang w:val="es-ES"/>
        </w:rPr>
        <w:t>Tutora</w:t>
      </w:r>
    </w:p>
    <w:p w14:paraId="7708AA34" w14:textId="77777777" w:rsidR="001218AD" w:rsidRDefault="001218AD" w:rsidP="00E24B0D">
      <w:pPr>
        <w:pStyle w:val="NoSpacing"/>
        <w:rPr>
          <w:rFonts w:ascii="Verdana" w:hAnsi="Verdana"/>
          <w:b/>
          <w:sz w:val="20"/>
          <w:szCs w:val="20"/>
          <w:lang w:val="es-ES"/>
        </w:rPr>
      </w:pPr>
    </w:p>
    <w:p w14:paraId="22768680" w14:textId="77777777" w:rsidR="001218AD" w:rsidRDefault="001218AD" w:rsidP="00E24B0D">
      <w:pPr>
        <w:pStyle w:val="NoSpacing"/>
        <w:rPr>
          <w:rFonts w:ascii="Verdana" w:hAnsi="Verdana"/>
          <w:b/>
          <w:sz w:val="20"/>
          <w:szCs w:val="20"/>
          <w:lang w:val="es-ES"/>
        </w:rPr>
      </w:pPr>
    </w:p>
    <w:p w14:paraId="3812AED9" w14:textId="77777777" w:rsidR="001218AD" w:rsidRDefault="001218AD" w:rsidP="00E24B0D">
      <w:pPr>
        <w:pStyle w:val="NoSpacing"/>
        <w:rPr>
          <w:rFonts w:ascii="Verdana" w:hAnsi="Verdana"/>
          <w:b/>
          <w:sz w:val="20"/>
          <w:szCs w:val="20"/>
          <w:lang w:val="es-ES"/>
        </w:rPr>
      </w:pPr>
    </w:p>
    <w:p w14:paraId="3FCA8636" w14:textId="77777777" w:rsidR="001218AD" w:rsidRDefault="001218AD" w:rsidP="00E24B0D">
      <w:pPr>
        <w:pStyle w:val="NoSpacing"/>
        <w:rPr>
          <w:rFonts w:ascii="Verdana" w:hAnsi="Verdana"/>
          <w:b/>
          <w:sz w:val="20"/>
          <w:szCs w:val="20"/>
          <w:lang w:val="es-ES"/>
        </w:rPr>
      </w:pPr>
    </w:p>
    <w:p w14:paraId="578B951D" w14:textId="77777777" w:rsidR="001218AD" w:rsidRDefault="001218AD" w:rsidP="00E24B0D">
      <w:pPr>
        <w:pStyle w:val="NoSpacing"/>
        <w:rPr>
          <w:rFonts w:ascii="Verdana" w:hAnsi="Verdana"/>
          <w:b/>
          <w:sz w:val="20"/>
          <w:szCs w:val="20"/>
          <w:lang w:val="es-ES"/>
        </w:rPr>
      </w:pPr>
    </w:p>
    <w:p w14:paraId="20E46F06" w14:textId="77777777" w:rsidR="001218AD" w:rsidRDefault="001218AD" w:rsidP="00E24B0D">
      <w:pPr>
        <w:pStyle w:val="NoSpacing"/>
        <w:rPr>
          <w:rFonts w:ascii="Verdana" w:hAnsi="Verdana"/>
          <w:b/>
          <w:sz w:val="20"/>
          <w:szCs w:val="20"/>
          <w:lang w:val="es-ES"/>
        </w:rPr>
      </w:pPr>
    </w:p>
    <w:p w14:paraId="76840BD3" w14:textId="77777777" w:rsidR="001218AD" w:rsidRPr="001218AD" w:rsidRDefault="001218AD" w:rsidP="001218AD">
      <w:pPr>
        <w:pStyle w:val="NoSpacing"/>
        <w:jc w:val="center"/>
        <w:rPr>
          <w:rFonts w:ascii="Verdana" w:hAnsi="Verdana"/>
          <w:b/>
          <w:sz w:val="20"/>
          <w:szCs w:val="20"/>
          <w:lang w:val="es-ES"/>
        </w:rPr>
      </w:pPr>
      <w:r w:rsidRPr="001218AD">
        <w:rPr>
          <w:rFonts w:ascii="Verdana" w:hAnsi="Verdana"/>
          <w:b/>
          <w:sz w:val="20"/>
          <w:szCs w:val="20"/>
          <w:lang w:val="es-ES"/>
        </w:rPr>
        <w:t>__________________________          __________________________</w:t>
      </w:r>
    </w:p>
    <w:p w14:paraId="42C684E7" w14:textId="18C8B1D5" w:rsidR="00E24B0D" w:rsidRPr="001218AD" w:rsidRDefault="001218AD" w:rsidP="00E24B0D">
      <w:pPr>
        <w:pStyle w:val="NoSpacing"/>
        <w:rPr>
          <w:rFonts w:ascii="Verdana" w:hAnsi="Verdana"/>
          <w:b/>
          <w:sz w:val="20"/>
          <w:szCs w:val="20"/>
          <w:lang w:val="es-ES"/>
        </w:rPr>
      </w:pPr>
      <w:r>
        <w:rPr>
          <w:rFonts w:ascii="Verdana" w:hAnsi="Verdana"/>
          <w:b/>
          <w:sz w:val="20"/>
          <w:szCs w:val="20"/>
          <w:lang w:val="es-ES"/>
        </w:rPr>
        <w:t xml:space="preserve">                  </w:t>
      </w:r>
      <w:r w:rsidR="00E24B0D" w:rsidRPr="001218AD">
        <w:rPr>
          <w:rFonts w:ascii="Verdana" w:hAnsi="Verdana"/>
          <w:b/>
          <w:sz w:val="20"/>
          <w:szCs w:val="20"/>
          <w:lang w:val="es-ES"/>
        </w:rPr>
        <w:t xml:space="preserve">Prof. </w:t>
      </w:r>
      <w:proofErr w:type="spellStart"/>
      <w:r w:rsidR="008A1063">
        <w:rPr>
          <w:rFonts w:ascii="Verdana" w:hAnsi="Verdana"/>
          <w:b/>
          <w:sz w:val="20"/>
          <w:szCs w:val="20"/>
          <w:lang w:val="es-ES"/>
        </w:rPr>
        <w:t>xxxxxx</w:t>
      </w:r>
      <w:proofErr w:type="spellEnd"/>
      <w:r w:rsidR="00E24B0D" w:rsidRPr="001218AD">
        <w:rPr>
          <w:rFonts w:ascii="Verdana" w:hAnsi="Verdana"/>
          <w:b/>
          <w:sz w:val="20"/>
          <w:szCs w:val="20"/>
          <w:lang w:val="es-ES"/>
        </w:rPr>
        <w:t xml:space="preserve"> </w:t>
      </w:r>
      <w:proofErr w:type="spellStart"/>
      <w:r w:rsidR="008A1063">
        <w:rPr>
          <w:rFonts w:ascii="Verdana" w:hAnsi="Verdana"/>
          <w:b/>
          <w:sz w:val="20"/>
          <w:szCs w:val="20"/>
          <w:lang w:val="es-ES"/>
        </w:rPr>
        <w:t>xxxxx</w:t>
      </w:r>
      <w:proofErr w:type="spellEnd"/>
      <w:r>
        <w:rPr>
          <w:rFonts w:ascii="Verdana" w:hAnsi="Verdana"/>
          <w:b/>
          <w:sz w:val="20"/>
          <w:szCs w:val="20"/>
          <w:lang w:val="es-ES"/>
        </w:rPr>
        <w:t xml:space="preserve">                                 </w:t>
      </w:r>
      <w:r w:rsidR="00021320">
        <w:rPr>
          <w:rFonts w:ascii="Verdana" w:hAnsi="Verdana"/>
          <w:b/>
          <w:sz w:val="20"/>
          <w:szCs w:val="20"/>
          <w:lang w:val="es-ES"/>
        </w:rPr>
        <w:t>Prof</w:t>
      </w:r>
      <w:r w:rsidR="00E24B0D" w:rsidRPr="001218AD">
        <w:rPr>
          <w:rFonts w:ascii="Verdana" w:hAnsi="Verdana"/>
          <w:b/>
          <w:sz w:val="20"/>
          <w:szCs w:val="20"/>
          <w:lang w:val="es-ES"/>
        </w:rPr>
        <w:t xml:space="preserve">. </w:t>
      </w:r>
      <w:proofErr w:type="spellStart"/>
      <w:r w:rsidR="008A1063">
        <w:rPr>
          <w:rFonts w:ascii="Verdana" w:hAnsi="Verdana"/>
          <w:b/>
          <w:sz w:val="20"/>
          <w:szCs w:val="20"/>
          <w:lang w:val="es-ES"/>
        </w:rPr>
        <w:t>xxxxx</w:t>
      </w:r>
      <w:proofErr w:type="spellEnd"/>
      <w:r w:rsidR="00021320">
        <w:rPr>
          <w:rFonts w:ascii="Verdana" w:hAnsi="Verdana"/>
          <w:b/>
          <w:sz w:val="20"/>
          <w:szCs w:val="20"/>
          <w:lang w:val="es-ES"/>
        </w:rPr>
        <w:t xml:space="preserve"> </w:t>
      </w:r>
      <w:proofErr w:type="spellStart"/>
      <w:r w:rsidR="008A1063">
        <w:rPr>
          <w:rFonts w:ascii="Verdana" w:hAnsi="Verdana"/>
          <w:b/>
          <w:sz w:val="20"/>
          <w:szCs w:val="20"/>
          <w:lang w:val="es-ES"/>
        </w:rPr>
        <w:t>xxxxxx</w:t>
      </w:r>
      <w:proofErr w:type="spellEnd"/>
    </w:p>
    <w:p w14:paraId="54E57772" w14:textId="77777777" w:rsidR="00E24B0D" w:rsidRPr="002F75CC" w:rsidRDefault="001218AD" w:rsidP="003103D6">
      <w:pPr>
        <w:pStyle w:val="NoSpacing"/>
        <w:rPr>
          <w:rFonts w:eastAsia="SimSun" w:cs="Arial"/>
          <w:szCs w:val="20"/>
          <w:lang w:val="es-ES"/>
        </w:rPr>
      </w:pPr>
      <w:r w:rsidRPr="001218AD">
        <w:rPr>
          <w:rFonts w:ascii="Verdana" w:hAnsi="Verdana"/>
          <w:b/>
          <w:sz w:val="20"/>
          <w:szCs w:val="20"/>
          <w:lang w:val="es-ES"/>
        </w:rPr>
        <w:t xml:space="preserve">                     </w:t>
      </w:r>
      <w:r w:rsidR="00E24B0D" w:rsidRPr="0045356E">
        <w:rPr>
          <w:rFonts w:ascii="Verdana" w:hAnsi="Verdana"/>
          <w:b/>
          <w:sz w:val="20"/>
          <w:szCs w:val="20"/>
          <w:lang w:val="es-ES"/>
        </w:rPr>
        <w:t xml:space="preserve">Jurado Principal </w:t>
      </w:r>
      <w:r w:rsidRPr="0045356E">
        <w:rPr>
          <w:rFonts w:ascii="Verdana" w:hAnsi="Verdana"/>
          <w:b/>
          <w:sz w:val="20"/>
          <w:szCs w:val="20"/>
          <w:lang w:val="es-ES"/>
        </w:rPr>
        <w:t xml:space="preserve">                                      </w:t>
      </w:r>
      <w:r w:rsidR="00E24B0D" w:rsidRPr="0045356E">
        <w:rPr>
          <w:rFonts w:ascii="Verdana" w:hAnsi="Verdana"/>
          <w:b/>
          <w:sz w:val="20"/>
          <w:szCs w:val="20"/>
          <w:lang w:val="es-ES"/>
        </w:rPr>
        <w:t>Jurado Principal</w:t>
      </w:r>
    </w:p>
    <w:p w14:paraId="02242EFA" w14:textId="77777777" w:rsidR="00A13121" w:rsidRPr="00D14216" w:rsidRDefault="00A13121" w:rsidP="00FC794F">
      <w:pPr>
        <w:jc w:val="center"/>
        <w:rPr>
          <w:szCs w:val="20"/>
        </w:rPr>
        <w:sectPr w:rsidR="00A13121" w:rsidRPr="00D14216" w:rsidSect="009E141A">
          <w:footerReference w:type="default" r:id="rId13"/>
          <w:pgSz w:w="12240" w:h="15840"/>
          <w:pgMar w:top="1440" w:right="1440" w:bottom="1440" w:left="1440" w:header="720" w:footer="720" w:gutter="0"/>
          <w:pgNumType w:fmt="upperRoman" w:start="1"/>
          <w:cols w:space="720"/>
        </w:sectPr>
      </w:pPr>
    </w:p>
    <w:p w14:paraId="412AE923" w14:textId="77777777" w:rsidR="009C1B9C" w:rsidRDefault="009C1B9C" w:rsidP="009C1B9C">
      <w:pPr>
        <w:jc w:val="center"/>
        <w:rPr>
          <w:b/>
          <w:sz w:val="28"/>
          <w:szCs w:val="20"/>
        </w:rPr>
      </w:pPr>
      <w:r>
        <w:rPr>
          <w:b/>
          <w:sz w:val="28"/>
          <w:szCs w:val="20"/>
        </w:rPr>
        <w:lastRenderedPageBreak/>
        <w:t>DEDICATORIA</w:t>
      </w:r>
    </w:p>
    <w:p w14:paraId="252F882D" w14:textId="2F386F76" w:rsidR="009C1B9C" w:rsidRDefault="009C1B9C" w:rsidP="009C1B9C">
      <w:pPr>
        <w:jc w:val="center"/>
        <w:rPr>
          <w:b/>
          <w:sz w:val="28"/>
          <w:szCs w:val="20"/>
        </w:rPr>
      </w:pPr>
    </w:p>
    <w:p w14:paraId="2318BF89" w14:textId="0778B10E" w:rsidR="008A1063" w:rsidRDefault="008A1063" w:rsidP="009C1B9C">
      <w:pPr>
        <w:jc w:val="center"/>
        <w:rPr>
          <w:b/>
          <w:sz w:val="28"/>
          <w:szCs w:val="20"/>
        </w:rPr>
      </w:pPr>
    </w:p>
    <w:p w14:paraId="3C2D2819" w14:textId="2B6821E6" w:rsidR="008A1063" w:rsidRDefault="008A1063" w:rsidP="009C1B9C">
      <w:pPr>
        <w:jc w:val="center"/>
        <w:rPr>
          <w:b/>
          <w:sz w:val="28"/>
          <w:szCs w:val="20"/>
        </w:rPr>
      </w:pPr>
    </w:p>
    <w:p w14:paraId="54E92DB9" w14:textId="108C02C1" w:rsidR="008A1063" w:rsidRDefault="008A1063" w:rsidP="009C1B9C">
      <w:pPr>
        <w:jc w:val="center"/>
        <w:rPr>
          <w:b/>
          <w:sz w:val="28"/>
          <w:szCs w:val="20"/>
        </w:rPr>
      </w:pPr>
    </w:p>
    <w:p w14:paraId="665252D8" w14:textId="7F41132A" w:rsidR="008A1063" w:rsidRDefault="008A1063" w:rsidP="009C1B9C">
      <w:pPr>
        <w:jc w:val="center"/>
        <w:rPr>
          <w:b/>
          <w:sz w:val="28"/>
          <w:szCs w:val="20"/>
        </w:rPr>
      </w:pPr>
    </w:p>
    <w:p w14:paraId="7E892545" w14:textId="77777777" w:rsidR="008A1063" w:rsidRDefault="008A1063" w:rsidP="009C1B9C">
      <w:pPr>
        <w:jc w:val="center"/>
        <w:rPr>
          <w:b/>
          <w:sz w:val="28"/>
          <w:szCs w:val="20"/>
        </w:rPr>
      </w:pPr>
    </w:p>
    <w:p w14:paraId="2B87F8D8" w14:textId="77777777" w:rsidR="009C1B9C" w:rsidRDefault="009C1B9C" w:rsidP="009C1B9C">
      <w:pPr>
        <w:jc w:val="center"/>
        <w:rPr>
          <w:b/>
          <w:sz w:val="28"/>
          <w:szCs w:val="20"/>
        </w:rPr>
      </w:pPr>
    </w:p>
    <w:p w14:paraId="1A624FC9" w14:textId="77777777" w:rsidR="009C1B9C" w:rsidRDefault="009C1B9C" w:rsidP="009C1B9C">
      <w:pPr>
        <w:jc w:val="center"/>
        <w:rPr>
          <w:b/>
          <w:sz w:val="28"/>
          <w:szCs w:val="20"/>
        </w:rPr>
      </w:pPr>
    </w:p>
    <w:p w14:paraId="489B9947" w14:textId="77777777" w:rsidR="009C1B9C" w:rsidRDefault="009C1B9C" w:rsidP="009C1B9C">
      <w:pPr>
        <w:jc w:val="center"/>
        <w:rPr>
          <w:b/>
          <w:sz w:val="28"/>
          <w:szCs w:val="20"/>
        </w:rPr>
      </w:pPr>
    </w:p>
    <w:p w14:paraId="145408AB" w14:textId="77777777" w:rsidR="009C1B9C" w:rsidRDefault="009C1B9C" w:rsidP="009C1B9C">
      <w:pPr>
        <w:jc w:val="center"/>
        <w:rPr>
          <w:b/>
          <w:sz w:val="28"/>
          <w:szCs w:val="20"/>
        </w:rPr>
      </w:pPr>
    </w:p>
    <w:p w14:paraId="76DD53B9" w14:textId="77777777" w:rsidR="009C1B9C" w:rsidRDefault="009C1B9C" w:rsidP="009C1B9C">
      <w:pPr>
        <w:jc w:val="center"/>
        <w:rPr>
          <w:b/>
          <w:sz w:val="28"/>
          <w:szCs w:val="20"/>
        </w:rPr>
      </w:pPr>
    </w:p>
    <w:p w14:paraId="23E1C49D" w14:textId="77777777" w:rsidR="009C1B9C" w:rsidRDefault="009C1B9C" w:rsidP="009C1B9C">
      <w:pPr>
        <w:jc w:val="center"/>
        <w:rPr>
          <w:b/>
          <w:sz w:val="28"/>
          <w:szCs w:val="20"/>
        </w:rPr>
      </w:pPr>
    </w:p>
    <w:p w14:paraId="27407DCC" w14:textId="77777777" w:rsidR="009C1B9C" w:rsidRDefault="009C1B9C" w:rsidP="009C1B9C">
      <w:pPr>
        <w:jc w:val="center"/>
        <w:rPr>
          <w:b/>
          <w:sz w:val="28"/>
          <w:szCs w:val="20"/>
        </w:rPr>
      </w:pPr>
    </w:p>
    <w:p w14:paraId="7026CEE0" w14:textId="77777777" w:rsidR="009C1B9C" w:rsidRDefault="009C1B9C" w:rsidP="009C1B9C">
      <w:pPr>
        <w:jc w:val="center"/>
        <w:rPr>
          <w:b/>
          <w:sz w:val="28"/>
          <w:szCs w:val="20"/>
        </w:rPr>
      </w:pPr>
    </w:p>
    <w:p w14:paraId="1BDB6A6D" w14:textId="77777777" w:rsidR="009C1B9C" w:rsidRDefault="009C1B9C" w:rsidP="009C1B9C">
      <w:pPr>
        <w:jc w:val="center"/>
        <w:rPr>
          <w:b/>
          <w:sz w:val="28"/>
          <w:szCs w:val="20"/>
        </w:rPr>
      </w:pPr>
    </w:p>
    <w:p w14:paraId="4B8EA599" w14:textId="77777777" w:rsidR="009C1B9C" w:rsidRDefault="009C1B9C" w:rsidP="009C1B9C">
      <w:pPr>
        <w:jc w:val="center"/>
        <w:rPr>
          <w:b/>
          <w:sz w:val="28"/>
          <w:szCs w:val="20"/>
        </w:rPr>
      </w:pPr>
    </w:p>
    <w:p w14:paraId="3A73BBCB" w14:textId="77777777" w:rsidR="009C1B9C" w:rsidRDefault="009C1B9C" w:rsidP="009C1B9C">
      <w:pPr>
        <w:jc w:val="center"/>
        <w:rPr>
          <w:b/>
          <w:sz w:val="28"/>
          <w:szCs w:val="20"/>
        </w:rPr>
      </w:pPr>
    </w:p>
    <w:p w14:paraId="04F83317" w14:textId="77777777" w:rsidR="009C1B9C" w:rsidRDefault="009C1B9C" w:rsidP="009C1B9C">
      <w:pPr>
        <w:jc w:val="center"/>
        <w:rPr>
          <w:b/>
          <w:sz w:val="28"/>
          <w:szCs w:val="20"/>
        </w:rPr>
      </w:pPr>
    </w:p>
    <w:p w14:paraId="40CCB2C0" w14:textId="77777777" w:rsidR="009C1B9C" w:rsidRDefault="009C1B9C" w:rsidP="009C1B9C">
      <w:pPr>
        <w:jc w:val="center"/>
        <w:rPr>
          <w:b/>
          <w:sz w:val="28"/>
          <w:szCs w:val="20"/>
        </w:rPr>
      </w:pPr>
    </w:p>
    <w:p w14:paraId="07F24ED6" w14:textId="77777777" w:rsidR="009C1B9C" w:rsidRDefault="009C1B9C" w:rsidP="009C1B9C">
      <w:pPr>
        <w:jc w:val="center"/>
        <w:rPr>
          <w:b/>
          <w:sz w:val="28"/>
          <w:szCs w:val="20"/>
        </w:rPr>
      </w:pPr>
    </w:p>
    <w:p w14:paraId="75C72E79" w14:textId="77777777" w:rsidR="00A13121" w:rsidRDefault="009C1B9C" w:rsidP="009C1B9C">
      <w:pPr>
        <w:jc w:val="center"/>
        <w:rPr>
          <w:b/>
          <w:sz w:val="28"/>
          <w:szCs w:val="20"/>
        </w:rPr>
      </w:pPr>
      <w:r>
        <w:rPr>
          <w:b/>
          <w:sz w:val="28"/>
          <w:szCs w:val="20"/>
        </w:rPr>
        <w:lastRenderedPageBreak/>
        <w:t>AGRADECIMIENTOS</w:t>
      </w:r>
    </w:p>
    <w:p w14:paraId="1D725CB7" w14:textId="77777777" w:rsidR="008A1063" w:rsidRDefault="008A1063">
      <w:pPr>
        <w:spacing w:before="0" w:after="160" w:line="300" w:lineRule="auto"/>
        <w:jc w:val="left"/>
        <w:rPr>
          <w:szCs w:val="20"/>
        </w:rPr>
      </w:pPr>
      <w:r>
        <w:rPr>
          <w:szCs w:val="20"/>
        </w:rPr>
        <w:br w:type="page"/>
      </w:r>
    </w:p>
    <w:p w14:paraId="10D5B55B" w14:textId="6E67C15F" w:rsidR="00A13121" w:rsidRPr="00D14216" w:rsidRDefault="00A13121" w:rsidP="00A13121">
      <w:pPr>
        <w:pStyle w:val="NoSpacing"/>
        <w:jc w:val="center"/>
        <w:rPr>
          <w:rFonts w:ascii="Verdana" w:hAnsi="Verdana"/>
          <w:sz w:val="20"/>
          <w:szCs w:val="20"/>
          <w:lang w:val="es-VE"/>
        </w:rPr>
      </w:pPr>
      <w:r w:rsidRPr="00D14216">
        <w:rPr>
          <w:rFonts w:ascii="Verdana" w:hAnsi="Verdana"/>
          <w:sz w:val="20"/>
          <w:szCs w:val="20"/>
          <w:lang w:val="es-VE"/>
        </w:rPr>
        <w:lastRenderedPageBreak/>
        <w:t>Universidad Central de Venezuela.</w:t>
      </w:r>
    </w:p>
    <w:p w14:paraId="719B18A8" w14:textId="77777777" w:rsidR="00A13121" w:rsidRPr="00D14216" w:rsidRDefault="00A13121" w:rsidP="00A13121">
      <w:pPr>
        <w:pStyle w:val="NoSpacing"/>
        <w:jc w:val="center"/>
        <w:rPr>
          <w:rFonts w:ascii="Verdana" w:hAnsi="Verdana"/>
          <w:sz w:val="20"/>
          <w:szCs w:val="20"/>
          <w:lang w:val="es-VE"/>
        </w:rPr>
      </w:pPr>
      <w:r w:rsidRPr="00D14216">
        <w:rPr>
          <w:rFonts w:ascii="Verdana" w:hAnsi="Verdana"/>
          <w:sz w:val="20"/>
          <w:szCs w:val="20"/>
          <w:lang w:val="es-VE"/>
        </w:rPr>
        <w:t>Facultad de Ciencias</w:t>
      </w:r>
    </w:p>
    <w:p w14:paraId="660DD280" w14:textId="77777777" w:rsidR="00A13121" w:rsidRPr="00D14216" w:rsidRDefault="00A13121" w:rsidP="00A13121">
      <w:pPr>
        <w:pStyle w:val="NoSpacing"/>
        <w:jc w:val="center"/>
        <w:rPr>
          <w:rFonts w:ascii="Verdana" w:hAnsi="Verdana"/>
          <w:sz w:val="20"/>
          <w:szCs w:val="20"/>
          <w:lang w:val="es-VE"/>
        </w:rPr>
      </w:pPr>
      <w:r w:rsidRPr="00D14216">
        <w:rPr>
          <w:rFonts w:ascii="Verdana" w:hAnsi="Verdana"/>
          <w:sz w:val="20"/>
          <w:szCs w:val="20"/>
          <w:lang w:val="es-VE"/>
        </w:rPr>
        <w:t>Escuela de Computación</w:t>
      </w:r>
    </w:p>
    <w:p w14:paraId="3B5160E0" w14:textId="77777777" w:rsidR="00A13121" w:rsidRPr="00D14216" w:rsidRDefault="00A13121" w:rsidP="00A13121">
      <w:pPr>
        <w:pStyle w:val="NoSpacing"/>
        <w:jc w:val="center"/>
        <w:rPr>
          <w:rFonts w:ascii="Verdana" w:hAnsi="Verdana"/>
          <w:lang w:val="es-VE"/>
        </w:rPr>
      </w:pPr>
      <w:r w:rsidRPr="00D14216">
        <w:rPr>
          <w:rFonts w:ascii="Verdana" w:hAnsi="Verdana"/>
          <w:sz w:val="20"/>
          <w:szCs w:val="20"/>
          <w:lang w:val="es-VE"/>
        </w:rPr>
        <w:t>Centro de Investigación de Sistemas de Información</w:t>
      </w:r>
    </w:p>
    <w:p w14:paraId="3BFE4C30" w14:textId="77777777" w:rsidR="00A13121" w:rsidRPr="00D14216" w:rsidRDefault="00A13121" w:rsidP="00A13121">
      <w:pPr>
        <w:pStyle w:val="NoSpacing"/>
        <w:jc w:val="center"/>
        <w:rPr>
          <w:rFonts w:ascii="Verdana" w:hAnsi="Verdana" w:cs="Arial"/>
          <w:szCs w:val="18"/>
          <w:lang w:val="es-VE"/>
        </w:rPr>
      </w:pPr>
    </w:p>
    <w:p w14:paraId="25BDACF9" w14:textId="77777777" w:rsidR="00A13121" w:rsidRPr="00D14216" w:rsidRDefault="00A13121" w:rsidP="00A13121">
      <w:pPr>
        <w:pStyle w:val="NoSpacing"/>
        <w:rPr>
          <w:rFonts w:ascii="Verdana" w:hAnsi="Verdana" w:cs="Arial"/>
          <w:szCs w:val="18"/>
          <w:lang w:val="es-VE"/>
        </w:rPr>
      </w:pPr>
    </w:p>
    <w:sdt>
      <w:sdtPr>
        <w:rPr>
          <w:rFonts w:ascii="Verdana" w:hAnsi="Verdana" w:cs="Arial"/>
          <w:b/>
          <w:sz w:val="22"/>
          <w:szCs w:val="20"/>
          <w:lang w:val="es-VE"/>
        </w:rPr>
        <w:alias w:val="Title"/>
        <w:tag w:val=""/>
        <w:id w:val="1835419071"/>
        <w:placeholder>
          <w:docPart w:val="B43A468FEA8646C2905D7BDCE7F34544"/>
        </w:placeholder>
        <w:dataBinding w:prefixMappings="xmlns:ns0='http://purl.org/dc/elements/1.1/' xmlns:ns1='http://schemas.openxmlformats.org/package/2006/metadata/core-properties' " w:xpath="/ns1:coreProperties[1]/ns0:title[1]" w:storeItemID="{6C3C8BC8-F283-45AE-878A-BAB7291924A1}"/>
        <w:text/>
      </w:sdtPr>
      <w:sdtContent>
        <w:p w14:paraId="78A196A2" w14:textId="77777777" w:rsidR="00A13121" w:rsidRPr="00D14216" w:rsidRDefault="007D6690" w:rsidP="00541F78">
          <w:pPr>
            <w:pStyle w:val="NoSpacing"/>
            <w:jc w:val="center"/>
            <w:rPr>
              <w:rFonts w:ascii="Verdana" w:hAnsi="Verdana" w:cs="Arial"/>
              <w:b/>
              <w:sz w:val="20"/>
              <w:szCs w:val="20"/>
              <w:lang w:val="es-VE"/>
            </w:rPr>
          </w:pPr>
          <w:r>
            <w:rPr>
              <w:rFonts w:ascii="Verdana" w:hAnsi="Verdana" w:cs="Arial"/>
              <w:b/>
              <w:sz w:val="22"/>
              <w:szCs w:val="20"/>
              <w:lang w:val="es-VE"/>
            </w:rPr>
            <w:t>DESARROLLO DE UN SISTEMA DE INFORMACIÓN                                     PARA LA ATENCIÓN AL PACIENTE A TRAVÉS                                                DE CONSULTAS ESPECIALIZADAS                                                               Y/O SERVICIOS DE APOYO CLÍNICO</w:t>
          </w:r>
        </w:p>
      </w:sdtContent>
    </w:sdt>
    <w:p w14:paraId="6A1CBE4F" w14:textId="77777777" w:rsidR="00A13121" w:rsidRPr="00D14216" w:rsidRDefault="00A13121" w:rsidP="00541F78">
      <w:pPr>
        <w:pStyle w:val="NoSpacing"/>
        <w:jc w:val="center"/>
        <w:rPr>
          <w:rFonts w:ascii="Verdana" w:hAnsi="Verdana" w:cs="Arial"/>
          <w:szCs w:val="18"/>
          <w:lang w:val="es-VE"/>
        </w:rPr>
      </w:pPr>
    </w:p>
    <w:p w14:paraId="6BBDC778" w14:textId="3DE00972" w:rsidR="00A13121" w:rsidRPr="00D14216" w:rsidRDefault="00A13121" w:rsidP="001218AD">
      <w:pPr>
        <w:pStyle w:val="NoSpacing"/>
        <w:ind w:left="4320" w:firstLine="720"/>
        <w:jc w:val="right"/>
        <w:rPr>
          <w:rFonts w:ascii="Verdana" w:hAnsi="Verdana" w:cs="Arial"/>
          <w:sz w:val="20"/>
          <w:szCs w:val="20"/>
          <w:lang w:val="es-VE"/>
        </w:rPr>
      </w:pPr>
      <w:r w:rsidRPr="00D14216">
        <w:rPr>
          <w:rFonts w:ascii="Verdana" w:hAnsi="Verdana" w:cs="Arial"/>
          <w:b/>
          <w:sz w:val="20"/>
          <w:szCs w:val="20"/>
          <w:lang w:val="es-VE"/>
        </w:rPr>
        <w:t>Autor</w:t>
      </w:r>
      <w:r w:rsidR="00012071" w:rsidRPr="00D14216">
        <w:rPr>
          <w:rFonts w:ascii="Verdana" w:hAnsi="Verdana" w:cs="Arial"/>
          <w:b/>
          <w:sz w:val="20"/>
          <w:szCs w:val="20"/>
          <w:lang w:val="es-VE"/>
        </w:rPr>
        <w:t>(</w:t>
      </w:r>
      <w:r w:rsidRPr="00D14216">
        <w:rPr>
          <w:rFonts w:ascii="Verdana" w:hAnsi="Verdana" w:cs="Arial"/>
          <w:b/>
          <w:sz w:val="20"/>
          <w:szCs w:val="20"/>
          <w:lang w:val="es-VE"/>
        </w:rPr>
        <w:t>es</w:t>
      </w:r>
      <w:r w:rsidR="00012071" w:rsidRPr="00D14216">
        <w:rPr>
          <w:rFonts w:ascii="Verdana" w:hAnsi="Verdana" w:cs="Arial"/>
          <w:b/>
          <w:sz w:val="20"/>
          <w:szCs w:val="20"/>
          <w:lang w:val="es-VE"/>
        </w:rPr>
        <w:t>)</w:t>
      </w:r>
      <w:r w:rsidR="007E7162" w:rsidRPr="00D14216">
        <w:rPr>
          <w:rFonts w:ascii="Verdana" w:hAnsi="Verdana" w:cs="Arial"/>
          <w:sz w:val="20"/>
          <w:szCs w:val="20"/>
          <w:lang w:val="es-VE"/>
        </w:rPr>
        <w:t xml:space="preserve">: </w:t>
      </w:r>
      <w:sdt>
        <w:sdtPr>
          <w:rPr>
            <w:rFonts w:ascii="Verdana" w:hAnsi="Verdana" w:cs="Arial"/>
            <w:sz w:val="20"/>
            <w:szCs w:val="20"/>
            <w:lang w:val="es-VE"/>
          </w:rPr>
          <w:alias w:val="Author"/>
          <w:tag w:val=""/>
          <w:id w:val="1376819131"/>
          <w:placeholder>
            <w:docPart w:val="ED9BD1D006604ACF9F44F15FCEC60723"/>
          </w:placeholder>
          <w:dataBinding w:prefixMappings="xmlns:ns0='http://purl.org/dc/elements/1.1/' xmlns:ns1='http://schemas.openxmlformats.org/package/2006/metadata/core-properties' " w:xpath="/ns1:coreProperties[1]/ns0:creator[1]" w:storeItemID="{6C3C8BC8-F283-45AE-878A-BAB7291924A1}"/>
          <w:text/>
        </w:sdtPr>
        <w:sdtContent>
          <w:r w:rsidR="008A1063">
            <w:rPr>
              <w:rFonts w:ascii="Verdana" w:hAnsi="Verdana" w:cs="Arial"/>
              <w:sz w:val="20"/>
              <w:szCs w:val="20"/>
              <w:lang w:val="es-VE"/>
            </w:rPr>
            <w:t>Jesús Alberto Arévalo Sandoval</w:t>
          </w:r>
        </w:sdtContent>
      </w:sdt>
      <w:r w:rsidRPr="00D14216">
        <w:rPr>
          <w:rFonts w:ascii="Verdana" w:hAnsi="Verdana" w:cs="Arial"/>
          <w:sz w:val="20"/>
          <w:szCs w:val="20"/>
          <w:lang w:val="es-VE"/>
        </w:rPr>
        <w:t>.</w:t>
      </w:r>
    </w:p>
    <w:p w14:paraId="6A9A4093" w14:textId="77777777" w:rsidR="00A13121" w:rsidRPr="00D14216" w:rsidRDefault="00A13121" w:rsidP="001218AD">
      <w:pPr>
        <w:pStyle w:val="NoSpacing"/>
        <w:jc w:val="right"/>
        <w:rPr>
          <w:rFonts w:ascii="Verdana" w:hAnsi="Verdana" w:cs="Arial"/>
          <w:sz w:val="20"/>
          <w:szCs w:val="20"/>
          <w:lang w:val="es-VE"/>
        </w:rPr>
      </w:pPr>
    </w:p>
    <w:p w14:paraId="3AAC3C84" w14:textId="77777777" w:rsidR="00A13121" w:rsidRDefault="00101979" w:rsidP="001218AD">
      <w:pPr>
        <w:pStyle w:val="NoSpacing"/>
        <w:ind w:left="5040"/>
        <w:jc w:val="right"/>
        <w:rPr>
          <w:rFonts w:ascii="Verdana" w:hAnsi="Verdana" w:cs="Arial"/>
          <w:sz w:val="20"/>
          <w:szCs w:val="20"/>
          <w:lang w:val="es-VE"/>
        </w:rPr>
      </w:pPr>
      <w:r>
        <w:rPr>
          <w:rFonts w:ascii="Verdana" w:hAnsi="Verdana" w:cs="Arial"/>
          <w:b/>
          <w:sz w:val="20"/>
          <w:szCs w:val="20"/>
          <w:lang w:val="es-VE"/>
        </w:rPr>
        <w:t xml:space="preserve">    </w:t>
      </w:r>
      <w:r w:rsidR="00A13121" w:rsidRPr="00D14216">
        <w:rPr>
          <w:rFonts w:ascii="Verdana" w:hAnsi="Verdana" w:cs="Arial"/>
          <w:b/>
          <w:sz w:val="20"/>
          <w:szCs w:val="20"/>
          <w:lang w:val="es-VE"/>
        </w:rPr>
        <w:t>Tutora</w:t>
      </w:r>
      <w:r w:rsidR="00A13121" w:rsidRPr="00D14216">
        <w:rPr>
          <w:rFonts w:ascii="Verdana" w:hAnsi="Verdana" w:cs="Arial"/>
          <w:sz w:val="20"/>
          <w:szCs w:val="20"/>
          <w:lang w:val="es-VE"/>
        </w:rPr>
        <w:t xml:space="preserve">: </w:t>
      </w:r>
      <w:proofErr w:type="spellStart"/>
      <w:r w:rsidR="00A13121" w:rsidRPr="00D14216">
        <w:rPr>
          <w:rFonts w:ascii="Verdana" w:hAnsi="Verdana" w:cs="Arial"/>
          <w:sz w:val="20"/>
          <w:szCs w:val="20"/>
          <w:lang w:val="es-VE"/>
        </w:rPr>
        <w:t>Prof</w:t>
      </w:r>
      <w:proofErr w:type="spellEnd"/>
      <w:r w:rsidR="009E6148">
        <w:rPr>
          <w:rFonts w:ascii="Verdana" w:hAnsi="Verdana" w:cs="Arial"/>
          <w:sz w:val="20"/>
          <w:szCs w:val="20"/>
          <w:lang w:val="es-VE"/>
        </w:rPr>
        <w:t>(</w:t>
      </w:r>
      <w:r w:rsidR="00A13121" w:rsidRPr="00D14216">
        <w:rPr>
          <w:rFonts w:ascii="Verdana" w:hAnsi="Verdana" w:cs="Arial"/>
          <w:sz w:val="20"/>
          <w:szCs w:val="20"/>
          <w:lang w:val="es-VE"/>
        </w:rPr>
        <w:t>a</w:t>
      </w:r>
      <w:r w:rsidR="009E6148">
        <w:rPr>
          <w:rFonts w:ascii="Verdana" w:hAnsi="Verdana" w:cs="Arial"/>
          <w:sz w:val="20"/>
          <w:szCs w:val="20"/>
          <w:lang w:val="es-VE"/>
        </w:rPr>
        <w:t>)</w:t>
      </w:r>
      <w:r w:rsidR="00A13121" w:rsidRPr="00D14216">
        <w:rPr>
          <w:rFonts w:ascii="Verdana" w:hAnsi="Verdana" w:cs="Arial"/>
          <w:sz w:val="20"/>
          <w:szCs w:val="20"/>
          <w:lang w:val="es-VE"/>
        </w:rPr>
        <w:t>.</w:t>
      </w:r>
      <w:r w:rsidR="001218AD">
        <w:rPr>
          <w:rFonts w:ascii="Verdana" w:hAnsi="Verdana" w:cs="Arial"/>
          <w:sz w:val="20"/>
          <w:szCs w:val="20"/>
          <w:lang w:val="es-VE"/>
        </w:rPr>
        <w:t xml:space="preserve"> </w:t>
      </w:r>
      <w:sdt>
        <w:sdtPr>
          <w:rPr>
            <w:rFonts w:ascii="Verdana" w:hAnsi="Verdana" w:cs="Arial"/>
            <w:sz w:val="20"/>
            <w:szCs w:val="20"/>
            <w:lang w:val="es-VE"/>
          </w:rPr>
          <w:alias w:val="Manager"/>
          <w:tag w:val=""/>
          <w:id w:val="-330753257"/>
          <w:placeholder>
            <w:docPart w:val="EEE87D6525414376854CD1B00782071A"/>
          </w:placeholder>
          <w:dataBinding w:prefixMappings="xmlns:ns0='http://schemas.openxmlformats.org/officeDocument/2006/extended-properties' " w:xpath="/ns0:Properties[1]/ns0:Manager[1]" w:storeItemID="{6668398D-A668-4E3E-A5EB-62B293D839F1}"/>
          <w:text/>
        </w:sdtPr>
        <w:sdtContent>
          <w:proofErr w:type="spellStart"/>
          <w:r w:rsidR="001218AD">
            <w:rPr>
              <w:rFonts w:ascii="Verdana" w:hAnsi="Verdana" w:cs="Arial"/>
              <w:sz w:val="20"/>
              <w:szCs w:val="20"/>
              <w:lang w:val="es-VE"/>
            </w:rPr>
            <w:t>Concenttina</w:t>
          </w:r>
          <w:proofErr w:type="spellEnd"/>
          <w:r w:rsidR="001218AD">
            <w:rPr>
              <w:rFonts w:ascii="Verdana" w:hAnsi="Verdana" w:cs="Arial"/>
              <w:sz w:val="20"/>
              <w:szCs w:val="20"/>
              <w:lang w:val="es-VE"/>
            </w:rPr>
            <w:t xml:space="preserve"> Di Vasta</w:t>
          </w:r>
        </w:sdtContent>
      </w:sdt>
    </w:p>
    <w:p w14:paraId="7C9A6A1E" w14:textId="6E0BA75D" w:rsidR="001218AD" w:rsidRPr="001218AD" w:rsidRDefault="001218AD" w:rsidP="001218AD">
      <w:pPr>
        <w:pStyle w:val="NoSpacing"/>
        <w:ind w:left="5040"/>
        <w:jc w:val="right"/>
        <w:rPr>
          <w:rFonts w:ascii="Verdana" w:hAnsi="Verdana" w:cs="Arial"/>
          <w:sz w:val="20"/>
          <w:szCs w:val="20"/>
          <w:lang w:val="es-VE"/>
        </w:rPr>
      </w:pPr>
      <w:r>
        <w:rPr>
          <w:rFonts w:ascii="Verdana" w:hAnsi="Verdana" w:cs="Arial"/>
          <w:sz w:val="20"/>
          <w:szCs w:val="20"/>
          <w:lang w:val="es-VE"/>
        </w:rPr>
        <w:t xml:space="preserve">                         </w:t>
      </w:r>
    </w:p>
    <w:p w14:paraId="4AE5FCC1" w14:textId="77777777" w:rsidR="00A13121" w:rsidRPr="009E6148" w:rsidRDefault="00A13121" w:rsidP="008A1063">
      <w:pPr>
        <w:pStyle w:val="NoSpacing"/>
        <w:rPr>
          <w:rFonts w:ascii="Verdana" w:hAnsi="Verdana" w:cs="Arial"/>
          <w:sz w:val="20"/>
          <w:szCs w:val="20"/>
          <w:lang w:val="es-VE"/>
        </w:rPr>
      </w:pPr>
    </w:p>
    <w:p w14:paraId="741E5BB1" w14:textId="2DEB7DFC" w:rsidR="00A13121" w:rsidRPr="009E6148" w:rsidRDefault="00101979" w:rsidP="001218AD">
      <w:pPr>
        <w:pStyle w:val="NoSpacing"/>
        <w:ind w:left="5040"/>
        <w:jc w:val="right"/>
        <w:rPr>
          <w:rFonts w:ascii="Verdana" w:hAnsi="Verdana" w:cs="Arial"/>
          <w:szCs w:val="18"/>
          <w:lang w:val="es-VE"/>
        </w:rPr>
      </w:pPr>
      <w:r>
        <w:rPr>
          <w:rFonts w:ascii="Verdana" w:hAnsi="Verdana" w:cs="Arial"/>
          <w:b/>
          <w:sz w:val="20"/>
          <w:szCs w:val="20"/>
          <w:lang w:val="es-VE"/>
        </w:rPr>
        <w:t xml:space="preserve">    </w:t>
      </w:r>
      <w:r w:rsidR="00A13121" w:rsidRPr="009E6148">
        <w:rPr>
          <w:rFonts w:ascii="Verdana" w:hAnsi="Verdana" w:cs="Arial"/>
          <w:b/>
          <w:sz w:val="20"/>
          <w:szCs w:val="20"/>
          <w:lang w:val="es-VE"/>
        </w:rPr>
        <w:t>Fecha</w:t>
      </w:r>
      <w:r w:rsidR="00A13121" w:rsidRPr="009E6148">
        <w:rPr>
          <w:rFonts w:ascii="Verdana" w:hAnsi="Verdana" w:cs="Arial"/>
          <w:sz w:val="20"/>
          <w:szCs w:val="20"/>
          <w:lang w:val="es-VE"/>
        </w:rPr>
        <w:t xml:space="preserve">: </w:t>
      </w:r>
      <w:sdt>
        <w:sdtPr>
          <w:rPr>
            <w:rFonts w:ascii="Verdana" w:hAnsi="Verdana" w:cs="Arial"/>
            <w:sz w:val="20"/>
            <w:szCs w:val="20"/>
            <w:lang w:val="es-VE"/>
          </w:rPr>
          <w:alias w:val="Publish Date"/>
          <w:tag w:val=""/>
          <w:id w:val="543645791"/>
          <w:placeholder>
            <w:docPart w:val="1218141AC3614A36A37FDCDA6B8C7830"/>
          </w:placeholder>
          <w:dataBinding w:prefixMappings="xmlns:ns0='http://schemas.microsoft.com/office/2006/coverPageProps' " w:xpath="/ns0:CoverPageProperties[1]/ns0:PublishDate[1]" w:storeItemID="{55AF091B-3C7A-41E3-B477-F2FDAA23CFDA}"/>
          <w:date>
            <w:dateFormat w:val="dd-MM-yyyy"/>
            <w:lid w:val="es-VE"/>
            <w:storeMappedDataAs w:val="dateTime"/>
            <w:calendar w:val="gregorian"/>
          </w:date>
        </w:sdtPr>
        <w:sdtContent>
          <w:r w:rsidR="008A1063">
            <w:rPr>
              <w:rFonts w:ascii="Verdana" w:hAnsi="Verdana" w:cs="Arial"/>
              <w:sz w:val="20"/>
              <w:szCs w:val="20"/>
              <w:lang w:val="es-VE"/>
            </w:rPr>
            <w:t>_____ de 2021</w:t>
          </w:r>
        </w:sdtContent>
      </w:sdt>
      <w:r w:rsidR="00A13121" w:rsidRPr="009E6148">
        <w:rPr>
          <w:rFonts w:ascii="Verdana" w:hAnsi="Verdana" w:cs="Arial"/>
          <w:sz w:val="20"/>
          <w:szCs w:val="20"/>
          <w:lang w:val="es-VE"/>
        </w:rPr>
        <w:t>.</w:t>
      </w:r>
    </w:p>
    <w:p w14:paraId="4BB07E80" w14:textId="77777777" w:rsidR="00A13121" w:rsidRPr="009E6148" w:rsidRDefault="00A13121" w:rsidP="00A13121">
      <w:pPr>
        <w:pStyle w:val="NoSpacing"/>
        <w:rPr>
          <w:rFonts w:ascii="Verdana" w:hAnsi="Verdana" w:cs="Arial"/>
          <w:b/>
          <w:szCs w:val="18"/>
          <w:lang w:val="es-VE"/>
        </w:rPr>
      </w:pPr>
    </w:p>
    <w:p w14:paraId="4CF1CF3D" w14:textId="77777777" w:rsidR="00A13121" w:rsidRPr="00D14216" w:rsidRDefault="00A13121" w:rsidP="00A13121">
      <w:pPr>
        <w:pStyle w:val="NoSpacing"/>
        <w:jc w:val="center"/>
        <w:rPr>
          <w:rFonts w:ascii="Verdana" w:hAnsi="Verdana" w:cs="Arial"/>
          <w:b/>
          <w:lang w:val="es-VE"/>
        </w:rPr>
      </w:pPr>
      <w:r w:rsidRPr="00D14216">
        <w:rPr>
          <w:rFonts w:ascii="Verdana" w:hAnsi="Verdana" w:cs="Arial"/>
          <w:b/>
          <w:sz w:val="22"/>
          <w:szCs w:val="22"/>
          <w:lang w:val="es-VE"/>
        </w:rPr>
        <w:t>RESUMEN</w:t>
      </w:r>
    </w:p>
    <w:p w14:paraId="73A82FB9" w14:textId="77777777" w:rsidR="00A13121" w:rsidRPr="00D14216" w:rsidRDefault="00A13121" w:rsidP="00A13121">
      <w:pPr>
        <w:pStyle w:val="NoSpacing"/>
        <w:rPr>
          <w:rFonts w:ascii="Verdana" w:hAnsi="Verdana" w:cs="Arial"/>
          <w:szCs w:val="18"/>
          <w:lang w:val="es-VE"/>
        </w:rPr>
      </w:pPr>
    </w:p>
    <w:p w14:paraId="163BC0E0" w14:textId="77777777" w:rsidR="00A13121" w:rsidRPr="00D14216" w:rsidRDefault="00740774" w:rsidP="002F75CC">
      <w:pPr>
        <w:pStyle w:val="NoSpacing"/>
        <w:spacing w:line="360" w:lineRule="auto"/>
        <w:jc w:val="both"/>
        <w:rPr>
          <w:rFonts w:ascii="Verdana" w:hAnsi="Verdana" w:cs="Arial"/>
          <w:sz w:val="20"/>
          <w:szCs w:val="20"/>
          <w:lang w:val="es-VE"/>
        </w:rPr>
      </w:pPr>
      <w:r>
        <w:rPr>
          <w:rFonts w:ascii="Verdana" w:hAnsi="Verdana" w:cs="Arial"/>
          <w:sz w:val="20"/>
          <w:szCs w:val="20"/>
          <w:lang w:val="es-VE"/>
        </w:rPr>
        <w:t xml:space="preserve">En la actualidad las instituciones de salud están formadas por unidades de atención que cumplen funciones determinadas para llevar a cabo </w:t>
      </w:r>
      <w:r w:rsidR="003103D6">
        <w:rPr>
          <w:rFonts w:ascii="Verdana" w:hAnsi="Verdana" w:cs="Arial"/>
          <w:sz w:val="20"/>
          <w:szCs w:val="20"/>
          <w:lang w:val="es-VE"/>
        </w:rPr>
        <w:t>sus</w:t>
      </w:r>
      <w:r>
        <w:rPr>
          <w:rFonts w:ascii="Verdana" w:hAnsi="Verdana" w:cs="Arial"/>
          <w:sz w:val="20"/>
          <w:szCs w:val="20"/>
          <w:lang w:val="es-VE"/>
        </w:rPr>
        <w:t xml:space="preserve"> procesos de negocio. A través de las consultas médicas o servicios de apoyo clínico, se realiza la atención del paciente y se genera información que alimenta la historia médica. Existen diversas instituciones que llevan un manejo manual y obsoleto de </w:t>
      </w:r>
      <w:r w:rsidR="003103D6">
        <w:rPr>
          <w:rFonts w:ascii="Verdana" w:hAnsi="Verdana" w:cs="Arial"/>
          <w:sz w:val="20"/>
          <w:szCs w:val="20"/>
          <w:lang w:val="es-VE"/>
        </w:rPr>
        <w:t>las</w:t>
      </w:r>
      <w:r>
        <w:rPr>
          <w:rFonts w:ascii="Verdana" w:hAnsi="Verdana" w:cs="Arial"/>
          <w:sz w:val="20"/>
          <w:szCs w:val="20"/>
          <w:lang w:val="es-VE"/>
        </w:rPr>
        <w:t xml:space="preserve"> historias médicas y en muchos casos no cuentan con sistemas automatizados para el control de la atención al paciente, resultando poco práctico e ineficiente al momento de extraer información relevante, tanto para los pacientes como para las instituciones de salud. Este trabajo de investigación describe el desarrollo de un sistema de información dirigido a instituciones de salud </w:t>
      </w:r>
      <w:r w:rsidR="003103D6">
        <w:rPr>
          <w:rFonts w:ascii="Verdana" w:hAnsi="Verdana" w:cs="Arial"/>
          <w:sz w:val="20"/>
          <w:szCs w:val="20"/>
          <w:lang w:val="es-VE"/>
        </w:rPr>
        <w:t xml:space="preserve">compuesto por dos módulos, un módulo </w:t>
      </w:r>
      <w:r w:rsidR="00CC0C8E">
        <w:rPr>
          <w:rFonts w:ascii="Verdana" w:hAnsi="Verdana" w:cs="Arial"/>
          <w:sz w:val="20"/>
          <w:szCs w:val="20"/>
          <w:lang w:val="es-VE"/>
        </w:rPr>
        <w:t xml:space="preserve">que </w:t>
      </w:r>
      <w:r w:rsidR="003103D6">
        <w:rPr>
          <w:rFonts w:ascii="Verdana" w:hAnsi="Verdana" w:cs="Arial"/>
          <w:sz w:val="20"/>
          <w:szCs w:val="20"/>
          <w:lang w:val="es-VE"/>
        </w:rPr>
        <w:t xml:space="preserve">permite automatizar </w:t>
      </w:r>
      <w:r>
        <w:rPr>
          <w:rFonts w:ascii="Verdana" w:hAnsi="Verdana" w:cs="Arial"/>
          <w:sz w:val="20"/>
          <w:szCs w:val="20"/>
          <w:lang w:val="es-VE"/>
        </w:rPr>
        <w:t>e</w:t>
      </w:r>
      <w:r w:rsidR="003103D6">
        <w:rPr>
          <w:rFonts w:ascii="Verdana" w:hAnsi="Verdana" w:cs="Arial"/>
          <w:sz w:val="20"/>
          <w:szCs w:val="20"/>
          <w:lang w:val="es-VE"/>
        </w:rPr>
        <w:t>l proceso de atención de pacientes y un módulo analítico</w:t>
      </w:r>
      <w:r w:rsidR="00CC0C8E">
        <w:rPr>
          <w:rFonts w:ascii="Verdana" w:hAnsi="Verdana" w:cs="Arial"/>
          <w:sz w:val="20"/>
          <w:szCs w:val="20"/>
          <w:lang w:val="es-VE"/>
        </w:rPr>
        <w:t xml:space="preserve"> para la obtención de resultados</w:t>
      </w:r>
      <w:r w:rsidR="003103D6">
        <w:rPr>
          <w:rFonts w:ascii="Verdana" w:hAnsi="Verdana" w:cs="Arial"/>
          <w:sz w:val="20"/>
          <w:szCs w:val="20"/>
          <w:lang w:val="es-VE"/>
        </w:rPr>
        <w:t>.</w:t>
      </w:r>
      <w:r w:rsidR="00021320">
        <w:rPr>
          <w:rFonts w:ascii="Verdana" w:hAnsi="Verdana" w:cs="Arial"/>
          <w:sz w:val="20"/>
          <w:szCs w:val="20"/>
          <w:lang w:val="es-VE"/>
        </w:rPr>
        <w:t xml:space="preserve"> Se hizo una adaptación del método Scrum para el desarrollo del sistema de información y el Ciclo de Vida Dimensional de Ralph Kimball para el desarrollo del módulo analítico.</w:t>
      </w:r>
    </w:p>
    <w:p w14:paraId="0D62FDD0" w14:textId="77777777" w:rsidR="00A13121" w:rsidRPr="00D14216" w:rsidRDefault="00A13121" w:rsidP="00A13121">
      <w:pPr>
        <w:pStyle w:val="NoSpacing"/>
        <w:rPr>
          <w:rFonts w:ascii="Verdana" w:hAnsi="Verdana" w:cs="Arial"/>
          <w:sz w:val="20"/>
          <w:szCs w:val="20"/>
          <w:lang w:val="es-VE"/>
        </w:rPr>
      </w:pPr>
    </w:p>
    <w:p w14:paraId="29AFBD07" w14:textId="77777777" w:rsidR="00A13121" w:rsidRPr="00D14216" w:rsidRDefault="00A13121" w:rsidP="00A13121">
      <w:pPr>
        <w:pStyle w:val="NoSpacing"/>
        <w:rPr>
          <w:rFonts w:ascii="Verdana" w:hAnsi="Verdana" w:cs="Arial"/>
          <w:sz w:val="20"/>
          <w:szCs w:val="20"/>
          <w:lang w:val="es-VE"/>
        </w:rPr>
      </w:pPr>
    </w:p>
    <w:p w14:paraId="55F36C51" w14:textId="77777777" w:rsidR="00A13121" w:rsidRPr="00D14216" w:rsidRDefault="00A13121" w:rsidP="00A13121">
      <w:pPr>
        <w:pStyle w:val="NoSpacing"/>
        <w:rPr>
          <w:rFonts w:ascii="Verdana" w:hAnsi="Verdana" w:cs="Arial"/>
          <w:sz w:val="20"/>
          <w:szCs w:val="20"/>
          <w:lang w:val="es-VE"/>
        </w:rPr>
      </w:pPr>
    </w:p>
    <w:p w14:paraId="768F30CB" w14:textId="78370ECA" w:rsidR="00A13121" w:rsidRPr="00740774" w:rsidRDefault="00A13121" w:rsidP="002F75CC">
      <w:pPr>
        <w:pStyle w:val="NoSpacing"/>
        <w:spacing w:line="360" w:lineRule="auto"/>
        <w:jc w:val="both"/>
        <w:rPr>
          <w:rFonts w:ascii="Verdana" w:hAnsi="Verdana"/>
          <w:sz w:val="20"/>
          <w:szCs w:val="20"/>
          <w:lang w:val="es-VE"/>
        </w:rPr>
      </w:pPr>
      <w:r w:rsidRPr="00D14216">
        <w:rPr>
          <w:rFonts w:ascii="Verdana" w:hAnsi="Verdana" w:cs="Arial"/>
          <w:b/>
          <w:sz w:val="20"/>
          <w:szCs w:val="20"/>
          <w:lang w:val="es-VE"/>
        </w:rPr>
        <w:t xml:space="preserve">Palabras Claves: </w:t>
      </w:r>
      <w:r w:rsidR="008A1063">
        <w:rPr>
          <w:rFonts w:ascii="Verdana" w:hAnsi="Verdana" w:cs="Arial"/>
          <w:sz w:val="20"/>
          <w:szCs w:val="20"/>
          <w:lang w:val="es-VE"/>
        </w:rPr>
        <w:t>Emprendimiento</w:t>
      </w:r>
      <w:r w:rsidR="00740774">
        <w:rPr>
          <w:rFonts w:ascii="Verdana" w:hAnsi="Verdana" w:cs="Arial"/>
          <w:sz w:val="20"/>
          <w:szCs w:val="20"/>
          <w:lang w:val="es-VE"/>
        </w:rPr>
        <w:t xml:space="preserve">, Sistema de Información, </w:t>
      </w:r>
      <w:r w:rsidR="008A1063">
        <w:rPr>
          <w:rFonts w:ascii="Verdana" w:hAnsi="Verdana" w:cs="Arial"/>
          <w:sz w:val="20"/>
          <w:szCs w:val="20"/>
          <w:lang w:val="es-VE"/>
        </w:rPr>
        <w:t>Inventario de Productos</w:t>
      </w:r>
      <w:r w:rsidR="00740774">
        <w:rPr>
          <w:rFonts w:ascii="Verdana" w:hAnsi="Verdana" w:cs="Arial"/>
          <w:sz w:val="20"/>
          <w:szCs w:val="20"/>
          <w:lang w:val="es-VE"/>
        </w:rPr>
        <w:t>, Automatización</w:t>
      </w:r>
      <w:r w:rsidR="00D444B9">
        <w:rPr>
          <w:rFonts w:ascii="Verdana" w:hAnsi="Verdana" w:cs="Arial"/>
          <w:sz w:val="20"/>
          <w:szCs w:val="20"/>
          <w:lang w:val="es-VE"/>
        </w:rPr>
        <w:t>, Aplicación Web</w:t>
      </w:r>
      <w:r w:rsidR="008A1063">
        <w:rPr>
          <w:rFonts w:ascii="Verdana" w:hAnsi="Verdana" w:cs="Arial"/>
          <w:sz w:val="20"/>
          <w:szCs w:val="20"/>
          <w:lang w:val="es-VE"/>
        </w:rPr>
        <w:t>.</w:t>
      </w:r>
    </w:p>
    <w:p w14:paraId="6E4FE5FC" w14:textId="77777777" w:rsidR="00A13121" w:rsidRPr="00D14216" w:rsidRDefault="00A13121" w:rsidP="002F75CC">
      <w:pPr>
        <w:rPr>
          <w:szCs w:val="20"/>
        </w:rPr>
        <w:sectPr w:rsidR="00A13121" w:rsidRPr="00D14216" w:rsidSect="009E141A">
          <w:pgSz w:w="12240" w:h="15840"/>
          <w:pgMar w:top="1440" w:right="1440" w:bottom="1440" w:left="1440" w:header="720" w:footer="720" w:gutter="0"/>
          <w:pgNumType w:fmt="upperRoman" w:start="1"/>
          <w:cols w:space="720"/>
        </w:sectPr>
      </w:pPr>
    </w:p>
    <w:p w14:paraId="0A36F9B3" w14:textId="77777777" w:rsidR="00751666" w:rsidRPr="00D14216" w:rsidRDefault="00F62F86" w:rsidP="003B2F26">
      <w:pPr>
        <w:jc w:val="center"/>
        <w:rPr>
          <w:rFonts w:cs="Segoe UI"/>
          <w:noProof/>
          <w:sz w:val="28"/>
        </w:rPr>
      </w:pPr>
      <w:r w:rsidRPr="00D14216">
        <w:rPr>
          <w:rFonts w:cs="Segoe UI"/>
          <w:noProof/>
          <w:sz w:val="28"/>
        </w:rPr>
        <w:lastRenderedPageBreak/>
        <w:t>Í</w:t>
      </w:r>
      <w:r w:rsidR="00211188" w:rsidRPr="00D14216">
        <w:rPr>
          <w:rFonts w:cs="Segoe UI"/>
          <w:noProof/>
          <w:sz w:val="28"/>
        </w:rPr>
        <w:t>ndice de Contenido</w:t>
      </w:r>
    </w:p>
    <w:p w14:paraId="7A15F2F5" w14:textId="77777777" w:rsidR="00670F63" w:rsidRDefault="00120E5A">
      <w:pPr>
        <w:pStyle w:val="TOC1"/>
        <w:rPr>
          <w:rFonts w:asciiTheme="minorHAnsi" w:hAnsiTheme="minorHAnsi" w:cstheme="minorBidi"/>
          <w:b w:val="0"/>
          <w:sz w:val="22"/>
          <w:szCs w:val="22"/>
          <w:lang w:eastAsia="es-VE"/>
        </w:rPr>
      </w:pPr>
      <w:r>
        <w:rPr>
          <w:b w:val="0"/>
          <w:sz w:val="28"/>
        </w:rPr>
        <w:fldChar w:fldCharType="begin"/>
      </w:r>
      <w:r w:rsidR="00C02B43">
        <w:rPr>
          <w:b w:val="0"/>
          <w:sz w:val="28"/>
        </w:rPr>
        <w:instrText xml:space="preserve"> TOC \o "1-4" \h \z \u </w:instrText>
      </w:r>
      <w:r>
        <w:rPr>
          <w:b w:val="0"/>
          <w:sz w:val="28"/>
        </w:rPr>
        <w:fldChar w:fldCharType="separate"/>
      </w:r>
      <w:hyperlink w:anchor="_Toc513444225" w:history="1">
        <w:r w:rsidR="00670F63" w:rsidRPr="007950EC">
          <w:rPr>
            <w:rStyle w:val="Hyperlink"/>
          </w:rPr>
          <w:t>Introducción</w:t>
        </w:r>
        <w:r w:rsidR="00670F63">
          <w:rPr>
            <w:webHidden/>
          </w:rPr>
          <w:tab/>
        </w:r>
        <w:r w:rsidR="00670F63">
          <w:rPr>
            <w:webHidden/>
          </w:rPr>
          <w:fldChar w:fldCharType="begin"/>
        </w:r>
        <w:r w:rsidR="00670F63">
          <w:rPr>
            <w:webHidden/>
          </w:rPr>
          <w:instrText xml:space="preserve"> PAGEREF _Toc513444225 \h </w:instrText>
        </w:r>
        <w:r w:rsidR="00670F63">
          <w:rPr>
            <w:webHidden/>
          </w:rPr>
        </w:r>
        <w:r w:rsidR="00670F63">
          <w:rPr>
            <w:webHidden/>
          </w:rPr>
          <w:fldChar w:fldCharType="separate"/>
        </w:r>
        <w:r w:rsidR="00283A42">
          <w:rPr>
            <w:webHidden/>
          </w:rPr>
          <w:t>i</w:t>
        </w:r>
        <w:r w:rsidR="00670F63">
          <w:rPr>
            <w:webHidden/>
          </w:rPr>
          <w:fldChar w:fldCharType="end"/>
        </w:r>
      </w:hyperlink>
    </w:p>
    <w:p w14:paraId="3716A447" w14:textId="77777777" w:rsidR="00670F63" w:rsidRDefault="008A1063">
      <w:pPr>
        <w:pStyle w:val="TOC1"/>
        <w:rPr>
          <w:rFonts w:asciiTheme="minorHAnsi" w:hAnsiTheme="minorHAnsi" w:cstheme="minorBidi"/>
          <w:b w:val="0"/>
          <w:sz w:val="22"/>
          <w:szCs w:val="22"/>
          <w:lang w:eastAsia="es-VE"/>
        </w:rPr>
      </w:pPr>
      <w:hyperlink w:anchor="_Toc513444226" w:history="1">
        <w:r w:rsidR="00670F63" w:rsidRPr="007950EC">
          <w:rPr>
            <w:rStyle w:val="Hyperlink"/>
          </w:rPr>
          <w:t>Capítulo 1 Problema de Investigación</w:t>
        </w:r>
        <w:r w:rsidR="00670F63">
          <w:rPr>
            <w:webHidden/>
          </w:rPr>
          <w:tab/>
        </w:r>
        <w:r w:rsidR="00670F63">
          <w:rPr>
            <w:webHidden/>
          </w:rPr>
          <w:fldChar w:fldCharType="begin"/>
        </w:r>
        <w:r w:rsidR="00670F63">
          <w:rPr>
            <w:webHidden/>
          </w:rPr>
          <w:instrText xml:space="preserve"> PAGEREF _Toc513444226 \h </w:instrText>
        </w:r>
        <w:r w:rsidR="00670F63">
          <w:rPr>
            <w:webHidden/>
          </w:rPr>
        </w:r>
        <w:r w:rsidR="00670F63">
          <w:rPr>
            <w:webHidden/>
          </w:rPr>
          <w:fldChar w:fldCharType="separate"/>
        </w:r>
        <w:r w:rsidR="00283A42">
          <w:rPr>
            <w:webHidden/>
          </w:rPr>
          <w:t>1</w:t>
        </w:r>
        <w:r w:rsidR="00670F63">
          <w:rPr>
            <w:webHidden/>
          </w:rPr>
          <w:fldChar w:fldCharType="end"/>
        </w:r>
      </w:hyperlink>
    </w:p>
    <w:p w14:paraId="7AA91A9F" w14:textId="77777777" w:rsidR="00670F63" w:rsidRDefault="008A1063">
      <w:pPr>
        <w:pStyle w:val="TOC2"/>
        <w:rPr>
          <w:rFonts w:asciiTheme="minorHAnsi" w:hAnsiTheme="minorHAnsi"/>
          <w:noProof/>
          <w:sz w:val="22"/>
          <w:szCs w:val="22"/>
          <w:lang w:eastAsia="es-VE"/>
        </w:rPr>
      </w:pPr>
      <w:hyperlink w:anchor="_Toc513444227" w:history="1">
        <w:r w:rsidR="00670F63" w:rsidRPr="007950EC">
          <w:rPr>
            <w:rStyle w:val="Hyperlink"/>
            <w:noProof/>
          </w:rPr>
          <w:t>1.1. Planteamiento del problema</w:t>
        </w:r>
        <w:r w:rsidR="00670F63">
          <w:rPr>
            <w:noProof/>
            <w:webHidden/>
          </w:rPr>
          <w:tab/>
        </w:r>
        <w:r w:rsidR="00670F63">
          <w:rPr>
            <w:noProof/>
            <w:webHidden/>
          </w:rPr>
          <w:fldChar w:fldCharType="begin"/>
        </w:r>
        <w:r w:rsidR="00670F63">
          <w:rPr>
            <w:noProof/>
            <w:webHidden/>
          </w:rPr>
          <w:instrText xml:space="preserve"> PAGEREF _Toc513444227 \h </w:instrText>
        </w:r>
        <w:r w:rsidR="00670F63">
          <w:rPr>
            <w:noProof/>
            <w:webHidden/>
          </w:rPr>
        </w:r>
        <w:r w:rsidR="00670F63">
          <w:rPr>
            <w:noProof/>
            <w:webHidden/>
          </w:rPr>
          <w:fldChar w:fldCharType="separate"/>
        </w:r>
        <w:r w:rsidR="00283A42">
          <w:rPr>
            <w:noProof/>
            <w:webHidden/>
          </w:rPr>
          <w:t>1</w:t>
        </w:r>
        <w:r w:rsidR="00670F63">
          <w:rPr>
            <w:noProof/>
            <w:webHidden/>
          </w:rPr>
          <w:fldChar w:fldCharType="end"/>
        </w:r>
      </w:hyperlink>
    </w:p>
    <w:p w14:paraId="446F3601" w14:textId="77777777" w:rsidR="00670F63" w:rsidRDefault="008A1063">
      <w:pPr>
        <w:pStyle w:val="TOC2"/>
        <w:rPr>
          <w:rFonts w:asciiTheme="minorHAnsi" w:hAnsiTheme="minorHAnsi"/>
          <w:noProof/>
          <w:sz w:val="22"/>
          <w:szCs w:val="22"/>
          <w:lang w:eastAsia="es-VE"/>
        </w:rPr>
      </w:pPr>
      <w:hyperlink w:anchor="_Toc513444228" w:history="1">
        <w:r w:rsidR="00670F63" w:rsidRPr="007950EC">
          <w:rPr>
            <w:rStyle w:val="Hyperlink"/>
            <w:noProof/>
          </w:rPr>
          <w:t>1.2. Objetivos</w:t>
        </w:r>
        <w:r w:rsidR="00670F63">
          <w:rPr>
            <w:noProof/>
            <w:webHidden/>
          </w:rPr>
          <w:tab/>
        </w:r>
        <w:r w:rsidR="00670F63">
          <w:rPr>
            <w:noProof/>
            <w:webHidden/>
          </w:rPr>
          <w:fldChar w:fldCharType="begin"/>
        </w:r>
        <w:r w:rsidR="00670F63">
          <w:rPr>
            <w:noProof/>
            <w:webHidden/>
          </w:rPr>
          <w:instrText xml:space="preserve"> PAGEREF _Toc513444228 \h </w:instrText>
        </w:r>
        <w:r w:rsidR="00670F63">
          <w:rPr>
            <w:noProof/>
            <w:webHidden/>
          </w:rPr>
        </w:r>
        <w:r w:rsidR="00670F63">
          <w:rPr>
            <w:noProof/>
            <w:webHidden/>
          </w:rPr>
          <w:fldChar w:fldCharType="separate"/>
        </w:r>
        <w:r w:rsidR="00283A42">
          <w:rPr>
            <w:noProof/>
            <w:webHidden/>
          </w:rPr>
          <w:t>2</w:t>
        </w:r>
        <w:r w:rsidR="00670F63">
          <w:rPr>
            <w:noProof/>
            <w:webHidden/>
          </w:rPr>
          <w:fldChar w:fldCharType="end"/>
        </w:r>
      </w:hyperlink>
    </w:p>
    <w:p w14:paraId="7977A218" w14:textId="77777777" w:rsidR="00670F63" w:rsidRDefault="008A1063">
      <w:pPr>
        <w:pStyle w:val="TOC3"/>
        <w:rPr>
          <w:rFonts w:asciiTheme="minorHAnsi" w:hAnsiTheme="minorHAnsi"/>
          <w:noProof/>
          <w:sz w:val="22"/>
          <w:szCs w:val="22"/>
          <w:lang w:eastAsia="es-VE"/>
        </w:rPr>
      </w:pPr>
      <w:hyperlink w:anchor="_Toc513444229" w:history="1">
        <w:r w:rsidR="00670F63" w:rsidRPr="007950EC">
          <w:rPr>
            <w:rStyle w:val="Hyperlink"/>
            <w:noProof/>
          </w:rPr>
          <w:t>1.2.1. General</w:t>
        </w:r>
        <w:r w:rsidR="00670F63">
          <w:rPr>
            <w:noProof/>
            <w:webHidden/>
          </w:rPr>
          <w:tab/>
        </w:r>
        <w:r w:rsidR="00670F63">
          <w:rPr>
            <w:noProof/>
            <w:webHidden/>
          </w:rPr>
          <w:fldChar w:fldCharType="begin"/>
        </w:r>
        <w:r w:rsidR="00670F63">
          <w:rPr>
            <w:noProof/>
            <w:webHidden/>
          </w:rPr>
          <w:instrText xml:space="preserve"> PAGEREF _Toc513444229 \h </w:instrText>
        </w:r>
        <w:r w:rsidR="00670F63">
          <w:rPr>
            <w:noProof/>
            <w:webHidden/>
          </w:rPr>
        </w:r>
        <w:r w:rsidR="00670F63">
          <w:rPr>
            <w:noProof/>
            <w:webHidden/>
          </w:rPr>
          <w:fldChar w:fldCharType="separate"/>
        </w:r>
        <w:r w:rsidR="00283A42">
          <w:rPr>
            <w:noProof/>
            <w:webHidden/>
          </w:rPr>
          <w:t>2</w:t>
        </w:r>
        <w:r w:rsidR="00670F63">
          <w:rPr>
            <w:noProof/>
            <w:webHidden/>
          </w:rPr>
          <w:fldChar w:fldCharType="end"/>
        </w:r>
      </w:hyperlink>
    </w:p>
    <w:p w14:paraId="7D927BD6" w14:textId="77777777" w:rsidR="00670F63" w:rsidRDefault="008A1063">
      <w:pPr>
        <w:pStyle w:val="TOC3"/>
        <w:rPr>
          <w:rFonts w:asciiTheme="minorHAnsi" w:hAnsiTheme="minorHAnsi"/>
          <w:noProof/>
          <w:sz w:val="22"/>
          <w:szCs w:val="22"/>
          <w:lang w:eastAsia="es-VE"/>
        </w:rPr>
      </w:pPr>
      <w:hyperlink w:anchor="_Toc513444230" w:history="1">
        <w:r w:rsidR="00670F63" w:rsidRPr="007950EC">
          <w:rPr>
            <w:rStyle w:val="Hyperlink"/>
            <w:noProof/>
          </w:rPr>
          <w:t>1.2.2. Específicos</w:t>
        </w:r>
        <w:r w:rsidR="00670F63">
          <w:rPr>
            <w:noProof/>
            <w:webHidden/>
          </w:rPr>
          <w:tab/>
        </w:r>
        <w:r w:rsidR="00670F63">
          <w:rPr>
            <w:noProof/>
            <w:webHidden/>
          </w:rPr>
          <w:fldChar w:fldCharType="begin"/>
        </w:r>
        <w:r w:rsidR="00670F63">
          <w:rPr>
            <w:noProof/>
            <w:webHidden/>
          </w:rPr>
          <w:instrText xml:space="preserve"> PAGEREF _Toc513444230 \h </w:instrText>
        </w:r>
        <w:r w:rsidR="00670F63">
          <w:rPr>
            <w:noProof/>
            <w:webHidden/>
          </w:rPr>
        </w:r>
        <w:r w:rsidR="00670F63">
          <w:rPr>
            <w:noProof/>
            <w:webHidden/>
          </w:rPr>
          <w:fldChar w:fldCharType="separate"/>
        </w:r>
        <w:r w:rsidR="00283A42">
          <w:rPr>
            <w:noProof/>
            <w:webHidden/>
          </w:rPr>
          <w:t>2</w:t>
        </w:r>
        <w:r w:rsidR="00670F63">
          <w:rPr>
            <w:noProof/>
            <w:webHidden/>
          </w:rPr>
          <w:fldChar w:fldCharType="end"/>
        </w:r>
      </w:hyperlink>
    </w:p>
    <w:p w14:paraId="77A5AA2A" w14:textId="77777777" w:rsidR="00670F63" w:rsidRDefault="008A1063">
      <w:pPr>
        <w:pStyle w:val="TOC2"/>
        <w:rPr>
          <w:rFonts w:asciiTheme="minorHAnsi" w:hAnsiTheme="minorHAnsi"/>
          <w:noProof/>
          <w:sz w:val="22"/>
          <w:szCs w:val="22"/>
          <w:lang w:eastAsia="es-VE"/>
        </w:rPr>
      </w:pPr>
      <w:hyperlink w:anchor="_Toc513444231" w:history="1">
        <w:r w:rsidR="00670F63" w:rsidRPr="007950EC">
          <w:rPr>
            <w:rStyle w:val="Hyperlink"/>
            <w:noProof/>
          </w:rPr>
          <w:t>1.3. Solución Propuesta</w:t>
        </w:r>
        <w:r w:rsidR="00670F63">
          <w:rPr>
            <w:noProof/>
            <w:webHidden/>
          </w:rPr>
          <w:tab/>
        </w:r>
        <w:r w:rsidR="00670F63">
          <w:rPr>
            <w:noProof/>
            <w:webHidden/>
          </w:rPr>
          <w:fldChar w:fldCharType="begin"/>
        </w:r>
        <w:r w:rsidR="00670F63">
          <w:rPr>
            <w:noProof/>
            <w:webHidden/>
          </w:rPr>
          <w:instrText xml:space="preserve"> PAGEREF _Toc513444231 \h </w:instrText>
        </w:r>
        <w:r w:rsidR="00670F63">
          <w:rPr>
            <w:noProof/>
            <w:webHidden/>
          </w:rPr>
        </w:r>
        <w:r w:rsidR="00670F63">
          <w:rPr>
            <w:noProof/>
            <w:webHidden/>
          </w:rPr>
          <w:fldChar w:fldCharType="separate"/>
        </w:r>
        <w:r w:rsidR="00283A42">
          <w:rPr>
            <w:noProof/>
            <w:webHidden/>
          </w:rPr>
          <w:t>2</w:t>
        </w:r>
        <w:r w:rsidR="00670F63">
          <w:rPr>
            <w:noProof/>
            <w:webHidden/>
          </w:rPr>
          <w:fldChar w:fldCharType="end"/>
        </w:r>
      </w:hyperlink>
    </w:p>
    <w:p w14:paraId="297DFCFA" w14:textId="77777777" w:rsidR="00670F63" w:rsidRDefault="008A1063">
      <w:pPr>
        <w:pStyle w:val="TOC2"/>
        <w:rPr>
          <w:rFonts w:asciiTheme="minorHAnsi" w:hAnsiTheme="minorHAnsi"/>
          <w:noProof/>
          <w:sz w:val="22"/>
          <w:szCs w:val="22"/>
          <w:lang w:eastAsia="es-VE"/>
        </w:rPr>
      </w:pPr>
      <w:hyperlink w:anchor="_Toc513444232" w:history="1">
        <w:r w:rsidR="00670F63" w:rsidRPr="007950EC">
          <w:rPr>
            <w:rStyle w:val="Hyperlink"/>
            <w:noProof/>
          </w:rPr>
          <w:t>1.4. Justificación de la Solución</w:t>
        </w:r>
        <w:r w:rsidR="00670F63">
          <w:rPr>
            <w:noProof/>
            <w:webHidden/>
          </w:rPr>
          <w:tab/>
        </w:r>
        <w:r w:rsidR="00670F63">
          <w:rPr>
            <w:noProof/>
            <w:webHidden/>
          </w:rPr>
          <w:fldChar w:fldCharType="begin"/>
        </w:r>
        <w:r w:rsidR="00670F63">
          <w:rPr>
            <w:noProof/>
            <w:webHidden/>
          </w:rPr>
          <w:instrText xml:space="preserve"> PAGEREF _Toc513444232 \h </w:instrText>
        </w:r>
        <w:r w:rsidR="00670F63">
          <w:rPr>
            <w:noProof/>
            <w:webHidden/>
          </w:rPr>
        </w:r>
        <w:r w:rsidR="00670F63">
          <w:rPr>
            <w:noProof/>
            <w:webHidden/>
          </w:rPr>
          <w:fldChar w:fldCharType="separate"/>
        </w:r>
        <w:r w:rsidR="00283A42">
          <w:rPr>
            <w:noProof/>
            <w:webHidden/>
          </w:rPr>
          <w:t>4</w:t>
        </w:r>
        <w:r w:rsidR="00670F63">
          <w:rPr>
            <w:noProof/>
            <w:webHidden/>
          </w:rPr>
          <w:fldChar w:fldCharType="end"/>
        </w:r>
      </w:hyperlink>
    </w:p>
    <w:p w14:paraId="615ED610" w14:textId="77777777" w:rsidR="00670F63" w:rsidRDefault="008A1063">
      <w:pPr>
        <w:pStyle w:val="TOC2"/>
        <w:rPr>
          <w:rFonts w:asciiTheme="minorHAnsi" w:hAnsiTheme="minorHAnsi"/>
          <w:noProof/>
          <w:sz w:val="22"/>
          <w:szCs w:val="22"/>
          <w:lang w:eastAsia="es-VE"/>
        </w:rPr>
      </w:pPr>
      <w:hyperlink w:anchor="_Toc513444233" w:history="1">
        <w:r w:rsidR="00670F63" w:rsidRPr="007950EC">
          <w:rPr>
            <w:rStyle w:val="Hyperlink"/>
            <w:noProof/>
          </w:rPr>
          <w:t>1.5. Alcance de la Solución</w:t>
        </w:r>
        <w:r w:rsidR="00670F63">
          <w:rPr>
            <w:noProof/>
            <w:webHidden/>
          </w:rPr>
          <w:tab/>
        </w:r>
        <w:r w:rsidR="00670F63">
          <w:rPr>
            <w:noProof/>
            <w:webHidden/>
          </w:rPr>
          <w:fldChar w:fldCharType="begin"/>
        </w:r>
        <w:r w:rsidR="00670F63">
          <w:rPr>
            <w:noProof/>
            <w:webHidden/>
          </w:rPr>
          <w:instrText xml:space="preserve"> PAGEREF _Toc513444233 \h </w:instrText>
        </w:r>
        <w:r w:rsidR="00670F63">
          <w:rPr>
            <w:noProof/>
            <w:webHidden/>
          </w:rPr>
        </w:r>
        <w:r w:rsidR="00670F63">
          <w:rPr>
            <w:noProof/>
            <w:webHidden/>
          </w:rPr>
          <w:fldChar w:fldCharType="separate"/>
        </w:r>
        <w:r w:rsidR="00283A42">
          <w:rPr>
            <w:noProof/>
            <w:webHidden/>
          </w:rPr>
          <w:t>4</w:t>
        </w:r>
        <w:r w:rsidR="00670F63">
          <w:rPr>
            <w:noProof/>
            <w:webHidden/>
          </w:rPr>
          <w:fldChar w:fldCharType="end"/>
        </w:r>
      </w:hyperlink>
    </w:p>
    <w:p w14:paraId="0E471C73" w14:textId="77777777" w:rsidR="00670F63" w:rsidRDefault="008A1063">
      <w:pPr>
        <w:pStyle w:val="TOC1"/>
        <w:rPr>
          <w:rFonts w:asciiTheme="minorHAnsi" w:hAnsiTheme="minorHAnsi" w:cstheme="minorBidi"/>
          <w:b w:val="0"/>
          <w:sz w:val="22"/>
          <w:szCs w:val="22"/>
          <w:lang w:eastAsia="es-VE"/>
        </w:rPr>
      </w:pPr>
      <w:hyperlink w:anchor="_Toc513444234" w:history="1">
        <w:r w:rsidR="00670F63" w:rsidRPr="007950EC">
          <w:rPr>
            <w:rStyle w:val="Hyperlink"/>
          </w:rPr>
          <w:t>Capítulo 2 Marco Conceptual</w:t>
        </w:r>
        <w:r w:rsidR="00670F63">
          <w:rPr>
            <w:webHidden/>
          </w:rPr>
          <w:tab/>
        </w:r>
        <w:r w:rsidR="00670F63">
          <w:rPr>
            <w:webHidden/>
          </w:rPr>
          <w:fldChar w:fldCharType="begin"/>
        </w:r>
        <w:r w:rsidR="00670F63">
          <w:rPr>
            <w:webHidden/>
          </w:rPr>
          <w:instrText xml:space="preserve"> PAGEREF _Toc513444234 \h </w:instrText>
        </w:r>
        <w:r w:rsidR="00670F63">
          <w:rPr>
            <w:webHidden/>
          </w:rPr>
        </w:r>
        <w:r w:rsidR="00670F63">
          <w:rPr>
            <w:webHidden/>
          </w:rPr>
          <w:fldChar w:fldCharType="separate"/>
        </w:r>
        <w:r w:rsidR="00283A42">
          <w:rPr>
            <w:webHidden/>
          </w:rPr>
          <w:t>5</w:t>
        </w:r>
        <w:r w:rsidR="00670F63">
          <w:rPr>
            <w:webHidden/>
          </w:rPr>
          <w:fldChar w:fldCharType="end"/>
        </w:r>
      </w:hyperlink>
    </w:p>
    <w:p w14:paraId="591B2C30" w14:textId="77777777" w:rsidR="00670F63" w:rsidRDefault="008A1063">
      <w:pPr>
        <w:pStyle w:val="TOC2"/>
        <w:rPr>
          <w:rFonts w:asciiTheme="minorHAnsi" w:hAnsiTheme="minorHAnsi"/>
          <w:noProof/>
          <w:sz w:val="22"/>
          <w:szCs w:val="22"/>
          <w:lang w:eastAsia="es-VE"/>
        </w:rPr>
      </w:pPr>
      <w:hyperlink w:anchor="_Toc513444235" w:history="1">
        <w:r w:rsidR="00670F63" w:rsidRPr="007950EC">
          <w:rPr>
            <w:rStyle w:val="Hyperlink"/>
            <w:noProof/>
          </w:rPr>
          <w:t>2.1. Gestión Médica</w:t>
        </w:r>
        <w:r w:rsidR="00670F63">
          <w:rPr>
            <w:noProof/>
            <w:webHidden/>
          </w:rPr>
          <w:tab/>
        </w:r>
        <w:r w:rsidR="00670F63">
          <w:rPr>
            <w:noProof/>
            <w:webHidden/>
          </w:rPr>
          <w:fldChar w:fldCharType="begin"/>
        </w:r>
        <w:r w:rsidR="00670F63">
          <w:rPr>
            <w:noProof/>
            <w:webHidden/>
          </w:rPr>
          <w:instrText xml:space="preserve"> PAGEREF _Toc513444235 \h </w:instrText>
        </w:r>
        <w:r w:rsidR="00670F63">
          <w:rPr>
            <w:noProof/>
            <w:webHidden/>
          </w:rPr>
        </w:r>
        <w:r w:rsidR="00670F63">
          <w:rPr>
            <w:noProof/>
            <w:webHidden/>
          </w:rPr>
          <w:fldChar w:fldCharType="separate"/>
        </w:r>
        <w:r w:rsidR="00283A42">
          <w:rPr>
            <w:noProof/>
            <w:webHidden/>
          </w:rPr>
          <w:t>5</w:t>
        </w:r>
        <w:r w:rsidR="00670F63">
          <w:rPr>
            <w:noProof/>
            <w:webHidden/>
          </w:rPr>
          <w:fldChar w:fldCharType="end"/>
        </w:r>
      </w:hyperlink>
    </w:p>
    <w:p w14:paraId="027B0110" w14:textId="77777777" w:rsidR="00670F63" w:rsidRDefault="008A1063">
      <w:pPr>
        <w:pStyle w:val="TOC3"/>
        <w:rPr>
          <w:rFonts w:asciiTheme="minorHAnsi" w:hAnsiTheme="minorHAnsi"/>
          <w:noProof/>
          <w:sz w:val="22"/>
          <w:szCs w:val="22"/>
          <w:lang w:eastAsia="es-VE"/>
        </w:rPr>
      </w:pPr>
      <w:hyperlink w:anchor="_Toc513444236" w:history="1">
        <w:r w:rsidR="00670F63" w:rsidRPr="007950EC">
          <w:rPr>
            <w:rStyle w:val="Hyperlink"/>
            <w:noProof/>
          </w:rPr>
          <w:t>2.1.1. Central de Citas</w:t>
        </w:r>
        <w:r w:rsidR="00670F63">
          <w:rPr>
            <w:noProof/>
            <w:webHidden/>
          </w:rPr>
          <w:tab/>
        </w:r>
        <w:r w:rsidR="00670F63">
          <w:rPr>
            <w:noProof/>
            <w:webHidden/>
          </w:rPr>
          <w:fldChar w:fldCharType="begin"/>
        </w:r>
        <w:r w:rsidR="00670F63">
          <w:rPr>
            <w:noProof/>
            <w:webHidden/>
          </w:rPr>
          <w:instrText xml:space="preserve"> PAGEREF _Toc513444236 \h </w:instrText>
        </w:r>
        <w:r w:rsidR="00670F63">
          <w:rPr>
            <w:noProof/>
            <w:webHidden/>
          </w:rPr>
        </w:r>
        <w:r w:rsidR="00670F63">
          <w:rPr>
            <w:noProof/>
            <w:webHidden/>
          </w:rPr>
          <w:fldChar w:fldCharType="separate"/>
        </w:r>
        <w:r w:rsidR="00283A42">
          <w:rPr>
            <w:noProof/>
            <w:webHidden/>
          </w:rPr>
          <w:t>5</w:t>
        </w:r>
        <w:r w:rsidR="00670F63">
          <w:rPr>
            <w:noProof/>
            <w:webHidden/>
          </w:rPr>
          <w:fldChar w:fldCharType="end"/>
        </w:r>
      </w:hyperlink>
    </w:p>
    <w:p w14:paraId="43E46B33" w14:textId="77777777" w:rsidR="00670F63" w:rsidRDefault="008A1063">
      <w:pPr>
        <w:pStyle w:val="TOC4"/>
        <w:tabs>
          <w:tab w:val="right" w:leader="dot" w:pos="9350"/>
        </w:tabs>
        <w:rPr>
          <w:rFonts w:asciiTheme="minorHAnsi" w:hAnsiTheme="minorHAnsi"/>
          <w:noProof/>
          <w:sz w:val="22"/>
          <w:szCs w:val="22"/>
          <w:lang w:eastAsia="es-VE"/>
        </w:rPr>
      </w:pPr>
      <w:hyperlink w:anchor="_Toc513444237" w:history="1">
        <w:r w:rsidR="00670F63" w:rsidRPr="007950EC">
          <w:rPr>
            <w:rStyle w:val="Hyperlink"/>
            <w:noProof/>
          </w:rPr>
          <w:t>2.1.1.1. Funcionalidades de una Central de Citas</w:t>
        </w:r>
        <w:r w:rsidR="00670F63">
          <w:rPr>
            <w:noProof/>
            <w:webHidden/>
          </w:rPr>
          <w:tab/>
        </w:r>
        <w:r w:rsidR="00670F63">
          <w:rPr>
            <w:noProof/>
            <w:webHidden/>
          </w:rPr>
          <w:fldChar w:fldCharType="begin"/>
        </w:r>
        <w:r w:rsidR="00670F63">
          <w:rPr>
            <w:noProof/>
            <w:webHidden/>
          </w:rPr>
          <w:instrText xml:space="preserve"> PAGEREF _Toc513444237 \h </w:instrText>
        </w:r>
        <w:r w:rsidR="00670F63">
          <w:rPr>
            <w:noProof/>
            <w:webHidden/>
          </w:rPr>
        </w:r>
        <w:r w:rsidR="00670F63">
          <w:rPr>
            <w:noProof/>
            <w:webHidden/>
          </w:rPr>
          <w:fldChar w:fldCharType="separate"/>
        </w:r>
        <w:r w:rsidR="00283A42">
          <w:rPr>
            <w:noProof/>
            <w:webHidden/>
          </w:rPr>
          <w:t>5</w:t>
        </w:r>
        <w:r w:rsidR="00670F63">
          <w:rPr>
            <w:noProof/>
            <w:webHidden/>
          </w:rPr>
          <w:fldChar w:fldCharType="end"/>
        </w:r>
      </w:hyperlink>
    </w:p>
    <w:p w14:paraId="2CF159B3" w14:textId="77777777" w:rsidR="00670F63" w:rsidRDefault="008A1063">
      <w:pPr>
        <w:pStyle w:val="TOC3"/>
        <w:rPr>
          <w:rFonts w:asciiTheme="minorHAnsi" w:hAnsiTheme="minorHAnsi"/>
          <w:noProof/>
          <w:sz w:val="22"/>
          <w:szCs w:val="22"/>
          <w:lang w:eastAsia="es-VE"/>
        </w:rPr>
      </w:pPr>
      <w:hyperlink w:anchor="_Toc513444238" w:history="1">
        <w:r w:rsidR="00670F63" w:rsidRPr="007950EC">
          <w:rPr>
            <w:rStyle w:val="Hyperlink"/>
            <w:noProof/>
          </w:rPr>
          <w:t>2.1.2. Cita Médica</w:t>
        </w:r>
        <w:r w:rsidR="00670F63">
          <w:rPr>
            <w:noProof/>
            <w:webHidden/>
          </w:rPr>
          <w:tab/>
        </w:r>
        <w:r w:rsidR="00670F63">
          <w:rPr>
            <w:noProof/>
            <w:webHidden/>
          </w:rPr>
          <w:fldChar w:fldCharType="begin"/>
        </w:r>
        <w:r w:rsidR="00670F63">
          <w:rPr>
            <w:noProof/>
            <w:webHidden/>
          </w:rPr>
          <w:instrText xml:space="preserve"> PAGEREF _Toc513444238 \h </w:instrText>
        </w:r>
        <w:r w:rsidR="00670F63">
          <w:rPr>
            <w:noProof/>
            <w:webHidden/>
          </w:rPr>
        </w:r>
        <w:r w:rsidR="00670F63">
          <w:rPr>
            <w:noProof/>
            <w:webHidden/>
          </w:rPr>
          <w:fldChar w:fldCharType="separate"/>
        </w:r>
        <w:r w:rsidR="00283A42">
          <w:rPr>
            <w:noProof/>
            <w:webHidden/>
          </w:rPr>
          <w:t>5</w:t>
        </w:r>
        <w:r w:rsidR="00670F63">
          <w:rPr>
            <w:noProof/>
            <w:webHidden/>
          </w:rPr>
          <w:fldChar w:fldCharType="end"/>
        </w:r>
      </w:hyperlink>
    </w:p>
    <w:p w14:paraId="420AEE29" w14:textId="77777777" w:rsidR="00670F63" w:rsidRDefault="008A1063">
      <w:pPr>
        <w:pStyle w:val="TOC4"/>
        <w:tabs>
          <w:tab w:val="right" w:leader="dot" w:pos="9350"/>
        </w:tabs>
        <w:rPr>
          <w:rFonts w:asciiTheme="minorHAnsi" w:hAnsiTheme="minorHAnsi"/>
          <w:noProof/>
          <w:sz w:val="22"/>
          <w:szCs w:val="22"/>
          <w:lang w:eastAsia="es-VE"/>
        </w:rPr>
      </w:pPr>
      <w:hyperlink w:anchor="_Toc513444239" w:history="1">
        <w:r w:rsidR="00670F63" w:rsidRPr="007950EC">
          <w:rPr>
            <w:rStyle w:val="Hyperlink"/>
            <w:noProof/>
          </w:rPr>
          <w:t>2.1.2.1. Tipos de Citas</w:t>
        </w:r>
        <w:r w:rsidR="00670F63">
          <w:rPr>
            <w:noProof/>
            <w:webHidden/>
          </w:rPr>
          <w:tab/>
        </w:r>
        <w:r w:rsidR="00670F63">
          <w:rPr>
            <w:noProof/>
            <w:webHidden/>
          </w:rPr>
          <w:fldChar w:fldCharType="begin"/>
        </w:r>
        <w:r w:rsidR="00670F63">
          <w:rPr>
            <w:noProof/>
            <w:webHidden/>
          </w:rPr>
          <w:instrText xml:space="preserve"> PAGEREF _Toc513444239 \h </w:instrText>
        </w:r>
        <w:r w:rsidR="00670F63">
          <w:rPr>
            <w:noProof/>
            <w:webHidden/>
          </w:rPr>
        </w:r>
        <w:r w:rsidR="00670F63">
          <w:rPr>
            <w:noProof/>
            <w:webHidden/>
          </w:rPr>
          <w:fldChar w:fldCharType="separate"/>
        </w:r>
        <w:r w:rsidR="00283A42">
          <w:rPr>
            <w:noProof/>
            <w:webHidden/>
          </w:rPr>
          <w:t>5</w:t>
        </w:r>
        <w:r w:rsidR="00670F63">
          <w:rPr>
            <w:noProof/>
            <w:webHidden/>
          </w:rPr>
          <w:fldChar w:fldCharType="end"/>
        </w:r>
      </w:hyperlink>
    </w:p>
    <w:p w14:paraId="385F7555" w14:textId="77777777" w:rsidR="00670F63" w:rsidRDefault="008A1063">
      <w:pPr>
        <w:pStyle w:val="TOC3"/>
        <w:rPr>
          <w:rFonts w:asciiTheme="minorHAnsi" w:hAnsiTheme="minorHAnsi"/>
          <w:noProof/>
          <w:sz w:val="22"/>
          <w:szCs w:val="22"/>
          <w:lang w:eastAsia="es-VE"/>
        </w:rPr>
      </w:pPr>
      <w:hyperlink w:anchor="_Toc513444240" w:history="1">
        <w:r w:rsidR="00670F63" w:rsidRPr="007950EC">
          <w:rPr>
            <w:rStyle w:val="Hyperlink"/>
            <w:noProof/>
          </w:rPr>
          <w:t>2.1.3. Historia Médica</w:t>
        </w:r>
        <w:r w:rsidR="00670F63">
          <w:rPr>
            <w:noProof/>
            <w:webHidden/>
          </w:rPr>
          <w:tab/>
        </w:r>
        <w:r w:rsidR="00670F63">
          <w:rPr>
            <w:noProof/>
            <w:webHidden/>
          </w:rPr>
          <w:fldChar w:fldCharType="begin"/>
        </w:r>
        <w:r w:rsidR="00670F63">
          <w:rPr>
            <w:noProof/>
            <w:webHidden/>
          </w:rPr>
          <w:instrText xml:space="preserve"> PAGEREF _Toc513444240 \h </w:instrText>
        </w:r>
        <w:r w:rsidR="00670F63">
          <w:rPr>
            <w:noProof/>
            <w:webHidden/>
          </w:rPr>
        </w:r>
        <w:r w:rsidR="00670F63">
          <w:rPr>
            <w:noProof/>
            <w:webHidden/>
          </w:rPr>
          <w:fldChar w:fldCharType="separate"/>
        </w:r>
        <w:r w:rsidR="00283A42">
          <w:rPr>
            <w:noProof/>
            <w:webHidden/>
          </w:rPr>
          <w:t>6</w:t>
        </w:r>
        <w:r w:rsidR="00670F63">
          <w:rPr>
            <w:noProof/>
            <w:webHidden/>
          </w:rPr>
          <w:fldChar w:fldCharType="end"/>
        </w:r>
      </w:hyperlink>
    </w:p>
    <w:p w14:paraId="412520EF" w14:textId="77777777" w:rsidR="00670F63" w:rsidRDefault="008A1063">
      <w:pPr>
        <w:pStyle w:val="TOC4"/>
        <w:tabs>
          <w:tab w:val="right" w:leader="dot" w:pos="9350"/>
        </w:tabs>
        <w:rPr>
          <w:rFonts w:asciiTheme="minorHAnsi" w:hAnsiTheme="minorHAnsi"/>
          <w:noProof/>
          <w:sz w:val="22"/>
          <w:szCs w:val="22"/>
          <w:lang w:eastAsia="es-VE"/>
        </w:rPr>
      </w:pPr>
      <w:hyperlink w:anchor="_Toc513444241" w:history="1">
        <w:r w:rsidR="00670F63" w:rsidRPr="007950EC">
          <w:rPr>
            <w:rStyle w:val="Hyperlink"/>
            <w:noProof/>
          </w:rPr>
          <w:t>2.1.3.1. Características de la Historia Médica</w:t>
        </w:r>
        <w:r w:rsidR="00670F63">
          <w:rPr>
            <w:noProof/>
            <w:webHidden/>
          </w:rPr>
          <w:tab/>
        </w:r>
        <w:r w:rsidR="00670F63">
          <w:rPr>
            <w:noProof/>
            <w:webHidden/>
          </w:rPr>
          <w:fldChar w:fldCharType="begin"/>
        </w:r>
        <w:r w:rsidR="00670F63">
          <w:rPr>
            <w:noProof/>
            <w:webHidden/>
          </w:rPr>
          <w:instrText xml:space="preserve"> PAGEREF _Toc513444241 \h </w:instrText>
        </w:r>
        <w:r w:rsidR="00670F63">
          <w:rPr>
            <w:noProof/>
            <w:webHidden/>
          </w:rPr>
        </w:r>
        <w:r w:rsidR="00670F63">
          <w:rPr>
            <w:noProof/>
            <w:webHidden/>
          </w:rPr>
          <w:fldChar w:fldCharType="separate"/>
        </w:r>
        <w:r w:rsidR="00283A42">
          <w:rPr>
            <w:noProof/>
            <w:webHidden/>
          </w:rPr>
          <w:t>6</w:t>
        </w:r>
        <w:r w:rsidR="00670F63">
          <w:rPr>
            <w:noProof/>
            <w:webHidden/>
          </w:rPr>
          <w:fldChar w:fldCharType="end"/>
        </w:r>
      </w:hyperlink>
    </w:p>
    <w:p w14:paraId="486D4F9C" w14:textId="77777777" w:rsidR="00670F63" w:rsidRDefault="008A1063">
      <w:pPr>
        <w:pStyle w:val="TOC4"/>
        <w:tabs>
          <w:tab w:val="right" w:leader="dot" w:pos="9350"/>
        </w:tabs>
        <w:rPr>
          <w:rFonts w:asciiTheme="minorHAnsi" w:hAnsiTheme="minorHAnsi"/>
          <w:noProof/>
          <w:sz w:val="22"/>
          <w:szCs w:val="22"/>
          <w:lang w:eastAsia="es-VE"/>
        </w:rPr>
      </w:pPr>
      <w:hyperlink w:anchor="_Toc513444242" w:history="1">
        <w:r w:rsidR="00670F63" w:rsidRPr="007950EC">
          <w:rPr>
            <w:rStyle w:val="Hyperlink"/>
            <w:noProof/>
          </w:rPr>
          <w:t>2.1.3.2. Partes de la Historia Médica</w:t>
        </w:r>
        <w:r w:rsidR="00670F63">
          <w:rPr>
            <w:noProof/>
            <w:webHidden/>
          </w:rPr>
          <w:tab/>
        </w:r>
        <w:r w:rsidR="00670F63">
          <w:rPr>
            <w:noProof/>
            <w:webHidden/>
          </w:rPr>
          <w:fldChar w:fldCharType="begin"/>
        </w:r>
        <w:r w:rsidR="00670F63">
          <w:rPr>
            <w:noProof/>
            <w:webHidden/>
          </w:rPr>
          <w:instrText xml:space="preserve"> PAGEREF _Toc513444242 \h </w:instrText>
        </w:r>
        <w:r w:rsidR="00670F63">
          <w:rPr>
            <w:noProof/>
            <w:webHidden/>
          </w:rPr>
        </w:r>
        <w:r w:rsidR="00670F63">
          <w:rPr>
            <w:noProof/>
            <w:webHidden/>
          </w:rPr>
          <w:fldChar w:fldCharType="separate"/>
        </w:r>
        <w:r w:rsidR="00283A42">
          <w:rPr>
            <w:noProof/>
            <w:webHidden/>
          </w:rPr>
          <w:t>7</w:t>
        </w:r>
        <w:r w:rsidR="00670F63">
          <w:rPr>
            <w:noProof/>
            <w:webHidden/>
          </w:rPr>
          <w:fldChar w:fldCharType="end"/>
        </w:r>
      </w:hyperlink>
    </w:p>
    <w:p w14:paraId="2493E4E5" w14:textId="77777777" w:rsidR="00670F63" w:rsidRDefault="008A1063">
      <w:pPr>
        <w:pStyle w:val="TOC3"/>
        <w:rPr>
          <w:rFonts w:asciiTheme="minorHAnsi" w:hAnsiTheme="minorHAnsi"/>
          <w:noProof/>
          <w:sz w:val="22"/>
          <w:szCs w:val="22"/>
          <w:lang w:eastAsia="es-VE"/>
        </w:rPr>
      </w:pPr>
      <w:hyperlink w:anchor="_Toc513444243" w:history="1">
        <w:r w:rsidR="00670F63" w:rsidRPr="007950EC">
          <w:rPr>
            <w:rStyle w:val="Hyperlink"/>
            <w:noProof/>
          </w:rPr>
          <w:t>2.1.4. Proceso de Atención</w:t>
        </w:r>
        <w:r w:rsidR="00670F63">
          <w:rPr>
            <w:noProof/>
            <w:webHidden/>
          </w:rPr>
          <w:tab/>
        </w:r>
        <w:r w:rsidR="00670F63">
          <w:rPr>
            <w:noProof/>
            <w:webHidden/>
          </w:rPr>
          <w:fldChar w:fldCharType="begin"/>
        </w:r>
        <w:r w:rsidR="00670F63">
          <w:rPr>
            <w:noProof/>
            <w:webHidden/>
          </w:rPr>
          <w:instrText xml:space="preserve"> PAGEREF _Toc513444243 \h </w:instrText>
        </w:r>
        <w:r w:rsidR="00670F63">
          <w:rPr>
            <w:noProof/>
            <w:webHidden/>
          </w:rPr>
        </w:r>
        <w:r w:rsidR="00670F63">
          <w:rPr>
            <w:noProof/>
            <w:webHidden/>
          </w:rPr>
          <w:fldChar w:fldCharType="separate"/>
        </w:r>
        <w:r w:rsidR="00283A42">
          <w:rPr>
            <w:noProof/>
            <w:webHidden/>
          </w:rPr>
          <w:t>8</w:t>
        </w:r>
        <w:r w:rsidR="00670F63">
          <w:rPr>
            <w:noProof/>
            <w:webHidden/>
          </w:rPr>
          <w:fldChar w:fldCharType="end"/>
        </w:r>
      </w:hyperlink>
    </w:p>
    <w:p w14:paraId="58C0FB22" w14:textId="77777777" w:rsidR="00670F63" w:rsidRDefault="008A1063">
      <w:pPr>
        <w:pStyle w:val="TOC4"/>
        <w:tabs>
          <w:tab w:val="right" w:leader="dot" w:pos="9350"/>
        </w:tabs>
        <w:rPr>
          <w:rFonts w:asciiTheme="minorHAnsi" w:hAnsiTheme="minorHAnsi"/>
          <w:noProof/>
          <w:sz w:val="22"/>
          <w:szCs w:val="22"/>
          <w:lang w:eastAsia="es-VE"/>
        </w:rPr>
      </w:pPr>
      <w:hyperlink w:anchor="_Toc513444244" w:history="1">
        <w:r w:rsidR="00670F63" w:rsidRPr="007950EC">
          <w:rPr>
            <w:rStyle w:val="Hyperlink"/>
            <w:noProof/>
          </w:rPr>
          <w:t>2.1.4.1. Reservación de la Cita</w:t>
        </w:r>
        <w:r w:rsidR="00670F63">
          <w:rPr>
            <w:noProof/>
            <w:webHidden/>
          </w:rPr>
          <w:tab/>
        </w:r>
        <w:r w:rsidR="00670F63">
          <w:rPr>
            <w:noProof/>
            <w:webHidden/>
          </w:rPr>
          <w:fldChar w:fldCharType="begin"/>
        </w:r>
        <w:r w:rsidR="00670F63">
          <w:rPr>
            <w:noProof/>
            <w:webHidden/>
          </w:rPr>
          <w:instrText xml:space="preserve"> PAGEREF _Toc513444244 \h </w:instrText>
        </w:r>
        <w:r w:rsidR="00670F63">
          <w:rPr>
            <w:noProof/>
            <w:webHidden/>
          </w:rPr>
        </w:r>
        <w:r w:rsidR="00670F63">
          <w:rPr>
            <w:noProof/>
            <w:webHidden/>
          </w:rPr>
          <w:fldChar w:fldCharType="separate"/>
        </w:r>
        <w:r w:rsidR="00283A42">
          <w:rPr>
            <w:noProof/>
            <w:webHidden/>
          </w:rPr>
          <w:t>10</w:t>
        </w:r>
        <w:r w:rsidR="00670F63">
          <w:rPr>
            <w:noProof/>
            <w:webHidden/>
          </w:rPr>
          <w:fldChar w:fldCharType="end"/>
        </w:r>
      </w:hyperlink>
    </w:p>
    <w:p w14:paraId="7E6F2E4D" w14:textId="77777777" w:rsidR="00670F63" w:rsidRDefault="008A1063">
      <w:pPr>
        <w:pStyle w:val="TOC4"/>
        <w:tabs>
          <w:tab w:val="right" w:leader="dot" w:pos="9350"/>
        </w:tabs>
        <w:rPr>
          <w:rFonts w:asciiTheme="minorHAnsi" w:hAnsiTheme="minorHAnsi"/>
          <w:noProof/>
          <w:sz w:val="22"/>
          <w:szCs w:val="22"/>
          <w:lang w:eastAsia="es-VE"/>
        </w:rPr>
      </w:pPr>
      <w:hyperlink w:anchor="_Toc513444245" w:history="1">
        <w:r w:rsidR="00670F63" w:rsidRPr="007950EC">
          <w:rPr>
            <w:rStyle w:val="Hyperlink"/>
            <w:noProof/>
          </w:rPr>
          <w:t>2.1.4.2. Asignación de turno e Ingreso del Paciente</w:t>
        </w:r>
        <w:r w:rsidR="00670F63">
          <w:rPr>
            <w:noProof/>
            <w:webHidden/>
          </w:rPr>
          <w:tab/>
        </w:r>
        <w:r w:rsidR="00670F63">
          <w:rPr>
            <w:noProof/>
            <w:webHidden/>
          </w:rPr>
          <w:fldChar w:fldCharType="begin"/>
        </w:r>
        <w:r w:rsidR="00670F63">
          <w:rPr>
            <w:noProof/>
            <w:webHidden/>
          </w:rPr>
          <w:instrText xml:space="preserve"> PAGEREF _Toc513444245 \h </w:instrText>
        </w:r>
        <w:r w:rsidR="00670F63">
          <w:rPr>
            <w:noProof/>
            <w:webHidden/>
          </w:rPr>
        </w:r>
        <w:r w:rsidR="00670F63">
          <w:rPr>
            <w:noProof/>
            <w:webHidden/>
          </w:rPr>
          <w:fldChar w:fldCharType="separate"/>
        </w:r>
        <w:r w:rsidR="00283A42">
          <w:rPr>
            <w:noProof/>
            <w:webHidden/>
          </w:rPr>
          <w:t>10</w:t>
        </w:r>
        <w:r w:rsidR="00670F63">
          <w:rPr>
            <w:noProof/>
            <w:webHidden/>
          </w:rPr>
          <w:fldChar w:fldCharType="end"/>
        </w:r>
      </w:hyperlink>
    </w:p>
    <w:p w14:paraId="0A502FD8" w14:textId="77777777" w:rsidR="00670F63" w:rsidRDefault="008A1063">
      <w:pPr>
        <w:pStyle w:val="TOC4"/>
        <w:tabs>
          <w:tab w:val="right" w:leader="dot" w:pos="9350"/>
        </w:tabs>
        <w:rPr>
          <w:rFonts w:asciiTheme="minorHAnsi" w:hAnsiTheme="minorHAnsi"/>
          <w:noProof/>
          <w:sz w:val="22"/>
          <w:szCs w:val="22"/>
          <w:lang w:eastAsia="es-VE"/>
        </w:rPr>
      </w:pPr>
      <w:hyperlink w:anchor="_Toc513444246" w:history="1">
        <w:r w:rsidR="00670F63" w:rsidRPr="007950EC">
          <w:rPr>
            <w:rStyle w:val="Hyperlink"/>
            <w:noProof/>
          </w:rPr>
          <w:t>2.1.4.3. Pago de la Cita</w:t>
        </w:r>
        <w:r w:rsidR="00670F63">
          <w:rPr>
            <w:noProof/>
            <w:webHidden/>
          </w:rPr>
          <w:tab/>
        </w:r>
        <w:r w:rsidR="00670F63">
          <w:rPr>
            <w:noProof/>
            <w:webHidden/>
          </w:rPr>
          <w:fldChar w:fldCharType="begin"/>
        </w:r>
        <w:r w:rsidR="00670F63">
          <w:rPr>
            <w:noProof/>
            <w:webHidden/>
          </w:rPr>
          <w:instrText xml:space="preserve"> PAGEREF _Toc513444246 \h </w:instrText>
        </w:r>
        <w:r w:rsidR="00670F63">
          <w:rPr>
            <w:noProof/>
            <w:webHidden/>
          </w:rPr>
        </w:r>
        <w:r w:rsidR="00670F63">
          <w:rPr>
            <w:noProof/>
            <w:webHidden/>
          </w:rPr>
          <w:fldChar w:fldCharType="separate"/>
        </w:r>
        <w:r w:rsidR="00283A42">
          <w:rPr>
            <w:noProof/>
            <w:webHidden/>
          </w:rPr>
          <w:t>10</w:t>
        </w:r>
        <w:r w:rsidR="00670F63">
          <w:rPr>
            <w:noProof/>
            <w:webHidden/>
          </w:rPr>
          <w:fldChar w:fldCharType="end"/>
        </w:r>
      </w:hyperlink>
    </w:p>
    <w:p w14:paraId="41482C4A" w14:textId="77777777" w:rsidR="00670F63" w:rsidRDefault="008A1063">
      <w:pPr>
        <w:pStyle w:val="TOC4"/>
        <w:tabs>
          <w:tab w:val="right" w:leader="dot" w:pos="9350"/>
        </w:tabs>
        <w:rPr>
          <w:rFonts w:asciiTheme="minorHAnsi" w:hAnsiTheme="minorHAnsi"/>
          <w:noProof/>
          <w:sz w:val="22"/>
          <w:szCs w:val="22"/>
          <w:lang w:eastAsia="es-VE"/>
        </w:rPr>
      </w:pPr>
      <w:hyperlink w:anchor="_Toc513444247" w:history="1">
        <w:r w:rsidR="00670F63" w:rsidRPr="007950EC">
          <w:rPr>
            <w:rStyle w:val="Hyperlink"/>
            <w:noProof/>
          </w:rPr>
          <w:t>2.1.4.4. Atención de la Cita</w:t>
        </w:r>
        <w:r w:rsidR="00670F63">
          <w:rPr>
            <w:noProof/>
            <w:webHidden/>
          </w:rPr>
          <w:tab/>
        </w:r>
        <w:r w:rsidR="00670F63">
          <w:rPr>
            <w:noProof/>
            <w:webHidden/>
          </w:rPr>
          <w:fldChar w:fldCharType="begin"/>
        </w:r>
        <w:r w:rsidR="00670F63">
          <w:rPr>
            <w:noProof/>
            <w:webHidden/>
          </w:rPr>
          <w:instrText xml:space="preserve"> PAGEREF _Toc513444247 \h </w:instrText>
        </w:r>
        <w:r w:rsidR="00670F63">
          <w:rPr>
            <w:noProof/>
            <w:webHidden/>
          </w:rPr>
        </w:r>
        <w:r w:rsidR="00670F63">
          <w:rPr>
            <w:noProof/>
            <w:webHidden/>
          </w:rPr>
          <w:fldChar w:fldCharType="separate"/>
        </w:r>
        <w:r w:rsidR="00283A42">
          <w:rPr>
            <w:noProof/>
            <w:webHidden/>
          </w:rPr>
          <w:t>10</w:t>
        </w:r>
        <w:r w:rsidR="00670F63">
          <w:rPr>
            <w:noProof/>
            <w:webHidden/>
          </w:rPr>
          <w:fldChar w:fldCharType="end"/>
        </w:r>
      </w:hyperlink>
    </w:p>
    <w:p w14:paraId="08D7DCEA" w14:textId="77777777" w:rsidR="00670F63" w:rsidRDefault="008A1063">
      <w:pPr>
        <w:pStyle w:val="TOC4"/>
        <w:tabs>
          <w:tab w:val="right" w:leader="dot" w:pos="9350"/>
        </w:tabs>
        <w:rPr>
          <w:rFonts w:asciiTheme="minorHAnsi" w:hAnsiTheme="minorHAnsi"/>
          <w:noProof/>
          <w:sz w:val="22"/>
          <w:szCs w:val="22"/>
          <w:lang w:eastAsia="es-VE"/>
        </w:rPr>
      </w:pPr>
      <w:hyperlink w:anchor="_Toc513444248" w:history="1">
        <w:r w:rsidR="00670F63" w:rsidRPr="007950EC">
          <w:rPr>
            <w:rStyle w:val="Hyperlink"/>
            <w:noProof/>
          </w:rPr>
          <w:t>2.1.4.5. Entrega de Resultados</w:t>
        </w:r>
        <w:r w:rsidR="00670F63">
          <w:rPr>
            <w:noProof/>
            <w:webHidden/>
          </w:rPr>
          <w:tab/>
        </w:r>
        <w:r w:rsidR="00670F63">
          <w:rPr>
            <w:noProof/>
            <w:webHidden/>
          </w:rPr>
          <w:fldChar w:fldCharType="begin"/>
        </w:r>
        <w:r w:rsidR="00670F63">
          <w:rPr>
            <w:noProof/>
            <w:webHidden/>
          </w:rPr>
          <w:instrText xml:space="preserve"> PAGEREF _Toc513444248 \h </w:instrText>
        </w:r>
        <w:r w:rsidR="00670F63">
          <w:rPr>
            <w:noProof/>
            <w:webHidden/>
          </w:rPr>
        </w:r>
        <w:r w:rsidR="00670F63">
          <w:rPr>
            <w:noProof/>
            <w:webHidden/>
          </w:rPr>
          <w:fldChar w:fldCharType="separate"/>
        </w:r>
        <w:r w:rsidR="00283A42">
          <w:rPr>
            <w:noProof/>
            <w:webHidden/>
          </w:rPr>
          <w:t>11</w:t>
        </w:r>
        <w:r w:rsidR="00670F63">
          <w:rPr>
            <w:noProof/>
            <w:webHidden/>
          </w:rPr>
          <w:fldChar w:fldCharType="end"/>
        </w:r>
      </w:hyperlink>
    </w:p>
    <w:p w14:paraId="5C42C22A" w14:textId="77777777" w:rsidR="00670F63" w:rsidRDefault="008A1063">
      <w:pPr>
        <w:pStyle w:val="TOC4"/>
        <w:tabs>
          <w:tab w:val="right" w:leader="dot" w:pos="9350"/>
        </w:tabs>
        <w:rPr>
          <w:rFonts w:asciiTheme="minorHAnsi" w:hAnsiTheme="minorHAnsi"/>
          <w:noProof/>
          <w:sz w:val="22"/>
          <w:szCs w:val="22"/>
          <w:lang w:eastAsia="es-VE"/>
        </w:rPr>
      </w:pPr>
      <w:hyperlink w:anchor="_Toc513444249" w:history="1">
        <w:r w:rsidR="00670F63" w:rsidRPr="007950EC">
          <w:rPr>
            <w:rStyle w:val="Hyperlink"/>
            <w:noProof/>
          </w:rPr>
          <w:t>2.1.4.6. Consulta de la Cita</w:t>
        </w:r>
        <w:r w:rsidR="00670F63">
          <w:rPr>
            <w:noProof/>
            <w:webHidden/>
          </w:rPr>
          <w:tab/>
        </w:r>
        <w:r w:rsidR="00670F63">
          <w:rPr>
            <w:noProof/>
            <w:webHidden/>
          </w:rPr>
          <w:fldChar w:fldCharType="begin"/>
        </w:r>
        <w:r w:rsidR="00670F63">
          <w:rPr>
            <w:noProof/>
            <w:webHidden/>
          </w:rPr>
          <w:instrText xml:space="preserve"> PAGEREF _Toc513444249 \h </w:instrText>
        </w:r>
        <w:r w:rsidR="00670F63">
          <w:rPr>
            <w:noProof/>
            <w:webHidden/>
          </w:rPr>
        </w:r>
        <w:r w:rsidR="00670F63">
          <w:rPr>
            <w:noProof/>
            <w:webHidden/>
          </w:rPr>
          <w:fldChar w:fldCharType="separate"/>
        </w:r>
        <w:r w:rsidR="00283A42">
          <w:rPr>
            <w:noProof/>
            <w:webHidden/>
          </w:rPr>
          <w:t>11</w:t>
        </w:r>
        <w:r w:rsidR="00670F63">
          <w:rPr>
            <w:noProof/>
            <w:webHidden/>
          </w:rPr>
          <w:fldChar w:fldCharType="end"/>
        </w:r>
      </w:hyperlink>
    </w:p>
    <w:p w14:paraId="081FB834" w14:textId="77777777" w:rsidR="00670F63" w:rsidRDefault="008A1063">
      <w:pPr>
        <w:pStyle w:val="TOC2"/>
        <w:rPr>
          <w:rFonts w:asciiTheme="minorHAnsi" w:hAnsiTheme="minorHAnsi"/>
          <w:noProof/>
          <w:sz w:val="22"/>
          <w:szCs w:val="22"/>
          <w:lang w:eastAsia="es-VE"/>
        </w:rPr>
      </w:pPr>
      <w:hyperlink w:anchor="_Toc513444250" w:history="1">
        <w:r w:rsidR="00670F63" w:rsidRPr="007950EC">
          <w:rPr>
            <w:rStyle w:val="Hyperlink"/>
            <w:noProof/>
          </w:rPr>
          <w:t>2.2. Sistema de Información</w:t>
        </w:r>
        <w:r w:rsidR="00670F63">
          <w:rPr>
            <w:noProof/>
            <w:webHidden/>
          </w:rPr>
          <w:tab/>
        </w:r>
        <w:r w:rsidR="00670F63">
          <w:rPr>
            <w:noProof/>
            <w:webHidden/>
          </w:rPr>
          <w:fldChar w:fldCharType="begin"/>
        </w:r>
        <w:r w:rsidR="00670F63">
          <w:rPr>
            <w:noProof/>
            <w:webHidden/>
          </w:rPr>
          <w:instrText xml:space="preserve"> PAGEREF _Toc513444250 \h </w:instrText>
        </w:r>
        <w:r w:rsidR="00670F63">
          <w:rPr>
            <w:noProof/>
            <w:webHidden/>
          </w:rPr>
        </w:r>
        <w:r w:rsidR="00670F63">
          <w:rPr>
            <w:noProof/>
            <w:webHidden/>
          </w:rPr>
          <w:fldChar w:fldCharType="separate"/>
        </w:r>
        <w:r w:rsidR="00283A42">
          <w:rPr>
            <w:noProof/>
            <w:webHidden/>
          </w:rPr>
          <w:t>11</w:t>
        </w:r>
        <w:r w:rsidR="00670F63">
          <w:rPr>
            <w:noProof/>
            <w:webHidden/>
          </w:rPr>
          <w:fldChar w:fldCharType="end"/>
        </w:r>
      </w:hyperlink>
    </w:p>
    <w:p w14:paraId="43EA486E" w14:textId="77777777" w:rsidR="00670F63" w:rsidRDefault="008A1063">
      <w:pPr>
        <w:pStyle w:val="TOC3"/>
        <w:rPr>
          <w:rFonts w:asciiTheme="minorHAnsi" w:hAnsiTheme="minorHAnsi"/>
          <w:noProof/>
          <w:sz w:val="22"/>
          <w:szCs w:val="22"/>
          <w:lang w:eastAsia="es-VE"/>
        </w:rPr>
      </w:pPr>
      <w:hyperlink w:anchor="_Toc513444251" w:history="1">
        <w:r w:rsidR="00670F63" w:rsidRPr="007950EC">
          <w:rPr>
            <w:rStyle w:val="Hyperlink"/>
            <w:noProof/>
          </w:rPr>
          <w:t>2.2.1. Definición</w:t>
        </w:r>
        <w:r w:rsidR="00670F63">
          <w:rPr>
            <w:noProof/>
            <w:webHidden/>
          </w:rPr>
          <w:tab/>
        </w:r>
        <w:r w:rsidR="00670F63">
          <w:rPr>
            <w:noProof/>
            <w:webHidden/>
          </w:rPr>
          <w:fldChar w:fldCharType="begin"/>
        </w:r>
        <w:r w:rsidR="00670F63">
          <w:rPr>
            <w:noProof/>
            <w:webHidden/>
          </w:rPr>
          <w:instrText xml:space="preserve"> PAGEREF _Toc513444251 \h </w:instrText>
        </w:r>
        <w:r w:rsidR="00670F63">
          <w:rPr>
            <w:noProof/>
            <w:webHidden/>
          </w:rPr>
        </w:r>
        <w:r w:rsidR="00670F63">
          <w:rPr>
            <w:noProof/>
            <w:webHidden/>
          </w:rPr>
          <w:fldChar w:fldCharType="separate"/>
        </w:r>
        <w:r w:rsidR="00283A42">
          <w:rPr>
            <w:noProof/>
            <w:webHidden/>
          </w:rPr>
          <w:t>11</w:t>
        </w:r>
        <w:r w:rsidR="00670F63">
          <w:rPr>
            <w:noProof/>
            <w:webHidden/>
          </w:rPr>
          <w:fldChar w:fldCharType="end"/>
        </w:r>
      </w:hyperlink>
    </w:p>
    <w:p w14:paraId="0DE97DE1" w14:textId="77777777" w:rsidR="00670F63" w:rsidRDefault="008A1063">
      <w:pPr>
        <w:pStyle w:val="TOC3"/>
        <w:rPr>
          <w:rFonts w:asciiTheme="minorHAnsi" w:hAnsiTheme="minorHAnsi"/>
          <w:noProof/>
          <w:sz w:val="22"/>
          <w:szCs w:val="22"/>
          <w:lang w:eastAsia="es-VE"/>
        </w:rPr>
      </w:pPr>
      <w:hyperlink w:anchor="_Toc513444252" w:history="1">
        <w:r w:rsidR="00670F63" w:rsidRPr="007950EC">
          <w:rPr>
            <w:rStyle w:val="Hyperlink"/>
            <w:noProof/>
          </w:rPr>
          <w:t>2.2.2. Tipos de Sistemas de Información</w:t>
        </w:r>
        <w:r w:rsidR="00670F63">
          <w:rPr>
            <w:noProof/>
            <w:webHidden/>
          </w:rPr>
          <w:tab/>
        </w:r>
        <w:r w:rsidR="00670F63">
          <w:rPr>
            <w:noProof/>
            <w:webHidden/>
          </w:rPr>
          <w:fldChar w:fldCharType="begin"/>
        </w:r>
        <w:r w:rsidR="00670F63">
          <w:rPr>
            <w:noProof/>
            <w:webHidden/>
          </w:rPr>
          <w:instrText xml:space="preserve"> PAGEREF _Toc513444252 \h </w:instrText>
        </w:r>
        <w:r w:rsidR="00670F63">
          <w:rPr>
            <w:noProof/>
            <w:webHidden/>
          </w:rPr>
        </w:r>
        <w:r w:rsidR="00670F63">
          <w:rPr>
            <w:noProof/>
            <w:webHidden/>
          </w:rPr>
          <w:fldChar w:fldCharType="separate"/>
        </w:r>
        <w:r w:rsidR="00283A42">
          <w:rPr>
            <w:noProof/>
            <w:webHidden/>
          </w:rPr>
          <w:t>12</w:t>
        </w:r>
        <w:r w:rsidR="00670F63">
          <w:rPr>
            <w:noProof/>
            <w:webHidden/>
          </w:rPr>
          <w:fldChar w:fldCharType="end"/>
        </w:r>
      </w:hyperlink>
    </w:p>
    <w:p w14:paraId="518ED304" w14:textId="77777777" w:rsidR="00670F63" w:rsidRDefault="008A1063">
      <w:pPr>
        <w:pStyle w:val="TOC3"/>
        <w:rPr>
          <w:rFonts w:asciiTheme="minorHAnsi" w:hAnsiTheme="minorHAnsi"/>
          <w:noProof/>
          <w:sz w:val="22"/>
          <w:szCs w:val="22"/>
          <w:lang w:eastAsia="es-VE"/>
        </w:rPr>
      </w:pPr>
      <w:hyperlink w:anchor="_Toc513444253" w:history="1">
        <w:r w:rsidR="00670F63" w:rsidRPr="007950EC">
          <w:rPr>
            <w:rStyle w:val="Hyperlink"/>
            <w:noProof/>
          </w:rPr>
          <w:t>2.2.3. Sistemas de Procesamiento de Transacciones en Línea</w:t>
        </w:r>
        <w:r w:rsidR="00670F63">
          <w:rPr>
            <w:noProof/>
            <w:webHidden/>
          </w:rPr>
          <w:tab/>
        </w:r>
        <w:r w:rsidR="00670F63">
          <w:rPr>
            <w:noProof/>
            <w:webHidden/>
          </w:rPr>
          <w:fldChar w:fldCharType="begin"/>
        </w:r>
        <w:r w:rsidR="00670F63">
          <w:rPr>
            <w:noProof/>
            <w:webHidden/>
          </w:rPr>
          <w:instrText xml:space="preserve"> PAGEREF _Toc513444253 \h </w:instrText>
        </w:r>
        <w:r w:rsidR="00670F63">
          <w:rPr>
            <w:noProof/>
            <w:webHidden/>
          </w:rPr>
        </w:r>
        <w:r w:rsidR="00670F63">
          <w:rPr>
            <w:noProof/>
            <w:webHidden/>
          </w:rPr>
          <w:fldChar w:fldCharType="separate"/>
        </w:r>
        <w:r w:rsidR="00283A42">
          <w:rPr>
            <w:noProof/>
            <w:webHidden/>
          </w:rPr>
          <w:t>14</w:t>
        </w:r>
        <w:r w:rsidR="00670F63">
          <w:rPr>
            <w:noProof/>
            <w:webHidden/>
          </w:rPr>
          <w:fldChar w:fldCharType="end"/>
        </w:r>
      </w:hyperlink>
    </w:p>
    <w:p w14:paraId="6F4215B8" w14:textId="77777777" w:rsidR="00670F63" w:rsidRDefault="008A1063">
      <w:pPr>
        <w:pStyle w:val="TOC4"/>
        <w:tabs>
          <w:tab w:val="right" w:leader="dot" w:pos="9350"/>
        </w:tabs>
        <w:rPr>
          <w:rFonts w:asciiTheme="minorHAnsi" w:hAnsiTheme="minorHAnsi"/>
          <w:noProof/>
          <w:sz w:val="22"/>
          <w:szCs w:val="22"/>
          <w:lang w:eastAsia="es-VE"/>
        </w:rPr>
      </w:pPr>
      <w:hyperlink w:anchor="_Toc513444254" w:history="1">
        <w:r w:rsidR="00670F63" w:rsidRPr="007950EC">
          <w:rPr>
            <w:rStyle w:val="Hyperlink"/>
            <w:noProof/>
          </w:rPr>
          <w:t>2.2.3.1. Características de los Sistemas OLTP</w:t>
        </w:r>
        <w:r w:rsidR="00670F63">
          <w:rPr>
            <w:noProof/>
            <w:webHidden/>
          </w:rPr>
          <w:tab/>
        </w:r>
        <w:r w:rsidR="00670F63">
          <w:rPr>
            <w:noProof/>
            <w:webHidden/>
          </w:rPr>
          <w:fldChar w:fldCharType="begin"/>
        </w:r>
        <w:r w:rsidR="00670F63">
          <w:rPr>
            <w:noProof/>
            <w:webHidden/>
          </w:rPr>
          <w:instrText xml:space="preserve"> PAGEREF _Toc513444254 \h </w:instrText>
        </w:r>
        <w:r w:rsidR="00670F63">
          <w:rPr>
            <w:noProof/>
            <w:webHidden/>
          </w:rPr>
        </w:r>
        <w:r w:rsidR="00670F63">
          <w:rPr>
            <w:noProof/>
            <w:webHidden/>
          </w:rPr>
          <w:fldChar w:fldCharType="separate"/>
        </w:r>
        <w:r w:rsidR="00283A42">
          <w:rPr>
            <w:noProof/>
            <w:webHidden/>
          </w:rPr>
          <w:t>14</w:t>
        </w:r>
        <w:r w:rsidR="00670F63">
          <w:rPr>
            <w:noProof/>
            <w:webHidden/>
          </w:rPr>
          <w:fldChar w:fldCharType="end"/>
        </w:r>
      </w:hyperlink>
    </w:p>
    <w:p w14:paraId="554828CE" w14:textId="77777777" w:rsidR="00670F63" w:rsidRDefault="008A1063">
      <w:pPr>
        <w:pStyle w:val="TOC4"/>
        <w:tabs>
          <w:tab w:val="right" w:leader="dot" w:pos="9350"/>
        </w:tabs>
        <w:rPr>
          <w:rFonts w:asciiTheme="minorHAnsi" w:hAnsiTheme="minorHAnsi"/>
          <w:noProof/>
          <w:sz w:val="22"/>
          <w:szCs w:val="22"/>
          <w:lang w:eastAsia="es-VE"/>
        </w:rPr>
      </w:pPr>
      <w:hyperlink w:anchor="_Toc513444255" w:history="1">
        <w:r w:rsidR="00670F63" w:rsidRPr="007950EC">
          <w:rPr>
            <w:rStyle w:val="Hyperlink"/>
            <w:noProof/>
          </w:rPr>
          <w:t>2.2.3.2. Aplicaciones de los Sistemas OLTP</w:t>
        </w:r>
        <w:r w:rsidR="00670F63">
          <w:rPr>
            <w:noProof/>
            <w:webHidden/>
          </w:rPr>
          <w:tab/>
        </w:r>
        <w:r w:rsidR="00670F63">
          <w:rPr>
            <w:noProof/>
            <w:webHidden/>
          </w:rPr>
          <w:fldChar w:fldCharType="begin"/>
        </w:r>
        <w:r w:rsidR="00670F63">
          <w:rPr>
            <w:noProof/>
            <w:webHidden/>
          </w:rPr>
          <w:instrText xml:space="preserve"> PAGEREF _Toc513444255 \h </w:instrText>
        </w:r>
        <w:r w:rsidR="00670F63">
          <w:rPr>
            <w:noProof/>
            <w:webHidden/>
          </w:rPr>
        </w:r>
        <w:r w:rsidR="00670F63">
          <w:rPr>
            <w:noProof/>
            <w:webHidden/>
          </w:rPr>
          <w:fldChar w:fldCharType="separate"/>
        </w:r>
        <w:r w:rsidR="00283A42">
          <w:rPr>
            <w:noProof/>
            <w:webHidden/>
          </w:rPr>
          <w:t>14</w:t>
        </w:r>
        <w:r w:rsidR="00670F63">
          <w:rPr>
            <w:noProof/>
            <w:webHidden/>
          </w:rPr>
          <w:fldChar w:fldCharType="end"/>
        </w:r>
      </w:hyperlink>
    </w:p>
    <w:p w14:paraId="4C525581" w14:textId="77777777" w:rsidR="00670F63" w:rsidRDefault="008A1063">
      <w:pPr>
        <w:pStyle w:val="TOC3"/>
        <w:rPr>
          <w:rFonts w:asciiTheme="minorHAnsi" w:hAnsiTheme="minorHAnsi"/>
          <w:noProof/>
          <w:sz w:val="22"/>
          <w:szCs w:val="22"/>
          <w:lang w:eastAsia="es-VE"/>
        </w:rPr>
      </w:pPr>
      <w:hyperlink w:anchor="_Toc513444256" w:history="1">
        <w:r w:rsidR="00670F63" w:rsidRPr="007950EC">
          <w:rPr>
            <w:rStyle w:val="Hyperlink"/>
            <w:noProof/>
          </w:rPr>
          <w:t>2.2.4. Sistemas de Procesamiento Analítico en Línea</w:t>
        </w:r>
        <w:r w:rsidR="00670F63">
          <w:rPr>
            <w:noProof/>
            <w:webHidden/>
          </w:rPr>
          <w:tab/>
        </w:r>
        <w:r w:rsidR="00670F63">
          <w:rPr>
            <w:noProof/>
            <w:webHidden/>
          </w:rPr>
          <w:fldChar w:fldCharType="begin"/>
        </w:r>
        <w:r w:rsidR="00670F63">
          <w:rPr>
            <w:noProof/>
            <w:webHidden/>
          </w:rPr>
          <w:instrText xml:space="preserve"> PAGEREF _Toc513444256 \h </w:instrText>
        </w:r>
        <w:r w:rsidR="00670F63">
          <w:rPr>
            <w:noProof/>
            <w:webHidden/>
          </w:rPr>
        </w:r>
        <w:r w:rsidR="00670F63">
          <w:rPr>
            <w:noProof/>
            <w:webHidden/>
          </w:rPr>
          <w:fldChar w:fldCharType="separate"/>
        </w:r>
        <w:r w:rsidR="00283A42">
          <w:rPr>
            <w:noProof/>
            <w:webHidden/>
          </w:rPr>
          <w:t>20</w:t>
        </w:r>
        <w:r w:rsidR="00670F63">
          <w:rPr>
            <w:noProof/>
            <w:webHidden/>
          </w:rPr>
          <w:fldChar w:fldCharType="end"/>
        </w:r>
      </w:hyperlink>
    </w:p>
    <w:p w14:paraId="0DA71A92" w14:textId="77777777" w:rsidR="00670F63" w:rsidRDefault="008A1063">
      <w:pPr>
        <w:pStyle w:val="TOC4"/>
        <w:tabs>
          <w:tab w:val="right" w:leader="dot" w:pos="9350"/>
        </w:tabs>
        <w:rPr>
          <w:rFonts w:asciiTheme="minorHAnsi" w:hAnsiTheme="minorHAnsi"/>
          <w:noProof/>
          <w:sz w:val="22"/>
          <w:szCs w:val="22"/>
          <w:lang w:eastAsia="es-VE"/>
        </w:rPr>
      </w:pPr>
      <w:hyperlink w:anchor="_Toc513444257" w:history="1">
        <w:r w:rsidR="00670F63" w:rsidRPr="007950EC">
          <w:rPr>
            <w:rStyle w:val="Hyperlink"/>
            <w:noProof/>
          </w:rPr>
          <w:t>2.2.4.1. Características de los Sistemas OLAP</w:t>
        </w:r>
        <w:r w:rsidR="00670F63">
          <w:rPr>
            <w:noProof/>
            <w:webHidden/>
          </w:rPr>
          <w:tab/>
        </w:r>
        <w:r w:rsidR="00670F63">
          <w:rPr>
            <w:noProof/>
            <w:webHidden/>
          </w:rPr>
          <w:fldChar w:fldCharType="begin"/>
        </w:r>
        <w:r w:rsidR="00670F63">
          <w:rPr>
            <w:noProof/>
            <w:webHidden/>
          </w:rPr>
          <w:instrText xml:space="preserve"> PAGEREF _Toc513444257 \h </w:instrText>
        </w:r>
        <w:r w:rsidR="00670F63">
          <w:rPr>
            <w:noProof/>
            <w:webHidden/>
          </w:rPr>
        </w:r>
        <w:r w:rsidR="00670F63">
          <w:rPr>
            <w:noProof/>
            <w:webHidden/>
          </w:rPr>
          <w:fldChar w:fldCharType="separate"/>
        </w:r>
        <w:r w:rsidR="00283A42">
          <w:rPr>
            <w:noProof/>
            <w:webHidden/>
          </w:rPr>
          <w:t>20</w:t>
        </w:r>
        <w:r w:rsidR="00670F63">
          <w:rPr>
            <w:noProof/>
            <w:webHidden/>
          </w:rPr>
          <w:fldChar w:fldCharType="end"/>
        </w:r>
      </w:hyperlink>
    </w:p>
    <w:p w14:paraId="5EB30B4F" w14:textId="77777777" w:rsidR="00670F63" w:rsidRDefault="008A1063">
      <w:pPr>
        <w:pStyle w:val="TOC4"/>
        <w:tabs>
          <w:tab w:val="right" w:leader="dot" w:pos="9350"/>
        </w:tabs>
        <w:rPr>
          <w:rFonts w:asciiTheme="minorHAnsi" w:hAnsiTheme="minorHAnsi"/>
          <w:noProof/>
          <w:sz w:val="22"/>
          <w:szCs w:val="22"/>
          <w:lang w:eastAsia="es-VE"/>
        </w:rPr>
      </w:pPr>
      <w:hyperlink w:anchor="_Toc513444258" w:history="1">
        <w:r w:rsidR="00670F63" w:rsidRPr="007950EC">
          <w:rPr>
            <w:rStyle w:val="Hyperlink"/>
            <w:noProof/>
          </w:rPr>
          <w:t>2.2.4.2. Aplicaciones de los Sistemas OLAP</w:t>
        </w:r>
        <w:r w:rsidR="00670F63">
          <w:rPr>
            <w:noProof/>
            <w:webHidden/>
          </w:rPr>
          <w:tab/>
        </w:r>
        <w:r w:rsidR="00670F63">
          <w:rPr>
            <w:noProof/>
            <w:webHidden/>
          </w:rPr>
          <w:fldChar w:fldCharType="begin"/>
        </w:r>
        <w:r w:rsidR="00670F63">
          <w:rPr>
            <w:noProof/>
            <w:webHidden/>
          </w:rPr>
          <w:instrText xml:space="preserve"> PAGEREF _Toc513444258 \h </w:instrText>
        </w:r>
        <w:r w:rsidR="00670F63">
          <w:rPr>
            <w:noProof/>
            <w:webHidden/>
          </w:rPr>
        </w:r>
        <w:r w:rsidR="00670F63">
          <w:rPr>
            <w:noProof/>
            <w:webHidden/>
          </w:rPr>
          <w:fldChar w:fldCharType="separate"/>
        </w:r>
        <w:r w:rsidR="00283A42">
          <w:rPr>
            <w:noProof/>
            <w:webHidden/>
          </w:rPr>
          <w:t>20</w:t>
        </w:r>
        <w:r w:rsidR="00670F63">
          <w:rPr>
            <w:noProof/>
            <w:webHidden/>
          </w:rPr>
          <w:fldChar w:fldCharType="end"/>
        </w:r>
      </w:hyperlink>
    </w:p>
    <w:p w14:paraId="15C5BF5A" w14:textId="77777777" w:rsidR="00670F63" w:rsidRDefault="008A1063">
      <w:pPr>
        <w:pStyle w:val="TOC2"/>
        <w:rPr>
          <w:rFonts w:asciiTheme="minorHAnsi" w:hAnsiTheme="minorHAnsi"/>
          <w:noProof/>
          <w:sz w:val="22"/>
          <w:szCs w:val="22"/>
          <w:lang w:eastAsia="es-VE"/>
        </w:rPr>
      </w:pPr>
      <w:hyperlink w:anchor="_Toc513444259" w:history="1">
        <w:r w:rsidR="00670F63" w:rsidRPr="007950EC">
          <w:rPr>
            <w:rStyle w:val="Hyperlink"/>
            <w:noProof/>
          </w:rPr>
          <w:t>2.3. Inteligencia de Negocio</w:t>
        </w:r>
        <w:r w:rsidR="00670F63">
          <w:rPr>
            <w:noProof/>
            <w:webHidden/>
          </w:rPr>
          <w:tab/>
        </w:r>
        <w:r w:rsidR="00670F63">
          <w:rPr>
            <w:noProof/>
            <w:webHidden/>
          </w:rPr>
          <w:fldChar w:fldCharType="begin"/>
        </w:r>
        <w:r w:rsidR="00670F63">
          <w:rPr>
            <w:noProof/>
            <w:webHidden/>
          </w:rPr>
          <w:instrText xml:space="preserve"> PAGEREF _Toc513444259 \h </w:instrText>
        </w:r>
        <w:r w:rsidR="00670F63">
          <w:rPr>
            <w:noProof/>
            <w:webHidden/>
          </w:rPr>
        </w:r>
        <w:r w:rsidR="00670F63">
          <w:rPr>
            <w:noProof/>
            <w:webHidden/>
          </w:rPr>
          <w:fldChar w:fldCharType="separate"/>
        </w:r>
        <w:r w:rsidR="00283A42">
          <w:rPr>
            <w:noProof/>
            <w:webHidden/>
          </w:rPr>
          <w:t>21</w:t>
        </w:r>
        <w:r w:rsidR="00670F63">
          <w:rPr>
            <w:noProof/>
            <w:webHidden/>
          </w:rPr>
          <w:fldChar w:fldCharType="end"/>
        </w:r>
      </w:hyperlink>
    </w:p>
    <w:p w14:paraId="5E4A9784" w14:textId="77777777" w:rsidR="00670F63" w:rsidRDefault="008A1063">
      <w:pPr>
        <w:pStyle w:val="TOC3"/>
        <w:rPr>
          <w:rFonts w:asciiTheme="minorHAnsi" w:hAnsiTheme="minorHAnsi"/>
          <w:noProof/>
          <w:sz w:val="22"/>
          <w:szCs w:val="22"/>
          <w:lang w:eastAsia="es-VE"/>
        </w:rPr>
      </w:pPr>
      <w:hyperlink w:anchor="_Toc513444260" w:history="1">
        <w:r w:rsidR="00670F63" w:rsidRPr="007950EC">
          <w:rPr>
            <w:rStyle w:val="Hyperlink"/>
            <w:noProof/>
          </w:rPr>
          <w:t>2.3.1. Características de una Solución de Inteligencia de Negocio</w:t>
        </w:r>
        <w:r w:rsidR="00670F63">
          <w:rPr>
            <w:noProof/>
            <w:webHidden/>
          </w:rPr>
          <w:tab/>
        </w:r>
        <w:r w:rsidR="00670F63">
          <w:rPr>
            <w:noProof/>
            <w:webHidden/>
          </w:rPr>
          <w:fldChar w:fldCharType="begin"/>
        </w:r>
        <w:r w:rsidR="00670F63">
          <w:rPr>
            <w:noProof/>
            <w:webHidden/>
          </w:rPr>
          <w:instrText xml:space="preserve"> PAGEREF _Toc513444260 \h </w:instrText>
        </w:r>
        <w:r w:rsidR="00670F63">
          <w:rPr>
            <w:noProof/>
            <w:webHidden/>
          </w:rPr>
        </w:r>
        <w:r w:rsidR="00670F63">
          <w:rPr>
            <w:noProof/>
            <w:webHidden/>
          </w:rPr>
          <w:fldChar w:fldCharType="separate"/>
        </w:r>
        <w:r w:rsidR="00283A42">
          <w:rPr>
            <w:noProof/>
            <w:webHidden/>
          </w:rPr>
          <w:t>22</w:t>
        </w:r>
        <w:r w:rsidR="00670F63">
          <w:rPr>
            <w:noProof/>
            <w:webHidden/>
          </w:rPr>
          <w:fldChar w:fldCharType="end"/>
        </w:r>
      </w:hyperlink>
    </w:p>
    <w:p w14:paraId="6EA38927" w14:textId="77777777" w:rsidR="00670F63" w:rsidRDefault="008A1063">
      <w:pPr>
        <w:pStyle w:val="TOC3"/>
        <w:rPr>
          <w:rFonts w:asciiTheme="minorHAnsi" w:hAnsiTheme="minorHAnsi"/>
          <w:noProof/>
          <w:sz w:val="22"/>
          <w:szCs w:val="22"/>
          <w:lang w:eastAsia="es-VE"/>
        </w:rPr>
      </w:pPr>
      <w:hyperlink w:anchor="_Toc513444261" w:history="1">
        <w:r w:rsidR="00670F63" w:rsidRPr="007950EC">
          <w:rPr>
            <w:rStyle w:val="Hyperlink"/>
            <w:noProof/>
          </w:rPr>
          <w:t>2.3.2. Arquitectura de una Solución de Inteligencia de Negocio</w:t>
        </w:r>
        <w:r w:rsidR="00670F63">
          <w:rPr>
            <w:noProof/>
            <w:webHidden/>
          </w:rPr>
          <w:tab/>
        </w:r>
        <w:r w:rsidR="00670F63">
          <w:rPr>
            <w:noProof/>
            <w:webHidden/>
          </w:rPr>
          <w:fldChar w:fldCharType="begin"/>
        </w:r>
        <w:r w:rsidR="00670F63">
          <w:rPr>
            <w:noProof/>
            <w:webHidden/>
          </w:rPr>
          <w:instrText xml:space="preserve"> PAGEREF _Toc513444261 \h </w:instrText>
        </w:r>
        <w:r w:rsidR="00670F63">
          <w:rPr>
            <w:noProof/>
            <w:webHidden/>
          </w:rPr>
        </w:r>
        <w:r w:rsidR="00670F63">
          <w:rPr>
            <w:noProof/>
            <w:webHidden/>
          </w:rPr>
          <w:fldChar w:fldCharType="separate"/>
        </w:r>
        <w:r w:rsidR="00283A42">
          <w:rPr>
            <w:noProof/>
            <w:webHidden/>
          </w:rPr>
          <w:t>22</w:t>
        </w:r>
        <w:r w:rsidR="00670F63">
          <w:rPr>
            <w:noProof/>
            <w:webHidden/>
          </w:rPr>
          <w:fldChar w:fldCharType="end"/>
        </w:r>
      </w:hyperlink>
    </w:p>
    <w:p w14:paraId="12D19415" w14:textId="77777777" w:rsidR="00670F63" w:rsidRDefault="008A1063">
      <w:pPr>
        <w:pStyle w:val="TOC2"/>
        <w:rPr>
          <w:rFonts w:asciiTheme="minorHAnsi" w:hAnsiTheme="minorHAnsi"/>
          <w:noProof/>
          <w:sz w:val="22"/>
          <w:szCs w:val="22"/>
          <w:lang w:eastAsia="es-VE"/>
        </w:rPr>
      </w:pPr>
      <w:hyperlink w:anchor="_Toc513444262" w:history="1">
        <w:r w:rsidR="00670F63" w:rsidRPr="007950EC">
          <w:rPr>
            <w:rStyle w:val="Hyperlink"/>
            <w:noProof/>
          </w:rPr>
          <w:t>2.4. Indicadores</w:t>
        </w:r>
        <w:r w:rsidR="00670F63">
          <w:rPr>
            <w:noProof/>
            <w:webHidden/>
          </w:rPr>
          <w:tab/>
        </w:r>
        <w:r w:rsidR="00670F63">
          <w:rPr>
            <w:noProof/>
            <w:webHidden/>
          </w:rPr>
          <w:fldChar w:fldCharType="begin"/>
        </w:r>
        <w:r w:rsidR="00670F63">
          <w:rPr>
            <w:noProof/>
            <w:webHidden/>
          </w:rPr>
          <w:instrText xml:space="preserve"> PAGEREF _Toc513444262 \h </w:instrText>
        </w:r>
        <w:r w:rsidR="00670F63">
          <w:rPr>
            <w:noProof/>
            <w:webHidden/>
          </w:rPr>
        </w:r>
        <w:r w:rsidR="00670F63">
          <w:rPr>
            <w:noProof/>
            <w:webHidden/>
          </w:rPr>
          <w:fldChar w:fldCharType="separate"/>
        </w:r>
        <w:r w:rsidR="00283A42">
          <w:rPr>
            <w:noProof/>
            <w:webHidden/>
          </w:rPr>
          <w:t>33</w:t>
        </w:r>
        <w:r w:rsidR="00670F63">
          <w:rPr>
            <w:noProof/>
            <w:webHidden/>
          </w:rPr>
          <w:fldChar w:fldCharType="end"/>
        </w:r>
      </w:hyperlink>
    </w:p>
    <w:p w14:paraId="0D2AA74C" w14:textId="77777777" w:rsidR="00670F63" w:rsidRDefault="008A1063">
      <w:pPr>
        <w:pStyle w:val="TOC3"/>
        <w:rPr>
          <w:rFonts w:asciiTheme="minorHAnsi" w:hAnsiTheme="minorHAnsi"/>
          <w:noProof/>
          <w:sz w:val="22"/>
          <w:szCs w:val="22"/>
          <w:lang w:eastAsia="es-VE"/>
        </w:rPr>
      </w:pPr>
      <w:hyperlink w:anchor="_Toc513444263" w:history="1">
        <w:r w:rsidR="00670F63" w:rsidRPr="007950EC">
          <w:rPr>
            <w:rStyle w:val="Hyperlink"/>
            <w:noProof/>
          </w:rPr>
          <w:t>2.4.1. Tipos de Indicadores</w:t>
        </w:r>
        <w:r w:rsidR="00670F63">
          <w:rPr>
            <w:noProof/>
            <w:webHidden/>
          </w:rPr>
          <w:tab/>
        </w:r>
        <w:r w:rsidR="00670F63">
          <w:rPr>
            <w:noProof/>
            <w:webHidden/>
          </w:rPr>
          <w:fldChar w:fldCharType="begin"/>
        </w:r>
        <w:r w:rsidR="00670F63">
          <w:rPr>
            <w:noProof/>
            <w:webHidden/>
          </w:rPr>
          <w:instrText xml:space="preserve"> PAGEREF _Toc513444263 \h </w:instrText>
        </w:r>
        <w:r w:rsidR="00670F63">
          <w:rPr>
            <w:noProof/>
            <w:webHidden/>
          </w:rPr>
        </w:r>
        <w:r w:rsidR="00670F63">
          <w:rPr>
            <w:noProof/>
            <w:webHidden/>
          </w:rPr>
          <w:fldChar w:fldCharType="separate"/>
        </w:r>
        <w:r w:rsidR="00283A42">
          <w:rPr>
            <w:noProof/>
            <w:webHidden/>
          </w:rPr>
          <w:t>34</w:t>
        </w:r>
        <w:r w:rsidR="00670F63">
          <w:rPr>
            <w:noProof/>
            <w:webHidden/>
          </w:rPr>
          <w:fldChar w:fldCharType="end"/>
        </w:r>
      </w:hyperlink>
    </w:p>
    <w:p w14:paraId="3860D4E5" w14:textId="77777777" w:rsidR="00670F63" w:rsidRDefault="008A1063">
      <w:pPr>
        <w:pStyle w:val="TOC1"/>
        <w:rPr>
          <w:rFonts w:asciiTheme="minorHAnsi" w:hAnsiTheme="minorHAnsi" w:cstheme="minorBidi"/>
          <w:b w:val="0"/>
          <w:sz w:val="22"/>
          <w:szCs w:val="22"/>
          <w:lang w:eastAsia="es-VE"/>
        </w:rPr>
      </w:pPr>
      <w:hyperlink w:anchor="_Toc513444264" w:history="1">
        <w:r w:rsidR="00670F63" w:rsidRPr="007950EC">
          <w:rPr>
            <w:rStyle w:val="Hyperlink"/>
          </w:rPr>
          <w:t>Capítulo 3 Marco Metodológico</w:t>
        </w:r>
        <w:r w:rsidR="00670F63">
          <w:rPr>
            <w:webHidden/>
          </w:rPr>
          <w:tab/>
        </w:r>
        <w:r w:rsidR="00670F63">
          <w:rPr>
            <w:webHidden/>
          </w:rPr>
          <w:fldChar w:fldCharType="begin"/>
        </w:r>
        <w:r w:rsidR="00670F63">
          <w:rPr>
            <w:webHidden/>
          </w:rPr>
          <w:instrText xml:space="preserve"> PAGEREF _Toc513444264 \h </w:instrText>
        </w:r>
        <w:r w:rsidR="00670F63">
          <w:rPr>
            <w:webHidden/>
          </w:rPr>
        </w:r>
        <w:r w:rsidR="00670F63">
          <w:rPr>
            <w:webHidden/>
          </w:rPr>
          <w:fldChar w:fldCharType="separate"/>
        </w:r>
        <w:r w:rsidR="00283A42">
          <w:rPr>
            <w:webHidden/>
          </w:rPr>
          <w:t>36</w:t>
        </w:r>
        <w:r w:rsidR="00670F63">
          <w:rPr>
            <w:webHidden/>
          </w:rPr>
          <w:fldChar w:fldCharType="end"/>
        </w:r>
      </w:hyperlink>
    </w:p>
    <w:p w14:paraId="75D41733" w14:textId="77777777" w:rsidR="00670F63" w:rsidRDefault="008A1063">
      <w:pPr>
        <w:pStyle w:val="TOC2"/>
        <w:rPr>
          <w:rFonts w:asciiTheme="minorHAnsi" w:hAnsiTheme="minorHAnsi"/>
          <w:noProof/>
          <w:sz w:val="22"/>
          <w:szCs w:val="22"/>
          <w:lang w:eastAsia="es-VE"/>
        </w:rPr>
      </w:pPr>
      <w:hyperlink w:anchor="_Toc513444265" w:history="1">
        <w:r w:rsidR="00670F63" w:rsidRPr="007950EC">
          <w:rPr>
            <w:rStyle w:val="Hyperlink"/>
            <w:noProof/>
          </w:rPr>
          <w:t>3.1. Método Scrum</w:t>
        </w:r>
        <w:r w:rsidR="00670F63">
          <w:rPr>
            <w:noProof/>
            <w:webHidden/>
          </w:rPr>
          <w:tab/>
        </w:r>
        <w:r w:rsidR="00670F63">
          <w:rPr>
            <w:noProof/>
            <w:webHidden/>
          </w:rPr>
          <w:fldChar w:fldCharType="begin"/>
        </w:r>
        <w:r w:rsidR="00670F63">
          <w:rPr>
            <w:noProof/>
            <w:webHidden/>
          </w:rPr>
          <w:instrText xml:space="preserve"> PAGEREF _Toc513444265 \h </w:instrText>
        </w:r>
        <w:r w:rsidR="00670F63">
          <w:rPr>
            <w:noProof/>
            <w:webHidden/>
          </w:rPr>
        </w:r>
        <w:r w:rsidR="00670F63">
          <w:rPr>
            <w:noProof/>
            <w:webHidden/>
          </w:rPr>
          <w:fldChar w:fldCharType="separate"/>
        </w:r>
        <w:r w:rsidR="00283A42">
          <w:rPr>
            <w:noProof/>
            <w:webHidden/>
          </w:rPr>
          <w:t>36</w:t>
        </w:r>
        <w:r w:rsidR="00670F63">
          <w:rPr>
            <w:noProof/>
            <w:webHidden/>
          </w:rPr>
          <w:fldChar w:fldCharType="end"/>
        </w:r>
      </w:hyperlink>
    </w:p>
    <w:p w14:paraId="648B00B4" w14:textId="77777777" w:rsidR="00670F63" w:rsidRDefault="008A1063">
      <w:pPr>
        <w:pStyle w:val="TOC3"/>
        <w:rPr>
          <w:rFonts w:asciiTheme="minorHAnsi" w:hAnsiTheme="minorHAnsi"/>
          <w:noProof/>
          <w:sz w:val="22"/>
          <w:szCs w:val="22"/>
          <w:lang w:eastAsia="es-VE"/>
        </w:rPr>
      </w:pPr>
      <w:hyperlink w:anchor="_Toc513444266" w:history="1">
        <w:r w:rsidR="00670F63" w:rsidRPr="007950EC">
          <w:rPr>
            <w:rStyle w:val="Hyperlink"/>
            <w:noProof/>
          </w:rPr>
          <w:t>3.1.1. Ciclo de Vida de Scrum</w:t>
        </w:r>
        <w:r w:rsidR="00670F63">
          <w:rPr>
            <w:noProof/>
            <w:webHidden/>
          </w:rPr>
          <w:tab/>
        </w:r>
        <w:r w:rsidR="00670F63">
          <w:rPr>
            <w:noProof/>
            <w:webHidden/>
          </w:rPr>
          <w:fldChar w:fldCharType="begin"/>
        </w:r>
        <w:r w:rsidR="00670F63">
          <w:rPr>
            <w:noProof/>
            <w:webHidden/>
          </w:rPr>
          <w:instrText xml:space="preserve"> PAGEREF _Toc513444266 \h </w:instrText>
        </w:r>
        <w:r w:rsidR="00670F63">
          <w:rPr>
            <w:noProof/>
            <w:webHidden/>
          </w:rPr>
        </w:r>
        <w:r w:rsidR="00670F63">
          <w:rPr>
            <w:noProof/>
            <w:webHidden/>
          </w:rPr>
          <w:fldChar w:fldCharType="separate"/>
        </w:r>
        <w:r w:rsidR="00283A42">
          <w:rPr>
            <w:noProof/>
            <w:webHidden/>
          </w:rPr>
          <w:t>38</w:t>
        </w:r>
        <w:r w:rsidR="00670F63">
          <w:rPr>
            <w:noProof/>
            <w:webHidden/>
          </w:rPr>
          <w:fldChar w:fldCharType="end"/>
        </w:r>
      </w:hyperlink>
    </w:p>
    <w:p w14:paraId="43A6D8ED" w14:textId="77777777" w:rsidR="00670F63" w:rsidRDefault="008A1063">
      <w:pPr>
        <w:pStyle w:val="TOC3"/>
        <w:rPr>
          <w:rFonts w:asciiTheme="minorHAnsi" w:hAnsiTheme="minorHAnsi"/>
          <w:noProof/>
          <w:sz w:val="22"/>
          <w:szCs w:val="22"/>
          <w:lang w:eastAsia="es-VE"/>
        </w:rPr>
      </w:pPr>
      <w:hyperlink w:anchor="_Toc513444267" w:history="1">
        <w:r w:rsidR="00670F63" w:rsidRPr="007950EC">
          <w:rPr>
            <w:rStyle w:val="Hyperlink"/>
            <w:noProof/>
          </w:rPr>
          <w:t>3.1.2. Fases de Scrum</w:t>
        </w:r>
        <w:r w:rsidR="00670F63">
          <w:rPr>
            <w:noProof/>
            <w:webHidden/>
          </w:rPr>
          <w:tab/>
        </w:r>
        <w:r w:rsidR="00670F63">
          <w:rPr>
            <w:noProof/>
            <w:webHidden/>
          </w:rPr>
          <w:fldChar w:fldCharType="begin"/>
        </w:r>
        <w:r w:rsidR="00670F63">
          <w:rPr>
            <w:noProof/>
            <w:webHidden/>
          </w:rPr>
          <w:instrText xml:space="preserve"> PAGEREF _Toc513444267 \h </w:instrText>
        </w:r>
        <w:r w:rsidR="00670F63">
          <w:rPr>
            <w:noProof/>
            <w:webHidden/>
          </w:rPr>
        </w:r>
        <w:r w:rsidR="00670F63">
          <w:rPr>
            <w:noProof/>
            <w:webHidden/>
          </w:rPr>
          <w:fldChar w:fldCharType="separate"/>
        </w:r>
        <w:r w:rsidR="00283A42">
          <w:rPr>
            <w:noProof/>
            <w:webHidden/>
          </w:rPr>
          <w:t>38</w:t>
        </w:r>
        <w:r w:rsidR="00670F63">
          <w:rPr>
            <w:noProof/>
            <w:webHidden/>
          </w:rPr>
          <w:fldChar w:fldCharType="end"/>
        </w:r>
      </w:hyperlink>
    </w:p>
    <w:p w14:paraId="72DCC646" w14:textId="77777777" w:rsidR="00670F63" w:rsidRDefault="008A1063">
      <w:pPr>
        <w:pStyle w:val="TOC3"/>
        <w:rPr>
          <w:rFonts w:asciiTheme="minorHAnsi" w:hAnsiTheme="minorHAnsi"/>
          <w:noProof/>
          <w:sz w:val="22"/>
          <w:szCs w:val="22"/>
          <w:lang w:eastAsia="es-VE"/>
        </w:rPr>
      </w:pPr>
      <w:hyperlink w:anchor="_Toc513444268" w:history="1">
        <w:r w:rsidR="00670F63" w:rsidRPr="007950EC">
          <w:rPr>
            <w:rStyle w:val="Hyperlink"/>
            <w:noProof/>
          </w:rPr>
          <w:t>3.1.3. Proceso de Desarrollo</w:t>
        </w:r>
        <w:r w:rsidR="00670F63">
          <w:rPr>
            <w:noProof/>
            <w:webHidden/>
          </w:rPr>
          <w:tab/>
        </w:r>
        <w:r w:rsidR="00670F63">
          <w:rPr>
            <w:noProof/>
            <w:webHidden/>
          </w:rPr>
          <w:fldChar w:fldCharType="begin"/>
        </w:r>
        <w:r w:rsidR="00670F63">
          <w:rPr>
            <w:noProof/>
            <w:webHidden/>
          </w:rPr>
          <w:instrText xml:space="preserve"> PAGEREF _Toc513444268 \h </w:instrText>
        </w:r>
        <w:r w:rsidR="00670F63">
          <w:rPr>
            <w:noProof/>
            <w:webHidden/>
          </w:rPr>
        </w:r>
        <w:r w:rsidR="00670F63">
          <w:rPr>
            <w:noProof/>
            <w:webHidden/>
          </w:rPr>
          <w:fldChar w:fldCharType="separate"/>
        </w:r>
        <w:r w:rsidR="00283A42">
          <w:rPr>
            <w:noProof/>
            <w:webHidden/>
          </w:rPr>
          <w:t>39</w:t>
        </w:r>
        <w:r w:rsidR="00670F63">
          <w:rPr>
            <w:noProof/>
            <w:webHidden/>
          </w:rPr>
          <w:fldChar w:fldCharType="end"/>
        </w:r>
      </w:hyperlink>
    </w:p>
    <w:p w14:paraId="1AAF64E4" w14:textId="77777777" w:rsidR="00670F63" w:rsidRDefault="008A1063">
      <w:pPr>
        <w:pStyle w:val="TOC3"/>
        <w:rPr>
          <w:rFonts w:asciiTheme="minorHAnsi" w:hAnsiTheme="minorHAnsi"/>
          <w:noProof/>
          <w:sz w:val="22"/>
          <w:szCs w:val="22"/>
          <w:lang w:eastAsia="es-VE"/>
        </w:rPr>
      </w:pPr>
      <w:hyperlink w:anchor="_Toc513444269" w:history="1">
        <w:r w:rsidR="00670F63" w:rsidRPr="007950EC">
          <w:rPr>
            <w:rStyle w:val="Hyperlink"/>
            <w:noProof/>
          </w:rPr>
          <w:t>3.1.4. Aplicaciones de Scrum</w:t>
        </w:r>
        <w:r w:rsidR="00670F63">
          <w:rPr>
            <w:noProof/>
            <w:webHidden/>
          </w:rPr>
          <w:tab/>
        </w:r>
        <w:r w:rsidR="00670F63">
          <w:rPr>
            <w:noProof/>
            <w:webHidden/>
          </w:rPr>
          <w:fldChar w:fldCharType="begin"/>
        </w:r>
        <w:r w:rsidR="00670F63">
          <w:rPr>
            <w:noProof/>
            <w:webHidden/>
          </w:rPr>
          <w:instrText xml:space="preserve"> PAGEREF _Toc513444269 \h </w:instrText>
        </w:r>
        <w:r w:rsidR="00670F63">
          <w:rPr>
            <w:noProof/>
            <w:webHidden/>
          </w:rPr>
        </w:r>
        <w:r w:rsidR="00670F63">
          <w:rPr>
            <w:noProof/>
            <w:webHidden/>
          </w:rPr>
          <w:fldChar w:fldCharType="separate"/>
        </w:r>
        <w:r w:rsidR="00283A42">
          <w:rPr>
            <w:noProof/>
            <w:webHidden/>
          </w:rPr>
          <w:t>40</w:t>
        </w:r>
        <w:r w:rsidR="00670F63">
          <w:rPr>
            <w:noProof/>
            <w:webHidden/>
          </w:rPr>
          <w:fldChar w:fldCharType="end"/>
        </w:r>
      </w:hyperlink>
    </w:p>
    <w:p w14:paraId="55BE433D" w14:textId="77777777" w:rsidR="00670F63" w:rsidRDefault="008A1063">
      <w:pPr>
        <w:pStyle w:val="TOC2"/>
        <w:rPr>
          <w:rFonts w:asciiTheme="minorHAnsi" w:hAnsiTheme="minorHAnsi"/>
          <w:noProof/>
          <w:sz w:val="22"/>
          <w:szCs w:val="22"/>
          <w:lang w:eastAsia="es-VE"/>
        </w:rPr>
      </w:pPr>
      <w:hyperlink w:anchor="_Toc513444270" w:history="1">
        <w:r w:rsidR="00670F63" w:rsidRPr="007950EC">
          <w:rPr>
            <w:rStyle w:val="Hyperlink"/>
            <w:noProof/>
          </w:rPr>
          <w:t>3.2. Ciclo de Vida Dimensional según Kimball</w:t>
        </w:r>
        <w:r w:rsidR="00670F63">
          <w:rPr>
            <w:noProof/>
            <w:webHidden/>
          </w:rPr>
          <w:tab/>
        </w:r>
        <w:r w:rsidR="00670F63">
          <w:rPr>
            <w:noProof/>
            <w:webHidden/>
          </w:rPr>
          <w:fldChar w:fldCharType="begin"/>
        </w:r>
        <w:r w:rsidR="00670F63">
          <w:rPr>
            <w:noProof/>
            <w:webHidden/>
          </w:rPr>
          <w:instrText xml:space="preserve"> PAGEREF _Toc513444270 \h </w:instrText>
        </w:r>
        <w:r w:rsidR="00670F63">
          <w:rPr>
            <w:noProof/>
            <w:webHidden/>
          </w:rPr>
        </w:r>
        <w:r w:rsidR="00670F63">
          <w:rPr>
            <w:noProof/>
            <w:webHidden/>
          </w:rPr>
          <w:fldChar w:fldCharType="separate"/>
        </w:r>
        <w:r w:rsidR="00283A42">
          <w:rPr>
            <w:noProof/>
            <w:webHidden/>
          </w:rPr>
          <w:t>40</w:t>
        </w:r>
        <w:r w:rsidR="00670F63">
          <w:rPr>
            <w:noProof/>
            <w:webHidden/>
          </w:rPr>
          <w:fldChar w:fldCharType="end"/>
        </w:r>
      </w:hyperlink>
    </w:p>
    <w:p w14:paraId="7F264EC7" w14:textId="77777777" w:rsidR="00670F63" w:rsidRDefault="008A1063">
      <w:pPr>
        <w:pStyle w:val="TOC3"/>
        <w:rPr>
          <w:rFonts w:asciiTheme="minorHAnsi" w:hAnsiTheme="minorHAnsi"/>
          <w:noProof/>
          <w:sz w:val="22"/>
          <w:szCs w:val="22"/>
          <w:lang w:eastAsia="es-VE"/>
        </w:rPr>
      </w:pPr>
      <w:hyperlink w:anchor="_Toc513444271" w:history="1">
        <w:r w:rsidR="00670F63" w:rsidRPr="007950EC">
          <w:rPr>
            <w:rStyle w:val="Hyperlink"/>
            <w:noProof/>
          </w:rPr>
          <w:t>3.2.1. Planificación del Proyecto</w:t>
        </w:r>
        <w:r w:rsidR="00670F63">
          <w:rPr>
            <w:noProof/>
            <w:webHidden/>
          </w:rPr>
          <w:tab/>
        </w:r>
        <w:r w:rsidR="00670F63">
          <w:rPr>
            <w:noProof/>
            <w:webHidden/>
          </w:rPr>
          <w:fldChar w:fldCharType="begin"/>
        </w:r>
        <w:r w:rsidR="00670F63">
          <w:rPr>
            <w:noProof/>
            <w:webHidden/>
          </w:rPr>
          <w:instrText xml:space="preserve"> PAGEREF _Toc513444271 \h </w:instrText>
        </w:r>
        <w:r w:rsidR="00670F63">
          <w:rPr>
            <w:noProof/>
            <w:webHidden/>
          </w:rPr>
        </w:r>
        <w:r w:rsidR="00670F63">
          <w:rPr>
            <w:noProof/>
            <w:webHidden/>
          </w:rPr>
          <w:fldChar w:fldCharType="separate"/>
        </w:r>
        <w:r w:rsidR="00283A42">
          <w:rPr>
            <w:noProof/>
            <w:webHidden/>
          </w:rPr>
          <w:t>41</w:t>
        </w:r>
        <w:r w:rsidR="00670F63">
          <w:rPr>
            <w:noProof/>
            <w:webHidden/>
          </w:rPr>
          <w:fldChar w:fldCharType="end"/>
        </w:r>
      </w:hyperlink>
    </w:p>
    <w:p w14:paraId="7BA91D67" w14:textId="77777777" w:rsidR="00670F63" w:rsidRDefault="008A1063">
      <w:pPr>
        <w:pStyle w:val="TOC3"/>
        <w:rPr>
          <w:rFonts w:asciiTheme="minorHAnsi" w:hAnsiTheme="minorHAnsi"/>
          <w:noProof/>
          <w:sz w:val="22"/>
          <w:szCs w:val="22"/>
          <w:lang w:eastAsia="es-VE"/>
        </w:rPr>
      </w:pPr>
      <w:hyperlink w:anchor="_Toc513444272" w:history="1">
        <w:r w:rsidR="00670F63" w:rsidRPr="007950EC">
          <w:rPr>
            <w:rStyle w:val="Hyperlink"/>
            <w:noProof/>
          </w:rPr>
          <w:t>3.2.2. Definición de Requisitos de Negocio</w:t>
        </w:r>
        <w:r w:rsidR="00670F63">
          <w:rPr>
            <w:noProof/>
            <w:webHidden/>
          </w:rPr>
          <w:tab/>
        </w:r>
        <w:r w:rsidR="00670F63">
          <w:rPr>
            <w:noProof/>
            <w:webHidden/>
          </w:rPr>
          <w:fldChar w:fldCharType="begin"/>
        </w:r>
        <w:r w:rsidR="00670F63">
          <w:rPr>
            <w:noProof/>
            <w:webHidden/>
          </w:rPr>
          <w:instrText xml:space="preserve"> PAGEREF _Toc513444272 \h </w:instrText>
        </w:r>
        <w:r w:rsidR="00670F63">
          <w:rPr>
            <w:noProof/>
            <w:webHidden/>
          </w:rPr>
        </w:r>
        <w:r w:rsidR="00670F63">
          <w:rPr>
            <w:noProof/>
            <w:webHidden/>
          </w:rPr>
          <w:fldChar w:fldCharType="separate"/>
        </w:r>
        <w:r w:rsidR="00283A42">
          <w:rPr>
            <w:noProof/>
            <w:webHidden/>
          </w:rPr>
          <w:t>41</w:t>
        </w:r>
        <w:r w:rsidR="00670F63">
          <w:rPr>
            <w:noProof/>
            <w:webHidden/>
          </w:rPr>
          <w:fldChar w:fldCharType="end"/>
        </w:r>
      </w:hyperlink>
    </w:p>
    <w:p w14:paraId="21D9F507" w14:textId="77777777" w:rsidR="00670F63" w:rsidRDefault="008A1063">
      <w:pPr>
        <w:pStyle w:val="TOC3"/>
        <w:rPr>
          <w:rFonts w:asciiTheme="minorHAnsi" w:hAnsiTheme="minorHAnsi"/>
          <w:noProof/>
          <w:sz w:val="22"/>
          <w:szCs w:val="22"/>
          <w:lang w:eastAsia="es-VE"/>
        </w:rPr>
      </w:pPr>
      <w:hyperlink w:anchor="_Toc513444273" w:history="1">
        <w:r w:rsidR="00670F63" w:rsidRPr="007950EC">
          <w:rPr>
            <w:rStyle w:val="Hyperlink"/>
            <w:noProof/>
          </w:rPr>
          <w:t>3.2.3. Modelado Dimensional</w:t>
        </w:r>
        <w:r w:rsidR="00670F63">
          <w:rPr>
            <w:noProof/>
            <w:webHidden/>
          </w:rPr>
          <w:tab/>
        </w:r>
        <w:r w:rsidR="00670F63">
          <w:rPr>
            <w:noProof/>
            <w:webHidden/>
          </w:rPr>
          <w:fldChar w:fldCharType="begin"/>
        </w:r>
        <w:r w:rsidR="00670F63">
          <w:rPr>
            <w:noProof/>
            <w:webHidden/>
          </w:rPr>
          <w:instrText xml:space="preserve"> PAGEREF _Toc513444273 \h </w:instrText>
        </w:r>
        <w:r w:rsidR="00670F63">
          <w:rPr>
            <w:noProof/>
            <w:webHidden/>
          </w:rPr>
        </w:r>
        <w:r w:rsidR="00670F63">
          <w:rPr>
            <w:noProof/>
            <w:webHidden/>
          </w:rPr>
          <w:fldChar w:fldCharType="separate"/>
        </w:r>
        <w:r w:rsidR="00283A42">
          <w:rPr>
            <w:noProof/>
            <w:webHidden/>
          </w:rPr>
          <w:t>41</w:t>
        </w:r>
        <w:r w:rsidR="00670F63">
          <w:rPr>
            <w:noProof/>
            <w:webHidden/>
          </w:rPr>
          <w:fldChar w:fldCharType="end"/>
        </w:r>
      </w:hyperlink>
    </w:p>
    <w:p w14:paraId="4199C3B7" w14:textId="77777777" w:rsidR="00670F63" w:rsidRDefault="008A1063">
      <w:pPr>
        <w:pStyle w:val="TOC3"/>
        <w:rPr>
          <w:rFonts w:asciiTheme="minorHAnsi" w:hAnsiTheme="minorHAnsi"/>
          <w:noProof/>
          <w:sz w:val="22"/>
          <w:szCs w:val="22"/>
          <w:lang w:eastAsia="es-VE"/>
        </w:rPr>
      </w:pPr>
      <w:hyperlink w:anchor="_Toc513444274" w:history="1">
        <w:r w:rsidR="00670F63" w:rsidRPr="007950EC">
          <w:rPr>
            <w:rStyle w:val="Hyperlink"/>
            <w:noProof/>
          </w:rPr>
          <w:t>3.2.4. Diseño Físico</w:t>
        </w:r>
        <w:r w:rsidR="00670F63">
          <w:rPr>
            <w:noProof/>
            <w:webHidden/>
          </w:rPr>
          <w:tab/>
        </w:r>
        <w:r w:rsidR="00670F63">
          <w:rPr>
            <w:noProof/>
            <w:webHidden/>
          </w:rPr>
          <w:fldChar w:fldCharType="begin"/>
        </w:r>
        <w:r w:rsidR="00670F63">
          <w:rPr>
            <w:noProof/>
            <w:webHidden/>
          </w:rPr>
          <w:instrText xml:space="preserve"> PAGEREF _Toc513444274 \h </w:instrText>
        </w:r>
        <w:r w:rsidR="00670F63">
          <w:rPr>
            <w:noProof/>
            <w:webHidden/>
          </w:rPr>
        </w:r>
        <w:r w:rsidR="00670F63">
          <w:rPr>
            <w:noProof/>
            <w:webHidden/>
          </w:rPr>
          <w:fldChar w:fldCharType="separate"/>
        </w:r>
        <w:r w:rsidR="00283A42">
          <w:rPr>
            <w:noProof/>
            <w:webHidden/>
          </w:rPr>
          <w:t>42</w:t>
        </w:r>
        <w:r w:rsidR="00670F63">
          <w:rPr>
            <w:noProof/>
            <w:webHidden/>
          </w:rPr>
          <w:fldChar w:fldCharType="end"/>
        </w:r>
      </w:hyperlink>
    </w:p>
    <w:p w14:paraId="42F629D5" w14:textId="77777777" w:rsidR="00670F63" w:rsidRDefault="008A1063">
      <w:pPr>
        <w:pStyle w:val="TOC3"/>
        <w:rPr>
          <w:rFonts w:asciiTheme="minorHAnsi" w:hAnsiTheme="minorHAnsi"/>
          <w:noProof/>
          <w:sz w:val="22"/>
          <w:szCs w:val="22"/>
          <w:lang w:eastAsia="es-VE"/>
        </w:rPr>
      </w:pPr>
      <w:hyperlink w:anchor="_Toc513444275" w:history="1">
        <w:r w:rsidR="00670F63" w:rsidRPr="007950EC">
          <w:rPr>
            <w:rStyle w:val="Hyperlink"/>
            <w:noProof/>
          </w:rPr>
          <w:t>3.2.5. Diseño de Procesos de ETL</w:t>
        </w:r>
        <w:r w:rsidR="00670F63">
          <w:rPr>
            <w:noProof/>
            <w:webHidden/>
          </w:rPr>
          <w:tab/>
        </w:r>
        <w:r w:rsidR="00670F63">
          <w:rPr>
            <w:noProof/>
            <w:webHidden/>
          </w:rPr>
          <w:fldChar w:fldCharType="begin"/>
        </w:r>
        <w:r w:rsidR="00670F63">
          <w:rPr>
            <w:noProof/>
            <w:webHidden/>
          </w:rPr>
          <w:instrText xml:space="preserve"> PAGEREF _Toc513444275 \h </w:instrText>
        </w:r>
        <w:r w:rsidR="00670F63">
          <w:rPr>
            <w:noProof/>
            <w:webHidden/>
          </w:rPr>
        </w:r>
        <w:r w:rsidR="00670F63">
          <w:rPr>
            <w:noProof/>
            <w:webHidden/>
          </w:rPr>
          <w:fldChar w:fldCharType="separate"/>
        </w:r>
        <w:r w:rsidR="00283A42">
          <w:rPr>
            <w:noProof/>
            <w:webHidden/>
          </w:rPr>
          <w:t>42</w:t>
        </w:r>
        <w:r w:rsidR="00670F63">
          <w:rPr>
            <w:noProof/>
            <w:webHidden/>
          </w:rPr>
          <w:fldChar w:fldCharType="end"/>
        </w:r>
      </w:hyperlink>
    </w:p>
    <w:p w14:paraId="78AFAEDC" w14:textId="77777777" w:rsidR="00670F63" w:rsidRDefault="008A1063">
      <w:pPr>
        <w:pStyle w:val="TOC3"/>
        <w:rPr>
          <w:rFonts w:asciiTheme="minorHAnsi" w:hAnsiTheme="minorHAnsi"/>
          <w:noProof/>
          <w:sz w:val="22"/>
          <w:szCs w:val="22"/>
          <w:lang w:eastAsia="es-VE"/>
        </w:rPr>
      </w:pPr>
      <w:hyperlink w:anchor="_Toc513444276" w:history="1">
        <w:r w:rsidR="00670F63" w:rsidRPr="007950EC">
          <w:rPr>
            <w:rStyle w:val="Hyperlink"/>
            <w:noProof/>
          </w:rPr>
          <w:t>3.2.6. Especificación de Aplicaciones de Inteligencia de Negocio</w:t>
        </w:r>
        <w:r w:rsidR="00670F63">
          <w:rPr>
            <w:noProof/>
            <w:webHidden/>
          </w:rPr>
          <w:tab/>
        </w:r>
        <w:r w:rsidR="00670F63">
          <w:rPr>
            <w:noProof/>
            <w:webHidden/>
          </w:rPr>
          <w:fldChar w:fldCharType="begin"/>
        </w:r>
        <w:r w:rsidR="00670F63">
          <w:rPr>
            <w:noProof/>
            <w:webHidden/>
          </w:rPr>
          <w:instrText xml:space="preserve"> PAGEREF _Toc513444276 \h </w:instrText>
        </w:r>
        <w:r w:rsidR="00670F63">
          <w:rPr>
            <w:noProof/>
            <w:webHidden/>
          </w:rPr>
        </w:r>
        <w:r w:rsidR="00670F63">
          <w:rPr>
            <w:noProof/>
            <w:webHidden/>
          </w:rPr>
          <w:fldChar w:fldCharType="separate"/>
        </w:r>
        <w:r w:rsidR="00283A42">
          <w:rPr>
            <w:noProof/>
            <w:webHidden/>
          </w:rPr>
          <w:t>42</w:t>
        </w:r>
        <w:r w:rsidR="00670F63">
          <w:rPr>
            <w:noProof/>
            <w:webHidden/>
          </w:rPr>
          <w:fldChar w:fldCharType="end"/>
        </w:r>
      </w:hyperlink>
    </w:p>
    <w:p w14:paraId="06D43000" w14:textId="77777777" w:rsidR="00670F63" w:rsidRDefault="008A1063">
      <w:pPr>
        <w:pStyle w:val="TOC3"/>
        <w:rPr>
          <w:rFonts w:asciiTheme="minorHAnsi" w:hAnsiTheme="minorHAnsi"/>
          <w:noProof/>
          <w:sz w:val="22"/>
          <w:szCs w:val="22"/>
          <w:lang w:eastAsia="es-VE"/>
        </w:rPr>
      </w:pPr>
      <w:hyperlink w:anchor="_Toc513444277" w:history="1">
        <w:r w:rsidR="00670F63" w:rsidRPr="007950EC">
          <w:rPr>
            <w:rStyle w:val="Hyperlink"/>
            <w:noProof/>
          </w:rPr>
          <w:t>3.2.7. Diseño de Arquitectura Técnica</w:t>
        </w:r>
        <w:r w:rsidR="00670F63">
          <w:rPr>
            <w:noProof/>
            <w:webHidden/>
          </w:rPr>
          <w:tab/>
        </w:r>
        <w:r w:rsidR="00670F63">
          <w:rPr>
            <w:noProof/>
            <w:webHidden/>
          </w:rPr>
          <w:fldChar w:fldCharType="begin"/>
        </w:r>
        <w:r w:rsidR="00670F63">
          <w:rPr>
            <w:noProof/>
            <w:webHidden/>
          </w:rPr>
          <w:instrText xml:space="preserve"> PAGEREF _Toc513444277 \h </w:instrText>
        </w:r>
        <w:r w:rsidR="00670F63">
          <w:rPr>
            <w:noProof/>
            <w:webHidden/>
          </w:rPr>
        </w:r>
        <w:r w:rsidR="00670F63">
          <w:rPr>
            <w:noProof/>
            <w:webHidden/>
          </w:rPr>
          <w:fldChar w:fldCharType="separate"/>
        </w:r>
        <w:r w:rsidR="00283A42">
          <w:rPr>
            <w:noProof/>
            <w:webHidden/>
          </w:rPr>
          <w:t>42</w:t>
        </w:r>
        <w:r w:rsidR="00670F63">
          <w:rPr>
            <w:noProof/>
            <w:webHidden/>
          </w:rPr>
          <w:fldChar w:fldCharType="end"/>
        </w:r>
      </w:hyperlink>
    </w:p>
    <w:p w14:paraId="15423011" w14:textId="77777777" w:rsidR="00670F63" w:rsidRDefault="008A1063">
      <w:pPr>
        <w:pStyle w:val="TOC3"/>
        <w:rPr>
          <w:rFonts w:asciiTheme="minorHAnsi" w:hAnsiTheme="minorHAnsi"/>
          <w:noProof/>
          <w:sz w:val="22"/>
          <w:szCs w:val="22"/>
          <w:lang w:eastAsia="es-VE"/>
        </w:rPr>
      </w:pPr>
      <w:hyperlink w:anchor="_Toc513444278" w:history="1">
        <w:r w:rsidR="00670F63" w:rsidRPr="007950EC">
          <w:rPr>
            <w:rStyle w:val="Hyperlink"/>
            <w:noProof/>
          </w:rPr>
          <w:t>3.2.8. Mantenimiento y Crecimiento del Almacén de Datos</w:t>
        </w:r>
        <w:r w:rsidR="00670F63">
          <w:rPr>
            <w:noProof/>
            <w:webHidden/>
          </w:rPr>
          <w:tab/>
        </w:r>
        <w:r w:rsidR="00670F63">
          <w:rPr>
            <w:noProof/>
            <w:webHidden/>
          </w:rPr>
          <w:fldChar w:fldCharType="begin"/>
        </w:r>
        <w:r w:rsidR="00670F63">
          <w:rPr>
            <w:noProof/>
            <w:webHidden/>
          </w:rPr>
          <w:instrText xml:space="preserve"> PAGEREF _Toc513444278 \h </w:instrText>
        </w:r>
        <w:r w:rsidR="00670F63">
          <w:rPr>
            <w:noProof/>
            <w:webHidden/>
          </w:rPr>
        </w:r>
        <w:r w:rsidR="00670F63">
          <w:rPr>
            <w:noProof/>
            <w:webHidden/>
          </w:rPr>
          <w:fldChar w:fldCharType="separate"/>
        </w:r>
        <w:r w:rsidR="00283A42">
          <w:rPr>
            <w:noProof/>
            <w:webHidden/>
          </w:rPr>
          <w:t>42</w:t>
        </w:r>
        <w:r w:rsidR="00670F63">
          <w:rPr>
            <w:noProof/>
            <w:webHidden/>
          </w:rPr>
          <w:fldChar w:fldCharType="end"/>
        </w:r>
      </w:hyperlink>
    </w:p>
    <w:p w14:paraId="273ABB44" w14:textId="77777777" w:rsidR="00670F63" w:rsidRDefault="008A1063">
      <w:pPr>
        <w:pStyle w:val="TOC1"/>
        <w:rPr>
          <w:rFonts w:asciiTheme="minorHAnsi" w:hAnsiTheme="minorHAnsi" w:cstheme="minorBidi"/>
          <w:b w:val="0"/>
          <w:sz w:val="22"/>
          <w:szCs w:val="22"/>
          <w:lang w:eastAsia="es-VE"/>
        </w:rPr>
      </w:pPr>
      <w:hyperlink w:anchor="_Toc513444279" w:history="1">
        <w:r w:rsidR="00670F63" w:rsidRPr="007950EC">
          <w:rPr>
            <w:rStyle w:val="Hyperlink"/>
          </w:rPr>
          <w:t>Capítulo 4 Marco Aplicativo</w:t>
        </w:r>
        <w:r w:rsidR="00670F63">
          <w:rPr>
            <w:webHidden/>
          </w:rPr>
          <w:tab/>
        </w:r>
        <w:r w:rsidR="00670F63">
          <w:rPr>
            <w:webHidden/>
          </w:rPr>
          <w:fldChar w:fldCharType="begin"/>
        </w:r>
        <w:r w:rsidR="00670F63">
          <w:rPr>
            <w:webHidden/>
          </w:rPr>
          <w:instrText xml:space="preserve"> PAGEREF _Toc513444279 \h </w:instrText>
        </w:r>
        <w:r w:rsidR="00670F63">
          <w:rPr>
            <w:webHidden/>
          </w:rPr>
        </w:r>
        <w:r w:rsidR="00670F63">
          <w:rPr>
            <w:webHidden/>
          </w:rPr>
          <w:fldChar w:fldCharType="separate"/>
        </w:r>
        <w:r w:rsidR="00283A42">
          <w:rPr>
            <w:webHidden/>
          </w:rPr>
          <w:t>43</w:t>
        </w:r>
        <w:r w:rsidR="00670F63">
          <w:rPr>
            <w:webHidden/>
          </w:rPr>
          <w:fldChar w:fldCharType="end"/>
        </w:r>
      </w:hyperlink>
    </w:p>
    <w:p w14:paraId="132EF74C" w14:textId="77777777" w:rsidR="00670F63" w:rsidRDefault="008A1063">
      <w:pPr>
        <w:pStyle w:val="TOC2"/>
        <w:rPr>
          <w:rFonts w:asciiTheme="minorHAnsi" w:hAnsiTheme="minorHAnsi"/>
          <w:noProof/>
          <w:sz w:val="22"/>
          <w:szCs w:val="22"/>
          <w:lang w:eastAsia="es-VE"/>
        </w:rPr>
      </w:pPr>
      <w:hyperlink w:anchor="_Toc513444280" w:history="1">
        <w:r w:rsidR="00670F63" w:rsidRPr="007950EC">
          <w:rPr>
            <w:rStyle w:val="Hyperlink"/>
            <w:noProof/>
          </w:rPr>
          <w:t>4.1. Fases del Proyecto</w:t>
        </w:r>
        <w:r w:rsidR="00670F63">
          <w:rPr>
            <w:noProof/>
            <w:webHidden/>
          </w:rPr>
          <w:tab/>
        </w:r>
        <w:r w:rsidR="00670F63">
          <w:rPr>
            <w:noProof/>
            <w:webHidden/>
          </w:rPr>
          <w:fldChar w:fldCharType="begin"/>
        </w:r>
        <w:r w:rsidR="00670F63">
          <w:rPr>
            <w:noProof/>
            <w:webHidden/>
          </w:rPr>
          <w:instrText xml:space="preserve"> PAGEREF _Toc513444280 \h </w:instrText>
        </w:r>
        <w:r w:rsidR="00670F63">
          <w:rPr>
            <w:noProof/>
            <w:webHidden/>
          </w:rPr>
        </w:r>
        <w:r w:rsidR="00670F63">
          <w:rPr>
            <w:noProof/>
            <w:webHidden/>
          </w:rPr>
          <w:fldChar w:fldCharType="separate"/>
        </w:r>
        <w:r w:rsidR="00283A42">
          <w:rPr>
            <w:noProof/>
            <w:webHidden/>
          </w:rPr>
          <w:t>43</w:t>
        </w:r>
        <w:r w:rsidR="00670F63">
          <w:rPr>
            <w:noProof/>
            <w:webHidden/>
          </w:rPr>
          <w:fldChar w:fldCharType="end"/>
        </w:r>
      </w:hyperlink>
    </w:p>
    <w:p w14:paraId="0BD1DF0D" w14:textId="77777777" w:rsidR="00670F63" w:rsidRDefault="008A1063">
      <w:pPr>
        <w:pStyle w:val="TOC3"/>
        <w:rPr>
          <w:rFonts w:asciiTheme="minorHAnsi" w:hAnsiTheme="minorHAnsi"/>
          <w:noProof/>
          <w:sz w:val="22"/>
          <w:szCs w:val="22"/>
          <w:lang w:eastAsia="es-VE"/>
        </w:rPr>
      </w:pPr>
      <w:hyperlink w:anchor="_Toc513444281" w:history="1">
        <w:r w:rsidR="00670F63" w:rsidRPr="007950EC">
          <w:rPr>
            <w:rStyle w:val="Hyperlink"/>
            <w:noProof/>
          </w:rPr>
          <w:t>4.1.1. Fase I – Planificación y Arquitectura</w:t>
        </w:r>
        <w:r w:rsidR="00670F63">
          <w:rPr>
            <w:noProof/>
            <w:webHidden/>
          </w:rPr>
          <w:tab/>
        </w:r>
        <w:r w:rsidR="00670F63">
          <w:rPr>
            <w:noProof/>
            <w:webHidden/>
          </w:rPr>
          <w:fldChar w:fldCharType="begin"/>
        </w:r>
        <w:r w:rsidR="00670F63">
          <w:rPr>
            <w:noProof/>
            <w:webHidden/>
          </w:rPr>
          <w:instrText xml:space="preserve"> PAGEREF _Toc513444281 \h </w:instrText>
        </w:r>
        <w:r w:rsidR="00670F63">
          <w:rPr>
            <w:noProof/>
            <w:webHidden/>
          </w:rPr>
        </w:r>
        <w:r w:rsidR="00670F63">
          <w:rPr>
            <w:noProof/>
            <w:webHidden/>
          </w:rPr>
          <w:fldChar w:fldCharType="separate"/>
        </w:r>
        <w:r w:rsidR="00283A42">
          <w:rPr>
            <w:noProof/>
            <w:webHidden/>
          </w:rPr>
          <w:t>44</w:t>
        </w:r>
        <w:r w:rsidR="00670F63">
          <w:rPr>
            <w:noProof/>
            <w:webHidden/>
          </w:rPr>
          <w:fldChar w:fldCharType="end"/>
        </w:r>
      </w:hyperlink>
    </w:p>
    <w:p w14:paraId="0D66B14B" w14:textId="77777777" w:rsidR="00670F63" w:rsidRDefault="008A1063">
      <w:pPr>
        <w:pStyle w:val="TOC4"/>
        <w:tabs>
          <w:tab w:val="right" w:leader="dot" w:pos="9350"/>
        </w:tabs>
        <w:rPr>
          <w:rFonts w:asciiTheme="minorHAnsi" w:hAnsiTheme="minorHAnsi"/>
          <w:noProof/>
          <w:sz w:val="22"/>
          <w:szCs w:val="22"/>
          <w:lang w:eastAsia="es-VE"/>
        </w:rPr>
      </w:pPr>
      <w:hyperlink w:anchor="_Toc513444282" w:history="1">
        <w:r w:rsidR="00670F63" w:rsidRPr="007950EC">
          <w:rPr>
            <w:rStyle w:val="Hyperlink"/>
            <w:noProof/>
          </w:rPr>
          <w:t>4.1.1.1. Planificación</w:t>
        </w:r>
        <w:r w:rsidR="00670F63">
          <w:rPr>
            <w:noProof/>
            <w:webHidden/>
          </w:rPr>
          <w:tab/>
        </w:r>
        <w:r w:rsidR="00670F63">
          <w:rPr>
            <w:noProof/>
            <w:webHidden/>
          </w:rPr>
          <w:fldChar w:fldCharType="begin"/>
        </w:r>
        <w:r w:rsidR="00670F63">
          <w:rPr>
            <w:noProof/>
            <w:webHidden/>
          </w:rPr>
          <w:instrText xml:space="preserve"> PAGEREF _Toc513444282 \h </w:instrText>
        </w:r>
        <w:r w:rsidR="00670F63">
          <w:rPr>
            <w:noProof/>
            <w:webHidden/>
          </w:rPr>
        </w:r>
        <w:r w:rsidR="00670F63">
          <w:rPr>
            <w:noProof/>
            <w:webHidden/>
          </w:rPr>
          <w:fldChar w:fldCharType="separate"/>
        </w:r>
        <w:r w:rsidR="00283A42">
          <w:rPr>
            <w:noProof/>
            <w:webHidden/>
          </w:rPr>
          <w:t>44</w:t>
        </w:r>
        <w:r w:rsidR="00670F63">
          <w:rPr>
            <w:noProof/>
            <w:webHidden/>
          </w:rPr>
          <w:fldChar w:fldCharType="end"/>
        </w:r>
      </w:hyperlink>
    </w:p>
    <w:p w14:paraId="37AC4D3C" w14:textId="77777777" w:rsidR="00670F63" w:rsidRDefault="008A1063">
      <w:pPr>
        <w:pStyle w:val="TOC4"/>
        <w:tabs>
          <w:tab w:val="right" w:leader="dot" w:pos="9350"/>
        </w:tabs>
        <w:rPr>
          <w:rFonts w:asciiTheme="minorHAnsi" w:hAnsiTheme="minorHAnsi"/>
          <w:noProof/>
          <w:sz w:val="22"/>
          <w:szCs w:val="22"/>
          <w:lang w:eastAsia="es-VE"/>
        </w:rPr>
      </w:pPr>
      <w:hyperlink w:anchor="_Toc513444283" w:history="1">
        <w:r w:rsidR="00670F63" w:rsidRPr="007950EC">
          <w:rPr>
            <w:rStyle w:val="Hyperlink"/>
            <w:noProof/>
          </w:rPr>
          <w:t>4.1.1.2. Diseño Arquitectónico</w:t>
        </w:r>
        <w:r w:rsidR="00670F63">
          <w:rPr>
            <w:noProof/>
            <w:webHidden/>
          </w:rPr>
          <w:tab/>
        </w:r>
        <w:r w:rsidR="00670F63">
          <w:rPr>
            <w:noProof/>
            <w:webHidden/>
          </w:rPr>
          <w:fldChar w:fldCharType="begin"/>
        </w:r>
        <w:r w:rsidR="00670F63">
          <w:rPr>
            <w:noProof/>
            <w:webHidden/>
          </w:rPr>
          <w:instrText xml:space="preserve"> PAGEREF _Toc513444283 \h </w:instrText>
        </w:r>
        <w:r w:rsidR="00670F63">
          <w:rPr>
            <w:noProof/>
            <w:webHidden/>
          </w:rPr>
        </w:r>
        <w:r w:rsidR="00670F63">
          <w:rPr>
            <w:noProof/>
            <w:webHidden/>
          </w:rPr>
          <w:fldChar w:fldCharType="separate"/>
        </w:r>
        <w:r w:rsidR="00283A42">
          <w:rPr>
            <w:noProof/>
            <w:webHidden/>
          </w:rPr>
          <w:t>53</w:t>
        </w:r>
        <w:r w:rsidR="00670F63">
          <w:rPr>
            <w:noProof/>
            <w:webHidden/>
          </w:rPr>
          <w:fldChar w:fldCharType="end"/>
        </w:r>
      </w:hyperlink>
    </w:p>
    <w:p w14:paraId="681BB91B" w14:textId="77777777" w:rsidR="00670F63" w:rsidRDefault="008A1063">
      <w:pPr>
        <w:pStyle w:val="TOC3"/>
        <w:rPr>
          <w:rFonts w:asciiTheme="minorHAnsi" w:hAnsiTheme="minorHAnsi"/>
          <w:noProof/>
          <w:sz w:val="22"/>
          <w:szCs w:val="22"/>
          <w:lang w:eastAsia="es-VE"/>
        </w:rPr>
      </w:pPr>
      <w:hyperlink w:anchor="_Toc513444284" w:history="1">
        <w:r w:rsidR="00670F63" w:rsidRPr="007950EC">
          <w:rPr>
            <w:rStyle w:val="Hyperlink"/>
            <w:noProof/>
          </w:rPr>
          <w:t>4.1.2. Fase II – Desarrollo</w:t>
        </w:r>
        <w:r w:rsidR="00670F63">
          <w:rPr>
            <w:noProof/>
            <w:webHidden/>
          </w:rPr>
          <w:tab/>
        </w:r>
        <w:r w:rsidR="00670F63">
          <w:rPr>
            <w:noProof/>
            <w:webHidden/>
          </w:rPr>
          <w:fldChar w:fldCharType="begin"/>
        </w:r>
        <w:r w:rsidR="00670F63">
          <w:rPr>
            <w:noProof/>
            <w:webHidden/>
          </w:rPr>
          <w:instrText xml:space="preserve"> PAGEREF _Toc513444284 \h </w:instrText>
        </w:r>
        <w:r w:rsidR="00670F63">
          <w:rPr>
            <w:noProof/>
            <w:webHidden/>
          </w:rPr>
        </w:r>
        <w:r w:rsidR="00670F63">
          <w:rPr>
            <w:noProof/>
            <w:webHidden/>
          </w:rPr>
          <w:fldChar w:fldCharType="separate"/>
        </w:r>
        <w:r w:rsidR="00283A42">
          <w:rPr>
            <w:noProof/>
            <w:webHidden/>
          </w:rPr>
          <w:t>53</w:t>
        </w:r>
        <w:r w:rsidR="00670F63">
          <w:rPr>
            <w:noProof/>
            <w:webHidden/>
          </w:rPr>
          <w:fldChar w:fldCharType="end"/>
        </w:r>
      </w:hyperlink>
    </w:p>
    <w:p w14:paraId="0A993780" w14:textId="77777777" w:rsidR="00670F63" w:rsidRDefault="008A1063">
      <w:pPr>
        <w:pStyle w:val="TOC4"/>
        <w:tabs>
          <w:tab w:val="right" w:leader="dot" w:pos="9350"/>
        </w:tabs>
        <w:rPr>
          <w:rFonts w:asciiTheme="minorHAnsi" w:hAnsiTheme="minorHAnsi"/>
          <w:noProof/>
          <w:sz w:val="22"/>
          <w:szCs w:val="22"/>
          <w:lang w:eastAsia="es-VE"/>
        </w:rPr>
      </w:pPr>
      <w:hyperlink w:anchor="_Toc513444285" w:history="1">
        <w:r w:rsidR="00670F63" w:rsidRPr="007950EC">
          <w:rPr>
            <w:rStyle w:val="Hyperlink"/>
            <w:noProof/>
          </w:rPr>
          <w:t>4.1.2.1. Iteración 1: Definición de Guía de Estilo y Prototipaje</w:t>
        </w:r>
        <w:r w:rsidR="00670F63">
          <w:rPr>
            <w:noProof/>
            <w:webHidden/>
          </w:rPr>
          <w:tab/>
        </w:r>
        <w:r w:rsidR="00670F63">
          <w:rPr>
            <w:noProof/>
            <w:webHidden/>
          </w:rPr>
          <w:fldChar w:fldCharType="begin"/>
        </w:r>
        <w:r w:rsidR="00670F63">
          <w:rPr>
            <w:noProof/>
            <w:webHidden/>
          </w:rPr>
          <w:instrText xml:space="preserve"> PAGEREF _Toc513444285 \h </w:instrText>
        </w:r>
        <w:r w:rsidR="00670F63">
          <w:rPr>
            <w:noProof/>
            <w:webHidden/>
          </w:rPr>
        </w:r>
        <w:r w:rsidR="00670F63">
          <w:rPr>
            <w:noProof/>
            <w:webHidden/>
          </w:rPr>
          <w:fldChar w:fldCharType="separate"/>
        </w:r>
        <w:r w:rsidR="00283A42">
          <w:rPr>
            <w:noProof/>
            <w:webHidden/>
          </w:rPr>
          <w:t>54</w:t>
        </w:r>
        <w:r w:rsidR="00670F63">
          <w:rPr>
            <w:noProof/>
            <w:webHidden/>
          </w:rPr>
          <w:fldChar w:fldCharType="end"/>
        </w:r>
      </w:hyperlink>
    </w:p>
    <w:p w14:paraId="32F2D230" w14:textId="77777777" w:rsidR="00670F63" w:rsidRDefault="008A1063">
      <w:pPr>
        <w:pStyle w:val="TOC4"/>
        <w:tabs>
          <w:tab w:val="right" w:leader="dot" w:pos="9350"/>
        </w:tabs>
        <w:rPr>
          <w:rFonts w:asciiTheme="minorHAnsi" w:hAnsiTheme="minorHAnsi"/>
          <w:noProof/>
          <w:sz w:val="22"/>
          <w:szCs w:val="22"/>
          <w:lang w:eastAsia="es-VE"/>
        </w:rPr>
      </w:pPr>
      <w:hyperlink w:anchor="_Toc513444286" w:history="1">
        <w:r w:rsidR="00670F63" w:rsidRPr="007950EC">
          <w:rPr>
            <w:rStyle w:val="Hyperlink"/>
            <w:noProof/>
          </w:rPr>
          <w:t>4.1.2.2. Iteración 2: Desarrollo de las Funcionalidades del Módulo de Atención de Pacientes Parte I</w:t>
        </w:r>
        <w:r w:rsidR="00670F63">
          <w:rPr>
            <w:noProof/>
            <w:webHidden/>
          </w:rPr>
          <w:tab/>
        </w:r>
        <w:r w:rsidR="00670F63">
          <w:rPr>
            <w:noProof/>
            <w:webHidden/>
          </w:rPr>
          <w:fldChar w:fldCharType="begin"/>
        </w:r>
        <w:r w:rsidR="00670F63">
          <w:rPr>
            <w:noProof/>
            <w:webHidden/>
          </w:rPr>
          <w:instrText xml:space="preserve"> PAGEREF _Toc513444286 \h </w:instrText>
        </w:r>
        <w:r w:rsidR="00670F63">
          <w:rPr>
            <w:noProof/>
            <w:webHidden/>
          </w:rPr>
        </w:r>
        <w:r w:rsidR="00670F63">
          <w:rPr>
            <w:noProof/>
            <w:webHidden/>
          </w:rPr>
          <w:fldChar w:fldCharType="separate"/>
        </w:r>
        <w:r w:rsidR="00283A42">
          <w:rPr>
            <w:noProof/>
            <w:webHidden/>
          </w:rPr>
          <w:t>63</w:t>
        </w:r>
        <w:r w:rsidR="00670F63">
          <w:rPr>
            <w:noProof/>
            <w:webHidden/>
          </w:rPr>
          <w:fldChar w:fldCharType="end"/>
        </w:r>
      </w:hyperlink>
    </w:p>
    <w:p w14:paraId="2876471E" w14:textId="77777777" w:rsidR="00670F63" w:rsidRDefault="008A1063">
      <w:pPr>
        <w:pStyle w:val="TOC4"/>
        <w:tabs>
          <w:tab w:val="right" w:leader="dot" w:pos="9350"/>
        </w:tabs>
        <w:rPr>
          <w:rFonts w:asciiTheme="minorHAnsi" w:hAnsiTheme="minorHAnsi"/>
          <w:noProof/>
          <w:sz w:val="22"/>
          <w:szCs w:val="22"/>
          <w:lang w:eastAsia="es-VE"/>
        </w:rPr>
      </w:pPr>
      <w:hyperlink w:anchor="_Toc513444287" w:history="1">
        <w:r w:rsidR="00670F63" w:rsidRPr="007950EC">
          <w:rPr>
            <w:rStyle w:val="Hyperlink"/>
            <w:noProof/>
          </w:rPr>
          <w:t>4.1.2.3. Iteración 3: Desarrollo de las Funcionalidades del Módulo de Atención de Pacientes Parte II</w:t>
        </w:r>
        <w:r w:rsidR="00670F63">
          <w:rPr>
            <w:noProof/>
            <w:webHidden/>
          </w:rPr>
          <w:tab/>
        </w:r>
        <w:r w:rsidR="00670F63">
          <w:rPr>
            <w:noProof/>
            <w:webHidden/>
          </w:rPr>
          <w:fldChar w:fldCharType="begin"/>
        </w:r>
        <w:r w:rsidR="00670F63">
          <w:rPr>
            <w:noProof/>
            <w:webHidden/>
          </w:rPr>
          <w:instrText xml:space="preserve"> PAGEREF _Toc513444287 \h </w:instrText>
        </w:r>
        <w:r w:rsidR="00670F63">
          <w:rPr>
            <w:noProof/>
            <w:webHidden/>
          </w:rPr>
        </w:r>
        <w:r w:rsidR="00670F63">
          <w:rPr>
            <w:noProof/>
            <w:webHidden/>
          </w:rPr>
          <w:fldChar w:fldCharType="separate"/>
        </w:r>
        <w:r w:rsidR="00283A42">
          <w:rPr>
            <w:noProof/>
            <w:webHidden/>
          </w:rPr>
          <w:t>70</w:t>
        </w:r>
        <w:r w:rsidR="00670F63">
          <w:rPr>
            <w:noProof/>
            <w:webHidden/>
          </w:rPr>
          <w:fldChar w:fldCharType="end"/>
        </w:r>
      </w:hyperlink>
    </w:p>
    <w:p w14:paraId="5C930EE8" w14:textId="77777777" w:rsidR="00670F63" w:rsidRDefault="008A1063">
      <w:pPr>
        <w:pStyle w:val="TOC4"/>
        <w:tabs>
          <w:tab w:val="right" w:leader="dot" w:pos="9350"/>
        </w:tabs>
        <w:rPr>
          <w:rFonts w:asciiTheme="minorHAnsi" w:hAnsiTheme="minorHAnsi"/>
          <w:noProof/>
          <w:sz w:val="22"/>
          <w:szCs w:val="22"/>
          <w:lang w:eastAsia="es-VE"/>
        </w:rPr>
      </w:pPr>
      <w:hyperlink w:anchor="_Toc513444288" w:history="1">
        <w:r w:rsidR="00670F63" w:rsidRPr="007950EC">
          <w:rPr>
            <w:rStyle w:val="Hyperlink"/>
            <w:noProof/>
          </w:rPr>
          <w:t>4.1.2.4. Iteración 4: Desarrollo de las Funcionalidades del Módulo de Atención de Pacientes Parte III</w:t>
        </w:r>
        <w:r w:rsidR="00670F63">
          <w:rPr>
            <w:noProof/>
            <w:webHidden/>
          </w:rPr>
          <w:tab/>
        </w:r>
        <w:r w:rsidR="00670F63">
          <w:rPr>
            <w:noProof/>
            <w:webHidden/>
          </w:rPr>
          <w:fldChar w:fldCharType="begin"/>
        </w:r>
        <w:r w:rsidR="00670F63">
          <w:rPr>
            <w:noProof/>
            <w:webHidden/>
          </w:rPr>
          <w:instrText xml:space="preserve"> PAGEREF _Toc513444288 \h </w:instrText>
        </w:r>
        <w:r w:rsidR="00670F63">
          <w:rPr>
            <w:noProof/>
            <w:webHidden/>
          </w:rPr>
        </w:r>
        <w:r w:rsidR="00670F63">
          <w:rPr>
            <w:noProof/>
            <w:webHidden/>
          </w:rPr>
          <w:fldChar w:fldCharType="separate"/>
        </w:r>
        <w:r w:rsidR="00283A42">
          <w:rPr>
            <w:noProof/>
            <w:webHidden/>
          </w:rPr>
          <w:t>76</w:t>
        </w:r>
        <w:r w:rsidR="00670F63">
          <w:rPr>
            <w:noProof/>
            <w:webHidden/>
          </w:rPr>
          <w:fldChar w:fldCharType="end"/>
        </w:r>
      </w:hyperlink>
    </w:p>
    <w:p w14:paraId="10AFBF4A" w14:textId="77777777" w:rsidR="00670F63" w:rsidRDefault="008A1063">
      <w:pPr>
        <w:pStyle w:val="TOC4"/>
        <w:tabs>
          <w:tab w:val="right" w:leader="dot" w:pos="9350"/>
        </w:tabs>
        <w:rPr>
          <w:rFonts w:asciiTheme="minorHAnsi" w:hAnsiTheme="minorHAnsi"/>
          <w:noProof/>
          <w:sz w:val="22"/>
          <w:szCs w:val="22"/>
          <w:lang w:eastAsia="es-VE"/>
        </w:rPr>
      </w:pPr>
      <w:hyperlink w:anchor="_Toc513444289" w:history="1">
        <w:r w:rsidR="00670F63" w:rsidRPr="007950EC">
          <w:rPr>
            <w:rStyle w:val="Hyperlink"/>
            <w:noProof/>
          </w:rPr>
          <w:t>4.1.2.5. Iteración 5: Desarrollo de las Funcionalidades del Módulo Analítico</w:t>
        </w:r>
        <w:r w:rsidR="00670F63">
          <w:rPr>
            <w:noProof/>
            <w:webHidden/>
          </w:rPr>
          <w:tab/>
        </w:r>
        <w:r w:rsidR="00670F63">
          <w:rPr>
            <w:noProof/>
            <w:webHidden/>
          </w:rPr>
          <w:fldChar w:fldCharType="begin"/>
        </w:r>
        <w:r w:rsidR="00670F63">
          <w:rPr>
            <w:noProof/>
            <w:webHidden/>
          </w:rPr>
          <w:instrText xml:space="preserve"> PAGEREF _Toc513444289 \h </w:instrText>
        </w:r>
        <w:r w:rsidR="00670F63">
          <w:rPr>
            <w:noProof/>
            <w:webHidden/>
          </w:rPr>
        </w:r>
        <w:r w:rsidR="00670F63">
          <w:rPr>
            <w:noProof/>
            <w:webHidden/>
          </w:rPr>
          <w:fldChar w:fldCharType="separate"/>
        </w:r>
        <w:r w:rsidR="00283A42">
          <w:rPr>
            <w:noProof/>
            <w:webHidden/>
          </w:rPr>
          <w:t>86</w:t>
        </w:r>
        <w:r w:rsidR="00670F63">
          <w:rPr>
            <w:noProof/>
            <w:webHidden/>
          </w:rPr>
          <w:fldChar w:fldCharType="end"/>
        </w:r>
      </w:hyperlink>
    </w:p>
    <w:p w14:paraId="414A27AA" w14:textId="77777777" w:rsidR="00670F63" w:rsidRDefault="008A1063">
      <w:pPr>
        <w:pStyle w:val="TOC3"/>
        <w:rPr>
          <w:rFonts w:asciiTheme="minorHAnsi" w:hAnsiTheme="minorHAnsi"/>
          <w:noProof/>
          <w:sz w:val="22"/>
          <w:szCs w:val="22"/>
          <w:lang w:eastAsia="es-VE"/>
        </w:rPr>
      </w:pPr>
      <w:hyperlink w:anchor="_Toc513444290" w:history="1">
        <w:r w:rsidR="00670F63" w:rsidRPr="007950EC">
          <w:rPr>
            <w:rStyle w:val="Hyperlink"/>
            <w:noProof/>
          </w:rPr>
          <w:t>4.1.3. Fase III - Finalización</w:t>
        </w:r>
        <w:r w:rsidR="00670F63">
          <w:rPr>
            <w:noProof/>
            <w:webHidden/>
          </w:rPr>
          <w:tab/>
        </w:r>
        <w:r w:rsidR="00670F63">
          <w:rPr>
            <w:noProof/>
            <w:webHidden/>
          </w:rPr>
          <w:fldChar w:fldCharType="begin"/>
        </w:r>
        <w:r w:rsidR="00670F63">
          <w:rPr>
            <w:noProof/>
            <w:webHidden/>
          </w:rPr>
          <w:instrText xml:space="preserve"> PAGEREF _Toc513444290 \h </w:instrText>
        </w:r>
        <w:r w:rsidR="00670F63">
          <w:rPr>
            <w:noProof/>
            <w:webHidden/>
          </w:rPr>
        </w:r>
        <w:r w:rsidR="00670F63">
          <w:rPr>
            <w:noProof/>
            <w:webHidden/>
          </w:rPr>
          <w:fldChar w:fldCharType="separate"/>
        </w:r>
        <w:r w:rsidR="00283A42">
          <w:rPr>
            <w:noProof/>
            <w:webHidden/>
          </w:rPr>
          <w:t>100</w:t>
        </w:r>
        <w:r w:rsidR="00670F63">
          <w:rPr>
            <w:noProof/>
            <w:webHidden/>
          </w:rPr>
          <w:fldChar w:fldCharType="end"/>
        </w:r>
      </w:hyperlink>
    </w:p>
    <w:p w14:paraId="54E07DEC" w14:textId="77777777" w:rsidR="00670F63" w:rsidRDefault="008A1063">
      <w:pPr>
        <w:pStyle w:val="TOC4"/>
        <w:tabs>
          <w:tab w:val="right" w:leader="dot" w:pos="9350"/>
        </w:tabs>
        <w:rPr>
          <w:rFonts w:asciiTheme="minorHAnsi" w:hAnsiTheme="minorHAnsi"/>
          <w:noProof/>
          <w:sz w:val="22"/>
          <w:szCs w:val="22"/>
          <w:lang w:eastAsia="es-VE"/>
        </w:rPr>
      </w:pPr>
      <w:hyperlink w:anchor="_Toc513444291" w:history="1">
        <w:r w:rsidR="00670F63" w:rsidRPr="007950EC">
          <w:rPr>
            <w:rStyle w:val="Hyperlink"/>
            <w:noProof/>
          </w:rPr>
          <w:t>4.1.3.1. Pruebas de Aceptación del Módulo de Atención de Pacientes</w:t>
        </w:r>
        <w:r w:rsidR="00670F63">
          <w:rPr>
            <w:noProof/>
            <w:webHidden/>
          </w:rPr>
          <w:tab/>
        </w:r>
        <w:r w:rsidR="00670F63">
          <w:rPr>
            <w:noProof/>
            <w:webHidden/>
          </w:rPr>
          <w:fldChar w:fldCharType="begin"/>
        </w:r>
        <w:r w:rsidR="00670F63">
          <w:rPr>
            <w:noProof/>
            <w:webHidden/>
          </w:rPr>
          <w:instrText xml:space="preserve"> PAGEREF _Toc513444291 \h </w:instrText>
        </w:r>
        <w:r w:rsidR="00670F63">
          <w:rPr>
            <w:noProof/>
            <w:webHidden/>
          </w:rPr>
        </w:r>
        <w:r w:rsidR="00670F63">
          <w:rPr>
            <w:noProof/>
            <w:webHidden/>
          </w:rPr>
          <w:fldChar w:fldCharType="separate"/>
        </w:r>
        <w:r w:rsidR="00283A42">
          <w:rPr>
            <w:noProof/>
            <w:webHidden/>
          </w:rPr>
          <w:t>100</w:t>
        </w:r>
        <w:r w:rsidR="00670F63">
          <w:rPr>
            <w:noProof/>
            <w:webHidden/>
          </w:rPr>
          <w:fldChar w:fldCharType="end"/>
        </w:r>
      </w:hyperlink>
    </w:p>
    <w:p w14:paraId="434BA66B" w14:textId="77777777" w:rsidR="00670F63" w:rsidRDefault="008A1063">
      <w:pPr>
        <w:pStyle w:val="TOC4"/>
        <w:tabs>
          <w:tab w:val="right" w:leader="dot" w:pos="9350"/>
        </w:tabs>
        <w:rPr>
          <w:rFonts w:asciiTheme="minorHAnsi" w:hAnsiTheme="minorHAnsi"/>
          <w:noProof/>
          <w:sz w:val="22"/>
          <w:szCs w:val="22"/>
          <w:lang w:eastAsia="es-VE"/>
        </w:rPr>
      </w:pPr>
      <w:hyperlink w:anchor="_Toc513444292" w:history="1">
        <w:r w:rsidR="00670F63" w:rsidRPr="007950EC">
          <w:rPr>
            <w:rStyle w:val="Hyperlink"/>
            <w:noProof/>
          </w:rPr>
          <w:t>4.1.3.2. Pruebas de Aceptación del Módulo Analítico</w:t>
        </w:r>
        <w:r w:rsidR="00670F63">
          <w:rPr>
            <w:noProof/>
            <w:webHidden/>
          </w:rPr>
          <w:tab/>
        </w:r>
        <w:r w:rsidR="00670F63">
          <w:rPr>
            <w:noProof/>
            <w:webHidden/>
          </w:rPr>
          <w:fldChar w:fldCharType="begin"/>
        </w:r>
        <w:r w:rsidR="00670F63">
          <w:rPr>
            <w:noProof/>
            <w:webHidden/>
          </w:rPr>
          <w:instrText xml:space="preserve"> PAGEREF _Toc513444292 \h </w:instrText>
        </w:r>
        <w:r w:rsidR="00670F63">
          <w:rPr>
            <w:noProof/>
            <w:webHidden/>
          </w:rPr>
        </w:r>
        <w:r w:rsidR="00670F63">
          <w:rPr>
            <w:noProof/>
            <w:webHidden/>
          </w:rPr>
          <w:fldChar w:fldCharType="separate"/>
        </w:r>
        <w:r w:rsidR="00283A42">
          <w:rPr>
            <w:noProof/>
            <w:webHidden/>
          </w:rPr>
          <w:t>106</w:t>
        </w:r>
        <w:r w:rsidR="00670F63">
          <w:rPr>
            <w:noProof/>
            <w:webHidden/>
          </w:rPr>
          <w:fldChar w:fldCharType="end"/>
        </w:r>
      </w:hyperlink>
    </w:p>
    <w:p w14:paraId="483C2EFD" w14:textId="77777777" w:rsidR="00670F63" w:rsidRDefault="008A1063">
      <w:pPr>
        <w:pStyle w:val="TOC1"/>
        <w:rPr>
          <w:rFonts w:asciiTheme="minorHAnsi" w:hAnsiTheme="minorHAnsi" w:cstheme="minorBidi"/>
          <w:b w:val="0"/>
          <w:sz w:val="22"/>
          <w:szCs w:val="22"/>
          <w:lang w:eastAsia="es-VE"/>
        </w:rPr>
      </w:pPr>
      <w:hyperlink w:anchor="_Toc513444293" w:history="1">
        <w:r w:rsidR="00670F63" w:rsidRPr="007950EC">
          <w:rPr>
            <w:rStyle w:val="Hyperlink"/>
          </w:rPr>
          <w:t>Conclusiones y Recomendaciones</w:t>
        </w:r>
        <w:r w:rsidR="00670F63">
          <w:rPr>
            <w:webHidden/>
          </w:rPr>
          <w:tab/>
        </w:r>
        <w:r w:rsidR="00670F63">
          <w:rPr>
            <w:webHidden/>
          </w:rPr>
          <w:fldChar w:fldCharType="begin"/>
        </w:r>
        <w:r w:rsidR="00670F63">
          <w:rPr>
            <w:webHidden/>
          </w:rPr>
          <w:instrText xml:space="preserve"> PAGEREF _Toc513444293 \h </w:instrText>
        </w:r>
        <w:r w:rsidR="00670F63">
          <w:rPr>
            <w:webHidden/>
          </w:rPr>
        </w:r>
        <w:r w:rsidR="00670F63">
          <w:rPr>
            <w:webHidden/>
          </w:rPr>
          <w:fldChar w:fldCharType="separate"/>
        </w:r>
        <w:r w:rsidR="00283A42">
          <w:rPr>
            <w:webHidden/>
          </w:rPr>
          <w:t>110</w:t>
        </w:r>
        <w:r w:rsidR="00670F63">
          <w:rPr>
            <w:webHidden/>
          </w:rPr>
          <w:fldChar w:fldCharType="end"/>
        </w:r>
      </w:hyperlink>
    </w:p>
    <w:p w14:paraId="47E36AC3" w14:textId="77777777" w:rsidR="00670F63" w:rsidRDefault="008A1063">
      <w:pPr>
        <w:pStyle w:val="TOC1"/>
        <w:rPr>
          <w:rFonts w:asciiTheme="minorHAnsi" w:hAnsiTheme="minorHAnsi" w:cstheme="minorBidi"/>
          <w:b w:val="0"/>
          <w:sz w:val="22"/>
          <w:szCs w:val="22"/>
          <w:lang w:eastAsia="es-VE"/>
        </w:rPr>
      </w:pPr>
      <w:hyperlink w:anchor="_Toc513444294" w:history="1">
        <w:r w:rsidR="00670F63" w:rsidRPr="007950EC">
          <w:rPr>
            <w:rStyle w:val="Hyperlink"/>
          </w:rPr>
          <w:t>Referencias Bibliográficas</w:t>
        </w:r>
        <w:r w:rsidR="00670F63">
          <w:rPr>
            <w:webHidden/>
          </w:rPr>
          <w:tab/>
        </w:r>
        <w:r w:rsidR="00670F63">
          <w:rPr>
            <w:webHidden/>
          </w:rPr>
          <w:fldChar w:fldCharType="begin"/>
        </w:r>
        <w:r w:rsidR="00670F63">
          <w:rPr>
            <w:webHidden/>
          </w:rPr>
          <w:instrText xml:space="preserve"> PAGEREF _Toc513444294 \h </w:instrText>
        </w:r>
        <w:r w:rsidR="00670F63">
          <w:rPr>
            <w:webHidden/>
          </w:rPr>
        </w:r>
        <w:r w:rsidR="00670F63">
          <w:rPr>
            <w:webHidden/>
          </w:rPr>
          <w:fldChar w:fldCharType="separate"/>
        </w:r>
        <w:r w:rsidR="00283A42">
          <w:rPr>
            <w:webHidden/>
          </w:rPr>
          <w:t>112</w:t>
        </w:r>
        <w:r w:rsidR="00670F63">
          <w:rPr>
            <w:webHidden/>
          </w:rPr>
          <w:fldChar w:fldCharType="end"/>
        </w:r>
      </w:hyperlink>
    </w:p>
    <w:p w14:paraId="7A83A649" w14:textId="77777777" w:rsidR="00670F63" w:rsidRDefault="008A1063">
      <w:pPr>
        <w:pStyle w:val="TOC1"/>
        <w:rPr>
          <w:rFonts w:asciiTheme="minorHAnsi" w:hAnsiTheme="minorHAnsi" w:cstheme="minorBidi"/>
          <w:b w:val="0"/>
          <w:sz w:val="22"/>
          <w:szCs w:val="22"/>
          <w:lang w:eastAsia="es-VE"/>
        </w:rPr>
      </w:pPr>
      <w:hyperlink w:anchor="_Toc513444295" w:history="1">
        <w:r w:rsidR="00670F63" w:rsidRPr="007950EC">
          <w:rPr>
            <w:rStyle w:val="Hyperlink"/>
          </w:rPr>
          <w:t>Glosario de términos</w:t>
        </w:r>
        <w:r w:rsidR="00670F63">
          <w:rPr>
            <w:webHidden/>
          </w:rPr>
          <w:tab/>
        </w:r>
        <w:r w:rsidR="00670F63">
          <w:rPr>
            <w:webHidden/>
          </w:rPr>
          <w:fldChar w:fldCharType="begin"/>
        </w:r>
        <w:r w:rsidR="00670F63">
          <w:rPr>
            <w:webHidden/>
          </w:rPr>
          <w:instrText xml:space="preserve"> PAGEREF _Toc513444295 \h </w:instrText>
        </w:r>
        <w:r w:rsidR="00670F63">
          <w:rPr>
            <w:webHidden/>
          </w:rPr>
        </w:r>
        <w:r w:rsidR="00670F63">
          <w:rPr>
            <w:webHidden/>
          </w:rPr>
          <w:fldChar w:fldCharType="separate"/>
        </w:r>
        <w:r w:rsidR="00283A42">
          <w:rPr>
            <w:webHidden/>
          </w:rPr>
          <w:t>115</w:t>
        </w:r>
        <w:r w:rsidR="00670F63">
          <w:rPr>
            <w:webHidden/>
          </w:rPr>
          <w:fldChar w:fldCharType="end"/>
        </w:r>
      </w:hyperlink>
    </w:p>
    <w:p w14:paraId="278F2A7E" w14:textId="77777777" w:rsidR="00670F63" w:rsidRDefault="008A1063">
      <w:pPr>
        <w:pStyle w:val="TOC1"/>
        <w:rPr>
          <w:rFonts w:asciiTheme="minorHAnsi" w:hAnsiTheme="minorHAnsi" w:cstheme="minorBidi"/>
          <w:b w:val="0"/>
          <w:sz w:val="22"/>
          <w:szCs w:val="22"/>
          <w:lang w:eastAsia="es-VE"/>
        </w:rPr>
      </w:pPr>
      <w:hyperlink w:anchor="_Toc513444296" w:history="1">
        <w:r w:rsidR="00670F63" w:rsidRPr="007950EC">
          <w:rPr>
            <w:rStyle w:val="Hyperlink"/>
          </w:rPr>
          <w:t>Anexo A: Prueba de Aceptación – Módulo de Atención de Pacientes I</w:t>
        </w:r>
        <w:r w:rsidR="00670F63">
          <w:rPr>
            <w:webHidden/>
          </w:rPr>
          <w:tab/>
        </w:r>
        <w:r w:rsidR="00670F63">
          <w:rPr>
            <w:webHidden/>
          </w:rPr>
          <w:fldChar w:fldCharType="begin"/>
        </w:r>
        <w:r w:rsidR="00670F63">
          <w:rPr>
            <w:webHidden/>
          </w:rPr>
          <w:instrText xml:space="preserve"> PAGEREF _Toc513444296 \h </w:instrText>
        </w:r>
        <w:r w:rsidR="00670F63">
          <w:rPr>
            <w:webHidden/>
          </w:rPr>
        </w:r>
        <w:r w:rsidR="00670F63">
          <w:rPr>
            <w:webHidden/>
          </w:rPr>
          <w:fldChar w:fldCharType="separate"/>
        </w:r>
        <w:r w:rsidR="00283A42">
          <w:rPr>
            <w:webHidden/>
          </w:rPr>
          <w:t>118</w:t>
        </w:r>
        <w:r w:rsidR="00670F63">
          <w:rPr>
            <w:webHidden/>
          </w:rPr>
          <w:fldChar w:fldCharType="end"/>
        </w:r>
      </w:hyperlink>
    </w:p>
    <w:p w14:paraId="3A5DF3DF" w14:textId="77777777" w:rsidR="00670F63" w:rsidRDefault="008A1063">
      <w:pPr>
        <w:pStyle w:val="TOC1"/>
        <w:rPr>
          <w:rFonts w:asciiTheme="minorHAnsi" w:hAnsiTheme="minorHAnsi" w:cstheme="minorBidi"/>
          <w:b w:val="0"/>
          <w:sz w:val="22"/>
          <w:szCs w:val="22"/>
          <w:lang w:eastAsia="es-VE"/>
        </w:rPr>
      </w:pPr>
      <w:hyperlink w:anchor="_Toc513444297" w:history="1">
        <w:r w:rsidR="00670F63" w:rsidRPr="007950EC">
          <w:rPr>
            <w:rStyle w:val="Hyperlink"/>
          </w:rPr>
          <w:t>Anexo B: Prueba de Aceptación – Módulo de Atención de Pacientes II</w:t>
        </w:r>
        <w:r w:rsidR="00670F63">
          <w:rPr>
            <w:webHidden/>
          </w:rPr>
          <w:tab/>
        </w:r>
        <w:r w:rsidR="00670F63">
          <w:rPr>
            <w:webHidden/>
          </w:rPr>
          <w:fldChar w:fldCharType="begin"/>
        </w:r>
        <w:r w:rsidR="00670F63">
          <w:rPr>
            <w:webHidden/>
          </w:rPr>
          <w:instrText xml:space="preserve"> PAGEREF _Toc513444297 \h </w:instrText>
        </w:r>
        <w:r w:rsidR="00670F63">
          <w:rPr>
            <w:webHidden/>
          </w:rPr>
        </w:r>
        <w:r w:rsidR="00670F63">
          <w:rPr>
            <w:webHidden/>
          </w:rPr>
          <w:fldChar w:fldCharType="separate"/>
        </w:r>
        <w:r w:rsidR="00283A42">
          <w:rPr>
            <w:webHidden/>
          </w:rPr>
          <w:t>119</w:t>
        </w:r>
        <w:r w:rsidR="00670F63">
          <w:rPr>
            <w:webHidden/>
          </w:rPr>
          <w:fldChar w:fldCharType="end"/>
        </w:r>
      </w:hyperlink>
    </w:p>
    <w:p w14:paraId="41619285" w14:textId="77777777" w:rsidR="00670F63" w:rsidRDefault="008A1063">
      <w:pPr>
        <w:pStyle w:val="TOC1"/>
        <w:rPr>
          <w:rFonts w:asciiTheme="minorHAnsi" w:hAnsiTheme="minorHAnsi" w:cstheme="minorBidi"/>
          <w:b w:val="0"/>
          <w:sz w:val="22"/>
          <w:szCs w:val="22"/>
          <w:lang w:eastAsia="es-VE"/>
        </w:rPr>
      </w:pPr>
      <w:hyperlink w:anchor="_Toc513444298" w:history="1">
        <w:r w:rsidR="00670F63" w:rsidRPr="007950EC">
          <w:rPr>
            <w:rStyle w:val="Hyperlink"/>
          </w:rPr>
          <w:t>Anexo C: Prueba de Aceptación – Módulo Analítico</w:t>
        </w:r>
        <w:r w:rsidR="00670F63">
          <w:rPr>
            <w:webHidden/>
          </w:rPr>
          <w:tab/>
        </w:r>
        <w:r w:rsidR="00670F63">
          <w:rPr>
            <w:webHidden/>
          </w:rPr>
          <w:fldChar w:fldCharType="begin"/>
        </w:r>
        <w:r w:rsidR="00670F63">
          <w:rPr>
            <w:webHidden/>
          </w:rPr>
          <w:instrText xml:space="preserve"> PAGEREF _Toc513444298 \h </w:instrText>
        </w:r>
        <w:r w:rsidR="00670F63">
          <w:rPr>
            <w:webHidden/>
          </w:rPr>
        </w:r>
        <w:r w:rsidR="00670F63">
          <w:rPr>
            <w:webHidden/>
          </w:rPr>
          <w:fldChar w:fldCharType="separate"/>
        </w:r>
        <w:r w:rsidR="00283A42">
          <w:rPr>
            <w:webHidden/>
          </w:rPr>
          <w:t>121</w:t>
        </w:r>
        <w:r w:rsidR="00670F63">
          <w:rPr>
            <w:webHidden/>
          </w:rPr>
          <w:fldChar w:fldCharType="end"/>
        </w:r>
      </w:hyperlink>
    </w:p>
    <w:p w14:paraId="573ED05B" w14:textId="77777777" w:rsidR="00211188" w:rsidRPr="00D14216" w:rsidRDefault="00120E5A" w:rsidP="00C02B43">
      <w:pPr>
        <w:spacing w:after="0"/>
        <w:jc w:val="center"/>
        <w:rPr>
          <w:rFonts w:cs="Segoe UI"/>
          <w:noProof/>
          <w:sz w:val="28"/>
        </w:rPr>
      </w:pPr>
      <w:r>
        <w:rPr>
          <w:rFonts w:cs="Segoe UI"/>
          <w:b/>
          <w:noProof/>
          <w:sz w:val="28"/>
        </w:rPr>
        <w:fldChar w:fldCharType="end"/>
      </w:r>
    </w:p>
    <w:p w14:paraId="1FCC1D4F" w14:textId="77777777" w:rsidR="00211188" w:rsidRPr="00D14216" w:rsidRDefault="00211188" w:rsidP="0031316B">
      <w:pPr>
        <w:pStyle w:val="Title"/>
        <w:rPr>
          <w:noProof/>
        </w:rPr>
      </w:pPr>
      <w:r w:rsidRPr="00D14216">
        <w:rPr>
          <w:noProof/>
        </w:rPr>
        <w:br w:type="page"/>
      </w:r>
      <w:bookmarkStart w:id="0" w:name="_Toc411099606"/>
      <w:bookmarkStart w:id="1" w:name="_Toc411158867"/>
      <w:bookmarkStart w:id="2" w:name="_Ref411368771"/>
      <w:bookmarkStart w:id="3" w:name="_Toc411376154"/>
      <w:bookmarkStart w:id="4" w:name="_Toc411376219"/>
      <w:r w:rsidRPr="00D14216">
        <w:rPr>
          <w:noProof/>
        </w:rPr>
        <w:lastRenderedPageBreak/>
        <w:t xml:space="preserve">Índice de </w:t>
      </w:r>
      <w:bookmarkEnd w:id="0"/>
      <w:bookmarkEnd w:id="1"/>
      <w:bookmarkEnd w:id="2"/>
      <w:bookmarkEnd w:id="3"/>
      <w:bookmarkEnd w:id="4"/>
      <w:r w:rsidR="003B2F26">
        <w:rPr>
          <w:noProof/>
        </w:rPr>
        <w:t>Ilustraciones</w:t>
      </w:r>
    </w:p>
    <w:p w14:paraId="748D28E7" w14:textId="77777777" w:rsidR="00211188" w:rsidRPr="00D14216" w:rsidRDefault="00211188" w:rsidP="00751666">
      <w:pPr>
        <w:spacing w:after="0"/>
        <w:rPr>
          <w:rFonts w:cs="Segoe UI"/>
        </w:rPr>
      </w:pPr>
    </w:p>
    <w:p w14:paraId="66671183" w14:textId="77777777" w:rsidR="00670F63" w:rsidRDefault="00120E5A">
      <w:pPr>
        <w:pStyle w:val="TableofFigures"/>
        <w:tabs>
          <w:tab w:val="right" w:leader="dot" w:pos="9350"/>
        </w:tabs>
        <w:rPr>
          <w:rFonts w:asciiTheme="minorHAnsi" w:hAnsiTheme="minorHAnsi"/>
          <w:noProof/>
          <w:sz w:val="22"/>
          <w:szCs w:val="22"/>
          <w:lang w:eastAsia="es-VE"/>
        </w:rPr>
      </w:pPr>
      <w:r>
        <w:rPr>
          <w:rFonts w:cs="Segoe UI"/>
          <w:noProof/>
          <w:sz w:val="28"/>
        </w:rPr>
        <w:fldChar w:fldCharType="begin"/>
      </w:r>
      <w:r w:rsidR="003B2F26">
        <w:rPr>
          <w:rFonts w:cs="Segoe UI"/>
          <w:noProof/>
          <w:sz w:val="28"/>
        </w:rPr>
        <w:instrText xml:space="preserve"> TOC \h \z \c "Ilustración" </w:instrText>
      </w:r>
      <w:r>
        <w:rPr>
          <w:rFonts w:cs="Segoe UI"/>
          <w:noProof/>
          <w:sz w:val="28"/>
        </w:rPr>
        <w:fldChar w:fldCharType="separate"/>
      </w:r>
      <w:hyperlink w:anchor="_Toc513444123" w:history="1">
        <w:r w:rsidR="00670F63" w:rsidRPr="0051227D">
          <w:rPr>
            <w:rStyle w:val="Hyperlink"/>
            <w:noProof/>
          </w:rPr>
          <w:t>Ilustración 1 - Arquitec</w:t>
        </w:r>
        <w:r w:rsidR="00670F63" w:rsidRPr="0051227D">
          <w:rPr>
            <w:rStyle w:val="Hyperlink"/>
            <w:noProof/>
          </w:rPr>
          <w:t>t</w:t>
        </w:r>
        <w:r w:rsidR="00670F63" w:rsidRPr="0051227D">
          <w:rPr>
            <w:rStyle w:val="Hyperlink"/>
            <w:noProof/>
          </w:rPr>
          <w:t>ura Propuesta</w:t>
        </w:r>
        <w:r w:rsidR="00670F63">
          <w:rPr>
            <w:noProof/>
            <w:webHidden/>
          </w:rPr>
          <w:tab/>
        </w:r>
        <w:r w:rsidR="00670F63">
          <w:rPr>
            <w:noProof/>
            <w:webHidden/>
          </w:rPr>
          <w:fldChar w:fldCharType="begin"/>
        </w:r>
        <w:r w:rsidR="00670F63">
          <w:rPr>
            <w:noProof/>
            <w:webHidden/>
          </w:rPr>
          <w:instrText xml:space="preserve"> PAGEREF _Toc513444123 \h </w:instrText>
        </w:r>
        <w:r w:rsidR="00670F63">
          <w:rPr>
            <w:noProof/>
            <w:webHidden/>
          </w:rPr>
        </w:r>
        <w:r w:rsidR="00670F63">
          <w:rPr>
            <w:noProof/>
            <w:webHidden/>
          </w:rPr>
          <w:fldChar w:fldCharType="separate"/>
        </w:r>
        <w:r w:rsidR="00283A42">
          <w:rPr>
            <w:noProof/>
            <w:webHidden/>
          </w:rPr>
          <w:t>3</w:t>
        </w:r>
        <w:r w:rsidR="00670F63">
          <w:rPr>
            <w:noProof/>
            <w:webHidden/>
          </w:rPr>
          <w:fldChar w:fldCharType="end"/>
        </w:r>
      </w:hyperlink>
    </w:p>
    <w:p w14:paraId="1B17C88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24" w:history="1">
        <w:r w:rsidR="00670F63" w:rsidRPr="0051227D">
          <w:rPr>
            <w:rStyle w:val="Hyperlink"/>
            <w:noProof/>
          </w:rPr>
          <w:t>Ilustración 2 - Ejemplo de Historia Médica</w:t>
        </w:r>
        <w:r w:rsidR="00670F63">
          <w:rPr>
            <w:noProof/>
            <w:webHidden/>
          </w:rPr>
          <w:tab/>
        </w:r>
        <w:r w:rsidR="00670F63">
          <w:rPr>
            <w:noProof/>
            <w:webHidden/>
          </w:rPr>
          <w:fldChar w:fldCharType="begin"/>
        </w:r>
        <w:r w:rsidR="00670F63">
          <w:rPr>
            <w:noProof/>
            <w:webHidden/>
          </w:rPr>
          <w:instrText xml:space="preserve"> PAGEREF _Toc513444124 \h </w:instrText>
        </w:r>
        <w:r w:rsidR="00670F63">
          <w:rPr>
            <w:noProof/>
            <w:webHidden/>
          </w:rPr>
        </w:r>
        <w:r w:rsidR="00670F63">
          <w:rPr>
            <w:noProof/>
            <w:webHidden/>
          </w:rPr>
          <w:fldChar w:fldCharType="separate"/>
        </w:r>
        <w:r w:rsidR="00283A42">
          <w:rPr>
            <w:noProof/>
            <w:webHidden/>
          </w:rPr>
          <w:t>8</w:t>
        </w:r>
        <w:r w:rsidR="00670F63">
          <w:rPr>
            <w:noProof/>
            <w:webHidden/>
          </w:rPr>
          <w:fldChar w:fldCharType="end"/>
        </w:r>
      </w:hyperlink>
    </w:p>
    <w:p w14:paraId="7A739E4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25" w:history="1">
        <w:r w:rsidR="00670F63" w:rsidRPr="0051227D">
          <w:rPr>
            <w:rStyle w:val="Hyperlink"/>
            <w:noProof/>
          </w:rPr>
          <w:t>Ilustración 3 - Proceso de Atención (Consulta Médica)</w:t>
        </w:r>
        <w:r w:rsidR="00670F63">
          <w:rPr>
            <w:noProof/>
            <w:webHidden/>
          </w:rPr>
          <w:tab/>
        </w:r>
        <w:r w:rsidR="00670F63">
          <w:rPr>
            <w:noProof/>
            <w:webHidden/>
          </w:rPr>
          <w:fldChar w:fldCharType="begin"/>
        </w:r>
        <w:r w:rsidR="00670F63">
          <w:rPr>
            <w:noProof/>
            <w:webHidden/>
          </w:rPr>
          <w:instrText xml:space="preserve"> PAGEREF _Toc513444125 \h </w:instrText>
        </w:r>
        <w:r w:rsidR="00670F63">
          <w:rPr>
            <w:noProof/>
            <w:webHidden/>
          </w:rPr>
        </w:r>
        <w:r w:rsidR="00670F63">
          <w:rPr>
            <w:noProof/>
            <w:webHidden/>
          </w:rPr>
          <w:fldChar w:fldCharType="separate"/>
        </w:r>
        <w:r w:rsidR="00283A42">
          <w:rPr>
            <w:noProof/>
            <w:webHidden/>
          </w:rPr>
          <w:t>9</w:t>
        </w:r>
        <w:r w:rsidR="00670F63">
          <w:rPr>
            <w:noProof/>
            <w:webHidden/>
          </w:rPr>
          <w:fldChar w:fldCharType="end"/>
        </w:r>
      </w:hyperlink>
    </w:p>
    <w:p w14:paraId="408C0A7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26" w:history="1">
        <w:r w:rsidR="00670F63" w:rsidRPr="0051227D">
          <w:rPr>
            <w:rStyle w:val="Hyperlink"/>
            <w:noProof/>
          </w:rPr>
          <w:t>Ilustración 4 - Proceso de Atención (Estudios o Exámenes Médicos)</w:t>
        </w:r>
        <w:r w:rsidR="00670F63">
          <w:rPr>
            <w:noProof/>
            <w:webHidden/>
          </w:rPr>
          <w:tab/>
        </w:r>
        <w:r w:rsidR="00670F63">
          <w:rPr>
            <w:noProof/>
            <w:webHidden/>
          </w:rPr>
          <w:fldChar w:fldCharType="begin"/>
        </w:r>
        <w:r w:rsidR="00670F63">
          <w:rPr>
            <w:noProof/>
            <w:webHidden/>
          </w:rPr>
          <w:instrText xml:space="preserve"> PAGEREF _Toc513444126 \h </w:instrText>
        </w:r>
        <w:r w:rsidR="00670F63">
          <w:rPr>
            <w:noProof/>
            <w:webHidden/>
          </w:rPr>
        </w:r>
        <w:r w:rsidR="00670F63">
          <w:rPr>
            <w:noProof/>
            <w:webHidden/>
          </w:rPr>
          <w:fldChar w:fldCharType="separate"/>
        </w:r>
        <w:r w:rsidR="00283A42">
          <w:rPr>
            <w:noProof/>
            <w:webHidden/>
          </w:rPr>
          <w:t>9</w:t>
        </w:r>
        <w:r w:rsidR="00670F63">
          <w:rPr>
            <w:noProof/>
            <w:webHidden/>
          </w:rPr>
          <w:fldChar w:fldCharType="end"/>
        </w:r>
      </w:hyperlink>
    </w:p>
    <w:p w14:paraId="57798C9B"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27" w:history="1">
        <w:r w:rsidR="00670F63" w:rsidRPr="0051227D">
          <w:rPr>
            <w:rStyle w:val="Hyperlink"/>
            <w:noProof/>
          </w:rPr>
          <w:t>Ilustración 5 - Partes de un Sistema de Información</w:t>
        </w:r>
        <w:r w:rsidR="00670F63">
          <w:rPr>
            <w:noProof/>
            <w:webHidden/>
          </w:rPr>
          <w:tab/>
        </w:r>
        <w:r w:rsidR="00670F63">
          <w:rPr>
            <w:noProof/>
            <w:webHidden/>
          </w:rPr>
          <w:fldChar w:fldCharType="begin"/>
        </w:r>
        <w:r w:rsidR="00670F63">
          <w:rPr>
            <w:noProof/>
            <w:webHidden/>
          </w:rPr>
          <w:instrText xml:space="preserve"> PAGEREF _Toc513444127 \h </w:instrText>
        </w:r>
        <w:r w:rsidR="00670F63">
          <w:rPr>
            <w:noProof/>
            <w:webHidden/>
          </w:rPr>
        </w:r>
        <w:r w:rsidR="00670F63">
          <w:rPr>
            <w:noProof/>
            <w:webHidden/>
          </w:rPr>
          <w:fldChar w:fldCharType="separate"/>
        </w:r>
        <w:r w:rsidR="00283A42">
          <w:rPr>
            <w:noProof/>
            <w:webHidden/>
          </w:rPr>
          <w:t>12</w:t>
        </w:r>
        <w:r w:rsidR="00670F63">
          <w:rPr>
            <w:noProof/>
            <w:webHidden/>
          </w:rPr>
          <w:fldChar w:fldCharType="end"/>
        </w:r>
      </w:hyperlink>
    </w:p>
    <w:p w14:paraId="6D14044D"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28" w:history="1">
        <w:r w:rsidR="00670F63" w:rsidRPr="0051227D">
          <w:rPr>
            <w:rStyle w:val="Hyperlink"/>
            <w:noProof/>
          </w:rPr>
          <w:t>Ilustración 6 - Tipos de Sistemas de Información</w:t>
        </w:r>
        <w:r w:rsidR="00670F63">
          <w:rPr>
            <w:noProof/>
            <w:webHidden/>
          </w:rPr>
          <w:tab/>
        </w:r>
        <w:r w:rsidR="00670F63">
          <w:rPr>
            <w:noProof/>
            <w:webHidden/>
          </w:rPr>
          <w:fldChar w:fldCharType="begin"/>
        </w:r>
        <w:r w:rsidR="00670F63">
          <w:rPr>
            <w:noProof/>
            <w:webHidden/>
          </w:rPr>
          <w:instrText xml:space="preserve"> PAGEREF _Toc513444128 \h </w:instrText>
        </w:r>
        <w:r w:rsidR="00670F63">
          <w:rPr>
            <w:noProof/>
            <w:webHidden/>
          </w:rPr>
        </w:r>
        <w:r w:rsidR="00670F63">
          <w:rPr>
            <w:noProof/>
            <w:webHidden/>
          </w:rPr>
          <w:fldChar w:fldCharType="separate"/>
        </w:r>
        <w:r w:rsidR="00283A42">
          <w:rPr>
            <w:noProof/>
            <w:webHidden/>
          </w:rPr>
          <w:t>13</w:t>
        </w:r>
        <w:r w:rsidR="00670F63">
          <w:rPr>
            <w:noProof/>
            <w:webHidden/>
          </w:rPr>
          <w:fldChar w:fldCharType="end"/>
        </w:r>
      </w:hyperlink>
    </w:p>
    <w:p w14:paraId="33F5F0B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29" w:history="1">
        <w:r w:rsidR="00670F63" w:rsidRPr="0051227D">
          <w:rPr>
            <w:rStyle w:val="Hyperlink"/>
            <w:noProof/>
          </w:rPr>
          <w:t>Ilustración 7 - Aplicación de los Sistemas OLTP</w:t>
        </w:r>
        <w:r w:rsidR="00670F63">
          <w:rPr>
            <w:noProof/>
            <w:webHidden/>
          </w:rPr>
          <w:tab/>
        </w:r>
        <w:r w:rsidR="00670F63">
          <w:rPr>
            <w:noProof/>
            <w:webHidden/>
          </w:rPr>
          <w:fldChar w:fldCharType="begin"/>
        </w:r>
        <w:r w:rsidR="00670F63">
          <w:rPr>
            <w:noProof/>
            <w:webHidden/>
          </w:rPr>
          <w:instrText xml:space="preserve"> PAGEREF _Toc513444129 \h </w:instrText>
        </w:r>
        <w:r w:rsidR="00670F63">
          <w:rPr>
            <w:noProof/>
            <w:webHidden/>
          </w:rPr>
        </w:r>
        <w:r w:rsidR="00670F63">
          <w:rPr>
            <w:noProof/>
            <w:webHidden/>
          </w:rPr>
          <w:fldChar w:fldCharType="separate"/>
        </w:r>
        <w:r w:rsidR="00283A42">
          <w:rPr>
            <w:noProof/>
            <w:webHidden/>
          </w:rPr>
          <w:t>15</w:t>
        </w:r>
        <w:r w:rsidR="00670F63">
          <w:rPr>
            <w:noProof/>
            <w:webHidden/>
          </w:rPr>
          <w:fldChar w:fldCharType="end"/>
        </w:r>
      </w:hyperlink>
    </w:p>
    <w:p w14:paraId="7D1F6D5F"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0" w:history="1">
        <w:r w:rsidR="00670F63" w:rsidRPr="0051227D">
          <w:rPr>
            <w:rStyle w:val="Hyperlink"/>
            <w:noProof/>
          </w:rPr>
          <w:t>Ilustración 8 - Arquitectura de un Sistema de Aplicación Web</w:t>
        </w:r>
        <w:r w:rsidR="00670F63">
          <w:rPr>
            <w:noProof/>
            <w:webHidden/>
          </w:rPr>
          <w:tab/>
        </w:r>
        <w:r w:rsidR="00670F63">
          <w:rPr>
            <w:noProof/>
            <w:webHidden/>
          </w:rPr>
          <w:fldChar w:fldCharType="begin"/>
        </w:r>
        <w:r w:rsidR="00670F63">
          <w:rPr>
            <w:noProof/>
            <w:webHidden/>
          </w:rPr>
          <w:instrText xml:space="preserve"> PAGEREF _Toc513444130 \h </w:instrText>
        </w:r>
        <w:r w:rsidR="00670F63">
          <w:rPr>
            <w:noProof/>
            <w:webHidden/>
          </w:rPr>
        </w:r>
        <w:r w:rsidR="00670F63">
          <w:rPr>
            <w:noProof/>
            <w:webHidden/>
          </w:rPr>
          <w:fldChar w:fldCharType="separate"/>
        </w:r>
        <w:r w:rsidR="00283A42">
          <w:rPr>
            <w:noProof/>
            <w:webHidden/>
          </w:rPr>
          <w:t>16</w:t>
        </w:r>
        <w:r w:rsidR="00670F63">
          <w:rPr>
            <w:noProof/>
            <w:webHidden/>
          </w:rPr>
          <w:fldChar w:fldCharType="end"/>
        </w:r>
      </w:hyperlink>
    </w:p>
    <w:p w14:paraId="39B3C2C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1" w:history="1">
        <w:r w:rsidR="00670F63" w:rsidRPr="0051227D">
          <w:rPr>
            <w:rStyle w:val="Hyperlink"/>
            <w:noProof/>
          </w:rPr>
          <w:t>Ilustración 9 - Sistema MOLAP</w:t>
        </w:r>
        <w:r w:rsidR="00670F63">
          <w:rPr>
            <w:noProof/>
            <w:webHidden/>
          </w:rPr>
          <w:tab/>
        </w:r>
        <w:r w:rsidR="00670F63">
          <w:rPr>
            <w:noProof/>
            <w:webHidden/>
          </w:rPr>
          <w:fldChar w:fldCharType="begin"/>
        </w:r>
        <w:r w:rsidR="00670F63">
          <w:rPr>
            <w:noProof/>
            <w:webHidden/>
          </w:rPr>
          <w:instrText xml:space="preserve"> PAGEREF _Toc513444131 \h </w:instrText>
        </w:r>
        <w:r w:rsidR="00670F63">
          <w:rPr>
            <w:noProof/>
            <w:webHidden/>
          </w:rPr>
        </w:r>
        <w:r w:rsidR="00670F63">
          <w:rPr>
            <w:noProof/>
            <w:webHidden/>
          </w:rPr>
          <w:fldChar w:fldCharType="separate"/>
        </w:r>
        <w:r w:rsidR="00283A42">
          <w:rPr>
            <w:noProof/>
            <w:webHidden/>
          </w:rPr>
          <w:t>21</w:t>
        </w:r>
        <w:r w:rsidR="00670F63">
          <w:rPr>
            <w:noProof/>
            <w:webHidden/>
          </w:rPr>
          <w:fldChar w:fldCharType="end"/>
        </w:r>
      </w:hyperlink>
    </w:p>
    <w:p w14:paraId="40436006"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2" w:history="1">
        <w:r w:rsidR="00670F63" w:rsidRPr="0051227D">
          <w:rPr>
            <w:rStyle w:val="Hyperlink"/>
            <w:noProof/>
          </w:rPr>
          <w:t>Ilustración 10 - Componentes de una Solución de BI</w:t>
        </w:r>
        <w:r w:rsidR="00670F63">
          <w:rPr>
            <w:noProof/>
            <w:webHidden/>
          </w:rPr>
          <w:tab/>
        </w:r>
        <w:r w:rsidR="00670F63">
          <w:rPr>
            <w:noProof/>
            <w:webHidden/>
          </w:rPr>
          <w:fldChar w:fldCharType="begin"/>
        </w:r>
        <w:r w:rsidR="00670F63">
          <w:rPr>
            <w:noProof/>
            <w:webHidden/>
          </w:rPr>
          <w:instrText xml:space="preserve"> PAGEREF _Toc513444132 \h </w:instrText>
        </w:r>
        <w:r w:rsidR="00670F63">
          <w:rPr>
            <w:noProof/>
            <w:webHidden/>
          </w:rPr>
        </w:r>
        <w:r w:rsidR="00670F63">
          <w:rPr>
            <w:noProof/>
            <w:webHidden/>
          </w:rPr>
          <w:fldChar w:fldCharType="separate"/>
        </w:r>
        <w:r w:rsidR="00283A42">
          <w:rPr>
            <w:noProof/>
            <w:webHidden/>
          </w:rPr>
          <w:t>23</w:t>
        </w:r>
        <w:r w:rsidR="00670F63">
          <w:rPr>
            <w:noProof/>
            <w:webHidden/>
          </w:rPr>
          <w:fldChar w:fldCharType="end"/>
        </w:r>
      </w:hyperlink>
    </w:p>
    <w:p w14:paraId="73C78DF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3" w:history="1">
        <w:r w:rsidR="00670F63" w:rsidRPr="0051227D">
          <w:rPr>
            <w:rStyle w:val="Hyperlink"/>
            <w:noProof/>
          </w:rPr>
          <w:t>Ilustración 11 - Características de un Almacén de Datos</w:t>
        </w:r>
        <w:r w:rsidR="00670F63">
          <w:rPr>
            <w:noProof/>
            <w:webHidden/>
          </w:rPr>
          <w:tab/>
        </w:r>
        <w:r w:rsidR="00670F63">
          <w:rPr>
            <w:noProof/>
            <w:webHidden/>
          </w:rPr>
          <w:fldChar w:fldCharType="begin"/>
        </w:r>
        <w:r w:rsidR="00670F63">
          <w:rPr>
            <w:noProof/>
            <w:webHidden/>
          </w:rPr>
          <w:instrText xml:space="preserve"> PAGEREF _Toc513444133 \h </w:instrText>
        </w:r>
        <w:r w:rsidR="00670F63">
          <w:rPr>
            <w:noProof/>
            <w:webHidden/>
          </w:rPr>
        </w:r>
        <w:r w:rsidR="00670F63">
          <w:rPr>
            <w:noProof/>
            <w:webHidden/>
          </w:rPr>
          <w:fldChar w:fldCharType="separate"/>
        </w:r>
        <w:r w:rsidR="00283A42">
          <w:rPr>
            <w:noProof/>
            <w:webHidden/>
          </w:rPr>
          <w:t>24</w:t>
        </w:r>
        <w:r w:rsidR="00670F63">
          <w:rPr>
            <w:noProof/>
            <w:webHidden/>
          </w:rPr>
          <w:fldChar w:fldCharType="end"/>
        </w:r>
      </w:hyperlink>
    </w:p>
    <w:p w14:paraId="499DF0A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4" w:history="1">
        <w:r w:rsidR="00670F63" w:rsidRPr="0051227D">
          <w:rPr>
            <w:rStyle w:val="Hyperlink"/>
            <w:noProof/>
          </w:rPr>
          <w:t>Ilustración 12 - Tabla Dimensión</w:t>
        </w:r>
        <w:r w:rsidR="00670F63">
          <w:rPr>
            <w:noProof/>
            <w:webHidden/>
          </w:rPr>
          <w:tab/>
        </w:r>
        <w:r w:rsidR="00670F63">
          <w:rPr>
            <w:noProof/>
            <w:webHidden/>
          </w:rPr>
          <w:fldChar w:fldCharType="begin"/>
        </w:r>
        <w:r w:rsidR="00670F63">
          <w:rPr>
            <w:noProof/>
            <w:webHidden/>
          </w:rPr>
          <w:instrText xml:space="preserve"> PAGEREF _Toc513444134 \h </w:instrText>
        </w:r>
        <w:r w:rsidR="00670F63">
          <w:rPr>
            <w:noProof/>
            <w:webHidden/>
          </w:rPr>
        </w:r>
        <w:r w:rsidR="00670F63">
          <w:rPr>
            <w:noProof/>
            <w:webHidden/>
          </w:rPr>
          <w:fldChar w:fldCharType="separate"/>
        </w:r>
        <w:r w:rsidR="00283A42">
          <w:rPr>
            <w:noProof/>
            <w:webHidden/>
          </w:rPr>
          <w:t>25</w:t>
        </w:r>
        <w:r w:rsidR="00670F63">
          <w:rPr>
            <w:noProof/>
            <w:webHidden/>
          </w:rPr>
          <w:fldChar w:fldCharType="end"/>
        </w:r>
      </w:hyperlink>
    </w:p>
    <w:p w14:paraId="4B263239"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5" w:history="1">
        <w:r w:rsidR="00670F63" w:rsidRPr="0051227D">
          <w:rPr>
            <w:rStyle w:val="Hyperlink"/>
            <w:noProof/>
          </w:rPr>
          <w:t>Ilustración 13 - Jerarquía</w:t>
        </w:r>
        <w:r w:rsidR="00670F63">
          <w:rPr>
            <w:noProof/>
            <w:webHidden/>
          </w:rPr>
          <w:tab/>
        </w:r>
        <w:r w:rsidR="00670F63">
          <w:rPr>
            <w:noProof/>
            <w:webHidden/>
          </w:rPr>
          <w:fldChar w:fldCharType="begin"/>
        </w:r>
        <w:r w:rsidR="00670F63">
          <w:rPr>
            <w:noProof/>
            <w:webHidden/>
          </w:rPr>
          <w:instrText xml:space="preserve"> PAGEREF _Toc513444135 \h </w:instrText>
        </w:r>
        <w:r w:rsidR="00670F63">
          <w:rPr>
            <w:noProof/>
            <w:webHidden/>
          </w:rPr>
        </w:r>
        <w:r w:rsidR="00670F63">
          <w:rPr>
            <w:noProof/>
            <w:webHidden/>
          </w:rPr>
          <w:fldChar w:fldCharType="separate"/>
        </w:r>
        <w:r w:rsidR="00283A42">
          <w:rPr>
            <w:noProof/>
            <w:webHidden/>
          </w:rPr>
          <w:t>26</w:t>
        </w:r>
        <w:r w:rsidR="00670F63">
          <w:rPr>
            <w:noProof/>
            <w:webHidden/>
          </w:rPr>
          <w:fldChar w:fldCharType="end"/>
        </w:r>
      </w:hyperlink>
    </w:p>
    <w:p w14:paraId="1361A2B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6" w:history="1">
        <w:r w:rsidR="00670F63" w:rsidRPr="0051227D">
          <w:rPr>
            <w:rStyle w:val="Hyperlink"/>
            <w:noProof/>
          </w:rPr>
          <w:t>Ilustración 14 – Granularidad</w:t>
        </w:r>
        <w:r w:rsidR="00670F63">
          <w:rPr>
            <w:noProof/>
            <w:webHidden/>
          </w:rPr>
          <w:tab/>
        </w:r>
        <w:r w:rsidR="00670F63">
          <w:rPr>
            <w:noProof/>
            <w:webHidden/>
          </w:rPr>
          <w:fldChar w:fldCharType="begin"/>
        </w:r>
        <w:r w:rsidR="00670F63">
          <w:rPr>
            <w:noProof/>
            <w:webHidden/>
          </w:rPr>
          <w:instrText xml:space="preserve"> PAGEREF _Toc513444136 \h </w:instrText>
        </w:r>
        <w:r w:rsidR="00670F63">
          <w:rPr>
            <w:noProof/>
            <w:webHidden/>
          </w:rPr>
        </w:r>
        <w:r w:rsidR="00670F63">
          <w:rPr>
            <w:noProof/>
            <w:webHidden/>
          </w:rPr>
          <w:fldChar w:fldCharType="separate"/>
        </w:r>
        <w:r w:rsidR="00283A42">
          <w:rPr>
            <w:noProof/>
            <w:webHidden/>
          </w:rPr>
          <w:t>26</w:t>
        </w:r>
        <w:r w:rsidR="00670F63">
          <w:rPr>
            <w:noProof/>
            <w:webHidden/>
          </w:rPr>
          <w:fldChar w:fldCharType="end"/>
        </w:r>
      </w:hyperlink>
    </w:p>
    <w:p w14:paraId="23AB9FBF"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7" w:history="1">
        <w:r w:rsidR="00670F63" w:rsidRPr="0051227D">
          <w:rPr>
            <w:rStyle w:val="Hyperlink"/>
            <w:noProof/>
          </w:rPr>
          <w:t>Ilustración 15 - Tabla de Hechos</w:t>
        </w:r>
        <w:r w:rsidR="00670F63">
          <w:rPr>
            <w:noProof/>
            <w:webHidden/>
          </w:rPr>
          <w:tab/>
        </w:r>
        <w:r w:rsidR="00670F63">
          <w:rPr>
            <w:noProof/>
            <w:webHidden/>
          </w:rPr>
          <w:fldChar w:fldCharType="begin"/>
        </w:r>
        <w:r w:rsidR="00670F63">
          <w:rPr>
            <w:noProof/>
            <w:webHidden/>
          </w:rPr>
          <w:instrText xml:space="preserve"> PAGEREF _Toc513444137 \h </w:instrText>
        </w:r>
        <w:r w:rsidR="00670F63">
          <w:rPr>
            <w:noProof/>
            <w:webHidden/>
          </w:rPr>
        </w:r>
        <w:r w:rsidR="00670F63">
          <w:rPr>
            <w:noProof/>
            <w:webHidden/>
          </w:rPr>
          <w:fldChar w:fldCharType="separate"/>
        </w:r>
        <w:r w:rsidR="00283A42">
          <w:rPr>
            <w:noProof/>
            <w:webHidden/>
          </w:rPr>
          <w:t>27</w:t>
        </w:r>
        <w:r w:rsidR="00670F63">
          <w:rPr>
            <w:noProof/>
            <w:webHidden/>
          </w:rPr>
          <w:fldChar w:fldCharType="end"/>
        </w:r>
      </w:hyperlink>
    </w:p>
    <w:p w14:paraId="0A1C1963"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8" w:history="1">
        <w:r w:rsidR="00670F63" w:rsidRPr="0051227D">
          <w:rPr>
            <w:rStyle w:val="Hyperlink"/>
            <w:noProof/>
          </w:rPr>
          <w:t>Ilustración 16 - Esquema Estrella</w:t>
        </w:r>
        <w:r w:rsidR="00670F63">
          <w:rPr>
            <w:noProof/>
            <w:webHidden/>
          </w:rPr>
          <w:tab/>
        </w:r>
        <w:r w:rsidR="00670F63">
          <w:rPr>
            <w:noProof/>
            <w:webHidden/>
          </w:rPr>
          <w:fldChar w:fldCharType="begin"/>
        </w:r>
        <w:r w:rsidR="00670F63">
          <w:rPr>
            <w:noProof/>
            <w:webHidden/>
          </w:rPr>
          <w:instrText xml:space="preserve"> PAGEREF _Toc513444138 \h </w:instrText>
        </w:r>
        <w:r w:rsidR="00670F63">
          <w:rPr>
            <w:noProof/>
            <w:webHidden/>
          </w:rPr>
        </w:r>
        <w:r w:rsidR="00670F63">
          <w:rPr>
            <w:noProof/>
            <w:webHidden/>
          </w:rPr>
          <w:fldChar w:fldCharType="separate"/>
        </w:r>
        <w:r w:rsidR="00283A42">
          <w:rPr>
            <w:noProof/>
            <w:webHidden/>
          </w:rPr>
          <w:t>27</w:t>
        </w:r>
        <w:r w:rsidR="00670F63">
          <w:rPr>
            <w:noProof/>
            <w:webHidden/>
          </w:rPr>
          <w:fldChar w:fldCharType="end"/>
        </w:r>
      </w:hyperlink>
    </w:p>
    <w:p w14:paraId="7306AAE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39" w:history="1">
        <w:r w:rsidR="00670F63" w:rsidRPr="0051227D">
          <w:rPr>
            <w:rStyle w:val="Hyperlink"/>
            <w:noProof/>
          </w:rPr>
          <w:t>Ilustración 17 - Suites de Oracle Business Intelligence</w:t>
        </w:r>
        <w:r w:rsidR="00670F63">
          <w:rPr>
            <w:noProof/>
            <w:webHidden/>
          </w:rPr>
          <w:tab/>
        </w:r>
        <w:r w:rsidR="00670F63">
          <w:rPr>
            <w:noProof/>
            <w:webHidden/>
          </w:rPr>
          <w:fldChar w:fldCharType="begin"/>
        </w:r>
        <w:r w:rsidR="00670F63">
          <w:rPr>
            <w:noProof/>
            <w:webHidden/>
          </w:rPr>
          <w:instrText xml:space="preserve"> PAGEREF _Toc513444139 \h </w:instrText>
        </w:r>
        <w:r w:rsidR="00670F63">
          <w:rPr>
            <w:noProof/>
            <w:webHidden/>
          </w:rPr>
        </w:r>
        <w:r w:rsidR="00670F63">
          <w:rPr>
            <w:noProof/>
            <w:webHidden/>
          </w:rPr>
          <w:fldChar w:fldCharType="separate"/>
        </w:r>
        <w:r w:rsidR="00283A42">
          <w:rPr>
            <w:noProof/>
            <w:webHidden/>
          </w:rPr>
          <w:t>29</w:t>
        </w:r>
        <w:r w:rsidR="00670F63">
          <w:rPr>
            <w:noProof/>
            <w:webHidden/>
          </w:rPr>
          <w:fldChar w:fldCharType="end"/>
        </w:r>
      </w:hyperlink>
    </w:p>
    <w:p w14:paraId="61D6514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0" w:history="1">
        <w:r w:rsidR="00670F63" w:rsidRPr="0051227D">
          <w:rPr>
            <w:rStyle w:val="Hyperlink"/>
            <w:noProof/>
          </w:rPr>
          <w:t>Ilustración 18 - Correspondencia en Oracle Warehouse Builder</w:t>
        </w:r>
        <w:r w:rsidR="00670F63">
          <w:rPr>
            <w:noProof/>
            <w:webHidden/>
          </w:rPr>
          <w:tab/>
        </w:r>
        <w:r w:rsidR="00670F63">
          <w:rPr>
            <w:noProof/>
            <w:webHidden/>
          </w:rPr>
          <w:fldChar w:fldCharType="begin"/>
        </w:r>
        <w:r w:rsidR="00670F63">
          <w:rPr>
            <w:noProof/>
            <w:webHidden/>
          </w:rPr>
          <w:instrText xml:space="preserve"> PAGEREF _Toc513444140 \h </w:instrText>
        </w:r>
        <w:r w:rsidR="00670F63">
          <w:rPr>
            <w:noProof/>
            <w:webHidden/>
          </w:rPr>
        </w:r>
        <w:r w:rsidR="00670F63">
          <w:rPr>
            <w:noProof/>
            <w:webHidden/>
          </w:rPr>
          <w:fldChar w:fldCharType="separate"/>
        </w:r>
        <w:r w:rsidR="00283A42">
          <w:rPr>
            <w:noProof/>
            <w:webHidden/>
          </w:rPr>
          <w:t>30</w:t>
        </w:r>
        <w:r w:rsidR="00670F63">
          <w:rPr>
            <w:noProof/>
            <w:webHidden/>
          </w:rPr>
          <w:fldChar w:fldCharType="end"/>
        </w:r>
      </w:hyperlink>
    </w:p>
    <w:p w14:paraId="75F80A7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1" w:history="1">
        <w:r w:rsidR="00670F63" w:rsidRPr="0051227D">
          <w:rPr>
            <w:rStyle w:val="Hyperlink"/>
            <w:noProof/>
          </w:rPr>
          <w:t>Ilustración 19 - Espacio de Trabajo de Oracle Administrator</w:t>
        </w:r>
        <w:r w:rsidR="00670F63">
          <w:rPr>
            <w:noProof/>
            <w:webHidden/>
          </w:rPr>
          <w:tab/>
        </w:r>
        <w:r w:rsidR="00670F63">
          <w:rPr>
            <w:noProof/>
            <w:webHidden/>
          </w:rPr>
          <w:fldChar w:fldCharType="begin"/>
        </w:r>
        <w:r w:rsidR="00670F63">
          <w:rPr>
            <w:noProof/>
            <w:webHidden/>
          </w:rPr>
          <w:instrText xml:space="preserve"> PAGEREF _Toc513444141 \h </w:instrText>
        </w:r>
        <w:r w:rsidR="00670F63">
          <w:rPr>
            <w:noProof/>
            <w:webHidden/>
          </w:rPr>
        </w:r>
        <w:r w:rsidR="00670F63">
          <w:rPr>
            <w:noProof/>
            <w:webHidden/>
          </w:rPr>
          <w:fldChar w:fldCharType="separate"/>
        </w:r>
        <w:r w:rsidR="00283A42">
          <w:rPr>
            <w:noProof/>
            <w:webHidden/>
          </w:rPr>
          <w:t>30</w:t>
        </w:r>
        <w:r w:rsidR="00670F63">
          <w:rPr>
            <w:noProof/>
            <w:webHidden/>
          </w:rPr>
          <w:fldChar w:fldCharType="end"/>
        </w:r>
      </w:hyperlink>
    </w:p>
    <w:p w14:paraId="47B59D7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2" w:history="1">
        <w:r w:rsidR="00670F63" w:rsidRPr="0051227D">
          <w:rPr>
            <w:rStyle w:val="Hyperlink"/>
            <w:noProof/>
          </w:rPr>
          <w:t>Ilustración 20 - Espacio de Trabajo de Analytics</w:t>
        </w:r>
        <w:r w:rsidR="00670F63">
          <w:rPr>
            <w:noProof/>
            <w:webHidden/>
          </w:rPr>
          <w:tab/>
        </w:r>
        <w:r w:rsidR="00670F63">
          <w:rPr>
            <w:noProof/>
            <w:webHidden/>
          </w:rPr>
          <w:fldChar w:fldCharType="begin"/>
        </w:r>
        <w:r w:rsidR="00670F63">
          <w:rPr>
            <w:noProof/>
            <w:webHidden/>
          </w:rPr>
          <w:instrText xml:space="preserve"> PAGEREF _Toc513444142 \h </w:instrText>
        </w:r>
        <w:r w:rsidR="00670F63">
          <w:rPr>
            <w:noProof/>
            <w:webHidden/>
          </w:rPr>
        </w:r>
        <w:r w:rsidR="00670F63">
          <w:rPr>
            <w:noProof/>
            <w:webHidden/>
          </w:rPr>
          <w:fldChar w:fldCharType="separate"/>
        </w:r>
        <w:r w:rsidR="00283A42">
          <w:rPr>
            <w:noProof/>
            <w:webHidden/>
          </w:rPr>
          <w:t>31</w:t>
        </w:r>
        <w:r w:rsidR="00670F63">
          <w:rPr>
            <w:noProof/>
            <w:webHidden/>
          </w:rPr>
          <w:fldChar w:fldCharType="end"/>
        </w:r>
      </w:hyperlink>
    </w:p>
    <w:p w14:paraId="1D66C75B"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3" w:history="1">
        <w:r w:rsidR="00670F63" w:rsidRPr="0051227D">
          <w:rPr>
            <w:rStyle w:val="Hyperlink"/>
            <w:noProof/>
          </w:rPr>
          <w:t>Ilustración 21 - Interfaz gráfica de Spoon</w:t>
        </w:r>
        <w:r w:rsidR="00670F63">
          <w:rPr>
            <w:noProof/>
            <w:webHidden/>
          </w:rPr>
          <w:tab/>
        </w:r>
        <w:r w:rsidR="00670F63">
          <w:rPr>
            <w:noProof/>
            <w:webHidden/>
          </w:rPr>
          <w:fldChar w:fldCharType="begin"/>
        </w:r>
        <w:r w:rsidR="00670F63">
          <w:rPr>
            <w:noProof/>
            <w:webHidden/>
          </w:rPr>
          <w:instrText xml:space="preserve"> PAGEREF _Toc513444143 \h </w:instrText>
        </w:r>
        <w:r w:rsidR="00670F63">
          <w:rPr>
            <w:noProof/>
            <w:webHidden/>
          </w:rPr>
        </w:r>
        <w:r w:rsidR="00670F63">
          <w:rPr>
            <w:noProof/>
            <w:webHidden/>
          </w:rPr>
          <w:fldChar w:fldCharType="separate"/>
        </w:r>
        <w:r w:rsidR="00283A42">
          <w:rPr>
            <w:noProof/>
            <w:webHidden/>
          </w:rPr>
          <w:t>32</w:t>
        </w:r>
        <w:r w:rsidR="00670F63">
          <w:rPr>
            <w:noProof/>
            <w:webHidden/>
          </w:rPr>
          <w:fldChar w:fldCharType="end"/>
        </w:r>
      </w:hyperlink>
    </w:p>
    <w:p w14:paraId="0AFAC1D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4" w:history="1">
        <w:r w:rsidR="00670F63" w:rsidRPr="0051227D">
          <w:rPr>
            <w:rStyle w:val="Hyperlink"/>
            <w:noProof/>
          </w:rPr>
          <w:t>Ilustración 22 - Tipos de Indicadores</w:t>
        </w:r>
        <w:r w:rsidR="00670F63">
          <w:rPr>
            <w:noProof/>
            <w:webHidden/>
          </w:rPr>
          <w:tab/>
        </w:r>
        <w:r w:rsidR="00670F63">
          <w:rPr>
            <w:noProof/>
            <w:webHidden/>
          </w:rPr>
          <w:fldChar w:fldCharType="begin"/>
        </w:r>
        <w:r w:rsidR="00670F63">
          <w:rPr>
            <w:noProof/>
            <w:webHidden/>
          </w:rPr>
          <w:instrText xml:space="preserve"> PAGEREF _Toc513444144 \h </w:instrText>
        </w:r>
        <w:r w:rsidR="00670F63">
          <w:rPr>
            <w:noProof/>
            <w:webHidden/>
          </w:rPr>
        </w:r>
        <w:r w:rsidR="00670F63">
          <w:rPr>
            <w:noProof/>
            <w:webHidden/>
          </w:rPr>
          <w:fldChar w:fldCharType="separate"/>
        </w:r>
        <w:r w:rsidR="00283A42">
          <w:rPr>
            <w:noProof/>
            <w:webHidden/>
          </w:rPr>
          <w:t>34</w:t>
        </w:r>
        <w:r w:rsidR="00670F63">
          <w:rPr>
            <w:noProof/>
            <w:webHidden/>
          </w:rPr>
          <w:fldChar w:fldCharType="end"/>
        </w:r>
      </w:hyperlink>
    </w:p>
    <w:p w14:paraId="50EABEB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5" w:history="1">
        <w:r w:rsidR="00670F63" w:rsidRPr="0051227D">
          <w:rPr>
            <w:rStyle w:val="Hyperlink"/>
            <w:noProof/>
          </w:rPr>
          <w:t>Ilustración 23 - Ciclo de Vida de Scrum</w:t>
        </w:r>
        <w:r w:rsidR="00670F63">
          <w:rPr>
            <w:noProof/>
            <w:webHidden/>
          </w:rPr>
          <w:tab/>
        </w:r>
        <w:r w:rsidR="00670F63">
          <w:rPr>
            <w:noProof/>
            <w:webHidden/>
          </w:rPr>
          <w:fldChar w:fldCharType="begin"/>
        </w:r>
        <w:r w:rsidR="00670F63">
          <w:rPr>
            <w:noProof/>
            <w:webHidden/>
          </w:rPr>
          <w:instrText xml:space="preserve"> PAGEREF _Toc513444145 \h </w:instrText>
        </w:r>
        <w:r w:rsidR="00670F63">
          <w:rPr>
            <w:noProof/>
            <w:webHidden/>
          </w:rPr>
        </w:r>
        <w:r w:rsidR="00670F63">
          <w:rPr>
            <w:noProof/>
            <w:webHidden/>
          </w:rPr>
          <w:fldChar w:fldCharType="separate"/>
        </w:r>
        <w:r w:rsidR="00283A42">
          <w:rPr>
            <w:noProof/>
            <w:webHidden/>
          </w:rPr>
          <w:t>38</w:t>
        </w:r>
        <w:r w:rsidR="00670F63">
          <w:rPr>
            <w:noProof/>
            <w:webHidden/>
          </w:rPr>
          <w:fldChar w:fldCharType="end"/>
        </w:r>
      </w:hyperlink>
    </w:p>
    <w:p w14:paraId="58A2CD5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6" w:history="1">
        <w:r w:rsidR="00670F63" w:rsidRPr="0051227D">
          <w:rPr>
            <w:rStyle w:val="Hyperlink"/>
            <w:noProof/>
          </w:rPr>
          <w:t>Ilustración 24 - Fases del Método Scrum</w:t>
        </w:r>
        <w:r w:rsidR="00670F63">
          <w:rPr>
            <w:noProof/>
            <w:webHidden/>
          </w:rPr>
          <w:tab/>
        </w:r>
        <w:r w:rsidR="00670F63">
          <w:rPr>
            <w:noProof/>
            <w:webHidden/>
          </w:rPr>
          <w:fldChar w:fldCharType="begin"/>
        </w:r>
        <w:r w:rsidR="00670F63">
          <w:rPr>
            <w:noProof/>
            <w:webHidden/>
          </w:rPr>
          <w:instrText xml:space="preserve"> PAGEREF _Toc513444146 \h </w:instrText>
        </w:r>
        <w:r w:rsidR="00670F63">
          <w:rPr>
            <w:noProof/>
            <w:webHidden/>
          </w:rPr>
        </w:r>
        <w:r w:rsidR="00670F63">
          <w:rPr>
            <w:noProof/>
            <w:webHidden/>
          </w:rPr>
          <w:fldChar w:fldCharType="separate"/>
        </w:r>
        <w:r w:rsidR="00283A42">
          <w:rPr>
            <w:noProof/>
            <w:webHidden/>
          </w:rPr>
          <w:t>39</w:t>
        </w:r>
        <w:r w:rsidR="00670F63">
          <w:rPr>
            <w:noProof/>
            <w:webHidden/>
          </w:rPr>
          <w:fldChar w:fldCharType="end"/>
        </w:r>
      </w:hyperlink>
    </w:p>
    <w:p w14:paraId="78AB72AA"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7" w:history="1">
        <w:r w:rsidR="00670F63" w:rsidRPr="0051227D">
          <w:rPr>
            <w:rStyle w:val="Hyperlink"/>
            <w:noProof/>
          </w:rPr>
          <w:t>Ilustración 25 - Actividades del Ciclo de Vida Dimensional de Ralph Kimball</w:t>
        </w:r>
        <w:r w:rsidR="00670F63">
          <w:rPr>
            <w:noProof/>
            <w:webHidden/>
          </w:rPr>
          <w:tab/>
        </w:r>
        <w:r w:rsidR="00670F63">
          <w:rPr>
            <w:noProof/>
            <w:webHidden/>
          </w:rPr>
          <w:fldChar w:fldCharType="begin"/>
        </w:r>
        <w:r w:rsidR="00670F63">
          <w:rPr>
            <w:noProof/>
            <w:webHidden/>
          </w:rPr>
          <w:instrText xml:space="preserve"> PAGEREF _Toc513444147 \h </w:instrText>
        </w:r>
        <w:r w:rsidR="00670F63">
          <w:rPr>
            <w:noProof/>
            <w:webHidden/>
          </w:rPr>
        </w:r>
        <w:r w:rsidR="00670F63">
          <w:rPr>
            <w:noProof/>
            <w:webHidden/>
          </w:rPr>
          <w:fldChar w:fldCharType="separate"/>
        </w:r>
        <w:r w:rsidR="00283A42">
          <w:rPr>
            <w:noProof/>
            <w:webHidden/>
          </w:rPr>
          <w:t>41</w:t>
        </w:r>
        <w:r w:rsidR="00670F63">
          <w:rPr>
            <w:noProof/>
            <w:webHidden/>
          </w:rPr>
          <w:fldChar w:fldCharType="end"/>
        </w:r>
      </w:hyperlink>
    </w:p>
    <w:p w14:paraId="645AE69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8" w:history="1">
        <w:r w:rsidR="00670F63" w:rsidRPr="0051227D">
          <w:rPr>
            <w:rStyle w:val="Hyperlink"/>
            <w:noProof/>
          </w:rPr>
          <w:t>Ilustración 26 - Fases del Proyecto</w:t>
        </w:r>
        <w:r w:rsidR="00670F63">
          <w:rPr>
            <w:noProof/>
            <w:webHidden/>
          </w:rPr>
          <w:tab/>
        </w:r>
        <w:r w:rsidR="00670F63">
          <w:rPr>
            <w:noProof/>
            <w:webHidden/>
          </w:rPr>
          <w:fldChar w:fldCharType="begin"/>
        </w:r>
        <w:r w:rsidR="00670F63">
          <w:rPr>
            <w:noProof/>
            <w:webHidden/>
          </w:rPr>
          <w:instrText xml:space="preserve"> PAGEREF _Toc513444148 \h </w:instrText>
        </w:r>
        <w:r w:rsidR="00670F63">
          <w:rPr>
            <w:noProof/>
            <w:webHidden/>
          </w:rPr>
        </w:r>
        <w:r w:rsidR="00670F63">
          <w:rPr>
            <w:noProof/>
            <w:webHidden/>
          </w:rPr>
          <w:fldChar w:fldCharType="separate"/>
        </w:r>
        <w:r w:rsidR="00283A42">
          <w:rPr>
            <w:noProof/>
            <w:webHidden/>
          </w:rPr>
          <w:t>43</w:t>
        </w:r>
        <w:r w:rsidR="00670F63">
          <w:rPr>
            <w:noProof/>
            <w:webHidden/>
          </w:rPr>
          <w:fldChar w:fldCharType="end"/>
        </w:r>
      </w:hyperlink>
    </w:p>
    <w:p w14:paraId="0E4CC1AA"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49" w:history="1">
        <w:r w:rsidR="00670F63" w:rsidRPr="0051227D">
          <w:rPr>
            <w:rStyle w:val="Hyperlink"/>
            <w:noProof/>
          </w:rPr>
          <w:t>Ilustración 27 - Modelo de Casos de Uso - Nivel 0</w:t>
        </w:r>
        <w:r w:rsidR="00670F63">
          <w:rPr>
            <w:noProof/>
            <w:webHidden/>
          </w:rPr>
          <w:tab/>
        </w:r>
        <w:r w:rsidR="00670F63">
          <w:rPr>
            <w:noProof/>
            <w:webHidden/>
          </w:rPr>
          <w:fldChar w:fldCharType="begin"/>
        </w:r>
        <w:r w:rsidR="00670F63">
          <w:rPr>
            <w:noProof/>
            <w:webHidden/>
          </w:rPr>
          <w:instrText xml:space="preserve"> PAGEREF _Toc513444149 \h </w:instrText>
        </w:r>
        <w:r w:rsidR="00670F63">
          <w:rPr>
            <w:noProof/>
            <w:webHidden/>
          </w:rPr>
        </w:r>
        <w:r w:rsidR="00670F63">
          <w:rPr>
            <w:noProof/>
            <w:webHidden/>
          </w:rPr>
          <w:fldChar w:fldCharType="separate"/>
        </w:r>
        <w:r w:rsidR="00283A42">
          <w:rPr>
            <w:noProof/>
            <w:webHidden/>
          </w:rPr>
          <w:t>46</w:t>
        </w:r>
        <w:r w:rsidR="00670F63">
          <w:rPr>
            <w:noProof/>
            <w:webHidden/>
          </w:rPr>
          <w:fldChar w:fldCharType="end"/>
        </w:r>
      </w:hyperlink>
    </w:p>
    <w:p w14:paraId="31AE60F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0" w:history="1">
        <w:r w:rsidR="00670F63" w:rsidRPr="0051227D">
          <w:rPr>
            <w:rStyle w:val="Hyperlink"/>
            <w:noProof/>
          </w:rPr>
          <w:t>Ilustración 28 - Modelo de Casos de Uso - Nivel 1</w:t>
        </w:r>
        <w:r w:rsidR="00670F63">
          <w:rPr>
            <w:noProof/>
            <w:webHidden/>
          </w:rPr>
          <w:tab/>
        </w:r>
        <w:r w:rsidR="00670F63">
          <w:rPr>
            <w:noProof/>
            <w:webHidden/>
          </w:rPr>
          <w:fldChar w:fldCharType="begin"/>
        </w:r>
        <w:r w:rsidR="00670F63">
          <w:rPr>
            <w:noProof/>
            <w:webHidden/>
          </w:rPr>
          <w:instrText xml:space="preserve"> PAGEREF _Toc513444150 \h </w:instrText>
        </w:r>
        <w:r w:rsidR="00670F63">
          <w:rPr>
            <w:noProof/>
            <w:webHidden/>
          </w:rPr>
        </w:r>
        <w:r w:rsidR="00670F63">
          <w:rPr>
            <w:noProof/>
            <w:webHidden/>
          </w:rPr>
          <w:fldChar w:fldCharType="separate"/>
        </w:r>
        <w:r w:rsidR="00283A42">
          <w:rPr>
            <w:noProof/>
            <w:webHidden/>
          </w:rPr>
          <w:t>46</w:t>
        </w:r>
        <w:r w:rsidR="00670F63">
          <w:rPr>
            <w:noProof/>
            <w:webHidden/>
          </w:rPr>
          <w:fldChar w:fldCharType="end"/>
        </w:r>
      </w:hyperlink>
    </w:p>
    <w:p w14:paraId="09C9AA49"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1" w:history="1">
        <w:r w:rsidR="00670F63" w:rsidRPr="0051227D">
          <w:rPr>
            <w:rStyle w:val="Hyperlink"/>
            <w:noProof/>
          </w:rPr>
          <w:t>Ilustración 29 - Modelo de Casos de Uso - Nivel 2</w:t>
        </w:r>
        <w:r w:rsidR="00670F63">
          <w:rPr>
            <w:noProof/>
            <w:webHidden/>
          </w:rPr>
          <w:tab/>
        </w:r>
        <w:r w:rsidR="00670F63">
          <w:rPr>
            <w:noProof/>
            <w:webHidden/>
          </w:rPr>
          <w:fldChar w:fldCharType="begin"/>
        </w:r>
        <w:r w:rsidR="00670F63">
          <w:rPr>
            <w:noProof/>
            <w:webHidden/>
          </w:rPr>
          <w:instrText xml:space="preserve"> PAGEREF _Toc513444151 \h </w:instrText>
        </w:r>
        <w:r w:rsidR="00670F63">
          <w:rPr>
            <w:noProof/>
            <w:webHidden/>
          </w:rPr>
        </w:r>
        <w:r w:rsidR="00670F63">
          <w:rPr>
            <w:noProof/>
            <w:webHidden/>
          </w:rPr>
          <w:fldChar w:fldCharType="separate"/>
        </w:r>
        <w:r w:rsidR="00283A42">
          <w:rPr>
            <w:noProof/>
            <w:webHidden/>
          </w:rPr>
          <w:t>48</w:t>
        </w:r>
        <w:r w:rsidR="00670F63">
          <w:rPr>
            <w:noProof/>
            <w:webHidden/>
          </w:rPr>
          <w:fldChar w:fldCharType="end"/>
        </w:r>
      </w:hyperlink>
    </w:p>
    <w:p w14:paraId="189676DB"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2" w:history="1">
        <w:r w:rsidR="00670F63" w:rsidRPr="0051227D">
          <w:rPr>
            <w:rStyle w:val="Hyperlink"/>
            <w:noProof/>
          </w:rPr>
          <w:t>Ilustración 30 - Guía de Estilo</w:t>
        </w:r>
        <w:r w:rsidR="00670F63">
          <w:rPr>
            <w:noProof/>
            <w:webHidden/>
          </w:rPr>
          <w:tab/>
        </w:r>
        <w:r w:rsidR="00670F63">
          <w:rPr>
            <w:noProof/>
            <w:webHidden/>
          </w:rPr>
          <w:fldChar w:fldCharType="begin"/>
        </w:r>
        <w:r w:rsidR="00670F63">
          <w:rPr>
            <w:noProof/>
            <w:webHidden/>
          </w:rPr>
          <w:instrText xml:space="preserve"> PAGEREF _Toc513444152 \h </w:instrText>
        </w:r>
        <w:r w:rsidR="00670F63">
          <w:rPr>
            <w:noProof/>
            <w:webHidden/>
          </w:rPr>
        </w:r>
        <w:r w:rsidR="00670F63">
          <w:rPr>
            <w:noProof/>
            <w:webHidden/>
          </w:rPr>
          <w:fldChar w:fldCharType="separate"/>
        </w:r>
        <w:r w:rsidR="00283A42">
          <w:rPr>
            <w:noProof/>
            <w:webHidden/>
          </w:rPr>
          <w:t>55</w:t>
        </w:r>
        <w:r w:rsidR="00670F63">
          <w:rPr>
            <w:noProof/>
            <w:webHidden/>
          </w:rPr>
          <w:fldChar w:fldCharType="end"/>
        </w:r>
      </w:hyperlink>
    </w:p>
    <w:p w14:paraId="5F5A7C3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3" w:history="1">
        <w:r w:rsidR="00670F63" w:rsidRPr="0051227D">
          <w:rPr>
            <w:rStyle w:val="Hyperlink"/>
            <w:noProof/>
          </w:rPr>
          <w:t>Ilustración 31 - Prototipo de Interfaz de Registro de Cita</w:t>
        </w:r>
        <w:r w:rsidR="00670F63">
          <w:rPr>
            <w:noProof/>
            <w:webHidden/>
          </w:rPr>
          <w:tab/>
        </w:r>
        <w:r w:rsidR="00670F63">
          <w:rPr>
            <w:noProof/>
            <w:webHidden/>
          </w:rPr>
          <w:fldChar w:fldCharType="begin"/>
        </w:r>
        <w:r w:rsidR="00670F63">
          <w:rPr>
            <w:noProof/>
            <w:webHidden/>
          </w:rPr>
          <w:instrText xml:space="preserve"> PAGEREF _Toc513444153 \h </w:instrText>
        </w:r>
        <w:r w:rsidR="00670F63">
          <w:rPr>
            <w:noProof/>
            <w:webHidden/>
          </w:rPr>
        </w:r>
        <w:r w:rsidR="00670F63">
          <w:rPr>
            <w:noProof/>
            <w:webHidden/>
          </w:rPr>
          <w:fldChar w:fldCharType="separate"/>
        </w:r>
        <w:r w:rsidR="00283A42">
          <w:rPr>
            <w:noProof/>
            <w:webHidden/>
          </w:rPr>
          <w:t>56</w:t>
        </w:r>
        <w:r w:rsidR="00670F63">
          <w:rPr>
            <w:noProof/>
            <w:webHidden/>
          </w:rPr>
          <w:fldChar w:fldCharType="end"/>
        </w:r>
      </w:hyperlink>
    </w:p>
    <w:p w14:paraId="2D5BF67D"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4" w:history="1">
        <w:r w:rsidR="00670F63" w:rsidRPr="0051227D">
          <w:rPr>
            <w:rStyle w:val="Hyperlink"/>
            <w:noProof/>
          </w:rPr>
          <w:t>Ilustración 32 - Prototipo de Interfaz de Ingreso</w:t>
        </w:r>
        <w:r w:rsidR="00670F63">
          <w:rPr>
            <w:noProof/>
            <w:webHidden/>
          </w:rPr>
          <w:tab/>
        </w:r>
        <w:r w:rsidR="00670F63">
          <w:rPr>
            <w:noProof/>
            <w:webHidden/>
          </w:rPr>
          <w:fldChar w:fldCharType="begin"/>
        </w:r>
        <w:r w:rsidR="00670F63">
          <w:rPr>
            <w:noProof/>
            <w:webHidden/>
          </w:rPr>
          <w:instrText xml:space="preserve"> PAGEREF _Toc513444154 \h </w:instrText>
        </w:r>
        <w:r w:rsidR="00670F63">
          <w:rPr>
            <w:noProof/>
            <w:webHidden/>
          </w:rPr>
        </w:r>
        <w:r w:rsidR="00670F63">
          <w:rPr>
            <w:noProof/>
            <w:webHidden/>
          </w:rPr>
          <w:fldChar w:fldCharType="separate"/>
        </w:r>
        <w:r w:rsidR="00283A42">
          <w:rPr>
            <w:noProof/>
            <w:webHidden/>
          </w:rPr>
          <w:t>57</w:t>
        </w:r>
        <w:r w:rsidR="00670F63">
          <w:rPr>
            <w:noProof/>
            <w:webHidden/>
          </w:rPr>
          <w:fldChar w:fldCharType="end"/>
        </w:r>
      </w:hyperlink>
    </w:p>
    <w:p w14:paraId="3C0BEF3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5" w:history="1">
        <w:r w:rsidR="00670F63" w:rsidRPr="0051227D">
          <w:rPr>
            <w:rStyle w:val="Hyperlink"/>
            <w:noProof/>
          </w:rPr>
          <w:t>Ilustración 33 - Prototipo de Interfaz de Lista de Espera</w:t>
        </w:r>
        <w:r w:rsidR="00670F63">
          <w:rPr>
            <w:noProof/>
            <w:webHidden/>
          </w:rPr>
          <w:tab/>
        </w:r>
        <w:r w:rsidR="00670F63">
          <w:rPr>
            <w:noProof/>
            <w:webHidden/>
          </w:rPr>
          <w:fldChar w:fldCharType="begin"/>
        </w:r>
        <w:r w:rsidR="00670F63">
          <w:rPr>
            <w:noProof/>
            <w:webHidden/>
          </w:rPr>
          <w:instrText xml:space="preserve"> PAGEREF _Toc513444155 \h </w:instrText>
        </w:r>
        <w:r w:rsidR="00670F63">
          <w:rPr>
            <w:noProof/>
            <w:webHidden/>
          </w:rPr>
        </w:r>
        <w:r w:rsidR="00670F63">
          <w:rPr>
            <w:noProof/>
            <w:webHidden/>
          </w:rPr>
          <w:fldChar w:fldCharType="separate"/>
        </w:r>
        <w:r w:rsidR="00283A42">
          <w:rPr>
            <w:noProof/>
            <w:webHidden/>
          </w:rPr>
          <w:t>57</w:t>
        </w:r>
        <w:r w:rsidR="00670F63">
          <w:rPr>
            <w:noProof/>
            <w:webHidden/>
          </w:rPr>
          <w:fldChar w:fldCharType="end"/>
        </w:r>
      </w:hyperlink>
    </w:p>
    <w:p w14:paraId="30E476E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6" w:history="1">
        <w:r w:rsidR="00670F63" w:rsidRPr="0051227D">
          <w:rPr>
            <w:rStyle w:val="Hyperlink"/>
            <w:noProof/>
          </w:rPr>
          <w:t>Ilustración 34 - Prototipo de Interfaz de Confirmar Estudios</w:t>
        </w:r>
        <w:r w:rsidR="00670F63">
          <w:rPr>
            <w:noProof/>
            <w:webHidden/>
          </w:rPr>
          <w:tab/>
        </w:r>
        <w:r w:rsidR="00670F63">
          <w:rPr>
            <w:noProof/>
            <w:webHidden/>
          </w:rPr>
          <w:fldChar w:fldCharType="begin"/>
        </w:r>
        <w:r w:rsidR="00670F63">
          <w:rPr>
            <w:noProof/>
            <w:webHidden/>
          </w:rPr>
          <w:instrText xml:space="preserve"> PAGEREF _Toc513444156 \h </w:instrText>
        </w:r>
        <w:r w:rsidR="00670F63">
          <w:rPr>
            <w:noProof/>
            <w:webHidden/>
          </w:rPr>
        </w:r>
        <w:r w:rsidR="00670F63">
          <w:rPr>
            <w:noProof/>
            <w:webHidden/>
          </w:rPr>
          <w:fldChar w:fldCharType="separate"/>
        </w:r>
        <w:r w:rsidR="00283A42">
          <w:rPr>
            <w:noProof/>
            <w:webHidden/>
          </w:rPr>
          <w:t>58</w:t>
        </w:r>
        <w:r w:rsidR="00670F63">
          <w:rPr>
            <w:noProof/>
            <w:webHidden/>
          </w:rPr>
          <w:fldChar w:fldCharType="end"/>
        </w:r>
      </w:hyperlink>
    </w:p>
    <w:p w14:paraId="47B2740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7" w:history="1">
        <w:r w:rsidR="00670F63" w:rsidRPr="0051227D">
          <w:rPr>
            <w:rStyle w:val="Hyperlink"/>
            <w:noProof/>
          </w:rPr>
          <w:t>Ilustración 35 - Prototipo de Interfaz de Consulta - Datos Generales</w:t>
        </w:r>
        <w:r w:rsidR="00670F63">
          <w:rPr>
            <w:noProof/>
            <w:webHidden/>
          </w:rPr>
          <w:tab/>
        </w:r>
        <w:r w:rsidR="00670F63">
          <w:rPr>
            <w:noProof/>
            <w:webHidden/>
          </w:rPr>
          <w:fldChar w:fldCharType="begin"/>
        </w:r>
        <w:r w:rsidR="00670F63">
          <w:rPr>
            <w:noProof/>
            <w:webHidden/>
          </w:rPr>
          <w:instrText xml:space="preserve"> PAGEREF _Toc513444157 \h </w:instrText>
        </w:r>
        <w:r w:rsidR="00670F63">
          <w:rPr>
            <w:noProof/>
            <w:webHidden/>
          </w:rPr>
        </w:r>
        <w:r w:rsidR="00670F63">
          <w:rPr>
            <w:noProof/>
            <w:webHidden/>
          </w:rPr>
          <w:fldChar w:fldCharType="separate"/>
        </w:r>
        <w:r w:rsidR="00283A42">
          <w:rPr>
            <w:noProof/>
            <w:webHidden/>
          </w:rPr>
          <w:t>59</w:t>
        </w:r>
        <w:r w:rsidR="00670F63">
          <w:rPr>
            <w:noProof/>
            <w:webHidden/>
          </w:rPr>
          <w:fldChar w:fldCharType="end"/>
        </w:r>
      </w:hyperlink>
    </w:p>
    <w:p w14:paraId="241A10E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8" w:history="1">
        <w:r w:rsidR="00670F63" w:rsidRPr="0051227D">
          <w:rPr>
            <w:rStyle w:val="Hyperlink"/>
            <w:noProof/>
          </w:rPr>
          <w:t>Ilustración 36 - Prototipo de Interfaz de Consulta – Diagnóstico</w:t>
        </w:r>
        <w:r w:rsidR="00670F63">
          <w:rPr>
            <w:noProof/>
            <w:webHidden/>
          </w:rPr>
          <w:tab/>
        </w:r>
        <w:r w:rsidR="00670F63">
          <w:rPr>
            <w:noProof/>
            <w:webHidden/>
          </w:rPr>
          <w:fldChar w:fldCharType="begin"/>
        </w:r>
        <w:r w:rsidR="00670F63">
          <w:rPr>
            <w:noProof/>
            <w:webHidden/>
          </w:rPr>
          <w:instrText xml:space="preserve"> PAGEREF _Toc513444158 \h </w:instrText>
        </w:r>
        <w:r w:rsidR="00670F63">
          <w:rPr>
            <w:noProof/>
            <w:webHidden/>
          </w:rPr>
        </w:r>
        <w:r w:rsidR="00670F63">
          <w:rPr>
            <w:noProof/>
            <w:webHidden/>
          </w:rPr>
          <w:fldChar w:fldCharType="separate"/>
        </w:r>
        <w:r w:rsidR="00283A42">
          <w:rPr>
            <w:noProof/>
            <w:webHidden/>
          </w:rPr>
          <w:t>59</w:t>
        </w:r>
        <w:r w:rsidR="00670F63">
          <w:rPr>
            <w:noProof/>
            <w:webHidden/>
          </w:rPr>
          <w:fldChar w:fldCharType="end"/>
        </w:r>
      </w:hyperlink>
    </w:p>
    <w:p w14:paraId="17073806"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59" w:history="1">
        <w:r w:rsidR="00670F63" w:rsidRPr="0051227D">
          <w:rPr>
            <w:rStyle w:val="Hyperlink"/>
            <w:noProof/>
          </w:rPr>
          <w:t>Ilustración 37 - Prototipo de Interfaz de Consulta – Paraclínico</w:t>
        </w:r>
        <w:r w:rsidR="00670F63">
          <w:rPr>
            <w:noProof/>
            <w:webHidden/>
          </w:rPr>
          <w:tab/>
        </w:r>
        <w:r w:rsidR="00670F63">
          <w:rPr>
            <w:noProof/>
            <w:webHidden/>
          </w:rPr>
          <w:fldChar w:fldCharType="begin"/>
        </w:r>
        <w:r w:rsidR="00670F63">
          <w:rPr>
            <w:noProof/>
            <w:webHidden/>
          </w:rPr>
          <w:instrText xml:space="preserve"> PAGEREF _Toc513444159 \h </w:instrText>
        </w:r>
        <w:r w:rsidR="00670F63">
          <w:rPr>
            <w:noProof/>
            <w:webHidden/>
          </w:rPr>
        </w:r>
        <w:r w:rsidR="00670F63">
          <w:rPr>
            <w:noProof/>
            <w:webHidden/>
          </w:rPr>
          <w:fldChar w:fldCharType="separate"/>
        </w:r>
        <w:r w:rsidR="00283A42">
          <w:rPr>
            <w:noProof/>
            <w:webHidden/>
          </w:rPr>
          <w:t>60</w:t>
        </w:r>
        <w:r w:rsidR="00670F63">
          <w:rPr>
            <w:noProof/>
            <w:webHidden/>
          </w:rPr>
          <w:fldChar w:fldCharType="end"/>
        </w:r>
      </w:hyperlink>
    </w:p>
    <w:p w14:paraId="0AFD0A4F"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0" w:history="1">
        <w:r w:rsidR="00670F63" w:rsidRPr="0051227D">
          <w:rPr>
            <w:rStyle w:val="Hyperlink"/>
            <w:noProof/>
          </w:rPr>
          <w:t>Ilustración 38 - Prototipo de Interfaz de Consulta – Interconsulta</w:t>
        </w:r>
        <w:r w:rsidR="00670F63">
          <w:rPr>
            <w:noProof/>
            <w:webHidden/>
          </w:rPr>
          <w:tab/>
        </w:r>
        <w:r w:rsidR="00670F63">
          <w:rPr>
            <w:noProof/>
            <w:webHidden/>
          </w:rPr>
          <w:fldChar w:fldCharType="begin"/>
        </w:r>
        <w:r w:rsidR="00670F63">
          <w:rPr>
            <w:noProof/>
            <w:webHidden/>
          </w:rPr>
          <w:instrText xml:space="preserve"> PAGEREF _Toc513444160 \h </w:instrText>
        </w:r>
        <w:r w:rsidR="00670F63">
          <w:rPr>
            <w:noProof/>
            <w:webHidden/>
          </w:rPr>
        </w:r>
        <w:r w:rsidR="00670F63">
          <w:rPr>
            <w:noProof/>
            <w:webHidden/>
          </w:rPr>
          <w:fldChar w:fldCharType="separate"/>
        </w:r>
        <w:r w:rsidR="00283A42">
          <w:rPr>
            <w:noProof/>
            <w:webHidden/>
          </w:rPr>
          <w:t>61</w:t>
        </w:r>
        <w:r w:rsidR="00670F63">
          <w:rPr>
            <w:noProof/>
            <w:webHidden/>
          </w:rPr>
          <w:fldChar w:fldCharType="end"/>
        </w:r>
      </w:hyperlink>
    </w:p>
    <w:p w14:paraId="2881412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1" w:history="1">
        <w:r w:rsidR="00670F63" w:rsidRPr="0051227D">
          <w:rPr>
            <w:rStyle w:val="Hyperlink"/>
            <w:noProof/>
          </w:rPr>
          <w:t>Ilustración 39 - Prototipo de Interfaz de Consulta – Tratamiento</w:t>
        </w:r>
        <w:r w:rsidR="00670F63">
          <w:rPr>
            <w:noProof/>
            <w:webHidden/>
          </w:rPr>
          <w:tab/>
        </w:r>
        <w:r w:rsidR="00670F63">
          <w:rPr>
            <w:noProof/>
            <w:webHidden/>
          </w:rPr>
          <w:fldChar w:fldCharType="begin"/>
        </w:r>
        <w:r w:rsidR="00670F63">
          <w:rPr>
            <w:noProof/>
            <w:webHidden/>
          </w:rPr>
          <w:instrText xml:space="preserve"> PAGEREF _Toc513444161 \h </w:instrText>
        </w:r>
        <w:r w:rsidR="00670F63">
          <w:rPr>
            <w:noProof/>
            <w:webHidden/>
          </w:rPr>
        </w:r>
        <w:r w:rsidR="00670F63">
          <w:rPr>
            <w:noProof/>
            <w:webHidden/>
          </w:rPr>
          <w:fldChar w:fldCharType="separate"/>
        </w:r>
        <w:r w:rsidR="00283A42">
          <w:rPr>
            <w:noProof/>
            <w:webHidden/>
          </w:rPr>
          <w:t>61</w:t>
        </w:r>
        <w:r w:rsidR="00670F63">
          <w:rPr>
            <w:noProof/>
            <w:webHidden/>
          </w:rPr>
          <w:fldChar w:fldCharType="end"/>
        </w:r>
      </w:hyperlink>
    </w:p>
    <w:p w14:paraId="01AD67D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2" w:history="1">
        <w:r w:rsidR="00670F63" w:rsidRPr="0051227D">
          <w:rPr>
            <w:rStyle w:val="Hyperlink"/>
            <w:noProof/>
          </w:rPr>
          <w:t>Ilustración 40 - Prototipo de Interfaz de Consulta - Plan de Trabajo</w:t>
        </w:r>
        <w:r w:rsidR="00670F63">
          <w:rPr>
            <w:noProof/>
            <w:webHidden/>
          </w:rPr>
          <w:tab/>
        </w:r>
        <w:r w:rsidR="00670F63">
          <w:rPr>
            <w:noProof/>
            <w:webHidden/>
          </w:rPr>
          <w:fldChar w:fldCharType="begin"/>
        </w:r>
        <w:r w:rsidR="00670F63">
          <w:rPr>
            <w:noProof/>
            <w:webHidden/>
          </w:rPr>
          <w:instrText xml:space="preserve"> PAGEREF _Toc513444162 \h </w:instrText>
        </w:r>
        <w:r w:rsidR="00670F63">
          <w:rPr>
            <w:noProof/>
            <w:webHidden/>
          </w:rPr>
        </w:r>
        <w:r w:rsidR="00670F63">
          <w:rPr>
            <w:noProof/>
            <w:webHidden/>
          </w:rPr>
          <w:fldChar w:fldCharType="separate"/>
        </w:r>
        <w:r w:rsidR="00283A42">
          <w:rPr>
            <w:noProof/>
            <w:webHidden/>
          </w:rPr>
          <w:t>62</w:t>
        </w:r>
        <w:r w:rsidR="00670F63">
          <w:rPr>
            <w:noProof/>
            <w:webHidden/>
          </w:rPr>
          <w:fldChar w:fldCharType="end"/>
        </w:r>
      </w:hyperlink>
    </w:p>
    <w:p w14:paraId="7474469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3" w:history="1">
        <w:r w:rsidR="00670F63" w:rsidRPr="0051227D">
          <w:rPr>
            <w:rStyle w:val="Hyperlink"/>
            <w:noProof/>
          </w:rPr>
          <w:t>Ilustración 41 - Prototipo de Interfaz de Consulta - Reposos y Permisos</w:t>
        </w:r>
        <w:r w:rsidR="00670F63">
          <w:rPr>
            <w:noProof/>
            <w:webHidden/>
          </w:rPr>
          <w:tab/>
        </w:r>
        <w:r w:rsidR="00670F63">
          <w:rPr>
            <w:noProof/>
            <w:webHidden/>
          </w:rPr>
          <w:fldChar w:fldCharType="begin"/>
        </w:r>
        <w:r w:rsidR="00670F63">
          <w:rPr>
            <w:noProof/>
            <w:webHidden/>
          </w:rPr>
          <w:instrText xml:space="preserve"> PAGEREF _Toc513444163 \h </w:instrText>
        </w:r>
        <w:r w:rsidR="00670F63">
          <w:rPr>
            <w:noProof/>
            <w:webHidden/>
          </w:rPr>
        </w:r>
        <w:r w:rsidR="00670F63">
          <w:rPr>
            <w:noProof/>
            <w:webHidden/>
          </w:rPr>
          <w:fldChar w:fldCharType="separate"/>
        </w:r>
        <w:r w:rsidR="00283A42">
          <w:rPr>
            <w:noProof/>
            <w:webHidden/>
          </w:rPr>
          <w:t>62</w:t>
        </w:r>
        <w:r w:rsidR="00670F63">
          <w:rPr>
            <w:noProof/>
            <w:webHidden/>
          </w:rPr>
          <w:fldChar w:fldCharType="end"/>
        </w:r>
      </w:hyperlink>
    </w:p>
    <w:p w14:paraId="2BC4F94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4" w:history="1">
        <w:r w:rsidR="00670F63" w:rsidRPr="0051227D">
          <w:rPr>
            <w:rStyle w:val="Hyperlink"/>
            <w:noProof/>
          </w:rPr>
          <w:t>Ilustración 42 - Prototipo de Presentación de Cuadros de Mando</w:t>
        </w:r>
        <w:r w:rsidR="00670F63">
          <w:rPr>
            <w:noProof/>
            <w:webHidden/>
          </w:rPr>
          <w:tab/>
        </w:r>
        <w:r w:rsidR="00670F63">
          <w:rPr>
            <w:noProof/>
            <w:webHidden/>
          </w:rPr>
          <w:fldChar w:fldCharType="begin"/>
        </w:r>
        <w:r w:rsidR="00670F63">
          <w:rPr>
            <w:noProof/>
            <w:webHidden/>
          </w:rPr>
          <w:instrText xml:space="preserve"> PAGEREF _Toc513444164 \h </w:instrText>
        </w:r>
        <w:r w:rsidR="00670F63">
          <w:rPr>
            <w:noProof/>
            <w:webHidden/>
          </w:rPr>
        </w:r>
        <w:r w:rsidR="00670F63">
          <w:rPr>
            <w:noProof/>
            <w:webHidden/>
          </w:rPr>
          <w:fldChar w:fldCharType="separate"/>
        </w:r>
        <w:r w:rsidR="00283A42">
          <w:rPr>
            <w:noProof/>
            <w:webHidden/>
          </w:rPr>
          <w:t>63</w:t>
        </w:r>
        <w:r w:rsidR="00670F63">
          <w:rPr>
            <w:noProof/>
            <w:webHidden/>
          </w:rPr>
          <w:fldChar w:fldCharType="end"/>
        </w:r>
      </w:hyperlink>
    </w:p>
    <w:p w14:paraId="3E9B20D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5" w:history="1">
        <w:r w:rsidR="00670F63" w:rsidRPr="0051227D">
          <w:rPr>
            <w:rStyle w:val="Hyperlink"/>
            <w:noProof/>
          </w:rPr>
          <w:t>Ilustración 43 - Interfaz Registro de Citas</w:t>
        </w:r>
        <w:r w:rsidR="00670F63">
          <w:rPr>
            <w:noProof/>
            <w:webHidden/>
          </w:rPr>
          <w:tab/>
        </w:r>
        <w:r w:rsidR="00670F63">
          <w:rPr>
            <w:noProof/>
            <w:webHidden/>
          </w:rPr>
          <w:fldChar w:fldCharType="begin"/>
        </w:r>
        <w:r w:rsidR="00670F63">
          <w:rPr>
            <w:noProof/>
            <w:webHidden/>
          </w:rPr>
          <w:instrText xml:space="preserve"> PAGEREF _Toc513444165 \h </w:instrText>
        </w:r>
        <w:r w:rsidR="00670F63">
          <w:rPr>
            <w:noProof/>
            <w:webHidden/>
          </w:rPr>
        </w:r>
        <w:r w:rsidR="00670F63">
          <w:rPr>
            <w:noProof/>
            <w:webHidden/>
          </w:rPr>
          <w:fldChar w:fldCharType="separate"/>
        </w:r>
        <w:r w:rsidR="00283A42">
          <w:rPr>
            <w:noProof/>
            <w:webHidden/>
          </w:rPr>
          <w:t>64</w:t>
        </w:r>
        <w:r w:rsidR="00670F63">
          <w:rPr>
            <w:noProof/>
            <w:webHidden/>
          </w:rPr>
          <w:fldChar w:fldCharType="end"/>
        </w:r>
      </w:hyperlink>
    </w:p>
    <w:p w14:paraId="60476CA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6" w:history="1">
        <w:r w:rsidR="00670F63" w:rsidRPr="0051227D">
          <w:rPr>
            <w:rStyle w:val="Hyperlink"/>
            <w:noProof/>
          </w:rPr>
          <w:t>Ilustración 44 - Interfaz Registro de Citas - Horario</w:t>
        </w:r>
        <w:r w:rsidR="00670F63">
          <w:rPr>
            <w:noProof/>
            <w:webHidden/>
          </w:rPr>
          <w:tab/>
        </w:r>
        <w:r w:rsidR="00670F63">
          <w:rPr>
            <w:noProof/>
            <w:webHidden/>
          </w:rPr>
          <w:fldChar w:fldCharType="begin"/>
        </w:r>
        <w:r w:rsidR="00670F63">
          <w:rPr>
            <w:noProof/>
            <w:webHidden/>
          </w:rPr>
          <w:instrText xml:space="preserve"> PAGEREF _Toc513444166 \h </w:instrText>
        </w:r>
        <w:r w:rsidR="00670F63">
          <w:rPr>
            <w:noProof/>
            <w:webHidden/>
          </w:rPr>
        </w:r>
        <w:r w:rsidR="00670F63">
          <w:rPr>
            <w:noProof/>
            <w:webHidden/>
          </w:rPr>
          <w:fldChar w:fldCharType="separate"/>
        </w:r>
        <w:r w:rsidR="00283A42">
          <w:rPr>
            <w:noProof/>
            <w:webHidden/>
          </w:rPr>
          <w:t>65</w:t>
        </w:r>
        <w:r w:rsidR="00670F63">
          <w:rPr>
            <w:noProof/>
            <w:webHidden/>
          </w:rPr>
          <w:fldChar w:fldCharType="end"/>
        </w:r>
      </w:hyperlink>
    </w:p>
    <w:p w14:paraId="2F1F7A3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7" w:history="1">
        <w:r w:rsidR="00670F63" w:rsidRPr="0051227D">
          <w:rPr>
            <w:rStyle w:val="Hyperlink"/>
            <w:noProof/>
          </w:rPr>
          <w:t>Ilustración 45 - Interfaz Registro de Citas - Resumen</w:t>
        </w:r>
        <w:r w:rsidR="00670F63">
          <w:rPr>
            <w:noProof/>
            <w:webHidden/>
          </w:rPr>
          <w:tab/>
        </w:r>
        <w:r w:rsidR="00670F63">
          <w:rPr>
            <w:noProof/>
            <w:webHidden/>
          </w:rPr>
          <w:fldChar w:fldCharType="begin"/>
        </w:r>
        <w:r w:rsidR="00670F63">
          <w:rPr>
            <w:noProof/>
            <w:webHidden/>
          </w:rPr>
          <w:instrText xml:space="preserve"> PAGEREF _Toc513444167 \h </w:instrText>
        </w:r>
        <w:r w:rsidR="00670F63">
          <w:rPr>
            <w:noProof/>
            <w:webHidden/>
          </w:rPr>
        </w:r>
        <w:r w:rsidR="00670F63">
          <w:rPr>
            <w:noProof/>
            <w:webHidden/>
          </w:rPr>
          <w:fldChar w:fldCharType="separate"/>
        </w:r>
        <w:r w:rsidR="00283A42">
          <w:rPr>
            <w:noProof/>
            <w:webHidden/>
          </w:rPr>
          <w:t>66</w:t>
        </w:r>
        <w:r w:rsidR="00670F63">
          <w:rPr>
            <w:noProof/>
            <w:webHidden/>
          </w:rPr>
          <w:fldChar w:fldCharType="end"/>
        </w:r>
      </w:hyperlink>
    </w:p>
    <w:p w14:paraId="65A0510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8" w:history="1">
        <w:r w:rsidR="00670F63" w:rsidRPr="0051227D">
          <w:rPr>
            <w:rStyle w:val="Hyperlink"/>
            <w:noProof/>
          </w:rPr>
          <w:t>Ilustración 46 - Interfaz Ingreso de Pacientes</w:t>
        </w:r>
        <w:r w:rsidR="00670F63">
          <w:rPr>
            <w:noProof/>
            <w:webHidden/>
          </w:rPr>
          <w:tab/>
        </w:r>
        <w:r w:rsidR="00670F63">
          <w:rPr>
            <w:noProof/>
            <w:webHidden/>
          </w:rPr>
          <w:fldChar w:fldCharType="begin"/>
        </w:r>
        <w:r w:rsidR="00670F63">
          <w:rPr>
            <w:noProof/>
            <w:webHidden/>
          </w:rPr>
          <w:instrText xml:space="preserve"> PAGEREF _Toc513444168 \h </w:instrText>
        </w:r>
        <w:r w:rsidR="00670F63">
          <w:rPr>
            <w:noProof/>
            <w:webHidden/>
          </w:rPr>
        </w:r>
        <w:r w:rsidR="00670F63">
          <w:rPr>
            <w:noProof/>
            <w:webHidden/>
          </w:rPr>
          <w:fldChar w:fldCharType="separate"/>
        </w:r>
        <w:r w:rsidR="00283A42">
          <w:rPr>
            <w:noProof/>
            <w:webHidden/>
          </w:rPr>
          <w:t>67</w:t>
        </w:r>
        <w:r w:rsidR="00670F63">
          <w:rPr>
            <w:noProof/>
            <w:webHidden/>
          </w:rPr>
          <w:fldChar w:fldCharType="end"/>
        </w:r>
      </w:hyperlink>
    </w:p>
    <w:p w14:paraId="5250F9C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69" w:history="1">
        <w:r w:rsidR="00670F63" w:rsidRPr="0051227D">
          <w:rPr>
            <w:rStyle w:val="Hyperlink"/>
            <w:noProof/>
          </w:rPr>
          <w:t>Ilustración 47 - Interfaz Ingreso de Pacientes - Seleccionar Citas</w:t>
        </w:r>
        <w:r w:rsidR="00670F63">
          <w:rPr>
            <w:noProof/>
            <w:webHidden/>
          </w:rPr>
          <w:tab/>
        </w:r>
        <w:r w:rsidR="00670F63">
          <w:rPr>
            <w:noProof/>
            <w:webHidden/>
          </w:rPr>
          <w:fldChar w:fldCharType="begin"/>
        </w:r>
        <w:r w:rsidR="00670F63">
          <w:rPr>
            <w:noProof/>
            <w:webHidden/>
          </w:rPr>
          <w:instrText xml:space="preserve"> PAGEREF _Toc513444169 \h </w:instrText>
        </w:r>
        <w:r w:rsidR="00670F63">
          <w:rPr>
            <w:noProof/>
            <w:webHidden/>
          </w:rPr>
        </w:r>
        <w:r w:rsidR="00670F63">
          <w:rPr>
            <w:noProof/>
            <w:webHidden/>
          </w:rPr>
          <w:fldChar w:fldCharType="separate"/>
        </w:r>
        <w:r w:rsidR="00283A42">
          <w:rPr>
            <w:noProof/>
            <w:webHidden/>
          </w:rPr>
          <w:t>67</w:t>
        </w:r>
        <w:r w:rsidR="00670F63">
          <w:rPr>
            <w:noProof/>
            <w:webHidden/>
          </w:rPr>
          <w:fldChar w:fldCharType="end"/>
        </w:r>
      </w:hyperlink>
    </w:p>
    <w:p w14:paraId="078AC2F3"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0" w:history="1">
        <w:r w:rsidR="00670F63" w:rsidRPr="0051227D">
          <w:rPr>
            <w:rStyle w:val="Hyperlink"/>
            <w:noProof/>
          </w:rPr>
          <w:t>Ilustración 48 - Interfaz Ingreso de Pacientes - Pestaña Datos del Paciente</w:t>
        </w:r>
        <w:r w:rsidR="00670F63">
          <w:rPr>
            <w:noProof/>
            <w:webHidden/>
          </w:rPr>
          <w:tab/>
        </w:r>
        <w:r w:rsidR="00670F63">
          <w:rPr>
            <w:noProof/>
            <w:webHidden/>
          </w:rPr>
          <w:fldChar w:fldCharType="begin"/>
        </w:r>
        <w:r w:rsidR="00670F63">
          <w:rPr>
            <w:noProof/>
            <w:webHidden/>
          </w:rPr>
          <w:instrText xml:space="preserve"> PAGEREF _Toc513444170 \h </w:instrText>
        </w:r>
        <w:r w:rsidR="00670F63">
          <w:rPr>
            <w:noProof/>
            <w:webHidden/>
          </w:rPr>
        </w:r>
        <w:r w:rsidR="00670F63">
          <w:rPr>
            <w:noProof/>
            <w:webHidden/>
          </w:rPr>
          <w:fldChar w:fldCharType="separate"/>
        </w:r>
        <w:r w:rsidR="00283A42">
          <w:rPr>
            <w:noProof/>
            <w:webHidden/>
          </w:rPr>
          <w:t>68</w:t>
        </w:r>
        <w:r w:rsidR="00670F63">
          <w:rPr>
            <w:noProof/>
            <w:webHidden/>
          </w:rPr>
          <w:fldChar w:fldCharType="end"/>
        </w:r>
      </w:hyperlink>
    </w:p>
    <w:p w14:paraId="7165A99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1" w:history="1">
        <w:r w:rsidR="00670F63" w:rsidRPr="0051227D">
          <w:rPr>
            <w:rStyle w:val="Hyperlink"/>
            <w:noProof/>
          </w:rPr>
          <w:t>Ilustración 49 - Interfaz Ingreso de Pacientes - Pestaña Carga Familiar</w:t>
        </w:r>
        <w:r w:rsidR="00670F63">
          <w:rPr>
            <w:noProof/>
            <w:webHidden/>
          </w:rPr>
          <w:tab/>
        </w:r>
        <w:r w:rsidR="00670F63">
          <w:rPr>
            <w:noProof/>
            <w:webHidden/>
          </w:rPr>
          <w:fldChar w:fldCharType="begin"/>
        </w:r>
        <w:r w:rsidR="00670F63">
          <w:rPr>
            <w:noProof/>
            <w:webHidden/>
          </w:rPr>
          <w:instrText xml:space="preserve"> PAGEREF _Toc513444171 \h </w:instrText>
        </w:r>
        <w:r w:rsidR="00670F63">
          <w:rPr>
            <w:noProof/>
            <w:webHidden/>
          </w:rPr>
        </w:r>
        <w:r w:rsidR="00670F63">
          <w:rPr>
            <w:noProof/>
            <w:webHidden/>
          </w:rPr>
          <w:fldChar w:fldCharType="separate"/>
        </w:r>
        <w:r w:rsidR="00283A42">
          <w:rPr>
            <w:noProof/>
            <w:webHidden/>
          </w:rPr>
          <w:t>69</w:t>
        </w:r>
        <w:r w:rsidR="00670F63">
          <w:rPr>
            <w:noProof/>
            <w:webHidden/>
          </w:rPr>
          <w:fldChar w:fldCharType="end"/>
        </w:r>
      </w:hyperlink>
    </w:p>
    <w:p w14:paraId="6427BA0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2" w:history="1">
        <w:r w:rsidR="00670F63" w:rsidRPr="0051227D">
          <w:rPr>
            <w:rStyle w:val="Hyperlink"/>
            <w:noProof/>
          </w:rPr>
          <w:t>Ilustración 50 - Interfaz Ingreso de Pacientes - Pestaña Responsable de Pago</w:t>
        </w:r>
        <w:r w:rsidR="00670F63">
          <w:rPr>
            <w:noProof/>
            <w:webHidden/>
          </w:rPr>
          <w:tab/>
        </w:r>
        <w:r w:rsidR="00670F63">
          <w:rPr>
            <w:noProof/>
            <w:webHidden/>
          </w:rPr>
          <w:fldChar w:fldCharType="begin"/>
        </w:r>
        <w:r w:rsidR="00670F63">
          <w:rPr>
            <w:noProof/>
            <w:webHidden/>
          </w:rPr>
          <w:instrText xml:space="preserve"> PAGEREF _Toc513444172 \h </w:instrText>
        </w:r>
        <w:r w:rsidR="00670F63">
          <w:rPr>
            <w:noProof/>
            <w:webHidden/>
          </w:rPr>
        </w:r>
        <w:r w:rsidR="00670F63">
          <w:rPr>
            <w:noProof/>
            <w:webHidden/>
          </w:rPr>
          <w:fldChar w:fldCharType="separate"/>
        </w:r>
        <w:r w:rsidR="00283A42">
          <w:rPr>
            <w:noProof/>
            <w:webHidden/>
          </w:rPr>
          <w:t>69</w:t>
        </w:r>
        <w:r w:rsidR="00670F63">
          <w:rPr>
            <w:noProof/>
            <w:webHidden/>
          </w:rPr>
          <w:fldChar w:fldCharType="end"/>
        </w:r>
      </w:hyperlink>
    </w:p>
    <w:p w14:paraId="6317A263"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3" w:history="1">
        <w:r w:rsidR="00670F63" w:rsidRPr="0051227D">
          <w:rPr>
            <w:rStyle w:val="Hyperlink"/>
            <w:noProof/>
          </w:rPr>
          <w:t>Ilustración 51 - Interfaz Ingreso de Pacientes - Pestaña Servicios</w:t>
        </w:r>
        <w:r w:rsidR="00670F63">
          <w:rPr>
            <w:noProof/>
            <w:webHidden/>
          </w:rPr>
          <w:tab/>
        </w:r>
        <w:r w:rsidR="00670F63">
          <w:rPr>
            <w:noProof/>
            <w:webHidden/>
          </w:rPr>
          <w:fldChar w:fldCharType="begin"/>
        </w:r>
        <w:r w:rsidR="00670F63">
          <w:rPr>
            <w:noProof/>
            <w:webHidden/>
          </w:rPr>
          <w:instrText xml:space="preserve"> PAGEREF _Toc513444173 \h </w:instrText>
        </w:r>
        <w:r w:rsidR="00670F63">
          <w:rPr>
            <w:noProof/>
            <w:webHidden/>
          </w:rPr>
        </w:r>
        <w:r w:rsidR="00670F63">
          <w:rPr>
            <w:noProof/>
            <w:webHidden/>
          </w:rPr>
          <w:fldChar w:fldCharType="separate"/>
        </w:r>
        <w:r w:rsidR="00283A42">
          <w:rPr>
            <w:noProof/>
            <w:webHidden/>
          </w:rPr>
          <w:t>70</w:t>
        </w:r>
        <w:r w:rsidR="00670F63">
          <w:rPr>
            <w:noProof/>
            <w:webHidden/>
          </w:rPr>
          <w:fldChar w:fldCharType="end"/>
        </w:r>
      </w:hyperlink>
    </w:p>
    <w:p w14:paraId="1CBD8AA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4" w:history="1">
        <w:r w:rsidR="00670F63" w:rsidRPr="0051227D">
          <w:rPr>
            <w:rStyle w:val="Hyperlink"/>
            <w:noProof/>
          </w:rPr>
          <w:t>Ilustración 52 - Interfaz Lista de Espera</w:t>
        </w:r>
        <w:r w:rsidR="00670F63">
          <w:rPr>
            <w:noProof/>
            <w:webHidden/>
          </w:rPr>
          <w:tab/>
        </w:r>
        <w:r w:rsidR="00670F63">
          <w:rPr>
            <w:noProof/>
            <w:webHidden/>
          </w:rPr>
          <w:fldChar w:fldCharType="begin"/>
        </w:r>
        <w:r w:rsidR="00670F63">
          <w:rPr>
            <w:noProof/>
            <w:webHidden/>
          </w:rPr>
          <w:instrText xml:space="preserve"> PAGEREF _Toc513444174 \h </w:instrText>
        </w:r>
        <w:r w:rsidR="00670F63">
          <w:rPr>
            <w:noProof/>
            <w:webHidden/>
          </w:rPr>
        </w:r>
        <w:r w:rsidR="00670F63">
          <w:rPr>
            <w:noProof/>
            <w:webHidden/>
          </w:rPr>
          <w:fldChar w:fldCharType="separate"/>
        </w:r>
        <w:r w:rsidR="00283A42">
          <w:rPr>
            <w:noProof/>
            <w:webHidden/>
          </w:rPr>
          <w:t>71</w:t>
        </w:r>
        <w:r w:rsidR="00670F63">
          <w:rPr>
            <w:noProof/>
            <w:webHidden/>
          </w:rPr>
          <w:fldChar w:fldCharType="end"/>
        </w:r>
      </w:hyperlink>
    </w:p>
    <w:p w14:paraId="2E7C1416"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5" w:history="1">
        <w:r w:rsidR="00670F63" w:rsidRPr="0051227D">
          <w:rPr>
            <w:rStyle w:val="Hyperlink"/>
            <w:noProof/>
          </w:rPr>
          <w:t>Ilustración 53 - Interfaz Confirmar Estudios</w:t>
        </w:r>
        <w:r w:rsidR="00670F63">
          <w:rPr>
            <w:noProof/>
            <w:webHidden/>
          </w:rPr>
          <w:tab/>
        </w:r>
        <w:r w:rsidR="00670F63">
          <w:rPr>
            <w:noProof/>
            <w:webHidden/>
          </w:rPr>
          <w:fldChar w:fldCharType="begin"/>
        </w:r>
        <w:r w:rsidR="00670F63">
          <w:rPr>
            <w:noProof/>
            <w:webHidden/>
          </w:rPr>
          <w:instrText xml:space="preserve"> PAGEREF _Toc513444175 \h </w:instrText>
        </w:r>
        <w:r w:rsidR="00670F63">
          <w:rPr>
            <w:noProof/>
            <w:webHidden/>
          </w:rPr>
        </w:r>
        <w:r w:rsidR="00670F63">
          <w:rPr>
            <w:noProof/>
            <w:webHidden/>
          </w:rPr>
          <w:fldChar w:fldCharType="separate"/>
        </w:r>
        <w:r w:rsidR="00283A42">
          <w:rPr>
            <w:noProof/>
            <w:webHidden/>
          </w:rPr>
          <w:t>72</w:t>
        </w:r>
        <w:r w:rsidR="00670F63">
          <w:rPr>
            <w:noProof/>
            <w:webHidden/>
          </w:rPr>
          <w:fldChar w:fldCharType="end"/>
        </w:r>
      </w:hyperlink>
    </w:p>
    <w:p w14:paraId="691B6269"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6" w:history="1">
        <w:r w:rsidR="00670F63" w:rsidRPr="0051227D">
          <w:rPr>
            <w:rStyle w:val="Hyperlink"/>
            <w:noProof/>
          </w:rPr>
          <w:t>Ilustración 54 - Interfaz Confirmar Estudios - Duplicar Consulta</w:t>
        </w:r>
        <w:r w:rsidR="00670F63">
          <w:rPr>
            <w:noProof/>
            <w:webHidden/>
          </w:rPr>
          <w:tab/>
        </w:r>
        <w:r w:rsidR="00670F63">
          <w:rPr>
            <w:noProof/>
            <w:webHidden/>
          </w:rPr>
          <w:fldChar w:fldCharType="begin"/>
        </w:r>
        <w:r w:rsidR="00670F63">
          <w:rPr>
            <w:noProof/>
            <w:webHidden/>
          </w:rPr>
          <w:instrText xml:space="preserve"> PAGEREF _Toc513444176 \h </w:instrText>
        </w:r>
        <w:r w:rsidR="00670F63">
          <w:rPr>
            <w:noProof/>
            <w:webHidden/>
          </w:rPr>
        </w:r>
        <w:r w:rsidR="00670F63">
          <w:rPr>
            <w:noProof/>
            <w:webHidden/>
          </w:rPr>
          <w:fldChar w:fldCharType="separate"/>
        </w:r>
        <w:r w:rsidR="00283A42">
          <w:rPr>
            <w:noProof/>
            <w:webHidden/>
          </w:rPr>
          <w:t>73</w:t>
        </w:r>
        <w:r w:rsidR="00670F63">
          <w:rPr>
            <w:noProof/>
            <w:webHidden/>
          </w:rPr>
          <w:fldChar w:fldCharType="end"/>
        </w:r>
      </w:hyperlink>
    </w:p>
    <w:p w14:paraId="5A9B4EDA"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7" w:history="1">
        <w:r w:rsidR="00670F63" w:rsidRPr="0051227D">
          <w:rPr>
            <w:rStyle w:val="Hyperlink"/>
            <w:noProof/>
          </w:rPr>
          <w:t>Ilustración 55 - Interfaz Consulta - Datos Generales</w:t>
        </w:r>
        <w:r w:rsidR="00670F63">
          <w:rPr>
            <w:noProof/>
            <w:webHidden/>
          </w:rPr>
          <w:tab/>
        </w:r>
        <w:r w:rsidR="00670F63">
          <w:rPr>
            <w:noProof/>
            <w:webHidden/>
          </w:rPr>
          <w:fldChar w:fldCharType="begin"/>
        </w:r>
        <w:r w:rsidR="00670F63">
          <w:rPr>
            <w:noProof/>
            <w:webHidden/>
          </w:rPr>
          <w:instrText xml:space="preserve"> PAGEREF _Toc513444177 \h </w:instrText>
        </w:r>
        <w:r w:rsidR="00670F63">
          <w:rPr>
            <w:noProof/>
            <w:webHidden/>
          </w:rPr>
        </w:r>
        <w:r w:rsidR="00670F63">
          <w:rPr>
            <w:noProof/>
            <w:webHidden/>
          </w:rPr>
          <w:fldChar w:fldCharType="separate"/>
        </w:r>
        <w:r w:rsidR="00283A42">
          <w:rPr>
            <w:noProof/>
            <w:webHidden/>
          </w:rPr>
          <w:t>74</w:t>
        </w:r>
        <w:r w:rsidR="00670F63">
          <w:rPr>
            <w:noProof/>
            <w:webHidden/>
          </w:rPr>
          <w:fldChar w:fldCharType="end"/>
        </w:r>
      </w:hyperlink>
    </w:p>
    <w:p w14:paraId="132CF2F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8" w:history="1">
        <w:r w:rsidR="00670F63" w:rsidRPr="0051227D">
          <w:rPr>
            <w:rStyle w:val="Hyperlink"/>
            <w:noProof/>
          </w:rPr>
          <w:t>Ilustración 56 - Interfaz Consulta - Antecedentes</w:t>
        </w:r>
        <w:r w:rsidR="00670F63">
          <w:rPr>
            <w:noProof/>
            <w:webHidden/>
          </w:rPr>
          <w:tab/>
        </w:r>
        <w:r w:rsidR="00670F63">
          <w:rPr>
            <w:noProof/>
            <w:webHidden/>
          </w:rPr>
          <w:fldChar w:fldCharType="begin"/>
        </w:r>
        <w:r w:rsidR="00670F63">
          <w:rPr>
            <w:noProof/>
            <w:webHidden/>
          </w:rPr>
          <w:instrText xml:space="preserve"> PAGEREF _Toc513444178 \h </w:instrText>
        </w:r>
        <w:r w:rsidR="00670F63">
          <w:rPr>
            <w:noProof/>
            <w:webHidden/>
          </w:rPr>
        </w:r>
        <w:r w:rsidR="00670F63">
          <w:rPr>
            <w:noProof/>
            <w:webHidden/>
          </w:rPr>
          <w:fldChar w:fldCharType="separate"/>
        </w:r>
        <w:r w:rsidR="00283A42">
          <w:rPr>
            <w:noProof/>
            <w:webHidden/>
          </w:rPr>
          <w:t>74</w:t>
        </w:r>
        <w:r w:rsidR="00670F63">
          <w:rPr>
            <w:noProof/>
            <w:webHidden/>
          </w:rPr>
          <w:fldChar w:fldCharType="end"/>
        </w:r>
      </w:hyperlink>
    </w:p>
    <w:p w14:paraId="3E70B0B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79" w:history="1">
        <w:r w:rsidR="00670F63" w:rsidRPr="0051227D">
          <w:rPr>
            <w:rStyle w:val="Hyperlink"/>
            <w:noProof/>
          </w:rPr>
          <w:t>Ilustración 57 - Interfaz Consulta - Examen Físico</w:t>
        </w:r>
        <w:r w:rsidR="00670F63">
          <w:rPr>
            <w:noProof/>
            <w:webHidden/>
          </w:rPr>
          <w:tab/>
        </w:r>
        <w:r w:rsidR="00670F63">
          <w:rPr>
            <w:noProof/>
            <w:webHidden/>
          </w:rPr>
          <w:fldChar w:fldCharType="begin"/>
        </w:r>
        <w:r w:rsidR="00670F63">
          <w:rPr>
            <w:noProof/>
            <w:webHidden/>
          </w:rPr>
          <w:instrText xml:space="preserve"> PAGEREF _Toc513444179 \h </w:instrText>
        </w:r>
        <w:r w:rsidR="00670F63">
          <w:rPr>
            <w:noProof/>
            <w:webHidden/>
          </w:rPr>
        </w:r>
        <w:r w:rsidR="00670F63">
          <w:rPr>
            <w:noProof/>
            <w:webHidden/>
          </w:rPr>
          <w:fldChar w:fldCharType="separate"/>
        </w:r>
        <w:r w:rsidR="00283A42">
          <w:rPr>
            <w:noProof/>
            <w:webHidden/>
          </w:rPr>
          <w:t>75</w:t>
        </w:r>
        <w:r w:rsidR="00670F63">
          <w:rPr>
            <w:noProof/>
            <w:webHidden/>
          </w:rPr>
          <w:fldChar w:fldCharType="end"/>
        </w:r>
      </w:hyperlink>
    </w:p>
    <w:p w14:paraId="04371F1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0" w:history="1">
        <w:r w:rsidR="00670F63" w:rsidRPr="0051227D">
          <w:rPr>
            <w:rStyle w:val="Hyperlink"/>
            <w:noProof/>
          </w:rPr>
          <w:t>Ilustración 58 - Interfaz Consulta - Agregar Diagnóstico</w:t>
        </w:r>
        <w:r w:rsidR="00670F63">
          <w:rPr>
            <w:noProof/>
            <w:webHidden/>
          </w:rPr>
          <w:tab/>
        </w:r>
        <w:r w:rsidR="00670F63">
          <w:rPr>
            <w:noProof/>
            <w:webHidden/>
          </w:rPr>
          <w:fldChar w:fldCharType="begin"/>
        </w:r>
        <w:r w:rsidR="00670F63">
          <w:rPr>
            <w:noProof/>
            <w:webHidden/>
          </w:rPr>
          <w:instrText xml:space="preserve"> PAGEREF _Toc513444180 \h </w:instrText>
        </w:r>
        <w:r w:rsidR="00670F63">
          <w:rPr>
            <w:noProof/>
            <w:webHidden/>
          </w:rPr>
        </w:r>
        <w:r w:rsidR="00670F63">
          <w:rPr>
            <w:noProof/>
            <w:webHidden/>
          </w:rPr>
          <w:fldChar w:fldCharType="separate"/>
        </w:r>
        <w:r w:rsidR="00283A42">
          <w:rPr>
            <w:noProof/>
            <w:webHidden/>
          </w:rPr>
          <w:t>76</w:t>
        </w:r>
        <w:r w:rsidR="00670F63">
          <w:rPr>
            <w:noProof/>
            <w:webHidden/>
          </w:rPr>
          <w:fldChar w:fldCharType="end"/>
        </w:r>
      </w:hyperlink>
    </w:p>
    <w:p w14:paraId="51AF7B7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1" w:history="1">
        <w:r w:rsidR="00670F63" w:rsidRPr="0051227D">
          <w:rPr>
            <w:rStyle w:val="Hyperlink"/>
            <w:noProof/>
          </w:rPr>
          <w:t>Ilustración 59 - Interfaz Consulta - Solicitar Paraclínicos</w:t>
        </w:r>
        <w:r w:rsidR="00670F63">
          <w:rPr>
            <w:noProof/>
            <w:webHidden/>
          </w:rPr>
          <w:tab/>
        </w:r>
        <w:r w:rsidR="00670F63">
          <w:rPr>
            <w:noProof/>
            <w:webHidden/>
          </w:rPr>
          <w:fldChar w:fldCharType="begin"/>
        </w:r>
        <w:r w:rsidR="00670F63">
          <w:rPr>
            <w:noProof/>
            <w:webHidden/>
          </w:rPr>
          <w:instrText xml:space="preserve"> PAGEREF _Toc513444181 \h </w:instrText>
        </w:r>
        <w:r w:rsidR="00670F63">
          <w:rPr>
            <w:noProof/>
            <w:webHidden/>
          </w:rPr>
        </w:r>
        <w:r w:rsidR="00670F63">
          <w:rPr>
            <w:noProof/>
            <w:webHidden/>
          </w:rPr>
          <w:fldChar w:fldCharType="separate"/>
        </w:r>
        <w:r w:rsidR="00283A42">
          <w:rPr>
            <w:noProof/>
            <w:webHidden/>
          </w:rPr>
          <w:t>77</w:t>
        </w:r>
        <w:r w:rsidR="00670F63">
          <w:rPr>
            <w:noProof/>
            <w:webHidden/>
          </w:rPr>
          <w:fldChar w:fldCharType="end"/>
        </w:r>
      </w:hyperlink>
    </w:p>
    <w:p w14:paraId="54201EC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2" w:history="1">
        <w:r w:rsidR="00670F63" w:rsidRPr="0051227D">
          <w:rPr>
            <w:rStyle w:val="Hyperlink"/>
            <w:noProof/>
          </w:rPr>
          <w:t>Ilustración 60 - Interfaz Consulta - Cargar Resultados</w:t>
        </w:r>
        <w:r w:rsidR="00670F63">
          <w:rPr>
            <w:noProof/>
            <w:webHidden/>
          </w:rPr>
          <w:tab/>
        </w:r>
        <w:r w:rsidR="00670F63">
          <w:rPr>
            <w:noProof/>
            <w:webHidden/>
          </w:rPr>
          <w:fldChar w:fldCharType="begin"/>
        </w:r>
        <w:r w:rsidR="00670F63">
          <w:rPr>
            <w:noProof/>
            <w:webHidden/>
          </w:rPr>
          <w:instrText xml:space="preserve"> PAGEREF _Toc513444182 \h </w:instrText>
        </w:r>
        <w:r w:rsidR="00670F63">
          <w:rPr>
            <w:noProof/>
            <w:webHidden/>
          </w:rPr>
        </w:r>
        <w:r w:rsidR="00670F63">
          <w:rPr>
            <w:noProof/>
            <w:webHidden/>
          </w:rPr>
          <w:fldChar w:fldCharType="separate"/>
        </w:r>
        <w:r w:rsidR="00283A42">
          <w:rPr>
            <w:noProof/>
            <w:webHidden/>
          </w:rPr>
          <w:t>78</w:t>
        </w:r>
        <w:r w:rsidR="00670F63">
          <w:rPr>
            <w:noProof/>
            <w:webHidden/>
          </w:rPr>
          <w:fldChar w:fldCharType="end"/>
        </w:r>
      </w:hyperlink>
    </w:p>
    <w:p w14:paraId="6F48B77D"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3" w:history="1">
        <w:r w:rsidR="00670F63" w:rsidRPr="0051227D">
          <w:rPr>
            <w:rStyle w:val="Hyperlink"/>
            <w:noProof/>
          </w:rPr>
          <w:t>Ilustración 61 - Interfaz Consulta - Vademécum</w:t>
        </w:r>
        <w:r w:rsidR="00670F63">
          <w:rPr>
            <w:noProof/>
            <w:webHidden/>
          </w:rPr>
          <w:tab/>
        </w:r>
        <w:r w:rsidR="00670F63">
          <w:rPr>
            <w:noProof/>
            <w:webHidden/>
          </w:rPr>
          <w:fldChar w:fldCharType="begin"/>
        </w:r>
        <w:r w:rsidR="00670F63">
          <w:rPr>
            <w:noProof/>
            <w:webHidden/>
          </w:rPr>
          <w:instrText xml:space="preserve"> PAGEREF _Toc513444183 \h </w:instrText>
        </w:r>
        <w:r w:rsidR="00670F63">
          <w:rPr>
            <w:noProof/>
            <w:webHidden/>
          </w:rPr>
        </w:r>
        <w:r w:rsidR="00670F63">
          <w:rPr>
            <w:noProof/>
            <w:webHidden/>
          </w:rPr>
          <w:fldChar w:fldCharType="separate"/>
        </w:r>
        <w:r w:rsidR="00283A42">
          <w:rPr>
            <w:noProof/>
            <w:webHidden/>
          </w:rPr>
          <w:t>79</w:t>
        </w:r>
        <w:r w:rsidR="00670F63">
          <w:rPr>
            <w:noProof/>
            <w:webHidden/>
          </w:rPr>
          <w:fldChar w:fldCharType="end"/>
        </w:r>
      </w:hyperlink>
    </w:p>
    <w:p w14:paraId="53B42D6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4" w:history="1">
        <w:r w:rsidR="00670F63" w:rsidRPr="0051227D">
          <w:rPr>
            <w:rStyle w:val="Hyperlink"/>
            <w:noProof/>
          </w:rPr>
          <w:t>Ilustración 62 - Interfaz Consulta - Detalle Vademécum</w:t>
        </w:r>
        <w:r w:rsidR="00670F63">
          <w:rPr>
            <w:noProof/>
            <w:webHidden/>
          </w:rPr>
          <w:tab/>
        </w:r>
        <w:r w:rsidR="00670F63">
          <w:rPr>
            <w:noProof/>
            <w:webHidden/>
          </w:rPr>
          <w:fldChar w:fldCharType="begin"/>
        </w:r>
        <w:r w:rsidR="00670F63">
          <w:rPr>
            <w:noProof/>
            <w:webHidden/>
          </w:rPr>
          <w:instrText xml:space="preserve"> PAGEREF _Toc513444184 \h </w:instrText>
        </w:r>
        <w:r w:rsidR="00670F63">
          <w:rPr>
            <w:noProof/>
            <w:webHidden/>
          </w:rPr>
        </w:r>
        <w:r w:rsidR="00670F63">
          <w:rPr>
            <w:noProof/>
            <w:webHidden/>
          </w:rPr>
          <w:fldChar w:fldCharType="separate"/>
        </w:r>
        <w:r w:rsidR="00283A42">
          <w:rPr>
            <w:noProof/>
            <w:webHidden/>
          </w:rPr>
          <w:t>79</w:t>
        </w:r>
        <w:r w:rsidR="00670F63">
          <w:rPr>
            <w:noProof/>
            <w:webHidden/>
          </w:rPr>
          <w:fldChar w:fldCharType="end"/>
        </w:r>
      </w:hyperlink>
    </w:p>
    <w:p w14:paraId="423E669D"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5" w:history="1">
        <w:r w:rsidR="00670F63" w:rsidRPr="0051227D">
          <w:rPr>
            <w:rStyle w:val="Hyperlink"/>
            <w:noProof/>
          </w:rPr>
          <w:t>Ilustración 63 - Interfaz Consulta - Resumen Tratamiento</w:t>
        </w:r>
        <w:r w:rsidR="00670F63">
          <w:rPr>
            <w:noProof/>
            <w:webHidden/>
          </w:rPr>
          <w:tab/>
        </w:r>
        <w:r w:rsidR="00670F63">
          <w:rPr>
            <w:noProof/>
            <w:webHidden/>
          </w:rPr>
          <w:fldChar w:fldCharType="begin"/>
        </w:r>
        <w:r w:rsidR="00670F63">
          <w:rPr>
            <w:noProof/>
            <w:webHidden/>
          </w:rPr>
          <w:instrText xml:space="preserve"> PAGEREF _Toc513444185 \h </w:instrText>
        </w:r>
        <w:r w:rsidR="00670F63">
          <w:rPr>
            <w:noProof/>
            <w:webHidden/>
          </w:rPr>
        </w:r>
        <w:r w:rsidR="00670F63">
          <w:rPr>
            <w:noProof/>
            <w:webHidden/>
          </w:rPr>
          <w:fldChar w:fldCharType="separate"/>
        </w:r>
        <w:r w:rsidR="00283A42">
          <w:rPr>
            <w:noProof/>
            <w:webHidden/>
          </w:rPr>
          <w:t>80</w:t>
        </w:r>
        <w:r w:rsidR="00670F63">
          <w:rPr>
            <w:noProof/>
            <w:webHidden/>
          </w:rPr>
          <w:fldChar w:fldCharType="end"/>
        </w:r>
      </w:hyperlink>
    </w:p>
    <w:p w14:paraId="6EF3769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6" w:history="1">
        <w:r w:rsidR="00670F63" w:rsidRPr="0051227D">
          <w:rPr>
            <w:rStyle w:val="Hyperlink"/>
            <w:noProof/>
          </w:rPr>
          <w:t>Ilustración 64 - Interfaz Consulta - Otras Indicaciones</w:t>
        </w:r>
        <w:r w:rsidR="00670F63">
          <w:rPr>
            <w:noProof/>
            <w:webHidden/>
          </w:rPr>
          <w:tab/>
        </w:r>
        <w:r w:rsidR="00670F63">
          <w:rPr>
            <w:noProof/>
            <w:webHidden/>
          </w:rPr>
          <w:fldChar w:fldCharType="begin"/>
        </w:r>
        <w:r w:rsidR="00670F63">
          <w:rPr>
            <w:noProof/>
            <w:webHidden/>
          </w:rPr>
          <w:instrText xml:space="preserve"> PAGEREF _Toc513444186 \h </w:instrText>
        </w:r>
        <w:r w:rsidR="00670F63">
          <w:rPr>
            <w:noProof/>
            <w:webHidden/>
          </w:rPr>
        </w:r>
        <w:r w:rsidR="00670F63">
          <w:rPr>
            <w:noProof/>
            <w:webHidden/>
          </w:rPr>
          <w:fldChar w:fldCharType="separate"/>
        </w:r>
        <w:r w:rsidR="00283A42">
          <w:rPr>
            <w:noProof/>
            <w:webHidden/>
          </w:rPr>
          <w:t>81</w:t>
        </w:r>
        <w:r w:rsidR="00670F63">
          <w:rPr>
            <w:noProof/>
            <w:webHidden/>
          </w:rPr>
          <w:fldChar w:fldCharType="end"/>
        </w:r>
      </w:hyperlink>
    </w:p>
    <w:p w14:paraId="0D196BBB"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7" w:history="1">
        <w:r w:rsidR="00670F63" w:rsidRPr="0051227D">
          <w:rPr>
            <w:rStyle w:val="Hyperlink"/>
            <w:noProof/>
          </w:rPr>
          <w:t>Ilustración 65 - Interfaz Consulta - Solicitar Interconsulta</w:t>
        </w:r>
        <w:r w:rsidR="00670F63">
          <w:rPr>
            <w:noProof/>
            <w:webHidden/>
          </w:rPr>
          <w:tab/>
        </w:r>
        <w:r w:rsidR="00670F63">
          <w:rPr>
            <w:noProof/>
            <w:webHidden/>
          </w:rPr>
          <w:fldChar w:fldCharType="begin"/>
        </w:r>
        <w:r w:rsidR="00670F63">
          <w:rPr>
            <w:noProof/>
            <w:webHidden/>
          </w:rPr>
          <w:instrText xml:space="preserve"> PAGEREF _Toc513444187 \h </w:instrText>
        </w:r>
        <w:r w:rsidR="00670F63">
          <w:rPr>
            <w:noProof/>
            <w:webHidden/>
          </w:rPr>
        </w:r>
        <w:r w:rsidR="00670F63">
          <w:rPr>
            <w:noProof/>
            <w:webHidden/>
          </w:rPr>
          <w:fldChar w:fldCharType="separate"/>
        </w:r>
        <w:r w:rsidR="00283A42">
          <w:rPr>
            <w:noProof/>
            <w:webHidden/>
          </w:rPr>
          <w:t>82</w:t>
        </w:r>
        <w:r w:rsidR="00670F63">
          <w:rPr>
            <w:noProof/>
            <w:webHidden/>
          </w:rPr>
          <w:fldChar w:fldCharType="end"/>
        </w:r>
      </w:hyperlink>
    </w:p>
    <w:p w14:paraId="2346959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8" w:history="1">
        <w:r w:rsidR="00670F63" w:rsidRPr="0051227D">
          <w:rPr>
            <w:rStyle w:val="Hyperlink"/>
            <w:noProof/>
          </w:rPr>
          <w:t>Ilustración 66 - Interfaz Consulta - Plan de Trabajo</w:t>
        </w:r>
        <w:r w:rsidR="00670F63">
          <w:rPr>
            <w:noProof/>
            <w:webHidden/>
          </w:rPr>
          <w:tab/>
        </w:r>
        <w:r w:rsidR="00670F63">
          <w:rPr>
            <w:noProof/>
            <w:webHidden/>
          </w:rPr>
          <w:fldChar w:fldCharType="begin"/>
        </w:r>
        <w:r w:rsidR="00670F63">
          <w:rPr>
            <w:noProof/>
            <w:webHidden/>
          </w:rPr>
          <w:instrText xml:space="preserve"> PAGEREF _Toc513444188 \h </w:instrText>
        </w:r>
        <w:r w:rsidR="00670F63">
          <w:rPr>
            <w:noProof/>
            <w:webHidden/>
          </w:rPr>
        </w:r>
        <w:r w:rsidR="00670F63">
          <w:rPr>
            <w:noProof/>
            <w:webHidden/>
          </w:rPr>
          <w:fldChar w:fldCharType="separate"/>
        </w:r>
        <w:r w:rsidR="00283A42">
          <w:rPr>
            <w:noProof/>
            <w:webHidden/>
          </w:rPr>
          <w:t>83</w:t>
        </w:r>
        <w:r w:rsidR="00670F63">
          <w:rPr>
            <w:noProof/>
            <w:webHidden/>
          </w:rPr>
          <w:fldChar w:fldCharType="end"/>
        </w:r>
      </w:hyperlink>
    </w:p>
    <w:p w14:paraId="65E48ABB"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89" w:history="1">
        <w:r w:rsidR="00670F63" w:rsidRPr="0051227D">
          <w:rPr>
            <w:rStyle w:val="Hyperlink"/>
            <w:noProof/>
          </w:rPr>
          <w:t>Ilustración 67 - Interfaz Consulta - Recomendaciones</w:t>
        </w:r>
        <w:r w:rsidR="00670F63">
          <w:rPr>
            <w:noProof/>
            <w:webHidden/>
          </w:rPr>
          <w:tab/>
        </w:r>
        <w:r w:rsidR="00670F63">
          <w:rPr>
            <w:noProof/>
            <w:webHidden/>
          </w:rPr>
          <w:fldChar w:fldCharType="begin"/>
        </w:r>
        <w:r w:rsidR="00670F63">
          <w:rPr>
            <w:noProof/>
            <w:webHidden/>
          </w:rPr>
          <w:instrText xml:space="preserve"> PAGEREF _Toc513444189 \h </w:instrText>
        </w:r>
        <w:r w:rsidR="00670F63">
          <w:rPr>
            <w:noProof/>
            <w:webHidden/>
          </w:rPr>
        </w:r>
        <w:r w:rsidR="00670F63">
          <w:rPr>
            <w:noProof/>
            <w:webHidden/>
          </w:rPr>
          <w:fldChar w:fldCharType="separate"/>
        </w:r>
        <w:r w:rsidR="00283A42">
          <w:rPr>
            <w:noProof/>
            <w:webHidden/>
          </w:rPr>
          <w:t>83</w:t>
        </w:r>
        <w:r w:rsidR="00670F63">
          <w:rPr>
            <w:noProof/>
            <w:webHidden/>
          </w:rPr>
          <w:fldChar w:fldCharType="end"/>
        </w:r>
      </w:hyperlink>
    </w:p>
    <w:p w14:paraId="0BAB0479"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0" w:history="1">
        <w:r w:rsidR="00670F63" w:rsidRPr="0051227D">
          <w:rPr>
            <w:rStyle w:val="Hyperlink"/>
            <w:noProof/>
          </w:rPr>
          <w:t>Ilustración 68 - Interfaz Consulta - Procedimientos</w:t>
        </w:r>
        <w:r w:rsidR="00670F63">
          <w:rPr>
            <w:noProof/>
            <w:webHidden/>
          </w:rPr>
          <w:tab/>
        </w:r>
        <w:r w:rsidR="00670F63">
          <w:rPr>
            <w:noProof/>
            <w:webHidden/>
          </w:rPr>
          <w:fldChar w:fldCharType="begin"/>
        </w:r>
        <w:r w:rsidR="00670F63">
          <w:rPr>
            <w:noProof/>
            <w:webHidden/>
          </w:rPr>
          <w:instrText xml:space="preserve"> PAGEREF _Toc513444190 \h </w:instrText>
        </w:r>
        <w:r w:rsidR="00670F63">
          <w:rPr>
            <w:noProof/>
            <w:webHidden/>
          </w:rPr>
        </w:r>
        <w:r w:rsidR="00670F63">
          <w:rPr>
            <w:noProof/>
            <w:webHidden/>
          </w:rPr>
          <w:fldChar w:fldCharType="separate"/>
        </w:r>
        <w:r w:rsidR="00283A42">
          <w:rPr>
            <w:noProof/>
            <w:webHidden/>
          </w:rPr>
          <w:t>84</w:t>
        </w:r>
        <w:r w:rsidR="00670F63">
          <w:rPr>
            <w:noProof/>
            <w:webHidden/>
          </w:rPr>
          <w:fldChar w:fldCharType="end"/>
        </w:r>
      </w:hyperlink>
    </w:p>
    <w:p w14:paraId="3AD755F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1" w:history="1">
        <w:r w:rsidR="00670F63" w:rsidRPr="0051227D">
          <w:rPr>
            <w:rStyle w:val="Hyperlink"/>
            <w:noProof/>
          </w:rPr>
          <w:t>Ilustración 69 - Interfaz Consulta - Reposos</w:t>
        </w:r>
        <w:r w:rsidR="00670F63">
          <w:rPr>
            <w:noProof/>
            <w:webHidden/>
          </w:rPr>
          <w:tab/>
        </w:r>
        <w:r w:rsidR="00670F63">
          <w:rPr>
            <w:noProof/>
            <w:webHidden/>
          </w:rPr>
          <w:fldChar w:fldCharType="begin"/>
        </w:r>
        <w:r w:rsidR="00670F63">
          <w:rPr>
            <w:noProof/>
            <w:webHidden/>
          </w:rPr>
          <w:instrText xml:space="preserve"> PAGEREF _Toc513444191 \h </w:instrText>
        </w:r>
        <w:r w:rsidR="00670F63">
          <w:rPr>
            <w:noProof/>
            <w:webHidden/>
          </w:rPr>
        </w:r>
        <w:r w:rsidR="00670F63">
          <w:rPr>
            <w:noProof/>
            <w:webHidden/>
          </w:rPr>
          <w:fldChar w:fldCharType="separate"/>
        </w:r>
        <w:r w:rsidR="00283A42">
          <w:rPr>
            <w:noProof/>
            <w:webHidden/>
          </w:rPr>
          <w:t>85</w:t>
        </w:r>
        <w:r w:rsidR="00670F63">
          <w:rPr>
            <w:noProof/>
            <w:webHidden/>
          </w:rPr>
          <w:fldChar w:fldCharType="end"/>
        </w:r>
      </w:hyperlink>
    </w:p>
    <w:p w14:paraId="7209036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2" w:history="1">
        <w:r w:rsidR="00670F63" w:rsidRPr="0051227D">
          <w:rPr>
            <w:rStyle w:val="Hyperlink"/>
            <w:noProof/>
          </w:rPr>
          <w:t>Ilustración 70 - Interfaz Consulta - Permisos</w:t>
        </w:r>
        <w:r w:rsidR="00670F63">
          <w:rPr>
            <w:noProof/>
            <w:webHidden/>
          </w:rPr>
          <w:tab/>
        </w:r>
        <w:r w:rsidR="00670F63">
          <w:rPr>
            <w:noProof/>
            <w:webHidden/>
          </w:rPr>
          <w:fldChar w:fldCharType="begin"/>
        </w:r>
        <w:r w:rsidR="00670F63">
          <w:rPr>
            <w:noProof/>
            <w:webHidden/>
          </w:rPr>
          <w:instrText xml:space="preserve"> PAGEREF _Toc513444192 \h </w:instrText>
        </w:r>
        <w:r w:rsidR="00670F63">
          <w:rPr>
            <w:noProof/>
            <w:webHidden/>
          </w:rPr>
        </w:r>
        <w:r w:rsidR="00670F63">
          <w:rPr>
            <w:noProof/>
            <w:webHidden/>
          </w:rPr>
          <w:fldChar w:fldCharType="separate"/>
        </w:r>
        <w:r w:rsidR="00283A42">
          <w:rPr>
            <w:noProof/>
            <w:webHidden/>
          </w:rPr>
          <w:t>85</w:t>
        </w:r>
        <w:r w:rsidR="00670F63">
          <w:rPr>
            <w:noProof/>
            <w:webHidden/>
          </w:rPr>
          <w:fldChar w:fldCharType="end"/>
        </w:r>
      </w:hyperlink>
    </w:p>
    <w:p w14:paraId="5ED43BC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3" w:history="1">
        <w:r w:rsidR="00670F63" w:rsidRPr="0051227D">
          <w:rPr>
            <w:rStyle w:val="Hyperlink"/>
            <w:noProof/>
          </w:rPr>
          <w:t>Ilustración 71- Modelo Dimensional</w:t>
        </w:r>
        <w:r w:rsidR="00670F63">
          <w:rPr>
            <w:noProof/>
            <w:webHidden/>
          </w:rPr>
          <w:tab/>
        </w:r>
        <w:r w:rsidR="00670F63">
          <w:rPr>
            <w:noProof/>
            <w:webHidden/>
          </w:rPr>
          <w:fldChar w:fldCharType="begin"/>
        </w:r>
        <w:r w:rsidR="00670F63">
          <w:rPr>
            <w:noProof/>
            <w:webHidden/>
          </w:rPr>
          <w:instrText xml:space="preserve"> PAGEREF _Toc513444193 \h </w:instrText>
        </w:r>
        <w:r w:rsidR="00670F63">
          <w:rPr>
            <w:noProof/>
            <w:webHidden/>
          </w:rPr>
        </w:r>
        <w:r w:rsidR="00670F63">
          <w:rPr>
            <w:noProof/>
            <w:webHidden/>
          </w:rPr>
          <w:fldChar w:fldCharType="separate"/>
        </w:r>
        <w:r w:rsidR="00283A42">
          <w:rPr>
            <w:noProof/>
            <w:webHidden/>
          </w:rPr>
          <w:t>92</w:t>
        </w:r>
        <w:r w:rsidR="00670F63">
          <w:rPr>
            <w:noProof/>
            <w:webHidden/>
          </w:rPr>
          <w:fldChar w:fldCharType="end"/>
        </w:r>
      </w:hyperlink>
    </w:p>
    <w:p w14:paraId="0F05B4A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4" w:history="1">
        <w:r w:rsidR="00670F63" w:rsidRPr="0051227D">
          <w:rPr>
            <w:rStyle w:val="Hyperlink"/>
            <w:noProof/>
          </w:rPr>
          <w:t>Ilustración 72 - Transformación - Dimensión Estudio</w:t>
        </w:r>
        <w:r w:rsidR="00670F63">
          <w:rPr>
            <w:noProof/>
            <w:webHidden/>
          </w:rPr>
          <w:tab/>
        </w:r>
        <w:r w:rsidR="00670F63">
          <w:rPr>
            <w:noProof/>
            <w:webHidden/>
          </w:rPr>
          <w:fldChar w:fldCharType="begin"/>
        </w:r>
        <w:r w:rsidR="00670F63">
          <w:rPr>
            <w:noProof/>
            <w:webHidden/>
          </w:rPr>
          <w:instrText xml:space="preserve"> PAGEREF _Toc513444194 \h </w:instrText>
        </w:r>
        <w:r w:rsidR="00670F63">
          <w:rPr>
            <w:noProof/>
            <w:webHidden/>
          </w:rPr>
        </w:r>
        <w:r w:rsidR="00670F63">
          <w:rPr>
            <w:noProof/>
            <w:webHidden/>
          </w:rPr>
          <w:fldChar w:fldCharType="separate"/>
        </w:r>
        <w:r w:rsidR="00283A42">
          <w:rPr>
            <w:noProof/>
            <w:webHidden/>
          </w:rPr>
          <w:t>93</w:t>
        </w:r>
        <w:r w:rsidR="00670F63">
          <w:rPr>
            <w:noProof/>
            <w:webHidden/>
          </w:rPr>
          <w:fldChar w:fldCharType="end"/>
        </w:r>
      </w:hyperlink>
    </w:p>
    <w:p w14:paraId="68EF69F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5" w:history="1">
        <w:r w:rsidR="00670F63" w:rsidRPr="0051227D">
          <w:rPr>
            <w:rStyle w:val="Hyperlink"/>
            <w:noProof/>
          </w:rPr>
          <w:t>Ilustración 73 - Transformación - Dimensión Sitio de Alojamiento</w:t>
        </w:r>
        <w:r w:rsidR="00670F63">
          <w:rPr>
            <w:noProof/>
            <w:webHidden/>
          </w:rPr>
          <w:tab/>
        </w:r>
        <w:r w:rsidR="00670F63">
          <w:rPr>
            <w:noProof/>
            <w:webHidden/>
          </w:rPr>
          <w:fldChar w:fldCharType="begin"/>
        </w:r>
        <w:r w:rsidR="00670F63">
          <w:rPr>
            <w:noProof/>
            <w:webHidden/>
          </w:rPr>
          <w:instrText xml:space="preserve"> PAGEREF _Toc513444195 \h </w:instrText>
        </w:r>
        <w:r w:rsidR="00670F63">
          <w:rPr>
            <w:noProof/>
            <w:webHidden/>
          </w:rPr>
        </w:r>
        <w:r w:rsidR="00670F63">
          <w:rPr>
            <w:noProof/>
            <w:webHidden/>
          </w:rPr>
          <w:fldChar w:fldCharType="separate"/>
        </w:r>
        <w:r w:rsidR="00283A42">
          <w:rPr>
            <w:noProof/>
            <w:webHidden/>
          </w:rPr>
          <w:t>94</w:t>
        </w:r>
        <w:r w:rsidR="00670F63">
          <w:rPr>
            <w:noProof/>
            <w:webHidden/>
          </w:rPr>
          <w:fldChar w:fldCharType="end"/>
        </w:r>
      </w:hyperlink>
    </w:p>
    <w:p w14:paraId="43C01A2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6" w:history="1">
        <w:r w:rsidR="00670F63" w:rsidRPr="0051227D">
          <w:rPr>
            <w:rStyle w:val="Hyperlink"/>
            <w:noProof/>
          </w:rPr>
          <w:t>Ilustración 74 - Transformación - Dimensión Diagnóstico</w:t>
        </w:r>
        <w:r w:rsidR="00670F63">
          <w:rPr>
            <w:noProof/>
            <w:webHidden/>
          </w:rPr>
          <w:tab/>
        </w:r>
        <w:r w:rsidR="00670F63">
          <w:rPr>
            <w:noProof/>
            <w:webHidden/>
          </w:rPr>
          <w:fldChar w:fldCharType="begin"/>
        </w:r>
        <w:r w:rsidR="00670F63">
          <w:rPr>
            <w:noProof/>
            <w:webHidden/>
          </w:rPr>
          <w:instrText xml:space="preserve"> PAGEREF _Toc513444196 \h </w:instrText>
        </w:r>
        <w:r w:rsidR="00670F63">
          <w:rPr>
            <w:noProof/>
            <w:webHidden/>
          </w:rPr>
        </w:r>
        <w:r w:rsidR="00670F63">
          <w:rPr>
            <w:noProof/>
            <w:webHidden/>
          </w:rPr>
          <w:fldChar w:fldCharType="separate"/>
        </w:r>
        <w:r w:rsidR="00283A42">
          <w:rPr>
            <w:noProof/>
            <w:webHidden/>
          </w:rPr>
          <w:t>94</w:t>
        </w:r>
        <w:r w:rsidR="00670F63">
          <w:rPr>
            <w:noProof/>
            <w:webHidden/>
          </w:rPr>
          <w:fldChar w:fldCharType="end"/>
        </w:r>
      </w:hyperlink>
    </w:p>
    <w:p w14:paraId="3BB7BDE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7" w:history="1">
        <w:r w:rsidR="00670F63" w:rsidRPr="0051227D">
          <w:rPr>
            <w:rStyle w:val="Hyperlink"/>
            <w:noProof/>
          </w:rPr>
          <w:t xml:space="preserve">Ilustración 75 - </w:t>
        </w:r>
        <w:r w:rsidR="00670F63" w:rsidRPr="0051227D">
          <w:rPr>
            <w:rStyle w:val="Hyperlink"/>
            <w:i/>
            <w:noProof/>
          </w:rPr>
          <w:t>Job</w:t>
        </w:r>
        <w:r w:rsidR="00670F63" w:rsidRPr="0051227D">
          <w:rPr>
            <w:rStyle w:val="Hyperlink"/>
            <w:noProof/>
          </w:rPr>
          <w:t xml:space="preserve"> - Dimensiones</w:t>
        </w:r>
        <w:r w:rsidR="00670F63">
          <w:rPr>
            <w:noProof/>
            <w:webHidden/>
          </w:rPr>
          <w:tab/>
        </w:r>
        <w:r w:rsidR="00670F63">
          <w:rPr>
            <w:noProof/>
            <w:webHidden/>
          </w:rPr>
          <w:fldChar w:fldCharType="begin"/>
        </w:r>
        <w:r w:rsidR="00670F63">
          <w:rPr>
            <w:noProof/>
            <w:webHidden/>
          </w:rPr>
          <w:instrText xml:space="preserve"> PAGEREF _Toc513444197 \h </w:instrText>
        </w:r>
        <w:r w:rsidR="00670F63">
          <w:rPr>
            <w:noProof/>
            <w:webHidden/>
          </w:rPr>
        </w:r>
        <w:r w:rsidR="00670F63">
          <w:rPr>
            <w:noProof/>
            <w:webHidden/>
          </w:rPr>
          <w:fldChar w:fldCharType="separate"/>
        </w:r>
        <w:r w:rsidR="00283A42">
          <w:rPr>
            <w:noProof/>
            <w:webHidden/>
          </w:rPr>
          <w:t>94</w:t>
        </w:r>
        <w:r w:rsidR="00670F63">
          <w:rPr>
            <w:noProof/>
            <w:webHidden/>
          </w:rPr>
          <w:fldChar w:fldCharType="end"/>
        </w:r>
      </w:hyperlink>
    </w:p>
    <w:p w14:paraId="12FC42AC"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8" w:history="1">
        <w:r w:rsidR="00670F63" w:rsidRPr="0051227D">
          <w:rPr>
            <w:rStyle w:val="Hyperlink"/>
            <w:noProof/>
          </w:rPr>
          <w:t>Ilustración 76 - Transformación – Atención</w:t>
        </w:r>
        <w:r w:rsidR="00670F63">
          <w:rPr>
            <w:noProof/>
            <w:webHidden/>
          </w:rPr>
          <w:tab/>
        </w:r>
        <w:r w:rsidR="00670F63">
          <w:rPr>
            <w:noProof/>
            <w:webHidden/>
          </w:rPr>
          <w:fldChar w:fldCharType="begin"/>
        </w:r>
        <w:r w:rsidR="00670F63">
          <w:rPr>
            <w:noProof/>
            <w:webHidden/>
          </w:rPr>
          <w:instrText xml:space="preserve"> PAGEREF _Toc513444198 \h </w:instrText>
        </w:r>
        <w:r w:rsidR="00670F63">
          <w:rPr>
            <w:noProof/>
            <w:webHidden/>
          </w:rPr>
        </w:r>
        <w:r w:rsidR="00670F63">
          <w:rPr>
            <w:noProof/>
            <w:webHidden/>
          </w:rPr>
          <w:fldChar w:fldCharType="separate"/>
        </w:r>
        <w:r w:rsidR="00283A42">
          <w:rPr>
            <w:noProof/>
            <w:webHidden/>
          </w:rPr>
          <w:t>95</w:t>
        </w:r>
        <w:r w:rsidR="00670F63">
          <w:rPr>
            <w:noProof/>
            <w:webHidden/>
          </w:rPr>
          <w:fldChar w:fldCharType="end"/>
        </w:r>
      </w:hyperlink>
    </w:p>
    <w:p w14:paraId="7296837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99" w:history="1">
        <w:r w:rsidR="00670F63" w:rsidRPr="0051227D">
          <w:rPr>
            <w:rStyle w:val="Hyperlink"/>
            <w:noProof/>
          </w:rPr>
          <w:t>Ilustración 77 - Transformación – Alojamiento</w:t>
        </w:r>
        <w:r w:rsidR="00670F63">
          <w:rPr>
            <w:noProof/>
            <w:webHidden/>
          </w:rPr>
          <w:tab/>
        </w:r>
        <w:r w:rsidR="00670F63">
          <w:rPr>
            <w:noProof/>
            <w:webHidden/>
          </w:rPr>
          <w:fldChar w:fldCharType="begin"/>
        </w:r>
        <w:r w:rsidR="00670F63">
          <w:rPr>
            <w:noProof/>
            <w:webHidden/>
          </w:rPr>
          <w:instrText xml:space="preserve"> PAGEREF _Toc513444199 \h </w:instrText>
        </w:r>
        <w:r w:rsidR="00670F63">
          <w:rPr>
            <w:noProof/>
            <w:webHidden/>
          </w:rPr>
        </w:r>
        <w:r w:rsidR="00670F63">
          <w:rPr>
            <w:noProof/>
            <w:webHidden/>
          </w:rPr>
          <w:fldChar w:fldCharType="separate"/>
        </w:r>
        <w:r w:rsidR="00283A42">
          <w:rPr>
            <w:noProof/>
            <w:webHidden/>
          </w:rPr>
          <w:t>95</w:t>
        </w:r>
        <w:r w:rsidR="00670F63">
          <w:rPr>
            <w:noProof/>
            <w:webHidden/>
          </w:rPr>
          <w:fldChar w:fldCharType="end"/>
        </w:r>
      </w:hyperlink>
    </w:p>
    <w:p w14:paraId="133E7B46"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0" w:history="1">
        <w:r w:rsidR="00670F63" w:rsidRPr="0051227D">
          <w:rPr>
            <w:rStyle w:val="Hyperlink"/>
            <w:noProof/>
          </w:rPr>
          <w:t>Ilustración 78 - Transformación – Historia</w:t>
        </w:r>
        <w:r w:rsidR="00670F63">
          <w:rPr>
            <w:noProof/>
            <w:webHidden/>
          </w:rPr>
          <w:tab/>
        </w:r>
        <w:r w:rsidR="00670F63">
          <w:rPr>
            <w:noProof/>
            <w:webHidden/>
          </w:rPr>
          <w:fldChar w:fldCharType="begin"/>
        </w:r>
        <w:r w:rsidR="00670F63">
          <w:rPr>
            <w:noProof/>
            <w:webHidden/>
          </w:rPr>
          <w:instrText xml:space="preserve"> PAGEREF _Toc513444200 \h </w:instrText>
        </w:r>
        <w:r w:rsidR="00670F63">
          <w:rPr>
            <w:noProof/>
            <w:webHidden/>
          </w:rPr>
        </w:r>
        <w:r w:rsidR="00670F63">
          <w:rPr>
            <w:noProof/>
            <w:webHidden/>
          </w:rPr>
          <w:fldChar w:fldCharType="separate"/>
        </w:r>
        <w:r w:rsidR="00283A42">
          <w:rPr>
            <w:noProof/>
            <w:webHidden/>
          </w:rPr>
          <w:t>95</w:t>
        </w:r>
        <w:r w:rsidR="00670F63">
          <w:rPr>
            <w:noProof/>
            <w:webHidden/>
          </w:rPr>
          <w:fldChar w:fldCharType="end"/>
        </w:r>
      </w:hyperlink>
    </w:p>
    <w:p w14:paraId="5F0BD67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1" w:history="1">
        <w:r w:rsidR="00670F63" w:rsidRPr="0051227D">
          <w:rPr>
            <w:rStyle w:val="Hyperlink"/>
            <w:noProof/>
          </w:rPr>
          <w:t xml:space="preserve">Ilustración 79 - </w:t>
        </w:r>
        <w:r w:rsidR="00670F63" w:rsidRPr="0051227D">
          <w:rPr>
            <w:rStyle w:val="Hyperlink"/>
            <w:i/>
            <w:noProof/>
          </w:rPr>
          <w:t>Job</w:t>
        </w:r>
        <w:r w:rsidR="00670F63" w:rsidRPr="0051227D">
          <w:rPr>
            <w:rStyle w:val="Hyperlink"/>
            <w:noProof/>
          </w:rPr>
          <w:t xml:space="preserve"> - Tablas de Hechos</w:t>
        </w:r>
        <w:r w:rsidR="00670F63">
          <w:rPr>
            <w:noProof/>
            <w:webHidden/>
          </w:rPr>
          <w:tab/>
        </w:r>
        <w:r w:rsidR="00670F63">
          <w:rPr>
            <w:noProof/>
            <w:webHidden/>
          </w:rPr>
          <w:fldChar w:fldCharType="begin"/>
        </w:r>
        <w:r w:rsidR="00670F63">
          <w:rPr>
            <w:noProof/>
            <w:webHidden/>
          </w:rPr>
          <w:instrText xml:space="preserve"> PAGEREF _Toc513444201 \h </w:instrText>
        </w:r>
        <w:r w:rsidR="00670F63">
          <w:rPr>
            <w:noProof/>
            <w:webHidden/>
          </w:rPr>
        </w:r>
        <w:r w:rsidR="00670F63">
          <w:rPr>
            <w:noProof/>
            <w:webHidden/>
          </w:rPr>
          <w:fldChar w:fldCharType="separate"/>
        </w:r>
        <w:r w:rsidR="00283A42">
          <w:rPr>
            <w:noProof/>
            <w:webHidden/>
          </w:rPr>
          <w:t>96</w:t>
        </w:r>
        <w:r w:rsidR="00670F63">
          <w:rPr>
            <w:noProof/>
            <w:webHidden/>
          </w:rPr>
          <w:fldChar w:fldCharType="end"/>
        </w:r>
      </w:hyperlink>
    </w:p>
    <w:p w14:paraId="642F693F"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2" w:history="1">
        <w:r w:rsidR="00670F63" w:rsidRPr="0051227D">
          <w:rPr>
            <w:rStyle w:val="Hyperlink"/>
            <w:noProof/>
          </w:rPr>
          <w:t xml:space="preserve">Ilustración 80 - </w:t>
        </w:r>
        <w:r w:rsidR="00670F63" w:rsidRPr="0051227D">
          <w:rPr>
            <w:rStyle w:val="Hyperlink"/>
            <w:i/>
            <w:noProof/>
          </w:rPr>
          <w:t>Job</w:t>
        </w:r>
        <w:r w:rsidR="00670F63" w:rsidRPr="0051227D">
          <w:rPr>
            <w:rStyle w:val="Hyperlink"/>
            <w:noProof/>
          </w:rPr>
          <w:t xml:space="preserve"> - Módulo Analítico</w:t>
        </w:r>
        <w:r w:rsidR="00670F63">
          <w:rPr>
            <w:noProof/>
            <w:webHidden/>
          </w:rPr>
          <w:tab/>
        </w:r>
        <w:r w:rsidR="00670F63">
          <w:rPr>
            <w:noProof/>
            <w:webHidden/>
          </w:rPr>
          <w:fldChar w:fldCharType="begin"/>
        </w:r>
        <w:r w:rsidR="00670F63">
          <w:rPr>
            <w:noProof/>
            <w:webHidden/>
          </w:rPr>
          <w:instrText xml:space="preserve"> PAGEREF _Toc513444202 \h </w:instrText>
        </w:r>
        <w:r w:rsidR="00670F63">
          <w:rPr>
            <w:noProof/>
            <w:webHidden/>
          </w:rPr>
        </w:r>
        <w:r w:rsidR="00670F63">
          <w:rPr>
            <w:noProof/>
            <w:webHidden/>
          </w:rPr>
          <w:fldChar w:fldCharType="separate"/>
        </w:r>
        <w:r w:rsidR="00283A42">
          <w:rPr>
            <w:noProof/>
            <w:webHidden/>
          </w:rPr>
          <w:t>96</w:t>
        </w:r>
        <w:r w:rsidR="00670F63">
          <w:rPr>
            <w:noProof/>
            <w:webHidden/>
          </w:rPr>
          <w:fldChar w:fldCharType="end"/>
        </w:r>
      </w:hyperlink>
    </w:p>
    <w:p w14:paraId="09E583CF"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3" w:history="1">
        <w:r w:rsidR="00670F63" w:rsidRPr="0051227D">
          <w:rPr>
            <w:rStyle w:val="Hyperlink"/>
            <w:noProof/>
          </w:rPr>
          <w:t xml:space="preserve">Ilustración 81 - Capas </w:t>
        </w:r>
        <w:r w:rsidR="00670F63" w:rsidRPr="0051227D">
          <w:rPr>
            <w:rStyle w:val="Hyperlink"/>
            <w:i/>
            <w:noProof/>
          </w:rPr>
          <w:t>Administration Tool</w:t>
        </w:r>
        <w:r w:rsidR="00670F63" w:rsidRPr="0051227D">
          <w:rPr>
            <w:rStyle w:val="Hyperlink"/>
            <w:noProof/>
          </w:rPr>
          <w:t xml:space="preserve"> - Módulo Analítico</w:t>
        </w:r>
        <w:r w:rsidR="00670F63">
          <w:rPr>
            <w:noProof/>
            <w:webHidden/>
          </w:rPr>
          <w:tab/>
        </w:r>
        <w:r w:rsidR="00670F63">
          <w:rPr>
            <w:noProof/>
            <w:webHidden/>
          </w:rPr>
          <w:fldChar w:fldCharType="begin"/>
        </w:r>
        <w:r w:rsidR="00670F63">
          <w:rPr>
            <w:noProof/>
            <w:webHidden/>
          </w:rPr>
          <w:instrText xml:space="preserve"> PAGEREF _Toc513444203 \h </w:instrText>
        </w:r>
        <w:r w:rsidR="00670F63">
          <w:rPr>
            <w:noProof/>
            <w:webHidden/>
          </w:rPr>
        </w:r>
        <w:r w:rsidR="00670F63">
          <w:rPr>
            <w:noProof/>
            <w:webHidden/>
          </w:rPr>
          <w:fldChar w:fldCharType="separate"/>
        </w:r>
        <w:r w:rsidR="00283A42">
          <w:rPr>
            <w:noProof/>
            <w:webHidden/>
          </w:rPr>
          <w:t>97</w:t>
        </w:r>
        <w:r w:rsidR="00670F63">
          <w:rPr>
            <w:noProof/>
            <w:webHidden/>
          </w:rPr>
          <w:fldChar w:fldCharType="end"/>
        </w:r>
      </w:hyperlink>
    </w:p>
    <w:p w14:paraId="44FE619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4" w:history="1">
        <w:r w:rsidR="00670F63" w:rsidRPr="0051227D">
          <w:rPr>
            <w:rStyle w:val="Hyperlink"/>
            <w:noProof/>
          </w:rPr>
          <w:t>Ilustración 82 - Reporte Evolución de la Atención</w:t>
        </w:r>
        <w:r w:rsidR="00670F63">
          <w:rPr>
            <w:noProof/>
            <w:webHidden/>
          </w:rPr>
          <w:tab/>
        </w:r>
        <w:r w:rsidR="00670F63">
          <w:rPr>
            <w:noProof/>
            <w:webHidden/>
          </w:rPr>
          <w:fldChar w:fldCharType="begin"/>
        </w:r>
        <w:r w:rsidR="00670F63">
          <w:rPr>
            <w:noProof/>
            <w:webHidden/>
          </w:rPr>
          <w:instrText xml:space="preserve"> PAGEREF _Toc513444204 \h </w:instrText>
        </w:r>
        <w:r w:rsidR="00670F63">
          <w:rPr>
            <w:noProof/>
            <w:webHidden/>
          </w:rPr>
        </w:r>
        <w:r w:rsidR="00670F63">
          <w:rPr>
            <w:noProof/>
            <w:webHidden/>
          </w:rPr>
          <w:fldChar w:fldCharType="separate"/>
        </w:r>
        <w:r w:rsidR="00283A42">
          <w:rPr>
            <w:noProof/>
            <w:webHidden/>
          </w:rPr>
          <w:t>98</w:t>
        </w:r>
        <w:r w:rsidR="00670F63">
          <w:rPr>
            <w:noProof/>
            <w:webHidden/>
          </w:rPr>
          <w:fldChar w:fldCharType="end"/>
        </w:r>
      </w:hyperlink>
    </w:p>
    <w:p w14:paraId="6DF2729C"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5" w:history="1">
        <w:r w:rsidR="00670F63" w:rsidRPr="0051227D">
          <w:rPr>
            <w:rStyle w:val="Hyperlink"/>
            <w:noProof/>
          </w:rPr>
          <w:t>Ilustración 83 - Reporte Productividad de la Institución</w:t>
        </w:r>
        <w:r w:rsidR="00670F63">
          <w:rPr>
            <w:noProof/>
            <w:webHidden/>
          </w:rPr>
          <w:tab/>
        </w:r>
        <w:r w:rsidR="00670F63">
          <w:rPr>
            <w:noProof/>
            <w:webHidden/>
          </w:rPr>
          <w:fldChar w:fldCharType="begin"/>
        </w:r>
        <w:r w:rsidR="00670F63">
          <w:rPr>
            <w:noProof/>
            <w:webHidden/>
          </w:rPr>
          <w:instrText xml:space="preserve"> PAGEREF _Toc513444205 \h </w:instrText>
        </w:r>
        <w:r w:rsidR="00670F63">
          <w:rPr>
            <w:noProof/>
            <w:webHidden/>
          </w:rPr>
        </w:r>
        <w:r w:rsidR="00670F63">
          <w:rPr>
            <w:noProof/>
            <w:webHidden/>
          </w:rPr>
          <w:fldChar w:fldCharType="separate"/>
        </w:r>
        <w:r w:rsidR="00283A42">
          <w:rPr>
            <w:noProof/>
            <w:webHidden/>
          </w:rPr>
          <w:t>99</w:t>
        </w:r>
        <w:r w:rsidR="00670F63">
          <w:rPr>
            <w:noProof/>
            <w:webHidden/>
          </w:rPr>
          <w:fldChar w:fldCharType="end"/>
        </w:r>
      </w:hyperlink>
    </w:p>
    <w:p w14:paraId="0923B09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6" w:history="1">
        <w:r w:rsidR="00670F63" w:rsidRPr="0051227D">
          <w:rPr>
            <w:rStyle w:val="Hyperlink"/>
            <w:noProof/>
          </w:rPr>
          <w:t>Ilustración 84 - Reporte Resultados de historias Médicas</w:t>
        </w:r>
        <w:r w:rsidR="00670F63">
          <w:rPr>
            <w:noProof/>
            <w:webHidden/>
          </w:rPr>
          <w:tab/>
        </w:r>
        <w:r w:rsidR="00670F63">
          <w:rPr>
            <w:noProof/>
            <w:webHidden/>
          </w:rPr>
          <w:fldChar w:fldCharType="begin"/>
        </w:r>
        <w:r w:rsidR="00670F63">
          <w:rPr>
            <w:noProof/>
            <w:webHidden/>
          </w:rPr>
          <w:instrText xml:space="preserve"> PAGEREF _Toc513444206 \h </w:instrText>
        </w:r>
        <w:r w:rsidR="00670F63">
          <w:rPr>
            <w:noProof/>
            <w:webHidden/>
          </w:rPr>
        </w:r>
        <w:r w:rsidR="00670F63">
          <w:rPr>
            <w:noProof/>
            <w:webHidden/>
          </w:rPr>
          <w:fldChar w:fldCharType="separate"/>
        </w:r>
        <w:r w:rsidR="00283A42">
          <w:rPr>
            <w:noProof/>
            <w:webHidden/>
          </w:rPr>
          <w:t>99</w:t>
        </w:r>
        <w:r w:rsidR="00670F63">
          <w:rPr>
            <w:noProof/>
            <w:webHidden/>
          </w:rPr>
          <w:fldChar w:fldCharType="end"/>
        </w:r>
      </w:hyperlink>
    </w:p>
    <w:p w14:paraId="3939D27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7" w:history="1">
        <w:r w:rsidR="00670F63" w:rsidRPr="0051227D">
          <w:rPr>
            <w:rStyle w:val="Hyperlink"/>
            <w:noProof/>
          </w:rPr>
          <w:t>Ilustración 85 - Prueba de aceptación Módulo de Atención de Pacientes (Gerente) - Pregunta 1</w:t>
        </w:r>
        <w:r w:rsidR="00670F63">
          <w:rPr>
            <w:noProof/>
            <w:webHidden/>
          </w:rPr>
          <w:tab/>
        </w:r>
        <w:r w:rsidR="00670F63">
          <w:rPr>
            <w:noProof/>
            <w:webHidden/>
          </w:rPr>
          <w:fldChar w:fldCharType="begin"/>
        </w:r>
        <w:r w:rsidR="00670F63">
          <w:rPr>
            <w:noProof/>
            <w:webHidden/>
          </w:rPr>
          <w:instrText xml:space="preserve"> PAGEREF _Toc513444207 \h </w:instrText>
        </w:r>
        <w:r w:rsidR="00670F63">
          <w:rPr>
            <w:noProof/>
            <w:webHidden/>
          </w:rPr>
        </w:r>
        <w:r w:rsidR="00670F63">
          <w:rPr>
            <w:noProof/>
            <w:webHidden/>
          </w:rPr>
          <w:fldChar w:fldCharType="separate"/>
        </w:r>
        <w:r w:rsidR="00283A42">
          <w:rPr>
            <w:noProof/>
            <w:webHidden/>
          </w:rPr>
          <w:t>101</w:t>
        </w:r>
        <w:r w:rsidR="00670F63">
          <w:rPr>
            <w:noProof/>
            <w:webHidden/>
          </w:rPr>
          <w:fldChar w:fldCharType="end"/>
        </w:r>
      </w:hyperlink>
    </w:p>
    <w:p w14:paraId="7A4B071F"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8" w:history="1">
        <w:r w:rsidR="00670F63" w:rsidRPr="0051227D">
          <w:rPr>
            <w:rStyle w:val="Hyperlink"/>
            <w:noProof/>
          </w:rPr>
          <w:t>Ilustración 86 - Prueba de aceptación Módulo de Atención de Pacientes (Gerente) - Pregunta 2</w:t>
        </w:r>
        <w:r w:rsidR="00670F63">
          <w:rPr>
            <w:noProof/>
            <w:webHidden/>
          </w:rPr>
          <w:tab/>
        </w:r>
        <w:r w:rsidR="00670F63">
          <w:rPr>
            <w:noProof/>
            <w:webHidden/>
          </w:rPr>
          <w:fldChar w:fldCharType="begin"/>
        </w:r>
        <w:r w:rsidR="00670F63">
          <w:rPr>
            <w:noProof/>
            <w:webHidden/>
          </w:rPr>
          <w:instrText xml:space="preserve"> PAGEREF _Toc513444208 \h </w:instrText>
        </w:r>
        <w:r w:rsidR="00670F63">
          <w:rPr>
            <w:noProof/>
            <w:webHidden/>
          </w:rPr>
        </w:r>
        <w:r w:rsidR="00670F63">
          <w:rPr>
            <w:noProof/>
            <w:webHidden/>
          </w:rPr>
          <w:fldChar w:fldCharType="separate"/>
        </w:r>
        <w:r w:rsidR="00283A42">
          <w:rPr>
            <w:noProof/>
            <w:webHidden/>
          </w:rPr>
          <w:t>101</w:t>
        </w:r>
        <w:r w:rsidR="00670F63">
          <w:rPr>
            <w:noProof/>
            <w:webHidden/>
          </w:rPr>
          <w:fldChar w:fldCharType="end"/>
        </w:r>
      </w:hyperlink>
    </w:p>
    <w:p w14:paraId="2B5D3ACE"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09" w:history="1">
        <w:r w:rsidR="00670F63" w:rsidRPr="0051227D">
          <w:rPr>
            <w:rStyle w:val="Hyperlink"/>
            <w:noProof/>
          </w:rPr>
          <w:t>Ilustración 87 - Prueba de aceptación Módulo de Atención de Pacientes (Gerente) - Pregunta 3</w:t>
        </w:r>
        <w:r w:rsidR="00670F63">
          <w:rPr>
            <w:noProof/>
            <w:webHidden/>
          </w:rPr>
          <w:tab/>
        </w:r>
        <w:r w:rsidR="00670F63">
          <w:rPr>
            <w:noProof/>
            <w:webHidden/>
          </w:rPr>
          <w:fldChar w:fldCharType="begin"/>
        </w:r>
        <w:r w:rsidR="00670F63">
          <w:rPr>
            <w:noProof/>
            <w:webHidden/>
          </w:rPr>
          <w:instrText xml:space="preserve"> PAGEREF _Toc513444209 \h </w:instrText>
        </w:r>
        <w:r w:rsidR="00670F63">
          <w:rPr>
            <w:noProof/>
            <w:webHidden/>
          </w:rPr>
        </w:r>
        <w:r w:rsidR="00670F63">
          <w:rPr>
            <w:noProof/>
            <w:webHidden/>
          </w:rPr>
          <w:fldChar w:fldCharType="separate"/>
        </w:r>
        <w:r w:rsidR="00283A42">
          <w:rPr>
            <w:noProof/>
            <w:webHidden/>
          </w:rPr>
          <w:t>101</w:t>
        </w:r>
        <w:r w:rsidR="00670F63">
          <w:rPr>
            <w:noProof/>
            <w:webHidden/>
          </w:rPr>
          <w:fldChar w:fldCharType="end"/>
        </w:r>
      </w:hyperlink>
    </w:p>
    <w:p w14:paraId="32A5C52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0" w:history="1">
        <w:r w:rsidR="00670F63" w:rsidRPr="0051227D">
          <w:rPr>
            <w:rStyle w:val="Hyperlink"/>
            <w:noProof/>
          </w:rPr>
          <w:t>Ilustración 88 - Prueba de aceptación Módulo de Atención de Pacientes (Médico) - Pregunta 1</w:t>
        </w:r>
        <w:r w:rsidR="00670F63">
          <w:rPr>
            <w:noProof/>
            <w:webHidden/>
          </w:rPr>
          <w:tab/>
        </w:r>
        <w:r w:rsidR="00670F63">
          <w:rPr>
            <w:noProof/>
            <w:webHidden/>
          </w:rPr>
          <w:fldChar w:fldCharType="begin"/>
        </w:r>
        <w:r w:rsidR="00670F63">
          <w:rPr>
            <w:noProof/>
            <w:webHidden/>
          </w:rPr>
          <w:instrText xml:space="preserve"> PAGEREF _Toc513444210 \h </w:instrText>
        </w:r>
        <w:r w:rsidR="00670F63">
          <w:rPr>
            <w:noProof/>
            <w:webHidden/>
          </w:rPr>
        </w:r>
        <w:r w:rsidR="00670F63">
          <w:rPr>
            <w:noProof/>
            <w:webHidden/>
          </w:rPr>
          <w:fldChar w:fldCharType="separate"/>
        </w:r>
        <w:r w:rsidR="00283A42">
          <w:rPr>
            <w:noProof/>
            <w:webHidden/>
          </w:rPr>
          <w:t>102</w:t>
        </w:r>
        <w:r w:rsidR="00670F63">
          <w:rPr>
            <w:noProof/>
            <w:webHidden/>
          </w:rPr>
          <w:fldChar w:fldCharType="end"/>
        </w:r>
      </w:hyperlink>
    </w:p>
    <w:p w14:paraId="1C886A1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1" w:history="1">
        <w:r w:rsidR="00670F63" w:rsidRPr="0051227D">
          <w:rPr>
            <w:rStyle w:val="Hyperlink"/>
            <w:noProof/>
          </w:rPr>
          <w:t>Ilustración 89 - Prueba de aceptación Módulo de Atención de Pacientes (Médico) - Pregunta 2</w:t>
        </w:r>
        <w:r w:rsidR="00670F63">
          <w:rPr>
            <w:noProof/>
            <w:webHidden/>
          </w:rPr>
          <w:tab/>
        </w:r>
        <w:r w:rsidR="00670F63">
          <w:rPr>
            <w:noProof/>
            <w:webHidden/>
          </w:rPr>
          <w:fldChar w:fldCharType="begin"/>
        </w:r>
        <w:r w:rsidR="00670F63">
          <w:rPr>
            <w:noProof/>
            <w:webHidden/>
          </w:rPr>
          <w:instrText xml:space="preserve"> PAGEREF _Toc513444211 \h </w:instrText>
        </w:r>
        <w:r w:rsidR="00670F63">
          <w:rPr>
            <w:noProof/>
            <w:webHidden/>
          </w:rPr>
        </w:r>
        <w:r w:rsidR="00670F63">
          <w:rPr>
            <w:noProof/>
            <w:webHidden/>
          </w:rPr>
          <w:fldChar w:fldCharType="separate"/>
        </w:r>
        <w:r w:rsidR="00283A42">
          <w:rPr>
            <w:noProof/>
            <w:webHidden/>
          </w:rPr>
          <w:t>102</w:t>
        </w:r>
        <w:r w:rsidR="00670F63">
          <w:rPr>
            <w:noProof/>
            <w:webHidden/>
          </w:rPr>
          <w:fldChar w:fldCharType="end"/>
        </w:r>
      </w:hyperlink>
    </w:p>
    <w:p w14:paraId="385ACBCC"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2" w:history="1">
        <w:r w:rsidR="00670F63" w:rsidRPr="0051227D">
          <w:rPr>
            <w:rStyle w:val="Hyperlink"/>
            <w:noProof/>
          </w:rPr>
          <w:t>Ilustración 90 - Prueba de aceptación Módulo de Atención de Pacientes (Médico) - Pregunta 3</w:t>
        </w:r>
        <w:r w:rsidR="00670F63">
          <w:rPr>
            <w:noProof/>
            <w:webHidden/>
          </w:rPr>
          <w:tab/>
        </w:r>
        <w:r w:rsidR="00670F63">
          <w:rPr>
            <w:noProof/>
            <w:webHidden/>
          </w:rPr>
          <w:fldChar w:fldCharType="begin"/>
        </w:r>
        <w:r w:rsidR="00670F63">
          <w:rPr>
            <w:noProof/>
            <w:webHidden/>
          </w:rPr>
          <w:instrText xml:space="preserve"> PAGEREF _Toc513444212 \h </w:instrText>
        </w:r>
        <w:r w:rsidR="00670F63">
          <w:rPr>
            <w:noProof/>
            <w:webHidden/>
          </w:rPr>
        </w:r>
        <w:r w:rsidR="00670F63">
          <w:rPr>
            <w:noProof/>
            <w:webHidden/>
          </w:rPr>
          <w:fldChar w:fldCharType="separate"/>
        </w:r>
        <w:r w:rsidR="00283A42">
          <w:rPr>
            <w:noProof/>
            <w:webHidden/>
          </w:rPr>
          <w:t>103</w:t>
        </w:r>
        <w:r w:rsidR="00670F63">
          <w:rPr>
            <w:noProof/>
            <w:webHidden/>
          </w:rPr>
          <w:fldChar w:fldCharType="end"/>
        </w:r>
      </w:hyperlink>
    </w:p>
    <w:p w14:paraId="0E4929FA"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3" w:history="1">
        <w:r w:rsidR="00670F63" w:rsidRPr="0051227D">
          <w:rPr>
            <w:rStyle w:val="Hyperlink"/>
            <w:noProof/>
          </w:rPr>
          <w:t>Ilustración 91 - Prueba de aceptación Módulo de Atención de Pacientes (Médico) - Pregunta 4</w:t>
        </w:r>
        <w:r w:rsidR="00670F63">
          <w:rPr>
            <w:noProof/>
            <w:webHidden/>
          </w:rPr>
          <w:tab/>
        </w:r>
        <w:r w:rsidR="00670F63">
          <w:rPr>
            <w:noProof/>
            <w:webHidden/>
          </w:rPr>
          <w:fldChar w:fldCharType="begin"/>
        </w:r>
        <w:r w:rsidR="00670F63">
          <w:rPr>
            <w:noProof/>
            <w:webHidden/>
          </w:rPr>
          <w:instrText xml:space="preserve"> PAGEREF _Toc513444213 \h </w:instrText>
        </w:r>
        <w:r w:rsidR="00670F63">
          <w:rPr>
            <w:noProof/>
            <w:webHidden/>
          </w:rPr>
        </w:r>
        <w:r w:rsidR="00670F63">
          <w:rPr>
            <w:noProof/>
            <w:webHidden/>
          </w:rPr>
          <w:fldChar w:fldCharType="separate"/>
        </w:r>
        <w:r w:rsidR="00283A42">
          <w:rPr>
            <w:noProof/>
            <w:webHidden/>
          </w:rPr>
          <w:t>103</w:t>
        </w:r>
        <w:r w:rsidR="00670F63">
          <w:rPr>
            <w:noProof/>
            <w:webHidden/>
          </w:rPr>
          <w:fldChar w:fldCharType="end"/>
        </w:r>
      </w:hyperlink>
    </w:p>
    <w:p w14:paraId="27DC1FA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4" w:history="1">
        <w:r w:rsidR="00670F63" w:rsidRPr="0051227D">
          <w:rPr>
            <w:rStyle w:val="Hyperlink"/>
            <w:noProof/>
          </w:rPr>
          <w:t>Ilustración 92 - Prueba de aceptación Módulo de Atención de Pacientes (Médico) - Pregunta 5</w:t>
        </w:r>
        <w:r w:rsidR="00670F63">
          <w:rPr>
            <w:noProof/>
            <w:webHidden/>
          </w:rPr>
          <w:tab/>
        </w:r>
        <w:r w:rsidR="00670F63">
          <w:rPr>
            <w:noProof/>
            <w:webHidden/>
          </w:rPr>
          <w:fldChar w:fldCharType="begin"/>
        </w:r>
        <w:r w:rsidR="00670F63">
          <w:rPr>
            <w:noProof/>
            <w:webHidden/>
          </w:rPr>
          <w:instrText xml:space="preserve"> PAGEREF _Toc513444214 \h </w:instrText>
        </w:r>
        <w:r w:rsidR="00670F63">
          <w:rPr>
            <w:noProof/>
            <w:webHidden/>
          </w:rPr>
        </w:r>
        <w:r w:rsidR="00670F63">
          <w:rPr>
            <w:noProof/>
            <w:webHidden/>
          </w:rPr>
          <w:fldChar w:fldCharType="separate"/>
        </w:r>
        <w:r w:rsidR="00283A42">
          <w:rPr>
            <w:noProof/>
            <w:webHidden/>
          </w:rPr>
          <w:t>103</w:t>
        </w:r>
        <w:r w:rsidR="00670F63">
          <w:rPr>
            <w:noProof/>
            <w:webHidden/>
          </w:rPr>
          <w:fldChar w:fldCharType="end"/>
        </w:r>
      </w:hyperlink>
    </w:p>
    <w:p w14:paraId="42B64C1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5" w:history="1">
        <w:r w:rsidR="00670F63" w:rsidRPr="0051227D">
          <w:rPr>
            <w:rStyle w:val="Hyperlink"/>
            <w:noProof/>
          </w:rPr>
          <w:t>Ilustración 93 - Prueba de aceptación Módulo de Atención de Pacientes (Médico) - Pregunta 6</w:t>
        </w:r>
        <w:r w:rsidR="00670F63">
          <w:rPr>
            <w:noProof/>
            <w:webHidden/>
          </w:rPr>
          <w:tab/>
        </w:r>
        <w:r w:rsidR="00670F63">
          <w:rPr>
            <w:noProof/>
            <w:webHidden/>
          </w:rPr>
          <w:fldChar w:fldCharType="begin"/>
        </w:r>
        <w:r w:rsidR="00670F63">
          <w:rPr>
            <w:noProof/>
            <w:webHidden/>
          </w:rPr>
          <w:instrText xml:space="preserve"> PAGEREF _Toc513444215 \h </w:instrText>
        </w:r>
        <w:r w:rsidR="00670F63">
          <w:rPr>
            <w:noProof/>
            <w:webHidden/>
          </w:rPr>
        </w:r>
        <w:r w:rsidR="00670F63">
          <w:rPr>
            <w:noProof/>
            <w:webHidden/>
          </w:rPr>
          <w:fldChar w:fldCharType="separate"/>
        </w:r>
        <w:r w:rsidR="00283A42">
          <w:rPr>
            <w:noProof/>
            <w:webHidden/>
          </w:rPr>
          <w:t>104</w:t>
        </w:r>
        <w:r w:rsidR="00670F63">
          <w:rPr>
            <w:noProof/>
            <w:webHidden/>
          </w:rPr>
          <w:fldChar w:fldCharType="end"/>
        </w:r>
      </w:hyperlink>
    </w:p>
    <w:p w14:paraId="6691D7B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6" w:history="1">
        <w:r w:rsidR="00670F63" w:rsidRPr="0051227D">
          <w:rPr>
            <w:rStyle w:val="Hyperlink"/>
            <w:noProof/>
          </w:rPr>
          <w:t>Ilustración 94 - Prueba de aceptación Módulo de Atención de Pacientes (Médico) - Pregunta 7</w:t>
        </w:r>
        <w:r w:rsidR="00670F63">
          <w:rPr>
            <w:noProof/>
            <w:webHidden/>
          </w:rPr>
          <w:tab/>
        </w:r>
        <w:r w:rsidR="00670F63">
          <w:rPr>
            <w:noProof/>
            <w:webHidden/>
          </w:rPr>
          <w:fldChar w:fldCharType="begin"/>
        </w:r>
        <w:r w:rsidR="00670F63">
          <w:rPr>
            <w:noProof/>
            <w:webHidden/>
          </w:rPr>
          <w:instrText xml:space="preserve"> PAGEREF _Toc513444216 \h </w:instrText>
        </w:r>
        <w:r w:rsidR="00670F63">
          <w:rPr>
            <w:noProof/>
            <w:webHidden/>
          </w:rPr>
        </w:r>
        <w:r w:rsidR="00670F63">
          <w:rPr>
            <w:noProof/>
            <w:webHidden/>
          </w:rPr>
          <w:fldChar w:fldCharType="separate"/>
        </w:r>
        <w:r w:rsidR="00283A42">
          <w:rPr>
            <w:noProof/>
            <w:webHidden/>
          </w:rPr>
          <w:t>104</w:t>
        </w:r>
        <w:r w:rsidR="00670F63">
          <w:rPr>
            <w:noProof/>
            <w:webHidden/>
          </w:rPr>
          <w:fldChar w:fldCharType="end"/>
        </w:r>
      </w:hyperlink>
    </w:p>
    <w:p w14:paraId="040D344B"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7" w:history="1">
        <w:r w:rsidR="00670F63" w:rsidRPr="0051227D">
          <w:rPr>
            <w:rStyle w:val="Hyperlink"/>
            <w:noProof/>
          </w:rPr>
          <w:t>Ilustración 95 - Prueba de aceptación Módulo de Atención de Pacientes (Médico) - Pregunta 8</w:t>
        </w:r>
        <w:r w:rsidR="00670F63">
          <w:rPr>
            <w:noProof/>
            <w:webHidden/>
          </w:rPr>
          <w:tab/>
        </w:r>
        <w:r w:rsidR="00670F63">
          <w:rPr>
            <w:noProof/>
            <w:webHidden/>
          </w:rPr>
          <w:fldChar w:fldCharType="begin"/>
        </w:r>
        <w:r w:rsidR="00670F63">
          <w:rPr>
            <w:noProof/>
            <w:webHidden/>
          </w:rPr>
          <w:instrText xml:space="preserve"> PAGEREF _Toc513444217 \h </w:instrText>
        </w:r>
        <w:r w:rsidR="00670F63">
          <w:rPr>
            <w:noProof/>
            <w:webHidden/>
          </w:rPr>
        </w:r>
        <w:r w:rsidR="00670F63">
          <w:rPr>
            <w:noProof/>
            <w:webHidden/>
          </w:rPr>
          <w:fldChar w:fldCharType="separate"/>
        </w:r>
        <w:r w:rsidR="00283A42">
          <w:rPr>
            <w:noProof/>
            <w:webHidden/>
          </w:rPr>
          <w:t>105</w:t>
        </w:r>
        <w:r w:rsidR="00670F63">
          <w:rPr>
            <w:noProof/>
            <w:webHidden/>
          </w:rPr>
          <w:fldChar w:fldCharType="end"/>
        </w:r>
      </w:hyperlink>
    </w:p>
    <w:p w14:paraId="099BC63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8" w:history="1">
        <w:r w:rsidR="00670F63" w:rsidRPr="0051227D">
          <w:rPr>
            <w:rStyle w:val="Hyperlink"/>
            <w:noProof/>
          </w:rPr>
          <w:t>Ilustración 96 - Prueba de aceptación Módulo de Atención de Pacientes - Pregunta  General 1</w:t>
        </w:r>
        <w:r w:rsidR="00670F63">
          <w:rPr>
            <w:noProof/>
            <w:webHidden/>
          </w:rPr>
          <w:tab/>
        </w:r>
        <w:r w:rsidR="00670F63">
          <w:rPr>
            <w:noProof/>
            <w:webHidden/>
          </w:rPr>
          <w:fldChar w:fldCharType="begin"/>
        </w:r>
        <w:r w:rsidR="00670F63">
          <w:rPr>
            <w:noProof/>
            <w:webHidden/>
          </w:rPr>
          <w:instrText xml:space="preserve"> PAGEREF _Toc513444218 \h </w:instrText>
        </w:r>
        <w:r w:rsidR="00670F63">
          <w:rPr>
            <w:noProof/>
            <w:webHidden/>
          </w:rPr>
        </w:r>
        <w:r w:rsidR="00670F63">
          <w:rPr>
            <w:noProof/>
            <w:webHidden/>
          </w:rPr>
          <w:fldChar w:fldCharType="separate"/>
        </w:r>
        <w:r w:rsidR="00283A42">
          <w:rPr>
            <w:noProof/>
            <w:webHidden/>
          </w:rPr>
          <w:t>105</w:t>
        </w:r>
        <w:r w:rsidR="00670F63">
          <w:rPr>
            <w:noProof/>
            <w:webHidden/>
          </w:rPr>
          <w:fldChar w:fldCharType="end"/>
        </w:r>
      </w:hyperlink>
    </w:p>
    <w:p w14:paraId="380EE7F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19" w:history="1">
        <w:r w:rsidR="00670F63" w:rsidRPr="0051227D">
          <w:rPr>
            <w:rStyle w:val="Hyperlink"/>
            <w:noProof/>
          </w:rPr>
          <w:t>Ilustración 97 - Prueba de aceptación Módulo de Atención de Pacientes - Pregunta  General 2</w:t>
        </w:r>
        <w:r w:rsidR="00670F63">
          <w:rPr>
            <w:noProof/>
            <w:webHidden/>
          </w:rPr>
          <w:tab/>
        </w:r>
        <w:r w:rsidR="00670F63">
          <w:rPr>
            <w:noProof/>
            <w:webHidden/>
          </w:rPr>
          <w:fldChar w:fldCharType="begin"/>
        </w:r>
        <w:r w:rsidR="00670F63">
          <w:rPr>
            <w:noProof/>
            <w:webHidden/>
          </w:rPr>
          <w:instrText xml:space="preserve"> PAGEREF _Toc513444219 \h </w:instrText>
        </w:r>
        <w:r w:rsidR="00670F63">
          <w:rPr>
            <w:noProof/>
            <w:webHidden/>
          </w:rPr>
        </w:r>
        <w:r w:rsidR="00670F63">
          <w:rPr>
            <w:noProof/>
            <w:webHidden/>
          </w:rPr>
          <w:fldChar w:fldCharType="separate"/>
        </w:r>
        <w:r w:rsidR="00283A42">
          <w:rPr>
            <w:noProof/>
            <w:webHidden/>
          </w:rPr>
          <w:t>106</w:t>
        </w:r>
        <w:r w:rsidR="00670F63">
          <w:rPr>
            <w:noProof/>
            <w:webHidden/>
          </w:rPr>
          <w:fldChar w:fldCharType="end"/>
        </w:r>
      </w:hyperlink>
    </w:p>
    <w:p w14:paraId="2EE5E85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20" w:history="1">
        <w:r w:rsidR="00670F63" w:rsidRPr="0051227D">
          <w:rPr>
            <w:rStyle w:val="Hyperlink"/>
            <w:noProof/>
          </w:rPr>
          <w:t>Ilustración 98 - Prueba de aceptación Módulo de Atención de Pacientes - Pregunta  General 3</w:t>
        </w:r>
        <w:r w:rsidR="00670F63">
          <w:rPr>
            <w:noProof/>
            <w:webHidden/>
          </w:rPr>
          <w:tab/>
        </w:r>
        <w:r w:rsidR="00670F63">
          <w:rPr>
            <w:noProof/>
            <w:webHidden/>
          </w:rPr>
          <w:fldChar w:fldCharType="begin"/>
        </w:r>
        <w:r w:rsidR="00670F63">
          <w:rPr>
            <w:noProof/>
            <w:webHidden/>
          </w:rPr>
          <w:instrText xml:space="preserve"> PAGEREF _Toc513444220 \h </w:instrText>
        </w:r>
        <w:r w:rsidR="00670F63">
          <w:rPr>
            <w:noProof/>
            <w:webHidden/>
          </w:rPr>
        </w:r>
        <w:r w:rsidR="00670F63">
          <w:rPr>
            <w:noProof/>
            <w:webHidden/>
          </w:rPr>
          <w:fldChar w:fldCharType="separate"/>
        </w:r>
        <w:r w:rsidR="00283A42">
          <w:rPr>
            <w:noProof/>
            <w:webHidden/>
          </w:rPr>
          <w:t>106</w:t>
        </w:r>
        <w:r w:rsidR="00670F63">
          <w:rPr>
            <w:noProof/>
            <w:webHidden/>
          </w:rPr>
          <w:fldChar w:fldCharType="end"/>
        </w:r>
      </w:hyperlink>
    </w:p>
    <w:p w14:paraId="450F23E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21" w:history="1">
        <w:r w:rsidR="00670F63" w:rsidRPr="0051227D">
          <w:rPr>
            <w:rStyle w:val="Hyperlink"/>
            <w:noProof/>
          </w:rPr>
          <w:t>Ilustración 99 - Prueba de aceptación Módulo Analítico - Pregunta 1</w:t>
        </w:r>
        <w:r w:rsidR="00670F63">
          <w:rPr>
            <w:noProof/>
            <w:webHidden/>
          </w:rPr>
          <w:tab/>
        </w:r>
        <w:r w:rsidR="00670F63">
          <w:rPr>
            <w:noProof/>
            <w:webHidden/>
          </w:rPr>
          <w:fldChar w:fldCharType="begin"/>
        </w:r>
        <w:r w:rsidR="00670F63">
          <w:rPr>
            <w:noProof/>
            <w:webHidden/>
          </w:rPr>
          <w:instrText xml:space="preserve"> PAGEREF _Toc513444221 \h </w:instrText>
        </w:r>
        <w:r w:rsidR="00670F63">
          <w:rPr>
            <w:noProof/>
            <w:webHidden/>
          </w:rPr>
        </w:r>
        <w:r w:rsidR="00670F63">
          <w:rPr>
            <w:noProof/>
            <w:webHidden/>
          </w:rPr>
          <w:fldChar w:fldCharType="separate"/>
        </w:r>
        <w:r w:rsidR="00283A42">
          <w:rPr>
            <w:noProof/>
            <w:webHidden/>
          </w:rPr>
          <w:t>107</w:t>
        </w:r>
        <w:r w:rsidR="00670F63">
          <w:rPr>
            <w:noProof/>
            <w:webHidden/>
          </w:rPr>
          <w:fldChar w:fldCharType="end"/>
        </w:r>
      </w:hyperlink>
    </w:p>
    <w:p w14:paraId="70E0332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22" w:history="1">
        <w:r w:rsidR="00670F63" w:rsidRPr="0051227D">
          <w:rPr>
            <w:rStyle w:val="Hyperlink"/>
            <w:noProof/>
          </w:rPr>
          <w:t>Ilustración 100 - Prueba de aceptación Módulo Analítico - Pregunta 2</w:t>
        </w:r>
        <w:r w:rsidR="00670F63">
          <w:rPr>
            <w:noProof/>
            <w:webHidden/>
          </w:rPr>
          <w:tab/>
        </w:r>
        <w:r w:rsidR="00670F63">
          <w:rPr>
            <w:noProof/>
            <w:webHidden/>
          </w:rPr>
          <w:fldChar w:fldCharType="begin"/>
        </w:r>
        <w:r w:rsidR="00670F63">
          <w:rPr>
            <w:noProof/>
            <w:webHidden/>
          </w:rPr>
          <w:instrText xml:space="preserve"> PAGEREF _Toc513444222 \h </w:instrText>
        </w:r>
        <w:r w:rsidR="00670F63">
          <w:rPr>
            <w:noProof/>
            <w:webHidden/>
          </w:rPr>
        </w:r>
        <w:r w:rsidR="00670F63">
          <w:rPr>
            <w:noProof/>
            <w:webHidden/>
          </w:rPr>
          <w:fldChar w:fldCharType="separate"/>
        </w:r>
        <w:r w:rsidR="00283A42">
          <w:rPr>
            <w:noProof/>
            <w:webHidden/>
          </w:rPr>
          <w:t>107</w:t>
        </w:r>
        <w:r w:rsidR="00670F63">
          <w:rPr>
            <w:noProof/>
            <w:webHidden/>
          </w:rPr>
          <w:fldChar w:fldCharType="end"/>
        </w:r>
      </w:hyperlink>
    </w:p>
    <w:p w14:paraId="64170C6C"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23" w:history="1">
        <w:r w:rsidR="00670F63" w:rsidRPr="0051227D">
          <w:rPr>
            <w:rStyle w:val="Hyperlink"/>
            <w:noProof/>
          </w:rPr>
          <w:t>Ilustración 101 - Prueba de aceptación Módulo Analítico - Pregunta 3</w:t>
        </w:r>
        <w:r w:rsidR="00670F63">
          <w:rPr>
            <w:noProof/>
            <w:webHidden/>
          </w:rPr>
          <w:tab/>
        </w:r>
        <w:r w:rsidR="00670F63">
          <w:rPr>
            <w:noProof/>
            <w:webHidden/>
          </w:rPr>
          <w:fldChar w:fldCharType="begin"/>
        </w:r>
        <w:r w:rsidR="00670F63">
          <w:rPr>
            <w:noProof/>
            <w:webHidden/>
          </w:rPr>
          <w:instrText xml:space="preserve"> PAGEREF _Toc513444223 \h </w:instrText>
        </w:r>
        <w:r w:rsidR="00670F63">
          <w:rPr>
            <w:noProof/>
            <w:webHidden/>
          </w:rPr>
        </w:r>
        <w:r w:rsidR="00670F63">
          <w:rPr>
            <w:noProof/>
            <w:webHidden/>
          </w:rPr>
          <w:fldChar w:fldCharType="separate"/>
        </w:r>
        <w:r w:rsidR="00283A42">
          <w:rPr>
            <w:noProof/>
            <w:webHidden/>
          </w:rPr>
          <w:t>108</w:t>
        </w:r>
        <w:r w:rsidR="00670F63">
          <w:rPr>
            <w:noProof/>
            <w:webHidden/>
          </w:rPr>
          <w:fldChar w:fldCharType="end"/>
        </w:r>
      </w:hyperlink>
    </w:p>
    <w:p w14:paraId="6344805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224" w:history="1">
        <w:r w:rsidR="00670F63" w:rsidRPr="0051227D">
          <w:rPr>
            <w:rStyle w:val="Hyperlink"/>
            <w:noProof/>
          </w:rPr>
          <w:t>Ilustración 102 - Prueba de aceptación Módulo Analítico - Pregunta 4</w:t>
        </w:r>
        <w:r w:rsidR="00670F63">
          <w:rPr>
            <w:noProof/>
            <w:webHidden/>
          </w:rPr>
          <w:tab/>
        </w:r>
        <w:r w:rsidR="00670F63">
          <w:rPr>
            <w:noProof/>
            <w:webHidden/>
          </w:rPr>
          <w:fldChar w:fldCharType="begin"/>
        </w:r>
        <w:r w:rsidR="00670F63">
          <w:rPr>
            <w:noProof/>
            <w:webHidden/>
          </w:rPr>
          <w:instrText xml:space="preserve"> PAGEREF _Toc513444224 \h </w:instrText>
        </w:r>
        <w:r w:rsidR="00670F63">
          <w:rPr>
            <w:noProof/>
            <w:webHidden/>
          </w:rPr>
        </w:r>
        <w:r w:rsidR="00670F63">
          <w:rPr>
            <w:noProof/>
            <w:webHidden/>
          </w:rPr>
          <w:fldChar w:fldCharType="separate"/>
        </w:r>
        <w:r w:rsidR="00283A42">
          <w:rPr>
            <w:noProof/>
            <w:webHidden/>
          </w:rPr>
          <w:t>108</w:t>
        </w:r>
        <w:r w:rsidR="00670F63">
          <w:rPr>
            <w:noProof/>
            <w:webHidden/>
          </w:rPr>
          <w:fldChar w:fldCharType="end"/>
        </w:r>
      </w:hyperlink>
    </w:p>
    <w:p w14:paraId="55FCAC80" w14:textId="77777777" w:rsidR="00211188" w:rsidRPr="00D14216" w:rsidRDefault="00120E5A" w:rsidP="002E3567">
      <w:pPr>
        <w:rPr>
          <w:rFonts w:cs="Segoe UI"/>
          <w:noProof/>
          <w:sz w:val="28"/>
        </w:rPr>
      </w:pPr>
      <w:r>
        <w:rPr>
          <w:rFonts w:cs="Segoe UI"/>
          <w:noProof/>
          <w:sz w:val="28"/>
        </w:rPr>
        <w:fldChar w:fldCharType="end"/>
      </w:r>
      <w:r w:rsidR="00211188" w:rsidRPr="00D14216">
        <w:rPr>
          <w:rFonts w:cs="Segoe UI"/>
          <w:noProof/>
          <w:sz w:val="28"/>
        </w:rPr>
        <w:br w:type="page"/>
      </w:r>
    </w:p>
    <w:p w14:paraId="59727FFE" w14:textId="77777777" w:rsidR="00211188" w:rsidRPr="00D14216" w:rsidRDefault="00211188" w:rsidP="0031316B">
      <w:pPr>
        <w:pStyle w:val="Title"/>
        <w:rPr>
          <w:noProof/>
        </w:rPr>
      </w:pPr>
      <w:bookmarkStart w:id="5" w:name="_Toc411099607"/>
      <w:bookmarkStart w:id="6" w:name="_Toc411158868"/>
      <w:bookmarkStart w:id="7" w:name="_Toc411376155"/>
      <w:bookmarkStart w:id="8" w:name="_Toc411376220"/>
      <w:r w:rsidRPr="00D14216">
        <w:rPr>
          <w:noProof/>
        </w:rPr>
        <w:lastRenderedPageBreak/>
        <w:t>Índice de Tablas</w:t>
      </w:r>
      <w:bookmarkEnd w:id="5"/>
      <w:bookmarkEnd w:id="6"/>
      <w:bookmarkEnd w:id="7"/>
      <w:bookmarkEnd w:id="8"/>
    </w:p>
    <w:p w14:paraId="18A516C8" w14:textId="77777777" w:rsidR="00211188" w:rsidRPr="00D14216" w:rsidRDefault="00211188" w:rsidP="00751666">
      <w:pPr>
        <w:spacing w:after="0"/>
        <w:rPr>
          <w:rFonts w:cs="Segoe UI"/>
        </w:rPr>
      </w:pPr>
    </w:p>
    <w:p w14:paraId="1067B287" w14:textId="77777777" w:rsidR="00670F63" w:rsidRDefault="00120E5A">
      <w:pPr>
        <w:pStyle w:val="TableofFigures"/>
        <w:tabs>
          <w:tab w:val="right" w:leader="dot" w:pos="9350"/>
        </w:tabs>
        <w:rPr>
          <w:rFonts w:asciiTheme="minorHAnsi" w:hAnsiTheme="minorHAnsi"/>
          <w:noProof/>
          <w:sz w:val="22"/>
          <w:szCs w:val="22"/>
          <w:lang w:eastAsia="es-VE"/>
        </w:rPr>
      </w:pPr>
      <w:r w:rsidRPr="00D14216">
        <w:rPr>
          <w:rFonts w:cs="Segoe UI"/>
        </w:rPr>
        <w:fldChar w:fldCharType="begin"/>
      </w:r>
      <w:r w:rsidR="00211188" w:rsidRPr="00D14216">
        <w:rPr>
          <w:rFonts w:cs="Segoe UI"/>
        </w:rPr>
        <w:instrText xml:space="preserve"> TOC \h \z \c "Tabla" </w:instrText>
      </w:r>
      <w:r w:rsidRPr="00D14216">
        <w:rPr>
          <w:rFonts w:cs="Segoe UI"/>
        </w:rPr>
        <w:fldChar w:fldCharType="separate"/>
      </w:r>
      <w:hyperlink w:anchor="_Toc513444095" w:history="1">
        <w:r w:rsidR="00670F63" w:rsidRPr="00BB094D">
          <w:rPr>
            <w:rStyle w:val="Hyperlink"/>
            <w:noProof/>
          </w:rPr>
          <w:t>Tabla 1 - Frameworks de Desarrollo y Lenguajes que utilizan</w:t>
        </w:r>
        <w:r w:rsidR="00670F63">
          <w:rPr>
            <w:noProof/>
            <w:webHidden/>
          </w:rPr>
          <w:tab/>
        </w:r>
        <w:r w:rsidR="00670F63">
          <w:rPr>
            <w:noProof/>
            <w:webHidden/>
          </w:rPr>
          <w:fldChar w:fldCharType="begin"/>
        </w:r>
        <w:r w:rsidR="00670F63">
          <w:rPr>
            <w:noProof/>
            <w:webHidden/>
          </w:rPr>
          <w:instrText xml:space="preserve"> PAGEREF _Toc513444095 \h </w:instrText>
        </w:r>
        <w:r w:rsidR="00670F63">
          <w:rPr>
            <w:noProof/>
            <w:webHidden/>
          </w:rPr>
        </w:r>
        <w:r w:rsidR="00670F63">
          <w:rPr>
            <w:noProof/>
            <w:webHidden/>
          </w:rPr>
          <w:fldChar w:fldCharType="separate"/>
        </w:r>
        <w:r w:rsidR="00283A42">
          <w:rPr>
            <w:noProof/>
            <w:webHidden/>
          </w:rPr>
          <w:t>19</w:t>
        </w:r>
        <w:r w:rsidR="00670F63">
          <w:rPr>
            <w:noProof/>
            <w:webHidden/>
          </w:rPr>
          <w:fldChar w:fldCharType="end"/>
        </w:r>
      </w:hyperlink>
    </w:p>
    <w:p w14:paraId="75389D89"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096" w:history="1">
        <w:r w:rsidR="00670F63" w:rsidRPr="00BB094D">
          <w:rPr>
            <w:rStyle w:val="Hyperlink"/>
            <w:noProof/>
          </w:rPr>
          <w:t>Tabla 2 - Herramientas de Inteligencia de Negocio</w:t>
        </w:r>
        <w:r w:rsidR="00670F63">
          <w:rPr>
            <w:noProof/>
            <w:webHidden/>
          </w:rPr>
          <w:tab/>
        </w:r>
        <w:r w:rsidR="00670F63">
          <w:rPr>
            <w:noProof/>
            <w:webHidden/>
          </w:rPr>
          <w:fldChar w:fldCharType="begin"/>
        </w:r>
        <w:r w:rsidR="00670F63">
          <w:rPr>
            <w:noProof/>
            <w:webHidden/>
          </w:rPr>
          <w:instrText xml:space="preserve"> PAGEREF _Toc513444096 \h </w:instrText>
        </w:r>
        <w:r w:rsidR="00670F63">
          <w:rPr>
            <w:noProof/>
            <w:webHidden/>
          </w:rPr>
        </w:r>
        <w:r w:rsidR="00670F63">
          <w:rPr>
            <w:noProof/>
            <w:webHidden/>
          </w:rPr>
          <w:fldChar w:fldCharType="separate"/>
        </w:r>
        <w:r w:rsidR="00283A42">
          <w:rPr>
            <w:noProof/>
            <w:webHidden/>
          </w:rPr>
          <w:t>28</w:t>
        </w:r>
        <w:r w:rsidR="00670F63">
          <w:rPr>
            <w:noProof/>
            <w:webHidden/>
          </w:rPr>
          <w:fldChar w:fldCharType="end"/>
        </w:r>
      </w:hyperlink>
    </w:p>
    <w:p w14:paraId="18008F5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097" w:history="1">
        <w:r w:rsidR="00670F63" w:rsidRPr="00BB094D">
          <w:rPr>
            <w:rStyle w:val="Hyperlink"/>
            <w:noProof/>
          </w:rPr>
          <w:t>Tabla 3- Formato de definición de indicadores</w:t>
        </w:r>
        <w:r w:rsidR="00670F63">
          <w:rPr>
            <w:noProof/>
            <w:webHidden/>
          </w:rPr>
          <w:tab/>
        </w:r>
        <w:r w:rsidR="00670F63">
          <w:rPr>
            <w:noProof/>
            <w:webHidden/>
          </w:rPr>
          <w:fldChar w:fldCharType="begin"/>
        </w:r>
        <w:r w:rsidR="00670F63">
          <w:rPr>
            <w:noProof/>
            <w:webHidden/>
          </w:rPr>
          <w:instrText xml:space="preserve"> PAGEREF _Toc513444097 \h </w:instrText>
        </w:r>
        <w:r w:rsidR="00670F63">
          <w:rPr>
            <w:noProof/>
            <w:webHidden/>
          </w:rPr>
        </w:r>
        <w:r w:rsidR="00670F63">
          <w:rPr>
            <w:noProof/>
            <w:webHidden/>
          </w:rPr>
          <w:fldChar w:fldCharType="separate"/>
        </w:r>
        <w:r w:rsidR="00283A42">
          <w:rPr>
            <w:noProof/>
            <w:webHidden/>
          </w:rPr>
          <w:t>35</w:t>
        </w:r>
        <w:r w:rsidR="00670F63">
          <w:rPr>
            <w:noProof/>
            <w:webHidden/>
          </w:rPr>
          <w:fldChar w:fldCharType="end"/>
        </w:r>
      </w:hyperlink>
    </w:p>
    <w:p w14:paraId="6887350C"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098" w:history="1">
        <w:r w:rsidR="00670F63" w:rsidRPr="00BB094D">
          <w:rPr>
            <w:rStyle w:val="Hyperlink"/>
            <w:noProof/>
          </w:rPr>
          <w:t>Tabla 4 - Caso de Uso - Autenticar</w:t>
        </w:r>
        <w:r w:rsidR="00670F63">
          <w:rPr>
            <w:noProof/>
            <w:webHidden/>
          </w:rPr>
          <w:tab/>
        </w:r>
        <w:r w:rsidR="00670F63">
          <w:rPr>
            <w:noProof/>
            <w:webHidden/>
          </w:rPr>
          <w:fldChar w:fldCharType="begin"/>
        </w:r>
        <w:r w:rsidR="00670F63">
          <w:rPr>
            <w:noProof/>
            <w:webHidden/>
          </w:rPr>
          <w:instrText xml:space="preserve"> PAGEREF _Toc513444098 \h </w:instrText>
        </w:r>
        <w:r w:rsidR="00670F63">
          <w:rPr>
            <w:noProof/>
            <w:webHidden/>
          </w:rPr>
        </w:r>
        <w:r w:rsidR="00670F63">
          <w:rPr>
            <w:noProof/>
            <w:webHidden/>
          </w:rPr>
          <w:fldChar w:fldCharType="separate"/>
        </w:r>
        <w:r w:rsidR="00283A42">
          <w:rPr>
            <w:noProof/>
            <w:webHidden/>
          </w:rPr>
          <w:t>46</w:t>
        </w:r>
        <w:r w:rsidR="00670F63">
          <w:rPr>
            <w:noProof/>
            <w:webHidden/>
          </w:rPr>
          <w:fldChar w:fldCharType="end"/>
        </w:r>
      </w:hyperlink>
    </w:p>
    <w:p w14:paraId="260AFBA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099" w:history="1">
        <w:r w:rsidR="00670F63" w:rsidRPr="00BB094D">
          <w:rPr>
            <w:rStyle w:val="Hyperlink"/>
            <w:noProof/>
          </w:rPr>
          <w:t>Tabla 5 - Caso de Uso - Gestionar Paciente</w:t>
        </w:r>
        <w:r w:rsidR="00670F63">
          <w:rPr>
            <w:noProof/>
            <w:webHidden/>
          </w:rPr>
          <w:tab/>
        </w:r>
        <w:r w:rsidR="00670F63">
          <w:rPr>
            <w:noProof/>
            <w:webHidden/>
          </w:rPr>
          <w:fldChar w:fldCharType="begin"/>
        </w:r>
        <w:r w:rsidR="00670F63">
          <w:rPr>
            <w:noProof/>
            <w:webHidden/>
          </w:rPr>
          <w:instrText xml:space="preserve"> PAGEREF _Toc513444099 \h </w:instrText>
        </w:r>
        <w:r w:rsidR="00670F63">
          <w:rPr>
            <w:noProof/>
            <w:webHidden/>
          </w:rPr>
        </w:r>
        <w:r w:rsidR="00670F63">
          <w:rPr>
            <w:noProof/>
            <w:webHidden/>
          </w:rPr>
          <w:fldChar w:fldCharType="separate"/>
        </w:r>
        <w:r w:rsidR="00283A42">
          <w:rPr>
            <w:noProof/>
            <w:webHidden/>
          </w:rPr>
          <w:t>47</w:t>
        </w:r>
        <w:r w:rsidR="00670F63">
          <w:rPr>
            <w:noProof/>
            <w:webHidden/>
          </w:rPr>
          <w:fldChar w:fldCharType="end"/>
        </w:r>
      </w:hyperlink>
    </w:p>
    <w:p w14:paraId="0E651DE6"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0" w:history="1">
        <w:r w:rsidR="00670F63" w:rsidRPr="00BB094D">
          <w:rPr>
            <w:rStyle w:val="Hyperlink"/>
            <w:noProof/>
          </w:rPr>
          <w:t>Tabla 6 - Caso de Uso - Atender Paciente</w:t>
        </w:r>
        <w:r w:rsidR="00670F63">
          <w:rPr>
            <w:noProof/>
            <w:webHidden/>
          </w:rPr>
          <w:tab/>
        </w:r>
        <w:r w:rsidR="00670F63">
          <w:rPr>
            <w:noProof/>
            <w:webHidden/>
          </w:rPr>
          <w:fldChar w:fldCharType="begin"/>
        </w:r>
        <w:r w:rsidR="00670F63">
          <w:rPr>
            <w:noProof/>
            <w:webHidden/>
          </w:rPr>
          <w:instrText xml:space="preserve"> PAGEREF _Toc513444100 \h </w:instrText>
        </w:r>
        <w:r w:rsidR="00670F63">
          <w:rPr>
            <w:noProof/>
            <w:webHidden/>
          </w:rPr>
        </w:r>
        <w:r w:rsidR="00670F63">
          <w:rPr>
            <w:noProof/>
            <w:webHidden/>
          </w:rPr>
          <w:fldChar w:fldCharType="separate"/>
        </w:r>
        <w:r w:rsidR="00283A42">
          <w:rPr>
            <w:noProof/>
            <w:webHidden/>
          </w:rPr>
          <w:t>47</w:t>
        </w:r>
        <w:r w:rsidR="00670F63">
          <w:rPr>
            <w:noProof/>
            <w:webHidden/>
          </w:rPr>
          <w:fldChar w:fldCharType="end"/>
        </w:r>
      </w:hyperlink>
    </w:p>
    <w:p w14:paraId="5838A71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1" w:history="1">
        <w:r w:rsidR="00670F63" w:rsidRPr="00BB094D">
          <w:rPr>
            <w:rStyle w:val="Hyperlink"/>
            <w:noProof/>
          </w:rPr>
          <w:t>Tabla 7 - Caso de Uso - Obtener Resultados</w:t>
        </w:r>
        <w:r w:rsidR="00670F63">
          <w:rPr>
            <w:noProof/>
            <w:webHidden/>
          </w:rPr>
          <w:tab/>
        </w:r>
        <w:r w:rsidR="00670F63">
          <w:rPr>
            <w:noProof/>
            <w:webHidden/>
          </w:rPr>
          <w:fldChar w:fldCharType="begin"/>
        </w:r>
        <w:r w:rsidR="00670F63">
          <w:rPr>
            <w:noProof/>
            <w:webHidden/>
          </w:rPr>
          <w:instrText xml:space="preserve"> PAGEREF _Toc513444101 \h </w:instrText>
        </w:r>
        <w:r w:rsidR="00670F63">
          <w:rPr>
            <w:noProof/>
            <w:webHidden/>
          </w:rPr>
        </w:r>
        <w:r w:rsidR="00670F63">
          <w:rPr>
            <w:noProof/>
            <w:webHidden/>
          </w:rPr>
          <w:fldChar w:fldCharType="separate"/>
        </w:r>
        <w:r w:rsidR="00283A42">
          <w:rPr>
            <w:noProof/>
            <w:webHidden/>
          </w:rPr>
          <w:t>47</w:t>
        </w:r>
        <w:r w:rsidR="00670F63">
          <w:rPr>
            <w:noProof/>
            <w:webHidden/>
          </w:rPr>
          <w:fldChar w:fldCharType="end"/>
        </w:r>
      </w:hyperlink>
    </w:p>
    <w:p w14:paraId="106E1EF4"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2" w:history="1">
        <w:r w:rsidR="00670F63" w:rsidRPr="00BB094D">
          <w:rPr>
            <w:rStyle w:val="Hyperlink"/>
            <w:noProof/>
          </w:rPr>
          <w:t>Tabla 8 - Caso de Uso - Cambiar Contraseña</w:t>
        </w:r>
        <w:r w:rsidR="00670F63">
          <w:rPr>
            <w:noProof/>
            <w:webHidden/>
          </w:rPr>
          <w:tab/>
        </w:r>
        <w:r w:rsidR="00670F63">
          <w:rPr>
            <w:noProof/>
            <w:webHidden/>
          </w:rPr>
          <w:fldChar w:fldCharType="begin"/>
        </w:r>
        <w:r w:rsidR="00670F63">
          <w:rPr>
            <w:noProof/>
            <w:webHidden/>
          </w:rPr>
          <w:instrText xml:space="preserve"> PAGEREF _Toc513444102 \h </w:instrText>
        </w:r>
        <w:r w:rsidR="00670F63">
          <w:rPr>
            <w:noProof/>
            <w:webHidden/>
          </w:rPr>
        </w:r>
        <w:r w:rsidR="00670F63">
          <w:rPr>
            <w:noProof/>
            <w:webHidden/>
          </w:rPr>
          <w:fldChar w:fldCharType="separate"/>
        </w:r>
        <w:r w:rsidR="00283A42">
          <w:rPr>
            <w:noProof/>
            <w:webHidden/>
          </w:rPr>
          <w:t>49</w:t>
        </w:r>
        <w:r w:rsidR="00670F63">
          <w:rPr>
            <w:noProof/>
            <w:webHidden/>
          </w:rPr>
          <w:fldChar w:fldCharType="end"/>
        </w:r>
      </w:hyperlink>
    </w:p>
    <w:p w14:paraId="6BA64011"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3" w:history="1">
        <w:r w:rsidR="00670F63" w:rsidRPr="00BB094D">
          <w:rPr>
            <w:rStyle w:val="Hyperlink"/>
            <w:noProof/>
          </w:rPr>
          <w:t>Tabla 9  - Caso de Uso - Registrar Cita</w:t>
        </w:r>
        <w:r w:rsidR="00670F63">
          <w:rPr>
            <w:noProof/>
            <w:webHidden/>
          </w:rPr>
          <w:tab/>
        </w:r>
        <w:r w:rsidR="00670F63">
          <w:rPr>
            <w:noProof/>
            <w:webHidden/>
          </w:rPr>
          <w:fldChar w:fldCharType="begin"/>
        </w:r>
        <w:r w:rsidR="00670F63">
          <w:rPr>
            <w:noProof/>
            <w:webHidden/>
          </w:rPr>
          <w:instrText xml:space="preserve"> PAGEREF _Toc513444103 \h </w:instrText>
        </w:r>
        <w:r w:rsidR="00670F63">
          <w:rPr>
            <w:noProof/>
            <w:webHidden/>
          </w:rPr>
        </w:r>
        <w:r w:rsidR="00670F63">
          <w:rPr>
            <w:noProof/>
            <w:webHidden/>
          </w:rPr>
          <w:fldChar w:fldCharType="separate"/>
        </w:r>
        <w:r w:rsidR="00283A42">
          <w:rPr>
            <w:noProof/>
            <w:webHidden/>
          </w:rPr>
          <w:t>49</w:t>
        </w:r>
        <w:r w:rsidR="00670F63">
          <w:rPr>
            <w:noProof/>
            <w:webHidden/>
          </w:rPr>
          <w:fldChar w:fldCharType="end"/>
        </w:r>
      </w:hyperlink>
    </w:p>
    <w:p w14:paraId="63F4CCAD"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4" w:history="1">
        <w:r w:rsidR="00670F63" w:rsidRPr="00BB094D">
          <w:rPr>
            <w:rStyle w:val="Hyperlink"/>
            <w:noProof/>
          </w:rPr>
          <w:t>Tabla 10 - Caso de Uso - Asignar Turno</w:t>
        </w:r>
        <w:r w:rsidR="00670F63">
          <w:rPr>
            <w:noProof/>
            <w:webHidden/>
          </w:rPr>
          <w:tab/>
        </w:r>
        <w:r w:rsidR="00670F63">
          <w:rPr>
            <w:noProof/>
            <w:webHidden/>
          </w:rPr>
          <w:fldChar w:fldCharType="begin"/>
        </w:r>
        <w:r w:rsidR="00670F63">
          <w:rPr>
            <w:noProof/>
            <w:webHidden/>
          </w:rPr>
          <w:instrText xml:space="preserve"> PAGEREF _Toc513444104 \h </w:instrText>
        </w:r>
        <w:r w:rsidR="00670F63">
          <w:rPr>
            <w:noProof/>
            <w:webHidden/>
          </w:rPr>
        </w:r>
        <w:r w:rsidR="00670F63">
          <w:rPr>
            <w:noProof/>
            <w:webHidden/>
          </w:rPr>
          <w:fldChar w:fldCharType="separate"/>
        </w:r>
        <w:r w:rsidR="00283A42">
          <w:rPr>
            <w:noProof/>
            <w:webHidden/>
          </w:rPr>
          <w:t>49</w:t>
        </w:r>
        <w:r w:rsidR="00670F63">
          <w:rPr>
            <w:noProof/>
            <w:webHidden/>
          </w:rPr>
          <w:fldChar w:fldCharType="end"/>
        </w:r>
      </w:hyperlink>
    </w:p>
    <w:p w14:paraId="415CF67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5" w:history="1">
        <w:r w:rsidR="00670F63" w:rsidRPr="00BB094D">
          <w:rPr>
            <w:rStyle w:val="Hyperlink"/>
            <w:noProof/>
          </w:rPr>
          <w:t>Tabla 11 – Caso de Uso - Ingresar Paciente</w:t>
        </w:r>
        <w:r w:rsidR="00670F63">
          <w:rPr>
            <w:noProof/>
            <w:webHidden/>
          </w:rPr>
          <w:tab/>
        </w:r>
        <w:r w:rsidR="00670F63">
          <w:rPr>
            <w:noProof/>
            <w:webHidden/>
          </w:rPr>
          <w:fldChar w:fldCharType="begin"/>
        </w:r>
        <w:r w:rsidR="00670F63">
          <w:rPr>
            <w:noProof/>
            <w:webHidden/>
          </w:rPr>
          <w:instrText xml:space="preserve"> PAGEREF _Toc513444105 \h </w:instrText>
        </w:r>
        <w:r w:rsidR="00670F63">
          <w:rPr>
            <w:noProof/>
            <w:webHidden/>
          </w:rPr>
        </w:r>
        <w:r w:rsidR="00670F63">
          <w:rPr>
            <w:noProof/>
            <w:webHidden/>
          </w:rPr>
          <w:fldChar w:fldCharType="separate"/>
        </w:r>
        <w:r w:rsidR="00283A42">
          <w:rPr>
            <w:noProof/>
            <w:webHidden/>
          </w:rPr>
          <w:t>50</w:t>
        </w:r>
        <w:r w:rsidR="00670F63">
          <w:rPr>
            <w:noProof/>
            <w:webHidden/>
          </w:rPr>
          <w:fldChar w:fldCharType="end"/>
        </w:r>
      </w:hyperlink>
    </w:p>
    <w:p w14:paraId="2668297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6" w:history="1">
        <w:r w:rsidR="00670F63" w:rsidRPr="00BB094D">
          <w:rPr>
            <w:rStyle w:val="Hyperlink"/>
            <w:noProof/>
          </w:rPr>
          <w:t>Tabla 12 – Caso de Uso - Pagar Atención</w:t>
        </w:r>
        <w:r w:rsidR="00670F63">
          <w:rPr>
            <w:noProof/>
            <w:webHidden/>
          </w:rPr>
          <w:tab/>
        </w:r>
        <w:r w:rsidR="00670F63">
          <w:rPr>
            <w:noProof/>
            <w:webHidden/>
          </w:rPr>
          <w:fldChar w:fldCharType="begin"/>
        </w:r>
        <w:r w:rsidR="00670F63">
          <w:rPr>
            <w:noProof/>
            <w:webHidden/>
          </w:rPr>
          <w:instrText xml:space="preserve"> PAGEREF _Toc513444106 \h </w:instrText>
        </w:r>
        <w:r w:rsidR="00670F63">
          <w:rPr>
            <w:noProof/>
            <w:webHidden/>
          </w:rPr>
        </w:r>
        <w:r w:rsidR="00670F63">
          <w:rPr>
            <w:noProof/>
            <w:webHidden/>
          </w:rPr>
          <w:fldChar w:fldCharType="separate"/>
        </w:r>
        <w:r w:rsidR="00283A42">
          <w:rPr>
            <w:noProof/>
            <w:webHidden/>
          </w:rPr>
          <w:t>50</w:t>
        </w:r>
        <w:r w:rsidR="00670F63">
          <w:rPr>
            <w:noProof/>
            <w:webHidden/>
          </w:rPr>
          <w:fldChar w:fldCharType="end"/>
        </w:r>
      </w:hyperlink>
    </w:p>
    <w:p w14:paraId="050BAC33"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7" w:history="1">
        <w:r w:rsidR="00670F63" w:rsidRPr="00BB094D">
          <w:rPr>
            <w:rStyle w:val="Hyperlink"/>
            <w:noProof/>
          </w:rPr>
          <w:t>Tabla 13 – Caso de Uso - Gestionar Clave</w:t>
        </w:r>
        <w:r w:rsidR="00670F63">
          <w:rPr>
            <w:noProof/>
            <w:webHidden/>
          </w:rPr>
          <w:tab/>
        </w:r>
        <w:r w:rsidR="00670F63">
          <w:rPr>
            <w:noProof/>
            <w:webHidden/>
          </w:rPr>
          <w:fldChar w:fldCharType="begin"/>
        </w:r>
        <w:r w:rsidR="00670F63">
          <w:rPr>
            <w:noProof/>
            <w:webHidden/>
          </w:rPr>
          <w:instrText xml:space="preserve"> PAGEREF _Toc513444107 \h </w:instrText>
        </w:r>
        <w:r w:rsidR="00670F63">
          <w:rPr>
            <w:noProof/>
            <w:webHidden/>
          </w:rPr>
        </w:r>
        <w:r w:rsidR="00670F63">
          <w:rPr>
            <w:noProof/>
            <w:webHidden/>
          </w:rPr>
          <w:fldChar w:fldCharType="separate"/>
        </w:r>
        <w:r w:rsidR="00283A42">
          <w:rPr>
            <w:noProof/>
            <w:webHidden/>
          </w:rPr>
          <w:t>50</w:t>
        </w:r>
        <w:r w:rsidR="00670F63">
          <w:rPr>
            <w:noProof/>
            <w:webHidden/>
          </w:rPr>
          <w:fldChar w:fldCharType="end"/>
        </w:r>
      </w:hyperlink>
    </w:p>
    <w:p w14:paraId="2BD9DE9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8" w:history="1">
        <w:r w:rsidR="00670F63" w:rsidRPr="00BB094D">
          <w:rPr>
            <w:rStyle w:val="Hyperlink"/>
            <w:noProof/>
          </w:rPr>
          <w:t>Tabla 14 - Caso de Uso - Establecer Plan de Trabajo</w:t>
        </w:r>
        <w:r w:rsidR="00670F63">
          <w:rPr>
            <w:noProof/>
            <w:webHidden/>
          </w:rPr>
          <w:tab/>
        </w:r>
        <w:r w:rsidR="00670F63">
          <w:rPr>
            <w:noProof/>
            <w:webHidden/>
          </w:rPr>
          <w:fldChar w:fldCharType="begin"/>
        </w:r>
        <w:r w:rsidR="00670F63">
          <w:rPr>
            <w:noProof/>
            <w:webHidden/>
          </w:rPr>
          <w:instrText xml:space="preserve"> PAGEREF _Toc513444108 \h </w:instrText>
        </w:r>
        <w:r w:rsidR="00670F63">
          <w:rPr>
            <w:noProof/>
            <w:webHidden/>
          </w:rPr>
        </w:r>
        <w:r w:rsidR="00670F63">
          <w:rPr>
            <w:noProof/>
            <w:webHidden/>
          </w:rPr>
          <w:fldChar w:fldCharType="separate"/>
        </w:r>
        <w:r w:rsidR="00283A42">
          <w:rPr>
            <w:noProof/>
            <w:webHidden/>
          </w:rPr>
          <w:t>51</w:t>
        </w:r>
        <w:r w:rsidR="00670F63">
          <w:rPr>
            <w:noProof/>
            <w:webHidden/>
          </w:rPr>
          <w:fldChar w:fldCharType="end"/>
        </w:r>
      </w:hyperlink>
    </w:p>
    <w:p w14:paraId="603C49CC"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09" w:history="1">
        <w:r w:rsidR="00670F63" w:rsidRPr="00BB094D">
          <w:rPr>
            <w:rStyle w:val="Hyperlink"/>
            <w:noProof/>
          </w:rPr>
          <w:t>Tabla 15 - Caso de Uso - Imprimir Informe Médico</w:t>
        </w:r>
        <w:r w:rsidR="00670F63">
          <w:rPr>
            <w:noProof/>
            <w:webHidden/>
          </w:rPr>
          <w:tab/>
        </w:r>
        <w:r w:rsidR="00670F63">
          <w:rPr>
            <w:noProof/>
            <w:webHidden/>
          </w:rPr>
          <w:fldChar w:fldCharType="begin"/>
        </w:r>
        <w:r w:rsidR="00670F63">
          <w:rPr>
            <w:noProof/>
            <w:webHidden/>
          </w:rPr>
          <w:instrText xml:space="preserve"> PAGEREF _Toc513444109 \h </w:instrText>
        </w:r>
        <w:r w:rsidR="00670F63">
          <w:rPr>
            <w:noProof/>
            <w:webHidden/>
          </w:rPr>
        </w:r>
        <w:r w:rsidR="00670F63">
          <w:rPr>
            <w:noProof/>
            <w:webHidden/>
          </w:rPr>
          <w:fldChar w:fldCharType="separate"/>
        </w:r>
        <w:r w:rsidR="00283A42">
          <w:rPr>
            <w:noProof/>
            <w:webHidden/>
          </w:rPr>
          <w:t>51</w:t>
        </w:r>
        <w:r w:rsidR="00670F63">
          <w:rPr>
            <w:noProof/>
            <w:webHidden/>
          </w:rPr>
          <w:fldChar w:fldCharType="end"/>
        </w:r>
      </w:hyperlink>
    </w:p>
    <w:p w14:paraId="03E8113F"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0" w:history="1">
        <w:r w:rsidR="00670F63" w:rsidRPr="00BB094D">
          <w:rPr>
            <w:rStyle w:val="Hyperlink"/>
            <w:noProof/>
          </w:rPr>
          <w:t>Tabla 16 - Caso de Uso Añadir</w:t>
        </w:r>
        <w:r w:rsidR="00670F63">
          <w:rPr>
            <w:noProof/>
            <w:webHidden/>
          </w:rPr>
          <w:tab/>
        </w:r>
        <w:r w:rsidR="00670F63">
          <w:rPr>
            <w:noProof/>
            <w:webHidden/>
          </w:rPr>
          <w:fldChar w:fldCharType="begin"/>
        </w:r>
        <w:r w:rsidR="00670F63">
          <w:rPr>
            <w:noProof/>
            <w:webHidden/>
          </w:rPr>
          <w:instrText xml:space="preserve"> PAGEREF _Toc513444110 \h </w:instrText>
        </w:r>
        <w:r w:rsidR="00670F63">
          <w:rPr>
            <w:noProof/>
            <w:webHidden/>
          </w:rPr>
        </w:r>
        <w:r w:rsidR="00670F63">
          <w:rPr>
            <w:noProof/>
            <w:webHidden/>
          </w:rPr>
          <w:fldChar w:fldCharType="separate"/>
        </w:r>
        <w:r w:rsidR="00283A42">
          <w:rPr>
            <w:noProof/>
            <w:webHidden/>
          </w:rPr>
          <w:t>52</w:t>
        </w:r>
        <w:r w:rsidR="00670F63">
          <w:rPr>
            <w:noProof/>
            <w:webHidden/>
          </w:rPr>
          <w:fldChar w:fldCharType="end"/>
        </w:r>
      </w:hyperlink>
    </w:p>
    <w:p w14:paraId="78EA5435"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1" w:history="1">
        <w:r w:rsidR="00670F63" w:rsidRPr="00BB094D">
          <w:rPr>
            <w:rStyle w:val="Hyperlink"/>
            <w:noProof/>
          </w:rPr>
          <w:t>Tabla 17 - Caso de Uso - Eliminar</w:t>
        </w:r>
        <w:r w:rsidR="00670F63">
          <w:rPr>
            <w:noProof/>
            <w:webHidden/>
          </w:rPr>
          <w:tab/>
        </w:r>
        <w:r w:rsidR="00670F63">
          <w:rPr>
            <w:noProof/>
            <w:webHidden/>
          </w:rPr>
          <w:fldChar w:fldCharType="begin"/>
        </w:r>
        <w:r w:rsidR="00670F63">
          <w:rPr>
            <w:noProof/>
            <w:webHidden/>
          </w:rPr>
          <w:instrText xml:space="preserve"> PAGEREF _Toc513444111 \h </w:instrText>
        </w:r>
        <w:r w:rsidR="00670F63">
          <w:rPr>
            <w:noProof/>
            <w:webHidden/>
          </w:rPr>
        </w:r>
        <w:r w:rsidR="00670F63">
          <w:rPr>
            <w:noProof/>
            <w:webHidden/>
          </w:rPr>
          <w:fldChar w:fldCharType="separate"/>
        </w:r>
        <w:r w:rsidR="00283A42">
          <w:rPr>
            <w:noProof/>
            <w:webHidden/>
          </w:rPr>
          <w:t>52</w:t>
        </w:r>
        <w:r w:rsidR="00670F63">
          <w:rPr>
            <w:noProof/>
            <w:webHidden/>
          </w:rPr>
          <w:fldChar w:fldCharType="end"/>
        </w:r>
      </w:hyperlink>
    </w:p>
    <w:p w14:paraId="50AD698B"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2" w:history="1">
        <w:r w:rsidR="00670F63" w:rsidRPr="00BB094D">
          <w:rPr>
            <w:rStyle w:val="Hyperlink"/>
            <w:noProof/>
          </w:rPr>
          <w:t>Tabla 18 - Herramientas Seleccionadas</w:t>
        </w:r>
        <w:r w:rsidR="00670F63">
          <w:rPr>
            <w:noProof/>
            <w:webHidden/>
          </w:rPr>
          <w:tab/>
        </w:r>
        <w:r w:rsidR="00670F63">
          <w:rPr>
            <w:noProof/>
            <w:webHidden/>
          </w:rPr>
          <w:fldChar w:fldCharType="begin"/>
        </w:r>
        <w:r w:rsidR="00670F63">
          <w:rPr>
            <w:noProof/>
            <w:webHidden/>
          </w:rPr>
          <w:instrText xml:space="preserve"> PAGEREF _Toc513444112 \h </w:instrText>
        </w:r>
        <w:r w:rsidR="00670F63">
          <w:rPr>
            <w:noProof/>
            <w:webHidden/>
          </w:rPr>
        </w:r>
        <w:r w:rsidR="00670F63">
          <w:rPr>
            <w:noProof/>
            <w:webHidden/>
          </w:rPr>
          <w:fldChar w:fldCharType="separate"/>
        </w:r>
        <w:r w:rsidR="00283A42">
          <w:rPr>
            <w:noProof/>
            <w:webHidden/>
          </w:rPr>
          <w:t>53</w:t>
        </w:r>
        <w:r w:rsidR="00670F63">
          <w:rPr>
            <w:noProof/>
            <w:webHidden/>
          </w:rPr>
          <w:fldChar w:fldCharType="end"/>
        </w:r>
      </w:hyperlink>
    </w:p>
    <w:p w14:paraId="27B6CFBE"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3" w:history="1">
        <w:r w:rsidR="00670F63" w:rsidRPr="00BB094D">
          <w:rPr>
            <w:rStyle w:val="Hyperlink"/>
            <w:noProof/>
          </w:rPr>
          <w:t>Tabla 19 - Iteraciones a Desarrollar</w:t>
        </w:r>
        <w:r w:rsidR="00670F63">
          <w:rPr>
            <w:noProof/>
            <w:webHidden/>
          </w:rPr>
          <w:tab/>
        </w:r>
        <w:r w:rsidR="00670F63">
          <w:rPr>
            <w:noProof/>
            <w:webHidden/>
          </w:rPr>
          <w:fldChar w:fldCharType="begin"/>
        </w:r>
        <w:r w:rsidR="00670F63">
          <w:rPr>
            <w:noProof/>
            <w:webHidden/>
          </w:rPr>
          <w:instrText xml:space="preserve"> PAGEREF _Toc513444113 \h </w:instrText>
        </w:r>
        <w:r w:rsidR="00670F63">
          <w:rPr>
            <w:noProof/>
            <w:webHidden/>
          </w:rPr>
        </w:r>
        <w:r w:rsidR="00670F63">
          <w:rPr>
            <w:noProof/>
            <w:webHidden/>
          </w:rPr>
          <w:fldChar w:fldCharType="separate"/>
        </w:r>
        <w:r w:rsidR="00283A42">
          <w:rPr>
            <w:noProof/>
            <w:webHidden/>
          </w:rPr>
          <w:t>54</w:t>
        </w:r>
        <w:r w:rsidR="00670F63">
          <w:rPr>
            <w:noProof/>
            <w:webHidden/>
          </w:rPr>
          <w:fldChar w:fldCharType="end"/>
        </w:r>
      </w:hyperlink>
    </w:p>
    <w:p w14:paraId="2B4C6220"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4" w:history="1">
        <w:r w:rsidR="00670F63" w:rsidRPr="00BB094D">
          <w:rPr>
            <w:rStyle w:val="Hyperlink"/>
            <w:noProof/>
          </w:rPr>
          <w:t xml:space="preserve">Tabla 20 - Pila de </w:t>
        </w:r>
        <w:r w:rsidR="00670F63" w:rsidRPr="00BB094D">
          <w:rPr>
            <w:rStyle w:val="Hyperlink"/>
            <w:i/>
            <w:noProof/>
          </w:rPr>
          <w:t>Sprint</w:t>
        </w:r>
        <w:r w:rsidR="00670F63" w:rsidRPr="00BB094D">
          <w:rPr>
            <w:rStyle w:val="Hyperlink"/>
            <w:noProof/>
          </w:rPr>
          <w:t xml:space="preserve"> de la Primera Iteración</w:t>
        </w:r>
        <w:r w:rsidR="00670F63">
          <w:rPr>
            <w:noProof/>
            <w:webHidden/>
          </w:rPr>
          <w:tab/>
        </w:r>
        <w:r w:rsidR="00670F63">
          <w:rPr>
            <w:noProof/>
            <w:webHidden/>
          </w:rPr>
          <w:fldChar w:fldCharType="begin"/>
        </w:r>
        <w:r w:rsidR="00670F63">
          <w:rPr>
            <w:noProof/>
            <w:webHidden/>
          </w:rPr>
          <w:instrText xml:space="preserve"> PAGEREF _Toc513444114 \h </w:instrText>
        </w:r>
        <w:r w:rsidR="00670F63">
          <w:rPr>
            <w:noProof/>
            <w:webHidden/>
          </w:rPr>
        </w:r>
        <w:r w:rsidR="00670F63">
          <w:rPr>
            <w:noProof/>
            <w:webHidden/>
          </w:rPr>
          <w:fldChar w:fldCharType="separate"/>
        </w:r>
        <w:r w:rsidR="00283A42">
          <w:rPr>
            <w:noProof/>
            <w:webHidden/>
          </w:rPr>
          <w:t>54</w:t>
        </w:r>
        <w:r w:rsidR="00670F63">
          <w:rPr>
            <w:noProof/>
            <w:webHidden/>
          </w:rPr>
          <w:fldChar w:fldCharType="end"/>
        </w:r>
      </w:hyperlink>
    </w:p>
    <w:p w14:paraId="2C5D1EA6"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5" w:history="1">
        <w:r w:rsidR="00670F63" w:rsidRPr="00BB094D">
          <w:rPr>
            <w:rStyle w:val="Hyperlink"/>
            <w:noProof/>
          </w:rPr>
          <w:t xml:space="preserve">Tabla 21 - Pila de </w:t>
        </w:r>
        <w:r w:rsidR="00670F63" w:rsidRPr="00BB094D">
          <w:rPr>
            <w:rStyle w:val="Hyperlink"/>
            <w:i/>
            <w:noProof/>
          </w:rPr>
          <w:t>Sprint</w:t>
        </w:r>
        <w:r w:rsidR="00670F63" w:rsidRPr="00BB094D">
          <w:rPr>
            <w:rStyle w:val="Hyperlink"/>
            <w:noProof/>
          </w:rPr>
          <w:t xml:space="preserve"> de la Segunda Iteración</w:t>
        </w:r>
        <w:r w:rsidR="00670F63">
          <w:rPr>
            <w:noProof/>
            <w:webHidden/>
          </w:rPr>
          <w:tab/>
        </w:r>
        <w:r w:rsidR="00670F63">
          <w:rPr>
            <w:noProof/>
            <w:webHidden/>
          </w:rPr>
          <w:fldChar w:fldCharType="begin"/>
        </w:r>
        <w:r w:rsidR="00670F63">
          <w:rPr>
            <w:noProof/>
            <w:webHidden/>
          </w:rPr>
          <w:instrText xml:space="preserve"> PAGEREF _Toc513444115 \h </w:instrText>
        </w:r>
        <w:r w:rsidR="00670F63">
          <w:rPr>
            <w:noProof/>
            <w:webHidden/>
          </w:rPr>
        </w:r>
        <w:r w:rsidR="00670F63">
          <w:rPr>
            <w:noProof/>
            <w:webHidden/>
          </w:rPr>
          <w:fldChar w:fldCharType="separate"/>
        </w:r>
        <w:r w:rsidR="00283A42">
          <w:rPr>
            <w:noProof/>
            <w:webHidden/>
          </w:rPr>
          <w:t>63</w:t>
        </w:r>
        <w:r w:rsidR="00670F63">
          <w:rPr>
            <w:noProof/>
            <w:webHidden/>
          </w:rPr>
          <w:fldChar w:fldCharType="end"/>
        </w:r>
      </w:hyperlink>
    </w:p>
    <w:p w14:paraId="0B6D828D"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6" w:history="1">
        <w:r w:rsidR="00670F63" w:rsidRPr="00BB094D">
          <w:rPr>
            <w:rStyle w:val="Hyperlink"/>
            <w:noProof/>
          </w:rPr>
          <w:t xml:space="preserve">Tabla 22 - Pila de </w:t>
        </w:r>
        <w:r w:rsidR="00670F63" w:rsidRPr="00BB094D">
          <w:rPr>
            <w:rStyle w:val="Hyperlink"/>
            <w:i/>
            <w:noProof/>
          </w:rPr>
          <w:t>Sprint</w:t>
        </w:r>
        <w:r w:rsidR="00670F63" w:rsidRPr="00BB094D">
          <w:rPr>
            <w:rStyle w:val="Hyperlink"/>
            <w:noProof/>
          </w:rPr>
          <w:t xml:space="preserve"> de la Tercera Iteración</w:t>
        </w:r>
        <w:r w:rsidR="00670F63">
          <w:rPr>
            <w:noProof/>
            <w:webHidden/>
          </w:rPr>
          <w:tab/>
        </w:r>
        <w:r w:rsidR="00670F63">
          <w:rPr>
            <w:noProof/>
            <w:webHidden/>
          </w:rPr>
          <w:fldChar w:fldCharType="begin"/>
        </w:r>
        <w:r w:rsidR="00670F63">
          <w:rPr>
            <w:noProof/>
            <w:webHidden/>
          </w:rPr>
          <w:instrText xml:space="preserve"> PAGEREF _Toc513444116 \h </w:instrText>
        </w:r>
        <w:r w:rsidR="00670F63">
          <w:rPr>
            <w:noProof/>
            <w:webHidden/>
          </w:rPr>
        </w:r>
        <w:r w:rsidR="00670F63">
          <w:rPr>
            <w:noProof/>
            <w:webHidden/>
          </w:rPr>
          <w:fldChar w:fldCharType="separate"/>
        </w:r>
        <w:r w:rsidR="00283A42">
          <w:rPr>
            <w:noProof/>
            <w:webHidden/>
          </w:rPr>
          <w:t>71</w:t>
        </w:r>
        <w:r w:rsidR="00670F63">
          <w:rPr>
            <w:noProof/>
            <w:webHidden/>
          </w:rPr>
          <w:fldChar w:fldCharType="end"/>
        </w:r>
      </w:hyperlink>
    </w:p>
    <w:p w14:paraId="03361033"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7" w:history="1">
        <w:r w:rsidR="00670F63" w:rsidRPr="00BB094D">
          <w:rPr>
            <w:rStyle w:val="Hyperlink"/>
            <w:noProof/>
          </w:rPr>
          <w:t xml:space="preserve">Tabla 23 - Pila de </w:t>
        </w:r>
        <w:r w:rsidR="00670F63" w:rsidRPr="00BB094D">
          <w:rPr>
            <w:rStyle w:val="Hyperlink"/>
            <w:i/>
            <w:noProof/>
          </w:rPr>
          <w:t>Sprint</w:t>
        </w:r>
        <w:r w:rsidR="00670F63" w:rsidRPr="00BB094D">
          <w:rPr>
            <w:rStyle w:val="Hyperlink"/>
            <w:noProof/>
          </w:rPr>
          <w:t xml:space="preserve"> de la Cuarta iteración</w:t>
        </w:r>
        <w:r w:rsidR="00670F63">
          <w:rPr>
            <w:noProof/>
            <w:webHidden/>
          </w:rPr>
          <w:tab/>
        </w:r>
        <w:r w:rsidR="00670F63">
          <w:rPr>
            <w:noProof/>
            <w:webHidden/>
          </w:rPr>
          <w:fldChar w:fldCharType="begin"/>
        </w:r>
        <w:r w:rsidR="00670F63">
          <w:rPr>
            <w:noProof/>
            <w:webHidden/>
          </w:rPr>
          <w:instrText xml:space="preserve"> PAGEREF _Toc513444117 \h </w:instrText>
        </w:r>
        <w:r w:rsidR="00670F63">
          <w:rPr>
            <w:noProof/>
            <w:webHidden/>
          </w:rPr>
        </w:r>
        <w:r w:rsidR="00670F63">
          <w:rPr>
            <w:noProof/>
            <w:webHidden/>
          </w:rPr>
          <w:fldChar w:fldCharType="separate"/>
        </w:r>
        <w:r w:rsidR="00283A42">
          <w:rPr>
            <w:noProof/>
            <w:webHidden/>
          </w:rPr>
          <w:t>76</w:t>
        </w:r>
        <w:r w:rsidR="00670F63">
          <w:rPr>
            <w:noProof/>
            <w:webHidden/>
          </w:rPr>
          <w:fldChar w:fldCharType="end"/>
        </w:r>
      </w:hyperlink>
    </w:p>
    <w:p w14:paraId="4C18381D"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8" w:history="1">
        <w:r w:rsidR="00670F63" w:rsidRPr="00BB094D">
          <w:rPr>
            <w:rStyle w:val="Hyperlink"/>
            <w:noProof/>
          </w:rPr>
          <w:t xml:space="preserve">Tabla 24 - Pila de </w:t>
        </w:r>
        <w:r w:rsidR="00670F63" w:rsidRPr="00BB094D">
          <w:rPr>
            <w:rStyle w:val="Hyperlink"/>
            <w:i/>
            <w:noProof/>
          </w:rPr>
          <w:t>Sprint</w:t>
        </w:r>
        <w:r w:rsidR="00670F63" w:rsidRPr="00BB094D">
          <w:rPr>
            <w:rStyle w:val="Hyperlink"/>
            <w:noProof/>
          </w:rPr>
          <w:t xml:space="preserve"> de la Quinta Iteración</w:t>
        </w:r>
        <w:r w:rsidR="00670F63">
          <w:rPr>
            <w:noProof/>
            <w:webHidden/>
          </w:rPr>
          <w:tab/>
        </w:r>
        <w:r w:rsidR="00670F63">
          <w:rPr>
            <w:noProof/>
            <w:webHidden/>
          </w:rPr>
          <w:fldChar w:fldCharType="begin"/>
        </w:r>
        <w:r w:rsidR="00670F63">
          <w:rPr>
            <w:noProof/>
            <w:webHidden/>
          </w:rPr>
          <w:instrText xml:space="preserve"> PAGEREF _Toc513444118 \h </w:instrText>
        </w:r>
        <w:r w:rsidR="00670F63">
          <w:rPr>
            <w:noProof/>
            <w:webHidden/>
          </w:rPr>
        </w:r>
        <w:r w:rsidR="00670F63">
          <w:rPr>
            <w:noProof/>
            <w:webHidden/>
          </w:rPr>
          <w:fldChar w:fldCharType="separate"/>
        </w:r>
        <w:r w:rsidR="00283A42">
          <w:rPr>
            <w:noProof/>
            <w:webHidden/>
          </w:rPr>
          <w:t>86</w:t>
        </w:r>
        <w:r w:rsidR="00670F63">
          <w:rPr>
            <w:noProof/>
            <w:webHidden/>
          </w:rPr>
          <w:fldChar w:fldCharType="end"/>
        </w:r>
      </w:hyperlink>
    </w:p>
    <w:p w14:paraId="582D843B"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19" w:history="1">
        <w:r w:rsidR="00670F63" w:rsidRPr="00BB094D">
          <w:rPr>
            <w:rStyle w:val="Hyperlink"/>
            <w:noProof/>
          </w:rPr>
          <w:t>Tabla 25 - Descripción de Indicadores</w:t>
        </w:r>
        <w:r w:rsidR="00670F63">
          <w:rPr>
            <w:noProof/>
            <w:webHidden/>
          </w:rPr>
          <w:tab/>
        </w:r>
        <w:r w:rsidR="00670F63">
          <w:rPr>
            <w:noProof/>
            <w:webHidden/>
          </w:rPr>
          <w:fldChar w:fldCharType="begin"/>
        </w:r>
        <w:r w:rsidR="00670F63">
          <w:rPr>
            <w:noProof/>
            <w:webHidden/>
          </w:rPr>
          <w:instrText xml:space="preserve"> PAGEREF _Toc513444119 \h </w:instrText>
        </w:r>
        <w:r w:rsidR="00670F63">
          <w:rPr>
            <w:noProof/>
            <w:webHidden/>
          </w:rPr>
        </w:r>
        <w:r w:rsidR="00670F63">
          <w:rPr>
            <w:noProof/>
            <w:webHidden/>
          </w:rPr>
          <w:fldChar w:fldCharType="separate"/>
        </w:r>
        <w:r w:rsidR="00283A42">
          <w:rPr>
            <w:noProof/>
            <w:webHidden/>
          </w:rPr>
          <w:t>88</w:t>
        </w:r>
        <w:r w:rsidR="00670F63">
          <w:rPr>
            <w:noProof/>
            <w:webHidden/>
          </w:rPr>
          <w:fldChar w:fldCharType="end"/>
        </w:r>
      </w:hyperlink>
    </w:p>
    <w:p w14:paraId="6536B827"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20" w:history="1">
        <w:r w:rsidR="00670F63" w:rsidRPr="00BB094D">
          <w:rPr>
            <w:rStyle w:val="Hyperlink"/>
            <w:noProof/>
          </w:rPr>
          <w:t>Tabla 26 - Dimensiones y Niveles Jerárquicos</w:t>
        </w:r>
        <w:r w:rsidR="00670F63">
          <w:rPr>
            <w:noProof/>
            <w:webHidden/>
          </w:rPr>
          <w:tab/>
        </w:r>
        <w:r w:rsidR="00670F63">
          <w:rPr>
            <w:noProof/>
            <w:webHidden/>
          </w:rPr>
          <w:fldChar w:fldCharType="begin"/>
        </w:r>
        <w:r w:rsidR="00670F63">
          <w:rPr>
            <w:noProof/>
            <w:webHidden/>
          </w:rPr>
          <w:instrText xml:space="preserve"> PAGEREF _Toc513444120 \h </w:instrText>
        </w:r>
        <w:r w:rsidR="00670F63">
          <w:rPr>
            <w:noProof/>
            <w:webHidden/>
          </w:rPr>
        </w:r>
        <w:r w:rsidR="00670F63">
          <w:rPr>
            <w:noProof/>
            <w:webHidden/>
          </w:rPr>
          <w:fldChar w:fldCharType="separate"/>
        </w:r>
        <w:r w:rsidR="00283A42">
          <w:rPr>
            <w:noProof/>
            <w:webHidden/>
          </w:rPr>
          <w:t>90</w:t>
        </w:r>
        <w:r w:rsidR="00670F63">
          <w:rPr>
            <w:noProof/>
            <w:webHidden/>
          </w:rPr>
          <w:fldChar w:fldCharType="end"/>
        </w:r>
      </w:hyperlink>
    </w:p>
    <w:p w14:paraId="7F439F82"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21" w:history="1">
        <w:r w:rsidR="00670F63" w:rsidRPr="00BB094D">
          <w:rPr>
            <w:rStyle w:val="Hyperlink"/>
            <w:noProof/>
          </w:rPr>
          <w:t>Tabla 27 - Tablas de Hechos</w:t>
        </w:r>
        <w:r w:rsidR="00670F63">
          <w:rPr>
            <w:noProof/>
            <w:webHidden/>
          </w:rPr>
          <w:tab/>
        </w:r>
        <w:r w:rsidR="00670F63">
          <w:rPr>
            <w:noProof/>
            <w:webHidden/>
          </w:rPr>
          <w:fldChar w:fldCharType="begin"/>
        </w:r>
        <w:r w:rsidR="00670F63">
          <w:rPr>
            <w:noProof/>
            <w:webHidden/>
          </w:rPr>
          <w:instrText xml:space="preserve"> PAGEREF _Toc513444121 \h </w:instrText>
        </w:r>
        <w:r w:rsidR="00670F63">
          <w:rPr>
            <w:noProof/>
            <w:webHidden/>
          </w:rPr>
        </w:r>
        <w:r w:rsidR="00670F63">
          <w:rPr>
            <w:noProof/>
            <w:webHidden/>
          </w:rPr>
          <w:fldChar w:fldCharType="separate"/>
        </w:r>
        <w:r w:rsidR="00283A42">
          <w:rPr>
            <w:noProof/>
            <w:webHidden/>
          </w:rPr>
          <w:t>92</w:t>
        </w:r>
        <w:r w:rsidR="00670F63">
          <w:rPr>
            <w:noProof/>
            <w:webHidden/>
          </w:rPr>
          <w:fldChar w:fldCharType="end"/>
        </w:r>
      </w:hyperlink>
    </w:p>
    <w:p w14:paraId="604B3B48" w14:textId="77777777" w:rsidR="00670F63" w:rsidRDefault="008A1063">
      <w:pPr>
        <w:pStyle w:val="TableofFigures"/>
        <w:tabs>
          <w:tab w:val="right" w:leader="dot" w:pos="9350"/>
        </w:tabs>
        <w:rPr>
          <w:rFonts w:asciiTheme="minorHAnsi" w:hAnsiTheme="minorHAnsi"/>
          <w:noProof/>
          <w:sz w:val="22"/>
          <w:szCs w:val="22"/>
          <w:lang w:eastAsia="es-VE"/>
        </w:rPr>
      </w:pPr>
      <w:hyperlink w:anchor="_Toc513444122" w:history="1">
        <w:r w:rsidR="00670F63" w:rsidRPr="00BB094D">
          <w:rPr>
            <w:rStyle w:val="Hyperlink"/>
            <w:noProof/>
          </w:rPr>
          <w:t>Tabla 28 - Resumen de Resultados obtenidos en Pruebas de Aceptación</w:t>
        </w:r>
        <w:r w:rsidR="00670F63">
          <w:rPr>
            <w:noProof/>
            <w:webHidden/>
          </w:rPr>
          <w:tab/>
        </w:r>
        <w:r w:rsidR="00670F63">
          <w:rPr>
            <w:noProof/>
            <w:webHidden/>
          </w:rPr>
          <w:fldChar w:fldCharType="begin"/>
        </w:r>
        <w:r w:rsidR="00670F63">
          <w:rPr>
            <w:noProof/>
            <w:webHidden/>
          </w:rPr>
          <w:instrText xml:space="preserve"> PAGEREF _Toc513444122 \h </w:instrText>
        </w:r>
        <w:r w:rsidR="00670F63">
          <w:rPr>
            <w:noProof/>
            <w:webHidden/>
          </w:rPr>
        </w:r>
        <w:r w:rsidR="00670F63">
          <w:rPr>
            <w:noProof/>
            <w:webHidden/>
          </w:rPr>
          <w:fldChar w:fldCharType="separate"/>
        </w:r>
        <w:r w:rsidR="00283A42">
          <w:rPr>
            <w:noProof/>
            <w:webHidden/>
          </w:rPr>
          <w:t>109</w:t>
        </w:r>
        <w:r w:rsidR="00670F63">
          <w:rPr>
            <w:noProof/>
            <w:webHidden/>
          </w:rPr>
          <w:fldChar w:fldCharType="end"/>
        </w:r>
      </w:hyperlink>
    </w:p>
    <w:p w14:paraId="412E1924" w14:textId="77777777" w:rsidR="00211188" w:rsidRPr="00D14216" w:rsidRDefault="00120E5A" w:rsidP="00751666">
      <w:pPr>
        <w:spacing w:after="0"/>
        <w:rPr>
          <w:rFonts w:cs="Segoe UI"/>
        </w:rPr>
        <w:sectPr w:rsidR="00211188" w:rsidRPr="00D14216" w:rsidSect="009E141A">
          <w:pgSz w:w="12240" w:h="15840"/>
          <w:pgMar w:top="1440" w:right="1440" w:bottom="1440" w:left="1440" w:header="720" w:footer="720" w:gutter="0"/>
          <w:pgNumType w:fmt="upperRoman" w:start="1"/>
          <w:cols w:space="720"/>
        </w:sectPr>
      </w:pPr>
      <w:r w:rsidRPr="00D14216">
        <w:rPr>
          <w:rFonts w:cs="Segoe UI"/>
        </w:rPr>
        <w:fldChar w:fldCharType="end"/>
      </w:r>
    </w:p>
    <w:p w14:paraId="208747B5" w14:textId="77777777" w:rsidR="00211188" w:rsidRDefault="00211188" w:rsidP="002E3567">
      <w:pPr>
        <w:pStyle w:val="Heading1"/>
        <w:numPr>
          <w:ilvl w:val="0"/>
          <w:numId w:val="0"/>
        </w:numPr>
        <w:spacing w:after="160"/>
        <w:rPr>
          <w:rFonts w:cs="Segoe UI"/>
          <w:noProof/>
        </w:rPr>
      </w:pPr>
      <w:bookmarkStart w:id="9" w:name="_Toc513444225"/>
      <w:r w:rsidRPr="00D14216">
        <w:rPr>
          <w:rFonts w:cs="Segoe UI"/>
          <w:noProof/>
        </w:rPr>
        <w:lastRenderedPageBreak/>
        <w:t>Introducción</w:t>
      </w:r>
      <w:bookmarkEnd w:id="9"/>
    </w:p>
    <w:p w14:paraId="00D6A521" w14:textId="77777777" w:rsidR="00371AE3" w:rsidRDefault="00371AE3" w:rsidP="00371AE3"/>
    <w:p w14:paraId="45898335" w14:textId="77777777" w:rsidR="00371AE3" w:rsidRPr="00371AE3" w:rsidRDefault="00371AE3" w:rsidP="00371AE3">
      <w:r>
        <w:t>Dentro de las organizaciones se cuenta con la presencia de personas</w:t>
      </w:r>
      <w:r w:rsidR="004A67F9">
        <w:t>, denominadas líderes,</w:t>
      </w:r>
      <w:r>
        <w:t xml:space="preserve"> que tienen la capacidad d</w:t>
      </w:r>
      <w:r w:rsidR="004A67F9">
        <w:t xml:space="preserve">e guiar a un grupo enfocándose </w:t>
      </w:r>
      <w:r>
        <w:t>en la visión de la institución, el cumplimiento de sus objetivos y toma de decisiones, con el fin de obtener mejoras constantes en las actividades desarrolladas a través de la implementación de procesos evaluativos.</w:t>
      </w:r>
    </w:p>
    <w:p w14:paraId="477B6624" w14:textId="77777777" w:rsidR="00371AE3" w:rsidRDefault="00371AE3" w:rsidP="00371AE3">
      <w:pPr>
        <w:rPr>
          <w:rFonts w:cs="Segoe UI"/>
          <w:noProof/>
        </w:rPr>
      </w:pPr>
      <w:r>
        <w:rPr>
          <w:rFonts w:cs="Segoe UI"/>
          <w:noProof/>
        </w:rPr>
        <w:t>En las instituciones de salud, este liderazgo se presenta como una dirección compartida. Este es el caso de los directores méd</w:t>
      </w:r>
      <w:r w:rsidR="00D66313">
        <w:rPr>
          <w:rFonts w:cs="Segoe UI"/>
          <w:noProof/>
        </w:rPr>
        <w:t xml:space="preserve">icos y los gerentes generales, </w:t>
      </w:r>
      <w:r>
        <w:rPr>
          <w:rFonts w:cs="Segoe UI"/>
          <w:noProof/>
        </w:rPr>
        <w:t>que tienen el compromiso de apoyar a los médicos de la institución, con el fin de detectar problemas y tomar decisiones que signifiquen mejoras al proceso de la atención médica.</w:t>
      </w:r>
    </w:p>
    <w:p w14:paraId="640A48DF" w14:textId="77777777" w:rsidR="004A67F9" w:rsidRDefault="004A67F9" w:rsidP="00371AE3">
      <w:pPr>
        <w:rPr>
          <w:rFonts w:cs="Segoe UI"/>
          <w:noProof/>
        </w:rPr>
      </w:pPr>
      <w:r>
        <w:rPr>
          <w:rFonts w:cs="Segoe UI"/>
          <w:noProof/>
        </w:rPr>
        <w:t>A medida que ha transcurrido el pasar de los años, estas instituciones se han visto en la necesidad de responder y adaptarse a los diversos cambios tecnológicos que enfrenta el mundo. El estímulo de estos factores externos convierte a las instituciones modernas en una organización de gran complejidad, en que la dimensión administrativa pasa a ser una preocupación primordial.</w:t>
      </w:r>
    </w:p>
    <w:p w14:paraId="799A6C06" w14:textId="77777777" w:rsidR="00371AE3" w:rsidRDefault="00371AE3" w:rsidP="00371AE3">
      <w:pPr>
        <w:rPr>
          <w:rFonts w:cs="Segoe UI"/>
          <w:noProof/>
        </w:rPr>
      </w:pPr>
      <w:r>
        <w:rPr>
          <w:rFonts w:cs="Segoe UI"/>
          <w:noProof/>
        </w:rPr>
        <w:t>El obje</w:t>
      </w:r>
      <w:r w:rsidR="004A67F9">
        <w:rPr>
          <w:rFonts w:cs="Segoe UI"/>
          <w:noProof/>
        </w:rPr>
        <w:t>ti</w:t>
      </w:r>
      <w:r w:rsidR="003103D6">
        <w:rPr>
          <w:rFonts w:cs="Segoe UI"/>
          <w:noProof/>
        </w:rPr>
        <w:t>vo del presente T</w:t>
      </w:r>
      <w:r w:rsidR="004A67F9">
        <w:rPr>
          <w:rFonts w:cs="Segoe UI"/>
          <w:noProof/>
        </w:rPr>
        <w:t xml:space="preserve">rabajo </w:t>
      </w:r>
      <w:r w:rsidR="003103D6">
        <w:rPr>
          <w:rFonts w:cs="Segoe UI"/>
          <w:noProof/>
        </w:rPr>
        <w:t>E</w:t>
      </w:r>
      <w:r w:rsidR="004A67F9">
        <w:rPr>
          <w:rFonts w:cs="Segoe UI"/>
          <w:noProof/>
        </w:rPr>
        <w:t>speci</w:t>
      </w:r>
      <w:r>
        <w:rPr>
          <w:rFonts w:cs="Segoe UI"/>
          <w:noProof/>
        </w:rPr>
        <w:t xml:space="preserve">al de </w:t>
      </w:r>
      <w:r w:rsidR="003103D6">
        <w:rPr>
          <w:rFonts w:cs="Segoe UI"/>
          <w:noProof/>
        </w:rPr>
        <w:t>G</w:t>
      </w:r>
      <w:r>
        <w:rPr>
          <w:rFonts w:cs="Segoe UI"/>
          <w:noProof/>
        </w:rPr>
        <w:t>rado</w:t>
      </w:r>
      <w:r w:rsidR="003103D6">
        <w:rPr>
          <w:rFonts w:cs="Segoe UI"/>
          <w:noProof/>
        </w:rPr>
        <w:t xml:space="preserve"> (TEG)</w:t>
      </w:r>
      <w:r>
        <w:rPr>
          <w:rFonts w:cs="Segoe UI"/>
          <w:noProof/>
        </w:rPr>
        <w:t xml:space="preserve"> es desarrollar un sistema de información para el control y seguimiento de consultas médicas especializadas o servicios de apoyo clinico, para dar apoyo a los</w:t>
      </w:r>
      <w:r w:rsidR="003103D6">
        <w:rPr>
          <w:rFonts w:cs="Segoe UI"/>
          <w:noProof/>
        </w:rPr>
        <w:t xml:space="preserve"> directores médicos y a los gere</w:t>
      </w:r>
      <w:r>
        <w:rPr>
          <w:rFonts w:cs="Segoe UI"/>
          <w:noProof/>
        </w:rPr>
        <w:t>ntes de las instituciones de salud.</w:t>
      </w:r>
    </w:p>
    <w:p w14:paraId="342F1A4A" w14:textId="77777777" w:rsidR="00D66313" w:rsidRDefault="00D66313" w:rsidP="00371AE3">
      <w:pPr>
        <w:rPr>
          <w:rFonts w:cs="Segoe UI"/>
          <w:noProof/>
        </w:rPr>
      </w:pPr>
      <w:r>
        <w:rPr>
          <w:rFonts w:cs="Segoe UI"/>
          <w:noProof/>
        </w:rPr>
        <w:t>A continuación, se presenta una breve descripción del contenido abarcado en los cuatro (4) capítulos del presente trabajo:</w:t>
      </w:r>
    </w:p>
    <w:p w14:paraId="0E106952" w14:textId="77777777" w:rsidR="00D66313" w:rsidRDefault="00D66313" w:rsidP="00371AE3">
      <w:pPr>
        <w:rPr>
          <w:rFonts w:cs="Segoe UI"/>
          <w:noProof/>
        </w:rPr>
      </w:pPr>
      <w:r>
        <w:rPr>
          <w:rFonts w:cs="Segoe UI"/>
          <w:b/>
          <w:noProof/>
        </w:rPr>
        <w:t>Problema de Investigación:</w:t>
      </w:r>
      <w:r>
        <w:rPr>
          <w:rFonts w:cs="Segoe UI"/>
          <w:noProof/>
        </w:rPr>
        <w:t xml:space="preserve"> En este capítulo se plantea la situación actual y las dificultades asociadas al problema para el cual se presenta la solución. Además se plantean el objetivo general, los objetivos específicos, la justificación y el alcance de la solución.</w:t>
      </w:r>
    </w:p>
    <w:p w14:paraId="26A51980" w14:textId="77777777" w:rsidR="00D66313" w:rsidRDefault="00D66313" w:rsidP="00371AE3">
      <w:pPr>
        <w:rPr>
          <w:rFonts w:cs="Segoe UI"/>
          <w:noProof/>
        </w:rPr>
      </w:pPr>
      <w:r>
        <w:rPr>
          <w:rFonts w:cs="Segoe UI"/>
          <w:b/>
          <w:noProof/>
        </w:rPr>
        <w:t>Marco Conceptual:</w:t>
      </w:r>
      <w:r>
        <w:rPr>
          <w:rFonts w:cs="Segoe UI"/>
          <w:noProof/>
        </w:rPr>
        <w:t xml:space="preserve"> En este capítulo se cubren las bases teóricas conceptuales que dan soporte al desarrollo de un sistema de información para el control y seguimiento de consultas médicas especializadas o servicios de apoyo clínico en una institucion de salud, así como un estudio y análisis de las herramientas que fueron utilizadas para su desarrollo. </w:t>
      </w:r>
      <w:r w:rsidR="002B1589">
        <w:rPr>
          <w:rFonts w:cs="Segoe UI"/>
          <w:noProof/>
        </w:rPr>
        <w:t xml:space="preserve">Este sistema de información está compuesto por dos módulos, el módulo de atención de pacientes y el módulo analítico. </w:t>
      </w:r>
      <w:r>
        <w:rPr>
          <w:rFonts w:cs="Segoe UI"/>
          <w:noProof/>
        </w:rPr>
        <w:t>Se presenta la definición de consult</w:t>
      </w:r>
      <w:r w:rsidR="003103D6">
        <w:rPr>
          <w:rFonts w:cs="Segoe UI"/>
          <w:noProof/>
        </w:rPr>
        <w:t>a</w:t>
      </w:r>
      <w:r>
        <w:rPr>
          <w:rFonts w:cs="Segoe UI"/>
          <w:noProof/>
        </w:rPr>
        <w:t xml:space="preserve"> médica; pasando por </w:t>
      </w:r>
      <w:r>
        <w:rPr>
          <w:rFonts w:cs="Segoe UI"/>
          <w:noProof/>
        </w:rPr>
        <w:lastRenderedPageBreak/>
        <w:t>una explicación del proceso de atención de pacientes y análisis de resultados, las técnicas disponibles y su aplicación en el ámbito que es objeto de estudio.</w:t>
      </w:r>
    </w:p>
    <w:p w14:paraId="26D00B82" w14:textId="77777777" w:rsidR="00D66313" w:rsidRDefault="00D66313" w:rsidP="00371AE3">
      <w:pPr>
        <w:rPr>
          <w:rFonts w:cs="Segoe UI"/>
          <w:noProof/>
        </w:rPr>
      </w:pPr>
      <w:r>
        <w:rPr>
          <w:rFonts w:cs="Segoe UI"/>
          <w:b/>
          <w:noProof/>
        </w:rPr>
        <w:t>Marco Metodológico:</w:t>
      </w:r>
      <w:r>
        <w:rPr>
          <w:rFonts w:cs="Segoe UI"/>
          <w:noProof/>
        </w:rPr>
        <w:t xml:space="preserve"> En este capítulo se explica el método Scrum, que se utilizará en el proceso de diseño y desarrollo del sistema de información. Además, se  expl</w:t>
      </w:r>
      <w:r w:rsidR="003103D6">
        <w:rPr>
          <w:rFonts w:cs="Segoe UI"/>
          <w:noProof/>
        </w:rPr>
        <w:t>i</w:t>
      </w:r>
      <w:r>
        <w:rPr>
          <w:rFonts w:cs="Segoe UI"/>
          <w:noProof/>
        </w:rPr>
        <w:t xml:space="preserve">ca el Ciclo de Vida Dimensional de Ralph Kimball que </w:t>
      </w:r>
      <w:r w:rsidR="003103D6">
        <w:rPr>
          <w:rFonts w:cs="Segoe UI"/>
          <w:noProof/>
        </w:rPr>
        <w:t>es</w:t>
      </w:r>
      <w:r>
        <w:rPr>
          <w:rFonts w:cs="Segoe UI"/>
          <w:noProof/>
        </w:rPr>
        <w:t xml:space="preserve"> incorporado en una de las iteraciones de Scrum y </w:t>
      </w:r>
      <w:r w:rsidR="003103D6">
        <w:rPr>
          <w:rFonts w:cs="Segoe UI"/>
          <w:noProof/>
        </w:rPr>
        <w:t>es</w:t>
      </w:r>
      <w:r>
        <w:rPr>
          <w:rFonts w:cs="Segoe UI"/>
          <w:noProof/>
        </w:rPr>
        <w:t xml:space="preserve"> utilizado en el desarrollo del módulo analítico.</w:t>
      </w:r>
    </w:p>
    <w:p w14:paraId="1656430F" w14:textId="77777777" w:rsidR="00D66313" w:rsidRDefault="00D66313" w:rsidP="00371AE3">
      <w:pPr>
        <w:rPr>
          <w:rFonts w:cs="Segoe UI"/>
          <w:noProof/>
        </w:rPr>
      </w:pPr>
      <w:r>
        <w:rPr>
          <w:rFonts w:cs="Segoe UI"/>
          <w:b/>
          <w:noProof/>
        </w:rPr>
        <w:t>Marco Aplicativo:</w:t>
      </w:r>
      <w:r>
        <w:rPr>
          <w:rFonts w:cs="Segoe UI"/>
          <w:noProof/>
        </w:rPr>
        <w:t xml:space="preserve"> En este capítulo se explican </w:t>
      </w:r>
      <w:r w:rsidR="004A67F9">
        <w:rPr>
          <w:rFonts w:cs="Segoe UI"/>
          <w:noProof/>
        </w:rPr>
        <w:t>y</w:t>
      </w:r>
      <w:r>
        <w:rPr>
          <w:rFonts w:cs="Segoe UI"/>
          <w:noProof/>
        </w:rPr>
        <w:t xml:space="preserve"> describen las fases de trabajo que se aplica</w:t>
      </w:r>
      <w:r w:rsidR="002B1589">
        <w:rPr>
          <w:rFonts w:cs="Segoe UI"/>
          <w:noProof/>
        </w:rPr>
        <w:t>n</w:t>
      </w:r>
      <w:r>
        <w:rPr>
          <w:rFonts w:cs="Segoe UI"/>
          <w:noProof/>
        </w:rPr>
        <w:t xml:space="preserve"> para el análisis, diseño y desarrollo de la solución propuesta, tanto para el módulo de atención de pacientes (aplicación web) como para el módulo analítico (solución de inteligencia de negocio), haciendo uso del método de desarrollo seleccionado.</w:t>
      </w:r>
    </w:p>
    <w:p w14:paraId="06575F35" w14:textId="77777777" w:rsidR="004A67F9" w:rsidRPr="00D66313" w:rsidRDefault="004A67F9" w:rsidP="00371AE3">
      <w:pPr>
        <w:rPr>
          <w:rFonts w:cs="Segoe UI"/>
          <w:noProof/>
        </w:rPr>
        <w:sectPr w:rsidR="004A67F9" w:rsidRPr="00D66313" w:rsidSect="00A13121">
          <w:headerReference w:type="default" r:id="rId14"/>
          <w:footerReference w:type="default" r:id="rId15"/>
          <w:pgSz w:w="12240" w:h="15840"/>
          <w:pgMar w:top="1440" w:right="1440" w:bottom="1440" w:left="1440" w:header="720" w:footer="720" w:gutter="0"/>
          <w:pgNumType w:fmt="lowerRoman" w:start="1"/>
          <w:cols w:space="720"/>
        </w:sectPr>
      </w:pPr>
      <w:r>
        <w:rPr>
          <w:rFonts w:cs="Segoe UI"/>
          <w:noProof/>
        </w:rPr>
        <w:t xml:space="preserve">Para finalizar se presentan las conclusiones y referencias bibliográficas que se utilizaron en el desarrollo del presente </w:t>
      </w:r>
      <w:r w:rsidR="002B1589">
        <w:rPr>
          <w:rFonts w:cs="Segoe UI"/>
          <w:noProof/>
        </w:rPr>
        <w:t>TEG</w:t>
      </w:r>
      <w:r>
        <w:rPr>
          <w:rFonts w:cs="Segoe UI"/>
          <w:noProof/>
        </w:rPr>
        <w:t>.</w:t>
      </w:r>
    </w:p>
    <w:p w14:paraId="60EC360A" w14:textId="77777777" w:rsidR="00454C28" w:rsidRPr="00D14216" w:rsidRDefault="00F82922" w:rsidP="00F82922">
      <w:pPr>
        <w:pStyle w:val="Heading1"/>
      </w:pPr>
      <w:bookmarkStart w:id="10" w:name="_Toc404242533"/>
      <w:bookmarkStart w:id="11" w:name="_Toc404245324"/>
      <w:r>
        <w:lastRenderedPageBreak/>
        <w:t xml:space="preserve">                                                              </w:t>
      </w:r>
      <w:bookmarkStart w:id="12" w:name="_Toc513444226"/>
      <w:r w:rsidR="00454C28" w:rsidRPr="00D14216">
        <w:t>P</w:t>
      </w:r>
      <w:bookmarkEnd w:id="10"/>
      <w:bookmarkEnd w:id="11"/>
      <w:r w:rsidR="0082524D">
        <w:t>roblema de Investigación</w:t>
      </w:r>
      <w:bookmarkEnd w:id="12"/>
    </w:p>
    <w:p w14:paraId="60E209E7" w14:textId="77777777" w:rsidR="00454C28" w:rsidRPr="00D14216" w:rsidRDefault="00454C28" w:rsidP="00454C28"/>
    <w:p w14:paraId="5AA2CED0" w14:textId="77777777" w:rsidR="00407CA6" w:rsidRDefault="00407CA6" w:rsidP="00734ACC">
      <w:pPr>
        <w:pStyle w:val="Ttulo2Tesis"/>
      </w:pPr>
      <w:bookmarkStart w:id="13" w:name="_Toc513444227"/>
      <w:r>
        <w:t>Planteamiento del problema</w:t>
      </w:r>
      <w:bookmarkEnd w:id="13"/>
    </w:p>
    <w:p w14:paraId="32E4F0FB" w14:textId="77777777" w:rsidR="001F1F4E" w:rsidRDefault="001F1F4E" w:rsidP="00DD4581">
      <w:pPr>
        <w:rPr>
          <w:lang w:eastAsia="es-ES"/>
        </w:rPr>
      </w:pPr>
      <w:r>
        <w:rPr>
          <w:lang w:eastAsia="es-ES"/>
        </w:rPr>
        <w:t>Existen numerosas instituciones de salud que llevan el control de sus consultas médicas a través de registros manuales (archivos de texto plano, documentos de Word o Excel) que resultan poco prácticos e ineficientes al momento de extraer los datos para la realización de análisis. De igual forma, existen otras instituciones de salud que llevan el control de sus consultas de forma automatizada a través de un software; sin embargo, los softwares actuales no brindan las funcionalidades adecuadas para la realización de la atención de pacientes de forma simple</w:t>
      </w:r>
      <w:r w:rsidR="00A26AA2">
        <w:rPr>
          <w:lang w:eastAsia="es-ES"/>
        </w:rPr>
        <w:t xml:space="preserve"> y efectiva.</w:t>
      </w:r>
    </w:p>
    <w:p w14:paraId="13FDAAD9" w14:textId="77777777" w:rsidR="00843132" w:rsidRDefault="00843132" w:rsidP="00DD4581">
      <w:pPr>
        <w:rPr>
          <w:lang w:eastAsia="es-ES"/>
        </w:rPr>
      </w:pPr>
      <w:r>
        <w:rPr>
          <w:lang w:eastAsia="es-ES"/>
        </w:rPr>
        <w:t>Así mismo, se presentan casos en los cuales los médicos llevan el registro de sus consultas de forma independiente, por lo que se dificulta a nivel de institución llevar a cabo seguimientos con respecto a las consultas por médico, a causa de la descentralización de la información.</w:t>
      </w:r>
    </w:p>
    <w:p w14:paraId="058FFC43" w14:textId="77777777" w:rsidR="00843132" w:rsidRDefault="00843132" w:rsidP="00DD4581">
      <w:pPr>
        <w:rPr>
          <w:lang w:eastAsia="es-ES"/>
        </w:rPr>
      </w:pPr>
      <w:r>
        <w:rPr>
          <w:lang w:eastAsia="es-ES"/>
        </w:rPr>
        <w:t>Otro problema es la poca integridad de datos que se da en las formas manuales, esto puede ocasionar que se reserven consultas para el mismo lapso de tiempo o se tenga errores en los datos del paciente a tratar.</w:t>
      </w:r>
    </w:p>
    <w:p w14:paraId="7FCD3701" w14:textId="77777777" w:rsidR="00843132" w:rsidRDefault="00843132" w:rsidP="00DD4581">
      <w:pPr>
        <w:rPr>
          <w:lang w:eastAsia="es-ES"/>
        </w:rPr>
      </w:pPr>
      <w:r>
        <w:rPr>
          <w:lang w:eastAsia="es-ES"/>
        </w:rPr>
        <w:t xml:space="preserve">Adicionalmente, consultar datos con respecto a una atención médica </w:t>
      </w:r>
      <w:r w:rsidR="00A26AA2">
        <w:rPr>
          <w:lang w:eastAsia="es-ES"/>
        </w:rPr>
        <w:t xml:space="preserve">(Historia Médica) </w:t>
      </w:r>
      <w:r>
        <w:rPr>
          <w:lang w:eastAsia="es-ES"/>
        </w:rPr>
        <w:t>se vuelve engorroso si éstas están mal organizadas, volviéndose una tarea difícil el localizar la información o agrupar por características similares.</w:t>
      </w:r>
    </w:p>
    <w:p w14:paraId="7EC4290E" w14:textId="77777777" w:rsidR="00A26AA2" w:rsidRDefault="00A26AA2" w:rsidP="00A26AA2">
      <w:pPr>
        <w:rPr>
          <w:lang w:eastAsia="es-ES"/>
        </w:rPr>
      </w:pPr>
      <w:r>
        <w:rPr>
          <w:lang w:eastAsia="es-ES"/>
        </w:rPr>
        <w:t xml:space="preserve">Actualmente, se tiene un software que al momento de atender un paciente solicita información </w:t>
      </w:r>
      <w:r w:rsidR="00476266">
        <w:rPr>
          <w:lang w:eastAsia="es-ES"/>
        </w:rPr>
        <w:t>inadecuada</w:t>
      </w:r>
      <w:r>
        <w:rPr>
          <w:lang w:eastAsia="es-ES"/>
        </w:rPr>
        <w:t xml:space="preserve"> referente al paciente, lo cual hace que la visual del médico </w:t>
      </w:r>
      <w:r w:rsidR="00476266">
        <w:rPr>
          <w:lang w:eastAsia="es-ES"/>
        </w:rPr>
        <w:t xml:space="preserve">para completar la información de los pacientes </w:t>
      </w:r>
      <w:r>
        <w:rPr>
          <w:lang w:eastAsia="es-ES"/>
        </w:rPr>
        <w:t>sea compleja de utilizar. De la misma forma, si el médico va a realizar diferentes tipos de estudios, debe ingresar por opciones de menú diferentes para cada tipo de estudio, haciendo que el médico no pueda observar toda la información referente al mismo paciente en un mismo lugar.</w:t>
      </w:r>
    </w:p>
    <w:p w14:paraId="4667FC7D" w14:textId="77777777" w:rsidR="0080250D" w:rsidRPr="00843132" w:rsidRDefault="0080250D" w:rsidP="00843132">
      <w:pPr>
        <w:rPr>
          <w:lang w:eastAsia="es-ES"/>
        </w:rPr>
      </w:pPr>
    </w:p>
    <w:p w14:paraId="1E4E31BC" w14:textId="77777777" w:rsidR="00454C28" w:rsidRDefault="00454C28" w:rsidP="00734ACC">
      <w:pPr>
        <w:pStyle w:val="Ttulo2Tesis"/>
      </w:pPr>
      <w:bookmarkStart w:id="14" w:name="_Toc513444228"/>
      <w:r w:rsidRPr="00D14216">
        <w:lastRenderedPageBreak/>
        <w:t>Objetivo</w:t>
      </w:r>
      <w:r w:rsidR="00407CA6">
        <w:t>s</w:t>
      </w:r>
      <w:bookmarkEnd w:id="14"/>
    </w:p>
    <w:p w14:paraId="38D6C979" w14:textId="77777777" w:rsidR="00D646C5" w:rsidRDefault="00D646C5" w:rsidP="00DE36EA">
      <w:pPr>
        <w:pStyle w:val="Ttulo3Tesis"/>
      </w:pPr>
      <w:bookmarkStart w:id="15" w:name="_Toc513444229"/>
      <w:r>
        <w:t>General</w:t>
      </w:r>
      <w:bookmarkEnd w:id="15"/>
    </w:p>
    <w:p w14:paraId="22FBE812" w14:textId="77777777" w:rsidR="00DB07C0" w:rsidRPr="00DB07C0" w:rsidRDefault="00DB07C0" w:rsidP="00DD4581">
      <w:pPr>
        <w:rPr>
          <w:lang w:eastAsia="es-ES"/>
        </w:rPr>
      </w:pPr>
      <w:r>
        <w:rPr>
          <w:lang w:eastAsia="es-ES"/>
        </w:rPr>
        <w:t xml:space="preserve">Desarrollar un sistema de información para el control y seguimiento de consultas médicas especializadas </w:t>
      </w:r>
      <w:r w:rsidR="00476266">
        <w:rPr>
          <w:lang w:eastAsia="es-ES"/>
        </w:rPr>
        <w:t>y/</w:t>
      </w:r>
      <w:r>
        <w:rPr>
          <w:lang w:eastAsia="es-ES"/>
        </w:rPr>
        <w:t>o servicios de apoyo clínico.</w:t>
      </w:r>
    </w:p>
    <w:p w14:paraId="3502CE76" w14:textId="77777777" w:rsidR="00D646C5" w:rsidRDefault="00D646C5" w:rsidP="00DE36EA">
      <w:pPr>
        <w:pStyle w:val="Ttulo3Tesis"/>
      </w:pPr>
      <w:bookmarkStart w:id="16" w:name="_Toc513444230"/>
      <w:r>
        <w:t>Específicos</w:t>
      </w:r>
      <w:bookmarkEnd w:id="16"/>
    </w:p>
    <w:p w14:paraId="47B74920" w14:textId="77777777" w:rsidR="00DB07C0" w:rsidRDefault="00DB07C0" w:rsidP="000519EE">
      <w:pPr>
        <w:pStyle w:val="ListParagraph"/>
        <w:numPr>
          <w:ilvl w:val="0"/>
          <w:numId w:val="4"/>
        </w:numPr>
        <w:rPr>
          <w:lang w:eastAsia="es-ES"/>
        </w:rPr>
      </w:pPr>
      <w:r>
        <w:rPr>
          <w:lang w:eastAsia="es-ES"/>
        </w:rPr>
        <w:t>Estudiar los requerimientos funcionales y no funcionales del módulo de atención al paciente a través de consultas médicas especializadas o servicios de apoyo.</w:t>
      </w:r>
    </w:p>
    <w:p w14:paraId="5D7D3CAC" w14:textId="77777777" w:rsidR="00DB07C0" w:rsidRDefault="00DB07C0" w:rsidP="000519EE">
      <w:pPr>
        <w:pStyle w:val="ListParagraph"/>
        <w:numPr>
          <w:ilvl w:val="0"/>
          <w:numId w:val="4"/>
        </w:numPr>
        <w:rPr>
          <w:lang w:eastAsia="es-ES"/>
        </w:rPr>
      </w:pPr>
      <w:r>
        <w:rPr>
          <w:lang w:eastAsia="es-ES"/>
        </w:rPr>
        <w:t>Estudiar los requerimientos del módulo analítico para la obtención de indicadores de la gestión médica y atención del paciente.</w:t>
      </w:r>
    </w:p>
    <w:p w14:paraId="288D697A" w14:textId="77777777" w:rsidR="00DB07C0" w:rsidRDefault="00DB07C0" w:rsidP="000519EE">
      <w:pPr>
        <w:pStyle w:val="ListParagraph"/>
        <w:numPr>
          <w:ilvl w:val="0"/>
          <w:numId w:val="4"/>
        </w:numPr>
        <w:rPr>
          <w:lang w:eastAsia="es-ES"/>
        </w:rPr>
      </w:pPr>
      <w:r>
        <w:rPr>
          <w:lang w:eastAsia="es-ES"/>
        </w:rPr>
        <w:t>Definición de indicadores genéricos de evaluación de la gestión médica y la atención del paciente.</w:t>
      </w:r>
    </w:p>
    <w:p w14:paraId="541442BD" w14:textId="77777777" w:rsidR="00DB07C0" w:rsidRDefault="00DB07C0" w:rsidP="000519EE">
      <w:pPr>
        <w:pStyle w:val="ListParagraph"/>
        <w:numPr>
          <w:ilvl w:val="0"/>
          <w:numId w:val="4"/>
        </w:numPr>
        <w:rPr>
          <w:lang w:eastAsia="es-ES"/>
        </w:rPr>
      </w:pPr>
      <w:r>
        <w:rPr>
          <w:lang w:eastAsia="es-ES"/>
        </w:rPr>
        <w:t>Definir una arquitectura de solución para el desarrollo de un sistema de información para el control y seguimiento de consultas médicas especializadas o servicios de apoyo clínico.</w:t>
      </w:r>
    </w:p>
    <w:p w14:paraId="28512933" w14:textId="77777777" w:rsidR="00DB07C0" w:rsidRDefault="00DC4904" w:rsidP="000519EE">
      <w:pPr>
        <w:pStyle w:val="ListParagraph"/>
        <w:numPr>
          <w:ilvl w:val="0"/>
          <w:numId w:val="4"/>
        </w:numPr>
        <w:rPr>
          <w:lang w:eastAsia="es-ES"/>
        </w:rPr>
      </w:pPr>
      <w:r>
        <w:rPr>
          <w:lang w:eastAsia="es-ES"/>
        </w:rPr>
        <w:t>Desarrollar un módulo de atención de pacientes</w:t>
      </w:r>
      <w:r w:rsidR="00DB07C0">
        <w:rPr>
          <w:lang w:eastAsia="es-ES"/>
        </w:rPr>
        <w:t xml:space="preserve"> que permita automatizar el proceso de atención de pacientes a través de consultas médicas especializadas o servicios de apoyo clínico.</w:t>
      </w:r>
    </w:p>
    <w:p w14:paraId="4CA64984" w14:textId="77777777" w:rsidR="00DB07C0" w:rsidRDefault="00DB07C0" w:rsidP="000519EE">
      <w:pPr>
        <w:pStyle w:val="ListParagraph"/>
        <w:numPr>
          <w:ilvl w:val="0"/>
          <w:numId w:val="4"/>
        </w:numPr>
        <w:rPr>
          <w:lang w:eastAsia="es-ES"/>
        </w:rPr>
      </w:pPr>
      <w:r>
        <w:rPr>
          <w:lang w:eastAsia="es-ES"/>
        </w:rPr>
        <w:t>Desarrollar un módulo analítico que permita realizar la obtención de indicadores de la gestión médica y de la atención de pacientes.</w:t>
      </w:r>
    </w:p>
    <w:p w14:paraId="225F2B71" w14:textId="77777777" w:rsidR="00DB07C0" w:rsidRDefault="00DB07C0" w:rsidP="000519EE">
      <w:pPr>
        <w:pStyle w:val="ListParagraph"/>
        <w:numPr>
          <w:ilvl w:val="0"/>
          <w:numId w:val="4"/>
        </w:numPr>
        <w:rPr>
          <w:lang w:eastAsia="es-ES"/>
        </w:rPr>
      </w:pPr>
      <w:r>
        <w:rPr>
          <w:lang w:eastAsia="es-ES"/>
        </w:rPr>
        <w:t>Realizar pruebas unitarias e integrales de los módulos.</w:t>
      </w:r>
    </w:p>
    <w:p w14:paraId="38124367" w14:textId="77777777" w:rsidR="00DB07C0" w:rsidRPr="00DB07C0" w:rsidRDefault="00DB07C0" w:rsidP="00DB07C0">
      <w:pPr>
        <w:rPr>
          <w:lang w:eastAsia="es-ES"/>
        </w:rPr>
      </w:pPr>
    </w:p>
    <w:p w14:paraId="2FB0867C" w14:textId="77777777" w:rsidR="00D646C5" w:rsidRDefault="00D646C5" w:rsidP="00734ACC">
      <w:pPr>
        <w:pStyle w:val="Ttulo2Tesis"/>
      </w:pPr>
      <w:bookmarkStart w:id="17" w:name="_Toc513444231"/>
      <w:r>
        <w:t>Solución Propuesta</w:t>
      </w:r>
      <w:bookmarkEnd w:id="17"/>
    </w:p>
    <w:p w14:paraId="22240223" w14:textId="77777777" w:rsidR="001659D0" w:rsidRDefault="00081386" w:rsidP="00081386">
      <w:pPr>
        <w:rPr>
          <w:lang w:eastAsia="es-ES"/>
        </w:rPr>
      </w:pPr>
      <w:r>
        <w:rPr>
          <w:lang w:eastAsia="es-ES"/>
        </w:rPr>
        <w:t xml:space="preserve">Se propone una solución que permita automatizar el proceso de atención de pacientes a través de consultas médicas especializadas o servicios de apoyo clínico y en consecuencia, facilitar esta labor que es desarrollada por los médicos de las instituciones de salud. Para ello, se construye un sistema de información conformado por dos módulos, cuya arquitectura puede observarse en </w:t>
      </w:r>
      <w:r w:rsidR="001659D0">
        <w:rPr>
          <w:lang w:eastAsia="es-ES"/>
        </w:rPr>
        <w:t>la</w:t>
      </w:r>
      <w:r w:rsidR="00E22031">
        <w:rPr>
          <w:lang w:eastAsia="es-ES"/>
        </w:rPr>
        <w:t xml:space="preserve"> </w:t>
      </w:r>
      <w:r w:rsidR="00120E5A">
        <w:rPr>
          <w:highlight w:val="yellow"/>
          <w:lang w:eastAsia="es-ES"/>
        </w:rPr>
        <w:fldChar w:fldCharType="begin"/>
      </w:r>
      <w:r w:rsidR="00E22031">
        <w:rPr>
          <w:lang w:eastAsia="es-ES"/>
        </w:rPr>
        <w:instrText xml:space="preserve"> REF _Ref506748785 \h </w:instrText>
      </w:r>
      <w:r w:rsidR="00120E5A">
        <w:rPr>
          <w:highlight w:val="yellow"/>
          <w:lang w:eastAsia="es-ES"/>
        </w:rPr>
      </w:r>
      <w:r w:rsidR="00120E5A">
        <w:rPr>
          <w:highlight w:val="yellow"/>
          <w:lang w:eastAsia="es-ES"/>
        </w:rPr>
        <w:fldChar w:fldCharType="separate"/>
      </w:r>
      <w:r w:rsidR="00283A42">
        <w:t xml:space="preserve">Ilustración </w:t>
      </w:r>
      <w:r w:rsidR="00283A42">
        <w:rPr>
          <w:noProof/>
        </w:rPr>
        <w:t>1</w:t>
      </w:r>
      <w:r w:rsidR="00120E5A">
        <w:rPr>
          <w:highlight w:val="yellow"/>
          <w:lang w:eastAsia="es-ES"/>
        </w:rPr>
        <w:fldChar w:fldCharType="end"/>
      </w:r>
      <w:r>
        <w:rPr>
          <w:lang w:eastAsia="es-ES"/>
        </w:rPr>
        <w:t>.</w:t>
      </w:r>
    </w:p>
    <w:p w14:paraId="5A72D04E" w14:textId="77777777" w:rsidR="00E22031" w:rsidRDefault="00E22031" w:rsidP="00E22031">
      <w:pPr>
        <w:keepNext/>
      </w:pPr>
      <w:r>
        <w:rPr>
          <w:noProof/>
          <w:lang w:eastAsia="es-VE"/>
        </w:rPr>
        <w:lastRenderedPageBreak/>
        <w:drawing>
          <wp:inline distT="0" distB="0" distL="0" distR="0" wp14:anchorId="6B43B4CF" wp14:editId="1F7C65BB">
            <wp:extent cx="5973445" cy="318452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quitectura Propuest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3445" cy="3184525"/>
                    </a:xfrm>
                    <a:prstGeom prst="rect">
                      <a:avLst/>
                    </a:prstGeom>
                  </pic:spPr>
                </pic:pic>
              </a:graphicData>
            </a:graphic>
          </wp:inline>
        </w:drawing>
      </w:r>
    </w:p>
    <w:p w14:paraId="01AE2724" w14:textId="77777777" w:rsidR="00E22031" w:rsidRDefault="00E22031" w:rsidP="00E22031">
      <w:pPr>
        <w:pStyle w:val="Caption"/>
        <w:rPr>
          <w:lang w:eastAsia="es-ES"/>
        </w:rPr>
      </w:pPr>
      <w:bookmarkStart w:id="18" w:name="_Ref506748785"/>
      <w:bookmarkStart w:id="19" w:name="_Toc513444123"/>
      <w:r>
        <w:t xml:space="preserve">Ilustración </w:t>
      </w:r>
      <w:r w:rsidR="00120E5A">
        <w:fldChar w:fldCharType="begin"/>
      </w:r>
      <w:r>
        <w:instrText xml:space="preserve"> SEQ Ilustración \* ARABIC </w:instrText>
      </w:r>
      <w:r w:rsidR="00120E5A">
        <w:fldChar w:fldCharType="separate"/>
      </w:r>
      <w:r w:rsidR="00283A42">
        <w:rPr>
          <w:noProof/>
        </w:rPr>
        <w:t>1</w:t>
      </w:r>
      <w:r w:rsidR="00120E5A">
        <w:fldChar w:fldCharType="end"/>
      </w:r>
      <w:bookmarkEnd w:id="18"/>
      <w:r>
        <w:t xml:space="preserve"> - Arquitectura Propuesta</w:t>
      </w:r>
      <w:bookmarkEnd w:id="19"/>
    </w:p>
    <w:p w14:paraId="11204BA6" w14:textId="77777777" w:rsidR="00B91A16" w:rsidRDefault="001659D0" w:rsidP="00081386">
      <w:pPr>
        <w:rPr>
          <w:lang w:eastAsia="es-ES"/>
        </w:rPr>
      </w:pPr>
      <w:r>
        <w:rPr>
          <w:lang w:eastAsia="es-ES"/>
        </w:rPr>
        <w:t>El Módulo de Atención de Pacientes permite el registro de múltiples citas con especialistas médicos o servicios de apoyo clínico. Posteriormente, el sistema otorga un turno de atención al paciente, el cual dictará el orden por el cual será atendido por un especialista médico o un servicio de apoyo clínico.</w:t>
      </w:r>
    </w:p>
    <w:p w14:paraId="1F02E24C" w14:textId="77777777" w:rsidR="00B91A16" w:rsidRDefault="000F296A" w:rsidP="00081386">
      <w:pPr>
        <w:rPr>
          <w:lang w:eastAsia="es-ES"/>
        </w:rPr>
      </w:pPr>
      <w:r>
        <w:rPr>
          <w:lang w:eastAsia="es-ES"/>
        </w:rPr>
        <w:t>El módulo también permite</w:t>
      </w:r>
      <w:r w:rsidR="00B91A16">
        <w:rPr>
          <w:lang w:eastAsia="es-ES"/>
        </w:rPr>
        <w:t xml:space="preserve"> registrar un movimiento de caja para que el paciente realice el pago de la cons</w:t>
      </w:r>
      <w:r>
        <w:rPr>
          <w:lang w:eastAsia="es-ES"/>
        </w:rPr>
        <w:t xml:space="preserve">ulta o estudios </w:t>
      </w:r>
      <w:r w:rsidR="00CC0C8E">
        <w:rPr>
          <w:lang w:eastAsia="es-ES"/>
        </w:rPr>
        <w:t>a realizarse</w:t>
      </w:r>
      <w:r w:rsidR="00B91A16">
        <w:rPr>
          <w:lang w:eastAsia="es-ES"/>
        </w:rPr>
        <w:t xml:space="preserve"> en la cita reservada previamente. Posteriormente, se procede a la atención del paciente.</w:t>
      </w:r>
    </w:p>
    <w:p w14:paraId="4CB0308F" w14:textId="77777777" w:rsidR="000519EE" w:rsidRDefault="00B91A16" w:rsidP="00081386">
      <w:pPr>
        <w:rPr>
          <w:lang w:eastAsia="es-ES"/>
        </w:rPr>
      </w:pPr>
      <w:r>
        <w:rPr>
          <w:lang w:eastAsia="es-ES"/>
        </w:rPr>
        <w:t xml:space="preserve">El especialista médico o encargado del servicio de apoyo clínico, </w:t>
      </w:r>
      <w:r w:rsidR="000F296A">
        <w:rPr>
          <w:lang w:eastAsia="es-ES"/>
        </w:rPr>
        <w:t>puede</w:t>
      </w:r>
      <w:r>
        <w:rPr>
          <w:lang w:eastAsia="es-ES"/>
        </w:rPr>
        <w:t xml:space="preserve"> indicar todos los diagnósticos encontrados, así como también el tratamiento a indicar, los exámenes paraclínicos o interconsultas a realizarse, completar los datos asociados al examen físico y a los antecedentes, los procedimientos adicionales que se le realizaron al paciente en la atención e indicará los reposos y permisos de ser necesarios. Todos estos datos </w:t>
      </w:r>
      <w:r w:rsidR="000F296A">
        <w:rPr>
          <w:lang w:eastAsia="es-ES"/>
        </w:rPr>
        <w:t>son</w:t>
      </w:r>
      <w:r>
        <w:rPr>
          <w:lang w:eastAsia="es-ES"/>
        </w:rPr>
        <w:t xml:space="preserve"> utilizados para complementar la historia médica electrónica del paciente.</w:t>
      </w:r>
    </w:p>
    <w:p w14:paraId="1E43CB92" w14:textId="77777777" w:rsidR="000519EE" w:rsidRDefault="000519EE" w:rsidP="00081386">
      <w:pPr>
        <w:rPr>
          <w:lang w:eastAsia="es-ES"/>
        </w:rPr>
      </w:pPr>
      <w:r>
        <w:rPr>
          <w:lang w:eastAsia="es-ES"/>
        </w:rPr>
        <w:t xml:space="preserve">El módulo analítico está asociado a la funcionalidad analítica del sistema. Por medio de su uso, los directores médicos o los gerentes de las instituciones de salud </w:t>
      </w:r>
      <w:r w:rsidR="000F296A">
        <w:rPr>
          <w:lang w:eastAsia="es-ES"/>
        </w:rPr>
        <w:t>pueden</w:t>
      </w:r>
      <w:r>
        <w:rPr>
          <w:lang w:eastAsia="es-ES"/>
        </w:rPr>
        <w:t xml:space="preserve"> obtener indicadores de la gestión médica que permitan realizar el análisis de los resultados obtenidos en el proceso de una consulta médica, es decir, la historia médica electrónica obtenida a partir de la interacción de los médicos con el módulo de atención de pacientes. Los componentes de este módulo son:</w:t>
      </w:r>
    </w:p>
    <w:p w14:paraId="29E56FEA" w14:textId="77777777" w:rsidR="000519EE" w:rsidRDefault="000519EE" w:rsidP="000519EE">
      <w:pPr>
        <w:pStyle w:val="ListParagraph"/>
        <w:numPr>
          <w:ilvl w:val="0"/>
          <w:numId w:val="5"/>
        </w:numPr>
        <w:rPr>
          <w:lang w:eastAsia="es-ES"/>
        </w:rPr>
      </w:pPr>
      <w:r>
        <w:rPr>
          <w:lang w:eastAsia="es-ES"/>
        </w:rPr>
        <w:lastRenderedPageBreak/>
        <w:t>Un almacén de datos, construido a partir de un modelo dimensional.</w:t>
      </w:r>
    </w:p>
    <w:p w14:paraId="62032F9C" w14:textId="77777777" w:rsidR="000519EE" w:rsidRDefault="000519EE" w:rsidP="000519EE">
      <w:pPr>
        <w:pStyle w:val="ListParagraph"/>
        <w:numPr>
          <w:ilvl w:val="0"/>
          <w:numId w:val="5"/>
        </w:numPr>
        <w:rPr>
          <w:lang w:eastAsia="es-ES"/>
        </w:rPr>
      </w:pPr>
      <w:r>
        <w:rPr>
          <w:lang w:eastAsia="es-ES"/>
        </w:rPr>
        <w:t xml:space="preserve">Una serie de procesos encargados de la extracción, transformación de los datos almacenados en la base de datos en la que se almacenan los datos correspondientes a las consultas médicas especializadas </w:t>
      </w:r>
      <w:r w:rsidR="00551BB1">
        <w:rPr>
          <w:lang w:eastAsia="es-ES"/>
        </w:rPr>
        <w:t>y/</w:t>
      </w:r>
      <w:r>
        <w:rPr>
          <w:lang w:eastAsia="es-ES"/>
        </w:rPr>
        <w:t>o a los servicios de apoyo clínico para cargarlos al almacén de datos. Estos procesos, al igual que el almacén de datos, se construyen con una herramienta de integración de datos.</w:t>
      </w:r>
    </w:p>
    <w:p w14:paraId="2F465814" w14:textId="77777777" w:rsidR="000519EE" w:rsidRDefault="000519EE" w:rsidP="000519EE">
      <w:pPr>
        <w:pStyle w:val="ListParagraph"/>
        <w:numPr>
          <w:ilvl w:val="0"/>
          <w:numId w:val="5"/>
        </w:numPr>
        <w:rPr>
          <w:lang w:eastAsia="es-ES"/>
        </w:rPr>
      </w:pPr>
      <w:r>
        <w:rPr>
          <w:lang w:eastAsia="es-ES"/>
        </w:rPr>
        <w:t xml:space="preserve">Herramientas analíticas, utilizadas por los directores médicos o personal gerencial de las instituciones de salud. Con ella se </w:t>
      </w:r>
      <w:r w:rsidR="000F296A">
        <w:rPr>
          <w:lang w:eastAsia="es-ES"/>
        </w:rPr>
        <w:t>construyen</w:t>
      </w:r>
      <w:r>
        <w:rPr>
          <w:lang w:eastAsia="es-ES"/>
        </w:rPr>
        <w:t xml:space="preserve"> reportes e indicadores que permitan analizar los resultados obtenidos.</w:t>
      </w:r>
    </w:p>
    <w:p w14:paraId="38ADBA07" w14:textId="77777777" w:rsidR="000519EE" w:rsidRPr="00081386" w:rsidRDefault="000519EE" w:rsidP="000519EE">
      <w:pPr>
        <w:rPr>
          <w:lang w:eastAsia="es-ES"/>
        </w:rPr>
      </w:pPr>
    </w:p>
    <w:p w14:paraId="7BC6724F" w14:textId="77777777" w:rsidR="00407CA6" w:rsidRDefault="00407CA6" w:rsidP="00734ACC">
      <w:pPr>
        <w:pStyle w:val="Ttulo2Tesis"/>
      </w:pPr>
      <w:bookmarkStart w:id="20" w:name="_Toc513444232"/>
      <w:r>
        <w:t>Justificación</w:t>
      </w:r>
      <w:r w:rsidR="00D646C5">
        <w:t xml:space="preserve"> de la Solución</w:t>
      </w:r>
      <w:bookmarkEnd w:id="20"/>
    </w:p>
    <w:p w14:paraId="071C43C1" w14:textId="77777777" w:rsidR="000519EE" w:rsidRDefault="000519EE" w:rsidP="000519EE">
      <w:pPr>
        <w:rPr>
          <w:lang w:eastAsia="es-ES"/>
        </w:rPr>
      </w:pPr>
      <w:r>
        <w:rPr>
          <w:lang w:eastAsia="es-ES"/>
        </w:rPr>
        <w:t xml:space="preserve">A partir del desarrollo de esta solución, se superarán dificultades (confiabilidad de los datos, tiempo al momento de la consulta médica, entre otras) que presentan los médicos especialistas o los encargados de un servicio de apoyo clínico de una institución de salud al momento de realizar una consulta médica </w:t>
      </w:r>
      <w:r w:rsidR="00CC0C8E">
        <w:rPr>
          <w:lang w:eastAsia="es-ES"/>
        </w:rPr>
        <w:t>y/</w:t>
      </w:r>
      <w:r>
        <w:rPr>
          <w:lang w:eastAsia="es-ES"/>
        </w:rPr>
        <w:t>o un examen/estudio para completar los datos referentes a la atención de un paciente.</w:t>
      </w:r>
    </w:p>
    <w:p w14:paraId="625FEAC0" w14:textId="77777777" w:rsidR="000519EE" w:rsidRDefault="000519EE" w:rsidP="000519EE">
      <w:pPr>
        <w:rPr>
          <w:lang w:eastAsia="es-ES"/>
        </w:rPr>
      </w:pPr>
      <w:r>
        <w:rPr>
          <w:lang w:eastAsia="es-ES"/>
        </w:rPr>
        <w:t xml:space="preserve">Se </w:t>
      </w:r>
      <w:r w:rsidR="000F296A">
        <w:rPr>
          <w:lang w:eastAsia="es-ES"/>
        </w:rPr>
        <w:t>cuenta</w:t>
      </w:r>
      <w:r>
        <w:rPr>
          <w:lang w:eastAsia="es-ES"/>
        </w:rPr>
        <w:t xml:space="preserve"> con una aplicac</w:t>
      </w:r>
      <w:r w:rsidR="00CC0C8E">
        <w:rPr>
          <w:lang w:eastAsia="es-ES"/>
        </w:rPr>
        <w:t>ión tecnológica que automatiza y apoya</w:t>
      </w:r>
      <w:r>
        <w:rPr>
          <w:lang w:eastAsia="es-ES"/>
        </w:rPr>
        <w:t xml:space="preserve"> este proceso a nivel de captura (mediante el control y seguimiento de consultas médicas especializadas o servicios de apoyo clínico), almacenamiento y procesamiento de datos, para la obtención de reportes que representes documentación de calidad de cara al análisis de resultados de la atención de pacientes y la toma de decisiones.</w:t>
      </w:r>
    </w:p>
    <w:p w14:paraId="14BDA4F7" w14:textId="77777777" w:rsidR="000519EE" w:rsidRPr="000519EE" w:rsidRDefault="000519EE" w:rsidP="000519EE">
      <w:pPr>
        <w:rPr>
          <w:lang w:eastAsia="es-ES"/>
        </w:rPr>
      </w:pPr>
    </w:p>
    <w:p w14:paraId="4A6E49B5" w14:textId="77777777" w:rsidR="00454C28" w:rsidRDefault="00407CA6" w:rsidP="00734ACC">
      <w:pPr>
        <w:pStyle w:val="Ttulo2Tesis"/>
      </w:pPr>
      <w:bookmarkStart w:id="21" w:name="_Toc513444233"/>
      <w:r>
        <w:t>Alcance</w:t>
      </w:r>
      <w:r w:rsidR="00D646C5">
        <w:t xml:space="preserve"> de la Solución</w:t>
      </w:r>
      <w:bookmarkEnd w:id="21"/>
    </w:p>
    <w:p w14:paraId="040E8484" w14:textId="77777777" w:rsidR="00675174" w:rsidRPr="00675174" w:rsidRDefault="00675174" w:rsidP="00675174">
      <w:pPr>
        <w:rPr>
          <w:lang w:eastAsia="es-ES"/>
        </w:rPr>
      </w:pPr>
      <w:r>
        <w:rPr>
          <w:lang w:eastAsia="es-ES"/>
        </w:rPr>
        <w:t xml:space="preserve">El desarrollo de esta solución se limita a la implementación </w:t>
      </w:r>
      <w:r w:rsidR="000F296A">
        <w:rPr>
          <w:lang w:eastAsia="es-ES"/>
        </w:rPr>
        <w:t xml:space="preserve">de un módulo de atención de pacientes a través </w:t>
      </w:r>
      <w:r>
        <w:rPr>
          <w:lang w:eastAsia="es-ES"/>
        </w:rPr>
        <w:t xml:space="preserve">de una aplicación web y </w:t>
      </w:r>
      <w:r w:rsidR="000F296A">
        <w:rPr>
          <w:lang w:eastAsia="es-ES"/>
        </w:rPr>
        <w:t xml:space="preserve">de un módulo analítico a través de </w:t>
      </w:r>
      <w:r>
        <w:rPr>
          <w:lang w:eastAsia="es-ES"/>
        </w:rPr>
        <w:t xml:space="preserve">una solución de inteligencia de negocio que permitan automatizar el proceso de atención de pacientes a través de consultas médicas especializadas o servicios de apoyo clínico, la obtención de la historia médica electrónica y el análisis, definición, diseño, implementación y despliegue de </w:t>
      </w:r>
      <w:r w:rsidR="00CC0C8E">
        <w:rPr>
          <w:lang w:eastAsia="es-ES"/>
        </w:rPr>
        <w:t>11</w:t>
      </w:r>
      <w:r>
        <w:rPr>
          <w:lang w:eastAsia="es-ES"/>
        </w:rPr>
        <w:t xml:space="preserve"> indicadores de la gestión médica y de la atención de pacientes. Además, se contempla la realización de pruebas de aceptación para cada uno de los módulos que componen esta solución.</w:t>
      </w:r>
    </w:p>
    <w:p w14:paraId="3BFE74AD" w14:textId="77777777" w:rsidR="00454C28" w:rsidRPr="00D14216" w:rsidRDefault="00454C28" w:rsidP="00F2351F"/>
    <w:p w14:paraId="2BCED795" w14:textId="77777777" w:rsidR="00454C28" w:rsidRPr="00D14216" w:rsidRDefault="00454C28" w:rsidP="00F2351F">
      <w:pPr>
        <w:sectPr w:rsidR="00454C28" w:rsidRPr="00D14216" w:rsidSect="00A13121">
          <w:headerReference w:type="default" r:id="rId17"/>
          <w:footerReference w:type="even" r:id="rId18"/>
          <w:footerReference w:type="default" r:id="rId19"/>
          <w:pgSz w:w="12242" w:h="15842" w:code="1"/>
          <w:pgMar w:top="1418" w:right="1134" w:bottom="1418" w:left="1701" w:header="709" w:footer="709" w:gutter="0"/>
          <w:pgNumType w:start="1"/>
          <w:cols w:space="708"/>
          <w:docGrid w:linePitch="360"/>
        </w:sectPr>
      </w:pPr>
    </w:p>
    <w:p w14:paraId="39313497" w14:textId="77777777" w:rsidR="00211188" w:rsidRDefault="00454C28" w:rsidP="00454C28">
      <w:pPr>
        <w:pStyle w:val="Heading1"/>
        <w:rPr>
          <w:noProof/>
        </w:rPr>
      </w:pPr>
      <w:r w:rsidRPr="00D14216">
        <w:rPr>
          <w:noProof/>
        </w:rPr>
        <w:lastRenderedPageBreak/>
        <w:br/>
      </w:r>
      <w:bookmarkStart w:id="22" w:name="_Toc513444234"/>
      <w:r w:rsidR="00F2351F" w:rsidRPr="00D14216">
        <w:rPr>
          <w:noProof/>
        </w:rPr>
        <w:t>Marco Conceptual</w:t>
      </w:r>
      <w:bookmarkEnd w:id="22"/>
    </w:p>
    <w:p w14:paraId="2FBB46F2" w14:textId="77777777" w:rsidR="00913C0A" w:rsidRPr="00913C0A" w:rsidRDefault="00913C0A" w:rsidP="00913C0A"/>
    <w:p w14:paraId="3E9D6D55" w14:textId="77777777" w:rsidR="00553678" w:rsidRDefault="00553678" w:rsidP="00734ACC">
      <w:pPr>
        <w:pStyle w:val="Ttulo2Tesis"/>
      </w:pPr>
      <w:bookmarkStart w:id="23" w:name="_Toc513444235"/>
      <w:r>
        <w:t xml:space="preserve">Gestión </w:t>
      </w:r>
      <w:r w:rsidRPr="00553678">
        <w:t>Médica</w:t>
      </w:r>
      <w:bookmarkEnd w:id="23"/>
    </w:p>
    <w:p w14:paraId="3878314B" w14:textId="77777777" w:rsidR="00454C28" w:rsidRDefault="00D646C5" w:rsidP="00DE36EA">
      <w:pPr>
        <w:pStyle w:val="Ttulo3Tesis"/>
      </w:pPr>
      <w:bookmarkStart w:id="24" w:name="_Toc513444236"/>
      <w:r>
        <w:t>Central de Citas</w:t>
      </w:r>
      <w:bookmarkEnd w:id="24"/>
    </w:p>
    <w:p w14:paraId="7607D4CC" w14:textId="77777777" w:rsidR="009A5261" w:rsidRDefault="00AD75D2" w:rsidP="00434A07">
      <w:r>
        <w:t>La central de citas es el área que se encarga de la reservación, consulta, pago y atención de citas médicas en una institución de salud. Los pacientes se dirigen a la central para pautar una consulta con un especialista o realizar un estudio/examen de un servicio de apoyo clínico que luego procede a ser cancelado y facturado; una vez hecho esto, los pacientes pueden asistir a su cita y posteriormente retirar sus resultados.</w:t>
      </w:r>
    </w:p>
    <w:p w14:paraId="257B8C0C" w14:textId="77777777" w:rsidR="00D646C5" w:rsidRDefault="00D646C5" w:rsidP="0056256A">
      <w:pPr>
        <w:pStyle w:val="Ttulo4Tesis"/>
      </w:pPr>
      <w:bookmarkStart w:id="25" w:name="_Toc513444237"/>
      <w:r>
        <w:t>Funcionalidades de una Central de Citas</w:t>
      </w:r>
      <w:bookmarkEnd w:id="25"/>
    </w:p>
    <w:p w14:paraId="0FB87E9B" w14:textId="77777777" w:rsidR="00AD75D2" w:rsidRDefault="00AD75D2" w:rsidP="00AD75D2">
      <w:pPr>
        <w:pStyle w:val="ListParagraph"/>
        <w:numPr>
          <w:ilvl w:val="0"/>
          <w:numId w:val="6"/>
        </w:numPr>
      </w:pPr>
      <w:r>
        <w:t>Atender y recibir a los pacientes que acuden a una consulta.</w:t>
      </w:r>
    </w:p>
    <w:p w14:paraId="33DDB668" w14:textId="77777777" w:rsidR="00AD75D2" w:rsidRDefault="00AD75D2" w:rsidP="00AD75D2">
      <w:pPr>
        <w:pStyle w:val="ListParagraph"/>
        <w:numPr>
          <w:ilvl w:val="0"/>
          <w:numId w:val="6"/>
        </w:numPr>
      </w:pPr>
      <w:r>
        <w:t>Atender y realizar llamadas telefónicas.</w:t>
      </w:r>
    </w:p>
    <w:p w14:paraId="5BAB932A" w14:textId="77777777" w:rsidR="00AD75D2" w:rsidRDefault="00AD75D2" w:rsidP="00AD75D2">
      <w:pPr>
        <w:pStyle w:val="ListParagraph"/>
        <w:numPr>
          <w:ilvl w:val="0"/>
          <w:numId w:val="6"/>
        </w:numPr>
      </w:pPr>
      <w:r>
        <w:t>Recolectar y almacenar los datos del paciente.</w:t>
      </w:r>
    </w:p>
    <w:p w14:paraId="603994DD" w14:textId="77777777" w:rsidR="00AD75D2" w:rsidRDefault="00AD75D2" w:rsidP="00AD75D2">
      <w:pPr>
        <w:pStyle w:val="ListParagraph"/>
        <w:numPr>
          <w:ilvl w:val="0"/>
          <w:numId w:val="6"/>
        </w:numPr>
      </w:pPr>
      <w:r>
        <w:t>Informar a los pacientes acerca de los servicios y especialistas que posee la institución.</w:t>
      </w:r>
    </w:p>
    <w:p w14:paraId="1C10BDA0" w14:textId="77777777" w:rsidR="00AD75D2" w:rsidRDefault="00AD75D2" w:rsidP="00AD75D2">
      <w:pPr>
        <w:pStyle w:val="ListParagraph"/>
        <w:numPr>
          <w:ilvl w:val="0"/>
          <w:numId w:val="6"/>
        </w:numPr>
      </w:pPr>
      <w:r>
        <w:t>Conocer e informar de los costos de los servicios.</w:t>
      </w:r>
    </w:p>
    <w:p w14:paraId="494766B6" w14:textId="77777777" w:rsidR="00AD75D2" w:rsidRDefault="00AD75D2" w:rsidP="00AD75D2">
      <w:pPr>
        <w:pStyle w:val="ListParagraph"/>
        <w:numPr>
          <w:ilvl w:val="0"/>
          <w:numId w:val="6"/>
        </w:numPr>
      </w:pPr>
      <w:r>
        <w:t>Generar órdenes de servicio para los pacientes.</w:t>
      </w:r>
    </w:p>
    <w:p w14:paraId="533C27D0" w14:textId="77777777" w:rsidR="00AD75D2" w:rsidRDefault="00AD75D2" w:rsidP="00AD75D2">
      <w:pPr>
        <w:pStyle w:val="ListParagraph"/>
        <w:numPr>
          <w:ilvl w:val="0"/>
          <w:numId w:val="6"/>
        </w:numPr>
      </w:pPr>
      <w:r>
        <w:t>Hacer cumplir las políticas de atención de la consulta de cada médico.</w:t>
      </w:r>
    </w:p>
    <w:p w14:paraId="45D02C48" w14:textId="77777777" w:rsidR="00AD75D2" w:rsidRDefault="00AD75D2" w:rsidP="00AD75D2">
      <w:pPr>
        <w:pStyle w:val="ListParagraph"/>
        <w:numPr>
          <w:ilvl w:val="0"/>
          <w:numId w:val="6"/>
        </w:numPr>
      </w:pPr>
      <w:r>
        <w:t>Proveer los resultados e informes de los estudios o consultas hechas al paciente.</w:t>
      </w:r>
    </w:p>
    <w:p w14:paraId="5E3F9834" w14:textId="77777777" w:rsidR="009A5261" w:rsidRDefault="00AD75D2" w:rsidP="001625BA">
      <w:pPr>
        <w:pStyle w:val="ListParagraph"/>
        <w:numPr>
          <w:ilvl w:val="0"/>
          <w:numId w:val="6"/>
        </w:numPr>
      </w:pPr>
      <w:r>
        <w:t>Informar de los estados en los que se encuentra la cita.</w:t>
      </w:r>
    </w:p>
    <w:p w14:paraId="48BED8C2" w14:textId="77777777" w:rsidR="00D646C5" w:rsidRDefault="00D646C5" w:rsidP="00DE36EA">
      <w:pPr>
        <w:pStyle w:val="Ttulo3Tesis"/>
      </w:pPr>
      <w:bookmarkStart w:id="26" w:name="_Toc513444238"/>
      <w:r>
        <w:t>Cita Médica</w:t>
      </w:r>
      <w:bookmarkEnd w:id="26"/>
    </w:p>
    <w:p w14:paraId="5C8E6A75" w14:textId="77777777" w:rsidR="000F296A" w:rsidRDefault="009A5261" w:rsidP="009A5261">
      <w:r>
        <w:t xml:space="preserve">Según </w:t>
      </w:r>
      <w:sdt>
        <w:sdtPr>
          <w:id w:val="484282452"/>
          <w:citation/>
        </w:sdtPr>
        <w:sdtContent>
          <w:r w:rsidR="00120E5A">
            <w:fldChar w:fldCharType="begin"/>
          </w:r>
          <w:r>
            <w:instrText xml:space="preserve"> CITATION Rea01 \l 8202 </w:instrText>
          </w:r>
          <w:r w:rsidR="00120E5A">
            <w:fldChar w:fldCharType="separate"/>
          </w:r>
          <w:r>
            <w:rPr>
              <w:noProof/>
            </w:rPr>
            <w:t>(RAE, 2016)</w:t>
          </w:r>
          <w:r w:rsidR="00120E5A">
            <w:fldChar w:fldCharType="end"/>
          </w:r>
        </w:sdtContent>
      </w:sdt>
      <w:r>
        <w:t>, una cita se define como una reunión o encuentro entre dos o más personas, previamente acordado. Las citas de consulta médica se refieren al encuentro entre un paciente que desea ser tratado y un médico u otro profesional de la salud, en un espacio y tiempo determinado, previamente arreglado y de acuerdo común.</w:t>
      </w:r>
    </w:p>
    <w:p w14:paraId="5E96FE7E" w14:textId="77777777" w:rsidR="00D646C5" w:rsidRDefault="00D646C5" w:rsidP="0056256A">
      <w:pPr>
        <w:pStyle w:val="Ttulo4Tesis"/>
      </w:pPr>
      <w:bookmarkStart w:id="27" w:name="_Toc513444239"/>
      <w:r>
        <w:t>Tipos de Citas</w:t>
      </w:r>
      <w:bookmarkEnd w:id="27"/>
    </w:p>
    <w:p w14:paraId="61AE0881" w14:textId="77777777" w:rsidR="009A5261" w:rsidRDefault="009A5261" w:rsidP="009A5261">
      <w:r>
        <w:t>Existen principalmente dos tipos de citas:</w:t>
      </w:r>
    </w:p>
    <w:p w14:paraId="6C8929CE" w14:textId="77777777" w:rsidR="00242C48" w:rsidRPr="00242C48" w:rsidRDefault="007608B7" w:rsidP="001625BA">
      <w:pPr>
        <w:pStyle w:val="ListParagraph"/>
        <w:numPr>
          <w:ilvl w:val="0"/>
          <w:numId w:val="7"/>
        </w:numPr>
      </w:pPr>
      <w:r w:rsidRPr="00242C48">
        <w:rPr>
          <w:b/>
        </w:rPr>
        <w:t>Citas de Consulta Médica</w:t>
      </w:r>
      <w:r w:rsidR="009A5261" w:rsidRPr="00242C48">
        <w:rPr>
          <w:b/>
        </w:rPr>
        <w:t xml:space="preserve"> </w:t>
      </w:r>
    </w:p>
    <w:p w14:paraId="6515C815" w14:textId="77777777" w:rsidR="007608B7" w:rsidRDefault="009A5261" w:rsidP="00242C48">
      <w:pPr>
        <w:pStyle w:val="ListParagraph"/>
        <w:ind w:left="0"/>
      </w:pPr>
      <w:r>
        <w:t xml:space="preserve">Es el encuentro que existe entre un médico de una especialidad y un paciente con el fin de realizar una evaluación, al tiempo que elabora una historia clínica completa por medio de </w:t>
      </w:r>
      <w:r>
        <w:lastRenderedPageBreak/>
        <w:t>una entrevista y un examen físico que le permitirá entregar un diagnóstico acertado, así como el tratamiento indicado a seguir de acuerdo con lo estudiado.</w:t>
      </w:r>
    </w:p>
    <w:p w14:paraId="0FA9BE66" w14:textId="77777777" w:rsidR="007608B7" w:rsidRPr="00DD4581" w:rsidRDefault="009A5261" w:rsidP="009A5261">
      <w:pPr>
        <w:pStyle w:val="ListParagraph"/>
        <w:numPr>
          <w:ilvl w:val="0"/>
          <w:numId w:val="7"/>
        </w:numPr>
        <w:rPr>
          <w:b/>
        </w:rPr>
      </w:pPr>
      <w:r w:rsidRPr="00DD4581">
        <w:rPr>
          <w:b/>
        </w:rPr>
        <w:t>Citas</w:t>
      </w:r>
      <w:r w:rsidR="007608B7" w:rsidRPr="00DD4581">
        <w:rPr>
          <w:b/>
        </w:rPr>
        <w:t xml:space="preserve"> de Estudios o Exámenes Médicos</w:t>
      </w:r>
      <w:r w:rsidRPr="00DD4581">
        <w:rPr>
          <w:b/>
        </w:rPr>
        <w:t xml:space="preserve"> </w:t>
      </w:r>
    </w:p>
    <w:p w14:paraId="7DFA10B0" w14:textId="77777777" w:rsidR="009A5261" w:rsidRDefault="009A5261" w:rsidP="009A5261">
      <w:r>
        <w:t>Es el proceso de aplicar pruebas o evaluaciones a indicación de un médico perteneciente a un servicio de apoyo clínico, para asistir en la elaboración del diagnóstico y tratamiento de una enfermedad o condición que posea el paciente. Estos pueden ayudar a descubrir enfermedades o afecciones anticipadamente, cuando son más fáciles de tratar.</w:t>
      </w:r>
    </w:p>
    <w:p w14:paraId="7D5F34A2" w14:textId="77777777" w:rsidR="006D67AC" w:rsidRDefault="006D67AC" w:rsidP="009A5261">
      <w:r>
        <w:t>Como resultados de estas citas médicas, se obtiene la historia médica del paciente.</w:t>
      </w:r>
    </w:p>
    <w:p w14:paraId="48731F11" w14:textId="77777777" w:rsidR="00D646C5" w:rsidRDefault="00D646C5" w:rsidP="00DE36EA">
      <w:pPr>
        <w:pStyle w:val="Ttulo3Tesis"/>
      </w:pPr>
      <w:bookmarkStart w:id="28" w:name="_Toc513444240"/>
      <w:r>
        <w:t>Historia Médica</w:t>
      </w:r>
      <w:bookmarkEnd w:id="28"/>
    </w:p>
    <w:p w14:paraId="037B9E87" w14:textId="77777777" w:rsidR="006D67AC" w:rsidRDefault="006D67AC" w:rsidP="006D67AC">
      <w:r>
        <w:t xml:space="preserve">Es la relación de los eventos de la vida de una persona. En ella se registran datos de extrema intimidad, además de datos familiares que también se consideren de un manejo delicado </w:t>
      </w:r>
      <w:sdt>
        <w:sdtPr>
          <w:id w:val="-925032621"/>
          <w:citation/>
        </w:sdtPr>
        <w:sdtContent>
          <w:r w:rsidR="00120E5A">
            <w:fldChar w:fldCharType="begin"/>
          </w:r>
          <w:r>
            <w:instrText xml:space="preserve"> CITATION Guz12 \l 8202 </w:instrText>
          </w:r>
          <w:r w:rsidR="00120E5A">
            <w:fldChar w:fldCharType="separate"/>
          </w:r>
          <w:r>
            <w:rPr>
              <w:noProof/>
            </w:rPr>
            <w:t>(Guzmán &amp; Arias, 2012)</w:t>
          </w:r>
          <w:r w:rsidR="00120E5A">
            <w:fldChar w:fldCharType="end"/>
          </w:r>
        </w:sdtContent>
      </w:sdt>
      <w:r>
        <w:t>. Es el registro obligatorio de las condiciones de salud del paciente. Es un documento privado, sometido a reserva, que únicamente puede ser conocido por terceros con previa autorización del paciente o en los casos previstos por la ley (Ley 23, Título II, Capítulo III, Artículo 34.</w:t>
      </w:r>
    </w:p>
    <w:p w14:paraId="387D623B" w14:textId="77777777" w:rsidR="00D646C5" w:rsidRDefault="00D646C5" w:rsidP="0056256A">
      <w:pPr>
        <w:pStyle w:val="Ttulo4Tesis"/>
      </w:pPr>
      <w:bookmarkStart w:id="29" w:name="_Toc513444241"/>
      <w:r>
        <w:t>Características de la Historia Médica</w:t>
      </w:r>
      <w:bookmarkEnd w:id="29"/>
    </w:p>
    <w:p w14:paraId="3D2E4C52" w14:textId="77777777" w:rsidR="006D67AC" w:rsidRDefault="006D67AC" w:rsidP="006D67AC">
      <w:r>
        <w:t xml:space="preserve">Según </w:t>
      </w:r>
      <w:sdt>
        <w:sdtPr>
          <w:id w:val="-650061082"/>
          <w:citation/>
        </w:sdtPr>
        <w:sdtContent>
          <w:r w:rsidR="00120E5A">
            <w:fldChar w:fldCharType="begin"/>
          </w:r>
          <w:r>
            <w:instrText xml:space="preserve"> CITATION Guz12 \l 8202 </w:instrText>
          </w:r>
          <w:r w:rsidR="00120E5A">
            <w:fldChar w:fldCharType="separate"/>
          </w:r>
          <w:r>
            <w:rPr>
              <w:noProof/>
            </w:rPr>
            <w:t>(Guzmán &amp; Arias, 2012)</w:t>
          </w:r>
          <w:r w:rsidR="00120E5A">
            <w:fldChar w:fldCharType="end"/>
          </w:r>
        </w:sdtContent>
      </w:sdt>
      <w:r>
        <w:t>, las características de una historia médica son:</w:t>
      </w:r>
    </w:p>
    <w:p w14:paraId="3432CC4B" w14:textId="77777777" w:rsidR="006D67AC" w:rsidRDefault="006D67AC" w:rsidP="006D67AC">
      <w:pPr>
        <w:pStyle w:val="ListParagraph"/>
        <w:numPr>
          <w:ilvl w:val="0"/>
          <w:numId w:val="8"/>
        </w:numPr>
      </w:pPr>
      <w:r w:rsidRPr="00DD4581">
        <w:rPr>
          <w:b/>
        </w:rPr>
        <w:t>Su práctica es obligatoria:</w:t>
      </w:r>
      <w:r>
        <w:t xml:space="preserve"> Ningún acto médico hospitalario o de consultorio debe efectuarse sin su correspondiente registro en la historia médica. En las instituciones de salud se exige la historia clínica como elemento indispensable para ejercer una medicina de calidad. Por otro lado, en caso de complicaciones (salvo en algunos casos de extrema urgencia y corto tiempo disponible), su ausencia no tiene excusa.</w:t>
      </w:r>
    </w:p>
    <w:p w14:paraId="1BD41F4E" w14:textId="77777777" w:rsidR="006D67AC" w:rsidRDefault="006D67AC" w:rsidP="006D67AC">
      <w:pPr>
        <w:pStyle w:val="ListParagraph"/>
        <w:numPr>
          <w:ilvl w:val="0"/>
          <w:numId w:val="8"/>
        </w:numPr>
      </w:pPr>
      <w:r w:rsidRPr="00DD4581">
        <w:rPr>
          <w:b/>
        </w:rPr>
        <w:t>Es irreemplazable:</w:t>
      </w:r>
      <w:r>
        <w:t xml:space="preserve"> La escritura de la historia no puede ser reemplazada por la memoria del médico. Es lógico que no se puedan conocer detalles de cada paciente, ni por el número ni por la complejidad individual de cada ser humano.</w:t>
      </w:r>
    </w:p>
    <w:p w14:paraId="33C1C6CF" w14:textId="77777777" w:rsidR="006D67AC" w:rsidRDefault="006D67AC" w:rsidP="006D67AC">
      <w:pPr>
        <w:pStyle w:val="ListParagraph"/>
        <w:numPr>
          <w:ilvl w:val="0"/>
          <w:numId w:val="8"/>
        </w:numPr>
      </w:pPr>
      <w:r>
        <w:t>E</w:t>
      </w:r>
      <w:r w:rsidRPr="00DD4581">
        <w:rPr>
          <w:b/>
        </w:rPr>
        <w:t>s privada y pertenece al paciente:</w:t>
      </w:r>
      <w:r>
        <w:t xml:space="preserve"> Aquí se integran los conceptos de confidencialidad, secreto profesional e información. La historia médica es un documento reservado. El secreto profesional médico cubre aquello que por razón del ejercicio de la profesión, se haya visto, oído o comprendido y que no es ético o lícito revelar, salvo que exista una causa justa y en los casos contemplados por disposiciones legales. La información que se presente al paciente debe ser verdadera, clara, completa y discutida con el mismo.</w:t>
      </w:r>
    </w:p>
    <w:p w14:paraId="2BF4B404" w14:textId="77777777" w:rsidR="00D646C5" w:rsidRDefault="00D646C5" w:rsidP="0056256A">
      <w:pPr>
        <w:pStyle w:val="Ttulo4Tesis"/>
      </w:pPr>
      <w:bookmarkStart w:id="30" w:name="_Toc513444242"/>
      <w:r>
        <w:lastRenderedPageBreak/>
        <w:t>Partes de la Historia Médica</w:t>
      </w:r>
      <w:bookmarkEnd w:id="30"/>
    </w:p>
    <w:p w14:paraId="65AAB57F" w14:textId="77777777" w:rsidR="00EF5A2A" w:rsidRDefault="00EF5A2A" w:rsidP="00EF5A2A">
      <w:r>
        <w:t xml:space="preserve">De acuerdo a </w:t>
      </w:r>
      <w:sdt>
        <w:sdtPr>
          <w:id w:val="1145468057"/>
          <w:citation/>
        </w:sdtPr>
        <w:sdtContent>
          <w:r w:rsidR="00120E5A">
            <w:fldChar w:fldCharType="begin"/>
          </w:r>
          <w:r>
            <w:instrText xml:space="preserve"> CITATION Cas \l 8202 </w:instrText>
          </w:r>
          <w:r w:rsidR="00120E5A">
            <w:fldChar w:fldCharType="separate"/>
          </w:r>
          <w:r>
            <w:rPr>
              <w:noProof/>
            </w:rPr>
            <w:t>(Castro &amp; Gámez)</w:t>
          </w:r>
          <w:r w:rsidR="00120E5A">
            <w:fldChar w:fldCharType="end"/>
          </w:r>
        </w:sdtContent>
      </w:sdt>
      <w:r>
        <w:t>, la historia médica contiene los siguientes apartados:</w:t>
      </w:r>
    </w:p>
    <w:p w14:paraId="6101C43E" w14:textId="77777777" w:rsidR="00EF5A2A" w:rsidRDefault="00EF5A2A" w:rsidP="00EF5A2A">
      <w:pPr>
        <w:pStyle w:val="ListParagraph"/>
        <w:numPr>
          <w:ilvl w:val="0"/>
          <w:numId w:val="9"/>
        </w:numPr>
      </w:pPr>
      <w:r w:rsidRPr="00DD4581">
        <w:rPr>
          <w:b/>
        </w:rPr>
        <w:t>Motivo del ingreso:</w:t>
      </w:r>
      <w:r>
        <w:t xml:space="preserve"> Se inicia describiendo el síntoma que perturba al paciente y la duración del mismo.</w:t>
      </w:r>
    </w:p>
    <w:p w14:paraId="1BD26913" w14:textId="77777777" w:rsidR="00EF5A2A" w:rsidRDefault="00EF5A2A" w:rsidP="00EF5A2A">
      <w:pPr>
        <w:pStyle w:val="ListParagraph"/>
        <w:numPr>
          <w:ilvl w:val="0"/>
          <w:numId w:val="9"/>
        </w:numPr>
      </w:pPr>
      <w:r w:rsidRPr="00DD4581">
        <w:rPr>
          <w:b/>
        </w:rPr>
        <w:t>Antecedentes familiares:</w:t>
      </w:r>
      <w:r>
        <w:t xml:space="preserve"> Estado de salud de la familia, edades de los hijos si los hay, enfermedades importantes, causas de fallecimiento de los parientes más cercados, enfermedades hereditarias.</w:t>
      </w:r>
    </w:p>
    <w:p w14:paraId="7215BC9D" w14:textId="77777777" w:rsidR="00EF5A2A" w:rsidRDefault="00EF5A2A" w:rsidP="00EF5A2A">
      <w:pPr>
        <w:pStyle w:val="ListParagraph"/>
        <w:numPr>
          <w:ilvl w:val="0"/>
          <w:numId w:val="9"/>
        </w:numPr>
      </w:pPr>
      <w:r w:rsidRPr="00DD4581">
        <w:rPr>
          <w:b/>
        </w:rPr>
        <w:t>Historia social:</w:t>
      </w:r>
      <w:r>
        <w:t xml:space="preserve"> Ambiente de vida y de trabajo, condiciones higiénicas.</w:t>
      </w:r>
    </w:p>
    <w:p w14:paraId="46F1D483" w14:textId="77777777" w:rsidR="00EF5A2A" w:rsidRDefault="00EF5A2A" w:rsidP="00EF5A2A">
      <w:pPr>
        <w:pStyle w:val="ListParagraph"/>
        <w:numPr>
          <w:ilvl w:val="0"/>
          <w:numId w:val="9"/>
        </w:numPr>
      </w:pPr>
      <w:r w:rsidRPr="00DD4581">
        <w:rPr>
          <w:b/>
        </w:rPr>
        <w:t>Historia médica previa:</w:t>
      </w:r>
      <w:r>
        <w:t xml:space="preserve"> Enfermedades importantes padecidas por el paciente con anterioridad (incluidas en la infancia), intervenciones quirúrgicas que se le han practicado.</w:t>
      </w:r>
    </w:p>
    <w:p w14:paraId="46727AA2" w14:textId="77777777" w:rsidR="00EF5A2A" w:rsidRDefault="00EF5A2A" w:rsidP="00EF5A2A">
      <w:pPr>
        <w:pStyle w:val="ListParagraph"/>
        <w:numPr>
          <w:ilvl w:val="0"/>
          <w:numId w:val="9"/>
        </w:numPr>
      </w:pPr>
      <w:r w:rsidRPr="00DD4581">
        <w:rPr>
          <w:b/>
        </w:rPr>
        <w:t>Hábitos:</w:t>
      </w:r>
      <w:r>
        <w:t xml:space="preserve"> Dieta, alcohol, tabaco, eje</w:t>
      </w:r>
      <w:r w:rsidR="009F11A2">
        <w:t>r</w:t>
      </w:r>
      <w:r>
        <w:t>cicio.</w:t>
      </w:r>
    </w:p>
    <w:p w14:paraId="30D778E9" w14:textId="77777777" w:rsidR="00EF5A2A" w:rsidRDefault="009F11A2" w:rsidP="00EF5A2A">
      <w:pPr>
        <w:pStyle w:val="ListParagraph"/>
        <w:numPr>
          <w:ilvl w:val="0"/>
          <w:numId w:val="9"/>
        </w:numPr>
      </w:pPr>
      <w:r w:rsidRPr="00DD4581">
        <w:rPr>
          <w:b/>
        </w:rPr>
        <w:t>Historia de la enfermedad actual:</w:t>
      </w:r>
      <w:r>
        <w:t xml:space="preserve"> Descripción por el propio paciente de su enfermedad desde el principio.</w:t>
      </w:r>
    </w:p>
    <w:p w14:paraId="5546573D" w14:textId="77777777" w:rsidR="009F11A2" w:rsidRDefault="009F11A2" w:rsidP="00EF5A2A">
      <w:pPr>
        <w:pStyle w:val="ListParagraph"/>
        <w:numPr>
          <w:ilvl w:val="0"/>
          <w:numId w:val="9"/>
        </w:numPr>
      </w:pPr>
      <w:r w:rsidRPr="00DD4581">
        <w:rPr>
          <w:b/>
        </w:rPr>
        <w:t>Historia medicamentosa:</w:t>
      </w:r>
      <w:r>
        <w:t xml:space="preserve"> Registro de la medicación que está tomando el paciente a su ingreso o que ha tomado durante el último año.</w:t>
      </w:r>
    </w:p>
    <w:p w14:paraId="068D9BC6" w14:textId="77777777" w:rsidR="009F11A2" w:rsidRDefault="009F11A2" w:rsidP="00EF5A2A">
      <w:pPr>
        <w:pStyle w:val="ListParagraph"/>
        <w:numPr>
          <w:ilvl w:val="0"/>
          <w:numId w:val="9"/>
        </w:numPr>
      </w:pPr>
      <w:r w:rsidRPr="00DD4581">
        <w:rPr>
          <w:b/>
        </w:rPr>
        <w:t>Alergias a medicamentos y alimentos:</w:t>
      </w:r>
      <w:r>
        <w:t xml:space="preserve"> Registro de las alergias sufridas por el paciente a lo largo de su vida.</w:t>
      </w:r>
    </w:p>
    <w:p w14:paraId="019DC1E4" w14:textId="77777777" w:rsidR="009F11A2" w:rsidRDefault="009F11A2" w:rsidP="00EF5A2A">
      <w:pPr>
        <w:pStyle w:val="ListParagraph"/>
        <w:numPr>
          <w:ilvl w:val="0"/>
          <w:numId w:val="9"/>
        </w:numPr>
      </w:pPr>
      <w:r w:rsidRPr="00DD4581">
        <w:rPr>
          <w:b/>
        </w:rPr>
        <w:t>Revisión por sistemas:</w:t>
      </w:r>
      <w:r>
        <w:t xml:space="preserve"> El médico realiza una serie de preguntas al paciente acerca del funcionamiento de los diferentes sistemas del organismo desde la cabeza a los pies.</w:t>
      </w:r>
    </w:p>
    <w:p w14:paraId="1C23FBD5" w14:textId="77777777" w:rsidR="009F11A2" w:rsidRDefault="009F11A2" w:rsidP="00EF5A2A">
      <w:pPr>
        <w:pStyle w:val="ListParagraph"/>
        <w:numPr>
          <w:ilvl w:val="0"/>
          <w:numId w:val="9"/>
        </w:numPr>
      </w:pPr>
      <w:r w:rsidRPr="00DD4581">
        <w:rPr>
          <w:b/>
        </w:rPr>
        <w:t>Examen Físico:</w:t>
      </w:r>
      <w:r>
        <w:t xml:space="preserve"> El examen físico es lo que evidencia y verifica la información obtenida mediante la revisión por sistemas. En el examen físico hay una parte general y una por sistemas.</w:t>
      </w:r>
    </w:p>
    <w:p w14:paraId="2B80D01B" w14:textId="77777777" w:rsidR="009F11A2" w:rsidRPr="00DD4581" w:rsidRDefault="009F11A2" w:rsidP="00EF5A2A">
      <w:pPr>
        <w:pStyle w:val="ListParagraph"/>
        <w:numPr>
          <w:ilvl w:val="0"/>
          <w:numId w:val="9"/>
        </w:numPr>
        <w:rPr>
          <w:b/>
        </w:rPr>
      </w:pPr>
      <w:r w:rsidRPr="00DD4581">
        <w:rPr>
          <w:b/>
        </w:rPr>
        <w:t>Diagnóstico.</w:t>
      </w:r>
    </w:p>
    <w:p w14:paraId="07BC63DB" w14:textId="77777777" w:rsidR="009F11A2" w:rsidRDefault="009F11A2" w:rsidP="00EF5A2A">
      <w:pPr>
        <w:pStyle w:val="ListParagraph"/>
        <w:numPr>
          <w:ilvl w:val="0"/>
          <w:numId w:val="9"/>
        </w:numPr>
      </w:pPr>
      <w:r w:rsidRPr="00DD4581">
        <w:rPr>
          <w:b/>
        </w:rPr>
        <w:t>Tratamiento:</w:t>
      </w:r>
      <w:r>
        <w:t xml:space="preserve"> Prescripciones médicas farmacológicas y no farmacológicas. Se recoge tanto la medicación fija como la medicación condicional.</w:t>
      </w:r>
    </w:p>
    <w:p w14:paraId="614F81B1" w14:textId="77777777" w:rsidR="009F11A2" w:rsidRDefault="009F11A2" w:rsidP="00EF5A2A">
      <w:pPr>
        <w:pStyle w:val="ListParagraph"/>
        <w:numPr>
          <w:ilvl w:val="0"/>
          <w:numId w:val="9"/>
        </w:numPr>
        <w:rPr>
          <w:b/>
        </w:rPr>
      </w:pPr>
      <w:r w:rsidRPr="00DD4581">
        <w:rPr>
          <w:b/>
        </w:rPr>
        <w:t>Evolución del paciente.</w:t>
      </w:r>
    </w:p>
    <w:p w14:paraId="422F3D2D" w14:textId="77777777" w:rsidR="004900F5" w:rsidRDefault="004900F5" w:rsidP="004900F5">
      <w:pPr>
        <w:rPr>
          <w:b/>
        </w:rPr>
      </w:pPr>
    </w:p>
    <w:p w14:paraId="294ACFA6" w14:textId="77777777" w:rsidR="004900F5" w:rsidRDefault="004900F5" w:rsidP="004900F5">
      <w:pPr>
        <w:keepNext/>
        <w:jc w:val="center"/>
      </w:pPr>
      <w:r>
        <w:rPr>
          <w:b/>
          <w:noProof/>
          <w:lang w:eastAsia="es-VE"/>
        </w:rPr>
        <w:lastRenderedPageBreak/>
        <w:drawing>
          <wp:inline distT="0" distB="0" distL="0" distR="0" wp14:anchorId="02578C95" wp14:editId="73B8D4D7">
            <wp:extent cx="2838450" cy="4318499"/>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storia Médic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1137" cy="4322587"/>
                    </a:xfrm>
                    <a:prstGeom prst="rect">
                      <a:avLst/>
                    </a:prstGeom>
                  </pic:spPr>
                </pic:pic>
              </a:graphicData>
            </a:graphic>
          </wp:inline>
        </w:drawing>
      </w:r>
    </w:p>
    <w:p w14:paraId="360CE726" w14:textId="77777777" w:rsidR="004900F5" w:rsidRPr="004900F5" w:rsidRDefault="004900F5" w:rsidP="004900F5">
      <w:pPr>
        <w:pStyle w:val="Caption"/>
        <w:rPr>
          <w:b/>
        </w:rPr>
      </w:pPr>
      <w:bookmarkStart w:id="31" w:name="_Ref506749001"/>
      <w:bookmarkStart w:id="32" w:name="_Toc513444124"/>
      <w:r>
        <w:t xml:space="preserve">Ilustración </w:t>
      </w:r>
      <w:r w:rsidR="00120E5A">
        <w:fldChar w:fldCharType="begin"/>
      </w:r>
      <w:r>
        <w:instrText xml:space="preserve"> SEQ Ilustración \* ARABIC </w:instrText>
      </w:r>
      <w:r w:rsidR="00120E5A">
        <w:fldChar w:fldCharType="separate"/>
      </w:r>
      <w:r w:rsidR="00283A42">
        <w:rPr>
          <w:noProof/>
        </w:rPr>
        <w:t>2</w:t>
      </w:r>
      <w:r w:rsidR="00120E5A">
        <w:fldChar w:fldCharType="end"/>
      </w:r>
      <w:bookmarkEnd w:id="31"/>
      <w:r>
        <w:t xml:space="preserve"> - Ejemplo de Historia Médica</w:t>
      </w:r>
      <w:bookmarkEnd w:id="32"/>
    </w:p>
    <w:p w14:paraId="280C8076" w14:textId="77777777" w:rsidR="000F296A" w:rsidRPr="009A5261" w:rsidRDefault="0032617F" w:rsidP="009A5261">
      <w:r>
        <w:t xml:space="preserve">En la </w:t>
      </w:r>
      <w:r w:rsidR="00120E5A">
        <w:fldChar w:fldCharType="begin"/>
      </w:r>
      <w:r w:rsidR="004900F5">
        <w:instrText xml:space="preserve"> REF _Ref506749001 \h </w:instrText>
      </w:r>
      <w:r w:rsidR="00120E5A">
        <w:fldChar w:fldCharType="separate"/>
      </w:r>
      <w:r w:rsidR="00283A42">
        <w:t xml:space="preserve">Ilustración </w:t>
      </w:r>
      <w:r w:rsidR="00283A42">
        <w:rPr>
          <w:noProof/>
        </w:rPr>
        <w:t>2</w:t>
      </w:r>
      <w:r w:rsidR="00120E5A">
        <w:fldChar w:fldCharType="end"/>
      </w:r>
      <w:r w:rsidR="004900F5">
        <w:t xml:space="preserve"> </w:t>
      </w:r>
      <w:r>
        <w:t xml:space="preserve">se puede observar un ejemplo de una Historia Médica con algunas de las partes mencionadas anteriormente. </w:t>
      </w:r>
      <w:r w:rsidR="0074377D">
        <w:t>Todos estos conceptos son útiles para comprender el proceso de atención de pacientes.</w:t>
      </w:r>
    </w:p>
    <w:p w14:paraId="02A8F8AD" w14:textId="77777777" w:rsidR="00180273" w:rsidRDefault="00180273" w:rsidP="00DE36EA">
      <w:pPr>
        <w:pStyle w:val="Ttulo3Tesis"/>
      </w:pPr>
      <w:bookmarkStart w:id="33" w:name="_Toc513444243"/>
      <w:r>
        <w:t>Proceso de Atención</w:t>
      </w:r>
      <w:bookmarkEnd w:id="33"/>
    </w:p>
    <w:p w14:paraId="2758B51A" w14:textId="77777777" w:rsidR="0074377D" w:rsidRDefault="0074377D" w:rsidP="0074377D">
      <w:r>
        <w:t xml:space="preserve">La central de citas maneja un proceso extenso compuesto por varios subprocesos relacionados que van llevando a la atención por cada uno de sus estados. Este proceso varía </w:t>
      </w:r>
      <w:proofErr w:type="gramStart"/>
      <w:r>
        <w:t>de acuerdo al</w:t>
      </w:r>
      <w:proofErr w:type="gramEnd"/>
      <w:r>
        <w:t xml:space="preserve"> tipo de cita que se vaya a llevar a cabo (</w:t>
      </w:r>
      <w:r w:rsidR="00120E5A">
        <w:fldChar w:fldCharType="begin"/>
      </w:r>
      <w:r w:rsidR="004313D2">
        <w:instrText xml:space="preserve"> REF _Ref506749242 \h </w:instrText>
      </w:r>
      <w:r w:rsidR="00120E5A">
        <w:fldChar w:fldCharType="separate"/>
      </w:r>
      <w:r w:rsidR="00283A42">
        <w:t xml:space="preserve">Ilustración </w:t>
      </w:r>
      <w:r w:rsidR="00283A42">
        <w:rPr>
          <w:noProof/>
        </w:rPr>
        <w:t>3</w:t>
      </w:r>
      <w:r w:rsidR="00120E5A">
        <w:fldChar w:fldCharType="end"/>
      </w:r>
      <w:r w:rsidR="004313D2">
        <w:t xml:space="preserve">, </w:t>
      </w:r>
      <w:r w:rsidR="00120E5A">
        <w:fldChar w:fldCharType="begin"/>
      </w:r>
      <w:r w:rsidR="004313D2">
        <w:instrText xml:space="preserve"> REF _Ref506749249 \h </w:instrText>
      </w:r>
      <w:r w:rsidR="00120E5A">
        <w:fldChar w:fldCharType="separate"/>
      </w:r>
      <w:r w:rsidR="00283A42">
        <w:t xml:space="preserve">Ilustración </w:t>
      </w:r>
      <w:r w:rsidR="00283A42">
        <w:rPr>
          <w:noProof/>
        </w:rPr>
        <w:t>4</w:t>
      </w:r>
      <w:r w:rsidR="00120E5A">
        <w:fldChar w:fldCharType="end"/>
      </w:r>
      <w:r>
        <w:t>).</w:t>
      </w:r>
    </w:p>
    <w:p w14:paraId="11287F64" w14:textId="77777777" w:rsidR="004313D2" w:rsidRDefault="004313D2" w:rsidP="004313D2">
      <w:pPr>
        <w:keepNext/>
      </w:pPr>
      <w:r>
        <w:rPr>
          <w:noProof/>
          <w:lang w:eastAsia="es-VE"/>
        </w:rPr>
        <w:lastRenderedPageBreak/>
        <w:drawing>
          <wp:inline distT="0" distB="0" distL="0" distR="0" wp14:anchorId="14CA3C77" wp14:editId="2D7E4B1E">
            <wp:extent cx="5943600" cy="33604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ceso de Atención (Consult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59ABDABF" w14:textId="77777777" w:rsidR="004313D2" w:rsidRDefault="004313D2" w:rsidP="004313D2">
      <w:pPr>
        <w:pStyle w:val="Caption"/>
      </w:pPr>
      <w:bookmarkStart w:id="34" w:name="_Ref506749242"/>
      <w:bookmarkStart w:id="35" w:name="_Toc513444125"/>
      <w:r>
        <w:t xml:space="preserve">Ilustración </w:t>
      </w:r>
      <w:r w:rsidR="00120E5A">
        <w:fldChar w:fldCharType="begin"/>
      </w:r>
      <w:r>
        <w:instrText xml:space="preserve"> SEQ Ilustración \* ARABIC </w:instrText>
      </w:r>
      <w:r w:rsidR="00120E5A">
        <w:fldChar w:fldCharType="separate"/>
      </w:r>
      <w:r w:rsidR="00283A42">
        <w:rPr>
          <w:noProof/>
        </w:rPr>
        <w:t>3</w:t>
      </w:r>
      <w:r w:rsidR="00120E5A">
        <w:fldChar w:fldCharType="end"/>
      </w:r>
      <w:bookmarkEnd w:id="34"/>
      <w:r>
        <w:t xml:space="preserve"> - Proceso de Atención (Consulta Médica)</w:t>
      </w:r>
      <w:bookmarkEnd w:id="35"/>
    </w:p>
    <w:p w14:paraId="30F3ACCD" w14:textId="77777777" w:rsidR="004313D2" w:rsidRDefault="004313D2" w:rsidP="004313D2">
      <w:pPr>
        <w:keepNext/>
      </w:pPr>
      <w:r>
        <w:rPr>
          <w:noProof/>
          <w:lang w:eastAsia="es-VE"/>
        </w:rPr>
        <w:drawing>
          <wp:inline distT="0" distB="0" distL="0" distR="0" wp14:anchorId="611485FA" wp14:editId="6B64BDFB">
            <wp:extent cx="5943600" cy="3144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o de Atención (Servic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0F38FF08" w14:textId="77777777" w:rsidR="004313D2" w:rsidRDefault="004313D2" w:rsidP="004313D2">
      <w:pPr>
        <w:pStyle w:val="Caption"/>
      </w:pPr>
      <w:bookmarkStart w:id="36" w:name="_Ref506749249"/>
      <w:bookmarkStart w:id="37" w:name="_Toc513444126"/>
      <w:r>
        <w:t xml:space="preserve">Ilustración </w:t>
      </w:r>
      <w:r w:rsidR="00120E5A">
        <w:fldChar w:fldCharType="begin"/>
      </w:r>
      <w:r>
        <w:instrText xml:space="preserve"> SEQ Ilustración \* ARABIC </w:instrText>
      </w:r>
      <w:r w:rsidR="00120E5A">
        <w:fldChar w:fldCharType="separate"/>
      </w:r>
      <w:r w:rsidR="00283A42">
        <w:rPr>
          <w:noProof/>
        </w:rPr>
        <w:t>4</w:t>
      </w:r>
      <w:r w:rsidR="00120E5A">
        <w:fldChar w:fldCharType="end"/>
      </w:r>
      <w:bookmarkEnd w:id="36"/>
      <w:r>
        <w:t xml:space="preserve"> - Proceso de Atención (Estudios o Exámenes Médicos)</w:t>
      </w:r>
      <w:bookmarkEnd w:id="37"/>
    </w:p>
    <w:p w14:paraId="189C7F1F" w14:textId="77777777" w:rsidR="000F296A" w:rsidRPr="000F296A" w:rsidRDefault="000F296A" w:rsidP="000F296A">
      <w:r>
        <w:t>A continuación se describen los subprocesos involucrados en el proceso de atención de pacientes.</w:t>
      </w:r>
    </w:p>
    <w:p w14:paraId="46C577FE" w14:textId="77777777" w:rsidR="00180273" w:rsidRDefault="00180273" w:rsidP="0056256A">
      <w:pPr>
        <w:pStyle w:val="Ttulo4Tesis"/>
      </w:pPr>
      <w:bookmarkStart w:id="38" w:name="_Toc513444244"/>
      <w:r>
        <w:lastRenderedPageBreak/>
        <w:t>Reservación de la Cita</w:t>
      </w:r>
      <w:bookmarkEnd w:id="38"/>
    </w:p>
    <w:p w14:paraId="209919CD" w14:textId="77777777" w:rsidR="0074377D" w:rsidRDefault="0074377D" w:rsidP="0074377D">
      <w:r>
        <w:t xml:space="preserve">El paciente se dirige al servicio de central de citas donde procede a solicitar una cita para una consulta con un médico de alguna especialidad o un examen / estudio de algún servicio de apoyo clínico. Los encargados tienen la tarea de tomar los datos del paciente junto con los del responsable de pago de la cita. Este responsable puede ser </w:t>
      </w:r>
      <w:proofErr w:type="spellStart"/>
      <w:r>
        <w:t>autopagante</w:t>
      </w:r>
      <w:proofErr w:type="spellEnd"/>
      <w:r>
        <w:t>, en el caso de que la cita caya a ser pagada por una persona natural, o por el contrario un seguro, en cuyo caso se procede al registro de los datos del mismo.</w:t>
      </w:r>
    </w:p>
    <w:p w14:paraId="2C7F8EBD" w14:textId="77777777" w:rsidR="0074377D" w:rsidRDefault="0074377D" w:rsidP="0074377D">
      <w:r>
        <w:t>Una vez tomados los datos generales, el encargado procede a informarle de la disponibilidad de turnos y horarios de trabajo de los médicos que se desempeñan en el área o de los servicios institucionales, dependiendo del tipo de cita. El proceso de reservación culmina con la impresión de una orden de atención que contiene los datos básicos de la cita como paciente, responsable de pago, presupuesto de la consulta a realizar, fecha y hora de la cita, entre otros; para su asignación de turno.</w:t>
      </w:r>
    </w:p>
    <w:p w14:paraId="3493A427" w14:textId="77777777" w:rsidR="00180273" w:rsidRDefault="00180273" w:rsidP="0056256A">
      <w:pPr>
        <w:pStyle w:val="Ttulo4Tesis"/>
      </w:pPr>
      <w:bookmarkStart w:id="39" w:name="_Toc513444245"/>
      <w:r>
        <w:t>Asignación de turno e Ingreso del Paciente</w:t>
      </w:r>
      <w:bookmarkEnd w:id="39"/>
    </w:p>
    <w:p w14:paraId="1F0D4E8D" w14:textId="77777777" w:rsidR="0074377D" w:rsidRDefault="0074377D" w:rsidP="0074377D">
      <w:r>
        <w:t>El paciente se dirige a admisión donde indica su número de cédula para que el personal encargado le asigne su turno de atención. En caso de que la cita sea una consulta médica especializada, el personal encargado procede a realizar el ingreso del paciente. Le solicita los datos personales, los datos del responsable de pago y verifica los servicios que se va a realizar. El proceso de ingreso del paciente culmina con la generación de un número de caso.</w:t>
      </w:r>
    </w:p>
    <w:p w14:paraId="5C8B3DA7" w14:textId="77777777" w:rsidR="0074377D" w:rsidRDefault="0074377D" w:rsidP="0074377D">
      <w:r>
        <w:t>Posteriormente, el paciente procede a realizar el pago.</w:t>
      </w:r>
    </w:p>
    <w:p w14:paraId="64C925FA" w14:textId="77777777" w:rsidR="00180273" w:rsidRDefault="00180273" w:rsidP="0056256A">
      <w:pPr>
        <w:pStyle w:val="Ttulo4Tesis"/>
      </w:pPr>
      <w:bookmarkStart w:id="40" w:name="_Toc513444246"/>
      <w:r>
        <w:t>Pago de la Cita</w:t>
      </w:r>
      <w:bookmarkEnd w:id="40"/>
    </w:p>
    <w:p w14:paraId="13C2E0C2" w14:textId="77777777" w:rsidR="0074377D" w:rsidRDefault="0074377D" w:rsidP="0074377D">
      <w:r>
        <w:t>El paciente se dirige a la caja cobradora de la institución donde indica su número de cédula o su nombre. El operador se encarga de buscar al paciente y verificar la información de la cita. Una vez verificada, el paciente procede a cancelar la cita con algún tipo de forma de pago (efectivo, cheque, tarjeta, entre otros) y si este es válido, el operador registra el movimiento de caja para luego entregar al paciente un recibo de caja o una factura, dependiendo del tipo de cita.</w:t>
      </w:r>
    </w:p>
    <w:p w14:paraId="36352C66" w14:textId="77777777" w:rsidR="0074377D" w:rsidRDefault="0074377D" w:rsidP="0074377D">
      <w:r>
        <w:t>En caso de que la cita sea para un examen / estudio de un servicio de apoyo clínico, se realiza automáticamente el ingreso del paciente.</w:t>
      </w:r>
    </w:p>
    <w:p w14:paraId="30F50831" w14:textId="77777777" w:rsidR="00180273" w:rsidRDefault="00180273" w:rsidP="0056256A">
      <w:pPr>
        <w:pStyle w:val="Ttulo4Tesis"/>
      </w:pPr>
      <w:bookmarkStart w:id="41" w:name="_Toc513444247"/>
      <w:r>
        <w:t>Atención de la Cita</w:t>
      </w:r>
      <w:bookmarkEnd w:id="41"/>
    </w:p>
    <w:p w14:paraId="4348100D" w14:textId="77777777" w:rsidR="0074377D" w:rsidRDefault="00A4421B" w:rsidP="0074377D">
      <w:r>
        <w:t xml:space="preserve">El paciente se dirige a la hora y día pautados en la cita al consultorio del especialista o servicio de apoyo clínico en donde será atendido. Ahí debe presentar la orden de atención y </w:t>
      </w:r>
      <w:r>
        <w:lastRenderedPageBreak/>
        <w:t xml:space="preserve">su factura o recibo de pago a la enfermera y esperar a ser atendido. En caso de que la cita sea una consulta médica, el especialista completa una serie de datos como el motivo de la consulta, el examen físico, el diagnóstico, el tratamiento, entre otros. Esta información </w:t>
      </w:r>
      <w:r w:rsidR="000F296A">
        <w:t>es</w:t>
      </w:r>
      <w:r>
        <w:t xml:space="preserve"> utilizada para la creación o actualización de la historia médica del paciente.</w:t>
      </w:r>
    </w:p>
    <w:p w14:paraId="3E9C8ACE" w14:textId="77777777" w:rsidR="00A4421B" w:rsidRDefault="00A4421B" w:rsidP="0074377D">
      <w:r>
        <w:t>Una vez finalizada la consulta o la realización de los estudios, el especialista o encargado del servicio de apoyo clínico se encarga de notificar que la cita fue atendida.</w:t>
      </w:r>
    </w:p>
    <w:p w14:paraId="1685D0A3" w14:textId="77777777" w:rsidR="00180273" w:rsidRDefault="00180273" w:rsidP="0056256A">
      <w:pPr>
        <w:pStyle w:val="Ttulo4Tesis"/>
      </w:pPr>
      <w:bookmarkStart w:id="42" w:name="_Toc513444248"/>
      <w:r>
        <w:t>Entrega de Resultados</w:t>
      </w:r>
      <w:bookmarkEnd w:id="42"/>
    </w:p>
    <w:p w14:paraId="26A1C1DA" w14:textId="77777777" w:rsidR="00A4421B" w:rsidRDefault="00A4421B" w:rsidP="00A4421B">
      <w:r>
        <w:t>En los casos que la cita sea para un examen / estudio de un servicio de apoyo clínico, los resultados no se otorgan inmediatamente, como por ejemplo exámenes de laboratorio, placas o algunos otros estudios. En estos casos, el encargado del servicio pauta un día a partir del cual ya se encontrarán publicados los resultados. En este lapso, el paciente puede pasar por las instalaciones del servicio de apoyo clínico o de atención al paciente para retirarlos.</w:t>
      </w:r>
    </w:p>
    <w:p w14:paraId="26968A5C" w14:textId="77777777" w:rsidR="00180273" w:rsidRDefault="00180273" w:rsidP="0056256A">
      <w:pPr>
        <w:pStyle w:val="Ttulo4Tesis"/>
      </w:pPr>
      <w:bookmarkStart w:id="43" w:name="_Toc513444249"/>
      <w:r>
        <w:t>Consulta de la Cita</w:t>
      </w:r>
      <w:bookmarkEnd w:id="43"/>
    </w:p>
    <w:p w14:paraId="7846ADCE" w14:textId="77777777" w:rsidR="00A4421B" w:rsidRDefault="00A4421B" w:rsidP="00A4421B">
      <w:r>
        <w:t>La consulta de citas es un proceso que se ejecuta de forma paralela a los demás procesos de vida de la cita a partir del momento en que ésta es reservada. Los especialistas o encargados de servicios son capaces de monitorear el estado en el que se encuentra una cita o los datos referentes a éstas en el caso de necesitar la información.</w:t>
      </w:r>
    </w:p>
    <w:p w14:paraId="4A86B57E" w14:textId="77777777" w:rsidR="00F371A1" w:rsidRDefault="00F371A1" w:rsidP="00A4421B">
      <w:r>
        <w:t>Este proceso de atención de pacientes puede automatizarse a través de la implementación de sistemas de información que posibiliten ejecutar cada uno de sus subprocesos.</w:t>
      </w:r>
    </w:p>
    <w:p w14:paraId="2CED6DC7" w14:textId="77777777" w:rsidR="00242C48" w:rsidRPr="00A4421B" w:rsidRDefault="00242C48" w:rsidP="00A4421B"/>
    <w:p w14:paraId="2B993E51" w14:textId="77777777" w:rsidR="00180273" w:rsidRDefault="00180273" w:rsidP="00734ACC">
      <w:pPr>
        <w:pStyle w:val="Ttulo2Tesis"/>
      </w:pPr>
      <w:bookmarkStart w:id="44" w:name="_Toc513444250"/>
      <w:r>
        <w:t>Sistema de Información</w:t>
      </w:r>
      <w:bookmarkEnd w:id="44"/>
    </w:p>
    <w:p w14:paraId="30F866CB" w14:textId="77777777" w:rsidR="00553678" w:rsidRDefault="00553678" w:rsidP="00DE36EA">
      <w:pPr>
        <w:pStyle w:val="Ttulo3Tesis"/>
      </w:pPr>
      <w:bookmarkStart w:id="45" w:name="_Toc513444251"/>
      <w:r>
        <w:t>Definición</w:t>
      </w:r>
      <w:bookmarkEnd w:id="45"/>
    </w:p>
    <w:p w14:paraId="448C4A85" w14:textId="77777777" w:rsidR="00DE508B" w:rsidRDefault="00DE508B" w:rsidP="00DE508B">
      <w:r>
        <w:t xml:space="preserve">Según </w:t>
      </w:r>
      <w:sdt>
        <w:sdtPr>
          <w:id w:val="-560709901"/>
          <w:citation/>
        </w:sdtPr>
        <w:sdtContent>
          <w:r w:rsidR="00120E5A">
            <w:fldChar w:fldCharType="begin"/>
          </w:r>
          <w:r>
            <w:instrText xml:space="preserve"> CITATION Sch00 \l 8202 </w:instrText>
          </w:r>
          <w:r w:rsidR="00120E5A">
            <w:fldChar w:fldCharType="separate"/>
          </w:r>
          <w:r>
            <w:rPr>
              <w:noProof/>
            </w:rPr>
            <w:t>(Schmal Simón &amp; Cisternas Silva, 2000)</w:t>
          </w:r>
          <w:r w:rsidR="00120E5A">
            <w:fldChar w:fldCharType="end"/>
          </w:r>
        </w:sdtContent>
      </w:sdt>
      <w:r>
        <w:t>, un Sistema de Información (SI) es un conjunto de componentes interrelacionados que operan conjuntamente para capturar, procesar, almacenar y distribuir información que apoye la toma de decisiones, la coordinación, el control y análisis en una organización.</w:t>
      </w:r>
    </w:p>
    <w:p w14:paraId="5513A2D0" w14:textId="77777777" w:rsidR="00C849E5" w:rsidRDefault="00C849E5" w:rsidP="00C849E5">
      <w:pPr>
        <w:keepNext/>
      </w:pPr>
      <w:r>
        <w:rPr>
          <w:noProof/>
          <w:lang w:eastAsia="es-VE"/>
        </w:rPr>
        <w:lastRenderedPageBreak/>
        <w:drawing>
          <wp:inline distT="0" distB="0" distL="0" distR="0" wp14:anchorId="12D9312F" wp14:editId="31409A3D">
            <wp:extent cx="5943600" cy="20377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es de un Sistema de Informació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6D59DEE0" w14:textId="77777777" w:rsidR="00C849E5" w:rsidRDefault="00C849E5" w:rsidP="00C849E5">
      <w:pPr>
        <w:pStyle w:val="Caption"/>
      </w:pPr>
      <w:bookmarkStart w:id="46" w:name="_Ref506749387"/>
      <w:bookmarkStart w:id="47" w:name="_Toc513444127"/>
      <w:r>
        <w:t xml:space="preserve">Ilustración </w:t>
      </w:r>
      <w:r w:rsidR="00120E5A">
        <w:fldChar w:fldCharType="begin"/>
      </w:r>
      <w:r>
        <w:instrText xml:space="preserve"> SEQ Ilustración \* ARABIC </w:instrText>
      </w:r>
      <w:r w:rsidR="00120E5A">
        <w:fldChar w:fldCharType="separate"/>
      </w:r>
      <w:r w:rsidR="00283A42">
        <w:rPr>
          <w:noProof/>
        </w:rPr>
        <w:t>5</w:t>
      </w:r>
      <w:r w:rsidR="00120E5A">
        <w:fldChar w:fldCharType="end"/>
      </w:r>
      <w:bookmarkEnd w:id="46"/>
      <w:r>
        <w:t xml:space="preserve"> - Partes de un Sistema de Información</w:t>
      </w:r>
      <w:bookmarkEnd w:id="47"/>
    </w:p>
    <w:p w14:paraId="2BC824FF" w14:textId="77777777" w:rsidR="00DE508B" w:rsidRDefault="00DE508B" w:rsidP="00DE508B">
      <w:r>
        <w:t>Tal como se observa en la</w:t>
      </w:r>
      <w:r w:rsidR="00C849E5">
        <w:t xml:space="preserve"> </w:t>
      </w:r>
      <w:r w:rsidR="00120E5A">
        <w:fldChar w:fldCharType="begin"/>
      </w:r>
      <w:r w:rsidR="00C849E5">
        <w:instrText xml:space="preserve"> REF _Ref506749387 \h </w:instrText>
      </w:r>
      <w:r w:rsidR="00120E5A">
        <w:fldChar w:fldCharType="separate"/>
      </w:r>
      <w:r w:rsidR="00283A42">
        <w:t xml:space="preserve">Ilustración </w:t>
      </w:r>
      <w:r w:rsidR="00283A42">
        <w:rPr>
          <w:noProof/>
        </w:rPr>
        <w:t>5</w:t>
      </w:r>
      <w:r w:rsidR="00120E5A">
        <w:fldChar w:fldCharType="end"/>
      </w:r>
      <w:r>
        <w:t>, los recursos acceden al sistema a través de los elementos de entrada para ser modificados en la sección de transformación. Este proceso es controlado por el mecanismo de control con el fin de lograr el objetivo marcado y una vez que se ha llevado a cabo la transformación, el resultado sale del sistema a través de los elementos de salida.</w:t>
      </w:r>
    </w:p>
    <w:p w14:paraId="38401A96" w14:textId="77777777" w:rsidR="00DE508B" w:rsidRDefault="00DE508B" w:rsidP="00DE508B">
      <w:r>
        <w:t>Por este motivo, los sistemas de información, pueden ser utilizados como herramienta de gestión o automatización para procesos que involucran generación de información a partir de la entrada de datos y el procesamiento de los mismos.</w:t>
      </w:r>
    </w:p>
    <w:p w14:paraId="0E48BF11" w14:textId="77777777" w:rsidR="00DE508B" w:rsidRDefault="00DE508B" w:rsidP="00DE508B">
      <w:r>
        <w:t>Siendo este el caso del proceso de atención de pacientes descrito anteriormente, en el que pueden utilizarse distintos tipos de sistemas de información. A continuación se consideran los tipos de información.</w:t>
      </w:r>
    </w:p>
    <w:p w14:paraId="17D6A919" w14:textId="77777777" w:rsidR="00180273" w:rsidRDefault="00180273" w:rsidP="00DE36EA">
      <w:pPr>
        <w:pStyle w:val="Ttulo3Tesis"/>
      </w:pPr>
      <w:bookmarkStart w:id="48" w:name="_Toc513444252"/>
      <w:r>
        <w:t>Tipos de Sistemas de Información</w:t>
      </w:r>
      <w:bookmarkEnd w:id="48"/>
    </w:p>
    <w:p w14:paraId="2121E738" w14:textId="77777777" w:rsidR="00DE508B" w:rsidRDefault="00DE508B" w:rsidP="00DE508B">
      <w:r>
        <w:t>Los sistemas de información se desarrollan con diferentes objetivos, y según el procesamiento que se realiza a los datos y la información que maneja la empresa que hace uso de estos sistemas, se pueden clasificar de diferentes formas, como se puede observar en la</w:t>
      </w:r>
      <w:r w:rsidR="00C849E5">
        <w:t xml:space="preserve"> </w:t>
      </w:r>
      <w:r w:rsidR="00120E5A">
        <w:fldChar w:fldCharType="begin"/>
      </w:r>
      <w:r w:rsidR="00C849E5">
        <w:instrText xml:space="preserve"> REF _Ref506749591 \h </w:instrText>
      </w:r>
      <w:r w:rsidR="00120E5A">
        <w:fldChar w:fldCharType="separate"/>
      </w:r>
      <w:r w:rsidR="00283A42">
        <w:t xml:space="preserve">Ilustración </w:t>
      </w:r>
      <w:r w:rsidR="00283A42">
        <w:rPr>
          <w:noProof/>
        </w:rPr>
        <w:t>6</w:t>
      </w:r>
      <w:r w:rsidR="00120E5A">
        <w:fldChar w:fldCharType="end"/>
      </w:r>
      <w:r>
        <w:t>.</w:t>
      </w:r>
    </w:p>
    <w:p w14:paraId="2CB01F98" w14:textId="77777777" w:rsidR="00C849E5" w:rsidRDefault="00C849E5" w:rsidP="00C849E5">
      <w:pPr>
        <w:keepNext/>
        <w:jc w:val="center"/>
      </w:pPr>
      <w:r>
        <w:rPr>
          <w:noProof/>
          <w:lang w:eastAsia="es-VE"/>
        </w:rPr>
        <w:lastRenderedPageBreak/>
        <w:drawing>
          <wp:inline distT="0" distB="0" distL="0" distR="0" wp14:anchorId="1669D88D" wp14:editId="75A54A26">
            <wp:extent cx="4019550" cy="2398551"/>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pos de Sistemas de Informació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23085" cy="2400660"/>
                    </a:xfrm>
                    <a:prstGeom prst="rect">
                      <a:avLst/>
                    </a:prstGeom>
                  </pic:spPr>
                </pic:pic>
              </a:graphicData>
            </a:graphic>
          </wp:inline>
        </w:drawing>
      </w:r>
    </w:p>
    <w:p w14:paraId="7BB8D24C" w14:textId="77777777" w:rsidR="00C849E5" w:rsidRDefault="00C849E5" w:rsidP="00C849E5">
      <w:pPr>
        <w:pStyle w:val="Caption"/>
      </w:pPr>
      <w:bookmarkStart w:id="49" w:name="_Ref506749591"/>
      <w:bookmarkStart w:id="50" w:name="_Toc513444128"/>
      <w:r>
        <w:t xml:space="preserve">Ilustración </w:t>
      </w:r>
      <w:r w:rsidR="00120E5A">
        <w:fldChar w:fldCharType="begin"/>
      </w:r>
      <w:r>
        <w:instrText xml:space="preserve"> SEQ Ilustración \* ARABIC </w:instrText>
      </w:r>
      <w:r w:rsidR="00120E5A">
        <w:fldChar w:fldCharType="separate"/>
      </w:r>
      <w:r w:rsidR="00283A42">
        <w:rPr>
          <w:noProof/>
        </w:rPr>
        <w:t>6</w:t>
      </w:r>
      <w:r w:rsidR="00120E5A">
        <w:fldChar w:fldCharType="end"/>
      </w:r>
      <w:bookmarkEnd w:id="49"/>
      <w:r>
        <w:t xml:space="preserve"> - Tipos de Sistemas de Información</w:t>
      </w:r>
      <w:bookmarkEnd w:id="50"/>
    </w:p>
    <w:p w14:paraId="7C68A3C5" w14:textId="77777777" w:rsidR="00DE508B" w:rsidRDefault="00DE508B" w:rsidP="00DE508B">
      <w:r>
        <w:t xml:space="preserve">De acuerdo con </w:t>
      </w:r>
      <w:sdt>
        <w:sdtPr>
          <w:id w:val="1217397149"/>
          <w:citation/>
        </w:sdtPr>
        <w:sdtContent>
          <w:r w:rsidR="00120E5A" w:rsidRPr="00DE508B">
            <w:fldChar w:fldCharType="begin"/>
          </w:r>
          <w:r w:rsidRPr="00DE508B">
            <w:instrText xml:space="preserve"> CITATION Rod03 \l 8202 </w:instrText>
          </w:r>
          <w:r w:rsidR="00120E5A" w:rsidRPr="00DE508B">
            <w:fldChar w:fldCharType="separate"/>
          </w:r>
          <w:r w:rsidRPr="00DE508B">
            <w:rPr>
              <w:noProof/>
            </w:rPr>
            <w:t>(Rodríguez Rodríguez &amp; Daureo Campillo, 2003)</w:t>
          </w:r>
          <w:r w:rsidR="00120E5A" w:rsidRPr="00DE508B">
            <w:fldChar w:fldCharType="end"/>
          </w:r>
        </w:sdtContent>
      </w:sdt>
      <w:r>
        <w:t>, los sistemas de información de acuerdo a su función, tienen una jerarquía que abarca tres niveles.</w:t>
      </w:r>
    </w:p>
    <w:p w14:paraId="555FA7A3" w14:textId="77777777" w:rsidR="007608B7" w:rsidRPr="00DD4581" w:rsidRDefault="00DE508B" w:rsidP="00DE508B">
      <w:pPr>
        <w:pStyle w:val="ListParagraph"/>
        <w:numPr>
          <w:ilvl w:val="0"/>
          <w:numId w:val="10"/>
        </w:numPr>
        <w:rPr>
          <w:b/>
        </w:rPr>
      </w:pPr>
      <w:r w:rsidRPr="00DD4581">
        <w:rPr>
          <w:b/>
        </w:rPr>
        <w:t xml:space="preserve">Nivel operacional </w:t>
      </w:r>
    </w:p>
    <w:p w14:paraId="51AF07C8" w14:textId="77777777" w:rsidR="00DE508B" w:rsidRDefault="00DE508B" w:rsidP="007608B7">
      <w:r>
        <w:t>Donde se manejas procedimientos de rutina relacionados con las distintas actividades de la organización. En este nivel tiene lugar el grueso del tratamiento de datos y el sistema mantiene vínculos estrechos con los procesos físicos realizados por la organización.</w:t>
      </w:r>
    </w:p>
    <w:p w14:paraId="42CA6F41" w14:textId="77777777" w:rsidR="007608B7" w:rsidRPr="00DD4581" w:rsidRDefault="00DE508B" w:rsidP="00DE508B">
      <w:pPr>
        <w:pStyle w:val="ListParagraph"/>
        <w:numPr>
          <w:ilvl w:val="0"/>
          <w:numId w:val="10"/>
        </w:numPr>
        <w:rPr>
          <w:b/>
        </w:rPr>
      </w:pPr>
      <w:r w:rsidRPr="00DD4581">
        <w:rPr>
          <w:b/>
        </w:rPr>
        <w:t>N</w:t>
      </w:r>
      <w:r w:rsidR="007608B7" w:rsidRPr="00DD4581">
        <w:rPr>
          <w:b/>
        </w:rPr>
        <w:t>ivel táctico</w:t>
      </w:r>
      <w:r w:rsidRPr="00DD4581">
        <w:rPr>
          <w:b/>
        </w:rPr>
        <w:t xml:space="preserve"> </w:t>
      </w:r>
    </w:p>
    <w:p w14:paraId="6B1AE428" w14:textId="77777777" w:rsidR="00DE508B" w:rsidRDefault="00DE508B" w:rsidP="007608B7">
      <w:r>
        <w:t>Donde se adoptan decisiones concretas, a corto plazo basadas en información elaborada a partir de datos transaccionales o procedentes de fuentes externas formalizadas. Las decisiones tomadas a este nivel se implementan generalmente a través de la parte operacional del sistema de información mediante un procedimiento automatizado en un sistema de información integrado o a través de medios más informales en otros casos.</w:t>
      </w:r>
    </w:p>
    <w:p w14:paraId="01AFC0AE" w14:textId="77777777" w:rsidR="007608B7" w:rsidRPr="00DD4581" w:rsidRDefault="00DE508B" w:rsidP="00DE508B">
      <w:pPr>
        <w:pStyle w:val="ListParagraph"/>
        <w:numPr>
          <w:ilvl w:val="0"/>
          <w:numId w:val="10"/>
        </w:numPr>
        <w:rPr>
          <w:b/>
        </w:rPr>
      </w:pPr>
      <w:r w:rsidRPr="00DD4581">
        <w:rPr>
          <w:b/>
        </w:rPr>
        <w:t xml:space="preserve">Nivel estratégico </w:t>
      </w:r>
    </w:p>
    <w:p w14:paraId="4E7F8749" w14:textId="77777777" w:rsidR="00DE508B" w:rsidRDefault="00CF6BFB" w:rsidP="007608B7">
      <w:r>
        <w:t>Ayudan a la gerencia de nivel superior a encargarse de las decisiones no rutinarias que requieren de juicio, evaluación y perspectiva, debido a que no hay un procedimiento acordado de antemano para llegar a una solución. Presentan gráficos y datos de muchas fuentes a través de una interfaz sencilla de manejar para los gerentes de nivel superior. A menudo la información se ofrece a los altos ejecutivos por medio de un portal, el cual utiliza una interfaz web para presentar contenido de negocios personalizado e integrado.</w:t>
      </w:r>
    </w:p>
    <w:p w14:paraId="0D75DE95" w14:textId="77777777" w:rsidR="00CF6BFB" w:rsidRDefault="00CF6BFB" w:rsidP="00CF6BFB">
      <w:r>
        <w:t>En la</w:t>
      </w:r>
      <w:r w:rsidR="00C849E5">
        <w:t xml:space="preserve"> </w:t>
      </w:r>
      <w:r w:rsidR="00120E5A">
        <w:fldChar w:fldCharType="begin"/>
      </w:r>
      <w:r w:rsidR="00C849E5">
        <w:instrText xml:space="preserve"> REF _Ref506749591 \h </w:instrText>
      </w:r>
      <w:r w:rsidR="00120E5A">
        <w:fldChar w:fldCharType="separate"/>
      </w:r>
      <w:r w:rsidR="00283A42">
        <w:t xml:space="preserve">Ilustración </w:t>
      </w:r>
      <w:r w:rsidR="00283A42">
        <w:rPr>
          <w:noProof/>
        </w:rPr>
        <w:t>6</w:t>
      </w:r>
      <w:r w:rsidR="00120E5A">
        <w:fldChar w:fldCharType="end"/>
      </w:r>
      <w:r>
        <w:t xml:space="preserve">, también se observa que los sistemas de información pueden clasificarse </w:t>
      </w:r>
      <w:proofErr w:type="gramStart"/>
      <w:r>
        <w:t>de acuerdo al</w:t>
      </w:r>
      <w:proofErr w:type="gramEnd"/>
      <w:r>
        <w:t xml:space="preserve"> tipo de procesamiento que realizan:</w:t>
      </w:r>
    </w:p>
    <w:p w14:paraId="7DE8A330" w14:textId="77777777" w:rsidR="00CF6BFB" w:rsidRDefault="00CF6BFB" w:rsidP="00CF6BFB">
      <w:pPr>
        <w:pStyle w:val="ListParagraph"/>
        <w:numPr>
          <w:ilvl w:val="0"/>
          <w:numId w:val="11"/>
        </w:numPr>
      </w:pPr>
      <w:r>
        <w:lastRenderedPageBreak/>
        <w:t>Sistemas de Procesamiento de Transacciones en Línea (</w:t>
      </w:r>
      <w:r>
        <w:rPr>
          <w:i/>
        </w:rPr>
        <w:t xml:space="preserve">OLTP, On-Line </w:t>
      </w:r>
      <w:proofErr w:type="spellStart"/>
      <w:r>
        <w:rPr>
          <w:i/>
        </w:rPr>
        <w:t>Transactional</w:t>
      </w:r>
      <w:proofErr w:type="spellEnd"/>
      <w:r>
        <w:rPr>
          <w:i/>
        </w:rPr>
        <w:t xml:space="preserve"> Processing</w:t>
      </w:r>
      <w:r>
        <w:t>).</w:t>
      </w:r>
    </w:p>
    <w:p w14:paraId="60C956F4" w14:textId="77777777" w:rsidR="00CF6BFB" w:rsidRDefault="00CF6BFB" w:rsidP="00CF6BFB">
      <w:pPr>
        <w:pStyle w:val="ListParagraph"/>
        <w:numPr>
          <w:ilvl w:val="0"/>
          <w:numId w:val="11"/>
        </w:numPr>
      </w:pPr>
      <w:r>
        <w:t>Sistemas de Procesamiento Analítico en Línea (</w:t>
      </w:r>
      <w:r>
        <w:rPr>
          <w:i/>
        </w:rPr>
        <w:t xml:space="preserve">OLAP, On-Line </w:t>
      </w:r>
      <w:proofErr w:type="spellStart"/>
      <w:r>
        <w:rPr>
          <w:i/>
        </w:rPr>
        <w:t>Analytical</w:t>
      </w:r>
      <w:proofErr w:type="spellEnd"/>
      <w:r>
        <w:rPr>
          <w:i/>
        </w:rPr>
        <w:t xml:space="preserve"> Processing</w:t>
      </w:r>
      <w:r>
        <w:t>).</w:t>
      </w:r>
    </w:p>
    <w:p w14:paraId="2719CBD9" w14:textId="77777777" w:rsidR="00CF6BFB" w:rsidRDefault="00CF6BFB" w:rsidP="00CF6BFB">
      <w:r>
        <w:t>A continuación se explican estos tipos de sistemas de información.</w:t>
      </w:r>
    </w:p>
    <w:p w14:paraId="23AE0B51" w14:textId="77777777" w:rsidR="00180273" w:rsidRDefault="00180273" w:rsidP="00DE36EA">
      <w:pPr>
        <w:pStyle w:val="Ttulo3Tesis"/>
      </w:pPr>
      <w:bookmarkStart w:id="51" w:name="_Toc513444253"/>
      <w:r>
        <w:t>Sistemas de Procesamiento de Transacciones en Línea</w:t>
      </w:r>
      <w:bookmarkEnd w:id="51"/>
    </w:p>
    <w:p w14:paraId="66F4E0D7" w14:textId="77777777" w:rsidR="0062084F" w:rsidRPr="00DD4581" w:rsidRDefault="0062084F" w:rsidP="0062084F">
      <w:pPr>
        <w:rPr>
          <w:b/>
          <w:lang w:val="en-US"/>
        </w:rPr>
      </w:pPr>
      <w:r w:rsidRPr="00DD4581">
        <w:rPr>
          <w:b/>
          <w:lang w:val="en-US"/>
        </w:rPr>
        <w:t>(</w:t>
      </w:r>
      <w:r w:rsidRPr="00DD4581">
        <w:rPr>
          <w:b/>
          <w:i/>
          <w:lang w:val="en-US"/>
        </w:rPr>
        <w:t>OLTP, On-Line Transactional Processing</w:t>
      </w:r>
      <w:r w:rsidRPr="00DD4581">
        <w:rPr>
          <w:b/>
          <w:lang w:val="en-US"/>
        </w:rPr>
        <w:t>)</w:t>
      </w:r>
    </w:p>
    <w:p w14:paraId="5B627DB5" w14:textId="77777777" w:rsidR="00CF6BFB" w:rsidRDefault="00C3180F" w:rsidP="00CF6BFB">
      <w:r>
        <w:t xml:space="preserve">Son sistemas que facilitan y gestionan aplicaciones orientadas a transacciones, típicamente para ingreso de datos y retención de transacciones en varias industrias. Suelen ser utilizados por empresas que disponen de una red de comunicación distribuida, por lo que adoptan el modelo cliente / servidor </w:t>
      </w:r>
      <w:sdt>
        <w:sdtPr>
          <w:id w:val="-950849949"/>
          <w:citation/>
        </w:sdtPr>
        <w:sdtContent>
          <w:r w:rsidR="00120E5A">
            <w:fldChar w:fldCharType="begin"/>
          </w:r>
          <w:r>
            <w:instrText xml:space="preserve"> CITATION Chr14 \l 8202 </w:instrText>
          </w:r>
          <w:r w:rsidR="00120E5A">
            <w:fldChar w:fldCharType="separate"/>
          </w:r>
          <w:r>
            <w:rPr>
              <w:noProof/>
            </w:rPr>
            <w:t>(Christiansen &amp; Gaete, 2014)</w:t>
          </w:r>
          <w:r w:rsidR="00120E5A">
            <w:fldChar w:fldCharType="end"/>
          </w:r>
        </w:sdtContent>
      </w:sdt>
      <w:r>
        <w:t>.</w:t>
      </w:r>
    </w:p>
    <w:p w14:paraId="6C7D6E48" w14:textId="77777777" w:rsidR="00C3180F" w:rsidRDefault="00C3180F" w:rsidP="00CF6BFB">
      <w:r>
        <w:t>También son llamadas bases de datos dinámicas, ya que la información se modifica en tiempo real, es decir, se insertan, se eliminan, se modifican y se consultan datos en línea durante la operación del sistema. Un ejemplo es el sistema de un supermercado donde se van registrando las compras y a su vez el sistema va actualizando el inventario.</w:t>
      </w:r>
    </w:p>
    <w:p w14:paraId="22FC9EB8" w14:textId="77777777" w:rsidR="00180273" w:rsidRDefault="00180273" w:rsidP="0056256A">
      <w:pPr>
        <w:pStyle w:val="Ttulo4Tesis"/>
      </w:pPr>
      <w:bookmarkStart w:id="52" w:name="_Toc513444254"/>
      <w:r>
        <w:t>Características de los Sistemas OLTP</w:t>
      </w:r>
      <w:bookmarkEnd w:id="52"/>
    </w:p>
    <w:p w14:paraId="5061B54F" w14:textId="77777777" w:rsidR="00C3180F" w:rsidRDefault="00C3180F" w:rsidP="00C3180F">
      <w:r>
        <w:t xml:space="preserve">Para </w:t>
      </w:r>
      <w:sdt>
        <w:sdtPr>
          <w:id w:val="2079550879"/>
          <w:citation/>
        </w:sdtPr>
        <w:sdtContent>
          <w:r w:rsidR="00120E5A">
            <w:fldChar w:fldCharType="begin"/>
          </w:r>
          <w:r>
            <w:instrText xml:space="preserve"> CITATION Sin12 \l 8202 </w:instrText>
          </w:r>
          <w:r w:rsidR="00120E5A">
            <w:fldChar w:fldCharType="separate"/>
          </w:r>
          <w:r>
            <w:rPr>
              <w:noProof/>
            </w:rPr>
            <w:t>(Sinnexus, 2012)</w:t>
          </w:r>
          <w:r w:rsidR="00120E5A">
            <w:fldChar w:fldCharType="end"/>
          </w:r>
        </w:sdtContent>
      </w:sdt>
      <w:r>
        <w:t>, sus características más relevantes son las siguientes:</w:t>
      </w:r>
    </w:p>
    <w:p w14:paraId="4F7587F1" w14:textId="77777777" w:rsidR="00C3180F" w:rsidRDefault="00C3180F" w:rsidP="00C3180F">
      <w:pPr>
        <w:pStyle w:val="ListParagraph"/>
        <w:numPr>
          <w:ilvl w:val="0"/>
          <w:numId w:val="12"/>
        </w:numPr>
      </w:pPr>
      <w:r>
        <w:t>El acceso a los datos está optimizado para tareas de lectura, actualización y escritura.</w:t>
      </w:r>
    </w:p>
    <w:p w14:paraId="6AED0622" w14:textId="77777777" w:rsidR="00C3180F" w:rsidRDefault="00C3180F" w:rsidP="00C3180F">
      <w:pPr>
        <w:pStyle w:val="ListParagraph"/>
        <w:numPr>
          <w:ilvl w:val="0"/>
          <w:numId w:val="12"/>
        </w:numPr>
      </w:pPr>
      <w:r>
        <w:t>Ante una transacción abortada, debe anularse cualquier modificación que se haya introducido con anterioridad a la interrupción (atomicidad).</w:t>
      </w:r>
    </w:p>
    <w:p w14:paraId="22114189" w14:textId="77777777" w:rsidR="00C3180F" w:rsidRDefault="00C3180F" w:rsidP="00C3180F">
      <w:pPr>
        <w:pStyle w:val="ListParagraph"/>
        <w:numPr>
          <w:ilvl w:val="0"/>
          <w:numId w:val="12"/>
        </w:numPr>
      </w:pPr>
      <w:r>
        <w:t>Si una transacción resulta abortada, debe restituirse el anterior estado válido de los datos (consistencia).</w:t>
      </w:r>
    </w:p>
    <w:p w14:paraId="0B0BEFED" w14:textId="77777777" w:rsidR="00C3180F" w:rsidRDefault="00C3180F" w:rsidP="00C3180F">
      <w:pPr>
        <w:pStyle w:val="ListParagraph"/>
        <w:numPr>
          <w:ilvl w:val="0"/>
          <w:numId w:val="12"/>
        </w:numPr>
      </w:pPr>
      <w:r>
        <w:t>Los efectos de una transacción no deben ser observables por ninguna otra transacción hasta que la transacción originaria haya concluido (independencia).</w:t>
      </w:r>
    </w:p>
    <w:p w14:paraId="640011B1" w14:textId="77777777" w:rsidR="00C3180F" w:rsidRDefault="00C3180F" w:rsidP="00C3180F">
      <w:pPr>
        <w:pStyle w:val="ListParagraph"/>
        <w:numPr>
          <w:ilvl w:val="0"/>
          <w:numId w:val="12"/>
        </w:numPr>
      </w:pPr>
      <w:r>
        <w:t>Una vez validada una transacción, las modificaciones introducidas en los datos compartidos sobrevivirán a posibles fallos futuros en el sistema.</w:t>
      </w:r>
    </w:p>
    <w:p w14:paraId="71B38EC9" w14:textId="77777777" w:rsidR="00180273" w:rsidRDefault="00180273" w:rsidP="0056256A">
      <w:pPr>
        <w:pStyle w:val="Ttulo4Tesis"/>
      </w:pPr>
      <w:bookmarkStart w:id="53" w:name="_Toc513444255"/>
      <w:r>
        <w:t xml:space="preserve">Aplicaciones de </w:t>
      </w:r>
      <w:r w:rsidR="00942E79">
        <w:t>l</w:t>
      </w:r>
      <w:r>
        <w:t>os Sistemas OLTP</w:t>
      </w:r>
      <w:bookmarkEnd w:id="53"/>
    </w:p>
    <w:p w14:paraId="1079ACE8" w14:textId="77777777" w:rsidR="00C423B2" w:rsidRDefault="007608B7" w:rsidP="007608B7">
      <w:r>
        <w:t xml:space="preserve">Para </w:t>
      </w:r>
      <w:sdt>
        <w:sdtPr>
          <w:id w:val="-1747261899"/>
          <w:citation/>
        </w:sdtPr>
        <w:sdtContent>
          <w:r w:rsidR="00120E5A">
            <w:fldChar w:fldCharType="begin"/>
          </w:r>
          <w:r>
            <w:instrText xml:space="preserve"> CITATION Chr14 \l 8202 </w:instrText>
          </w:r>
          <w:r w:rsidR="00120E5A">
            <w:fldChar w:fldCharType="separate"/>
          </w:r>
          <w:r>
            <w:rPr>
              <w:noProof/>
            </w:rPr>
            <w:t>(Christiansen &amp; Gaete, 2014)</w:t>
          </w:r>
          <w:r w:rsidR="00120E5A">
            <w:fldChar w:fldCharType="end"/>
          </w:r>
        </w:sdtContent>
      </w:sdt>
      <w:r>
        <w:t>, los sistemas OLTP más habituales son: archivos de texto, hipertextos, hojas de cálculo, bases de datos transaccionales, entre otros. Siendo sistemas que son utilizados por lo general en empresas que prestan servicios de banca electrónica, procesamiento de pedidos o comercio electrónico (Ver</w:t>
      </w:r>
      <w:r w:rsidR="00C423B2">
        <w:t xml:space="preserve"> </w:t>
      </w:r>
      <w:r w:rsidR="00120E5A">
        <w:fldChar w:fldCharType="begin"/>
      </w:r>
      <w:r w:rsidR="00C423B2">
        <w:instrText xml:space="preserve"> REF _Ref506749793 \h </w:instrText>
      </w:r>
      <w:r w:rsidR="00120E5A">
        <w:fldChar w:fldCharType="separate"/>
      </w:r>
      <w:r w:rsidR="00283A42">
        <w:t xml:space="preserve">Ilustración </w:t>
      </w:r>
      <w:r w:rsidR="00283A42">
        <w:rPr>
          <w:noProof/>
        </w:rPr>
        <w:t>7</w:t>
      </w:r>
      <w:r w:rsidR="00120E5A">
        <w:fldChar w:fldCharType="end"/>
      </w:r>
      <w:r>
        <w:t>).</w:t>
      </w:r>
    </w:p>
    <w:p w14:paraId="26EB0BBC" w14:textId="77777777" w:rsidR="00C423B2" w:rsidRDefault="00C423B2" w:rsidP="00C423B2">
      <w:pPr>
        <w:keepNext/>
      </w:pPr>
      <w:r>
        <w:rPr>
          <w:noProof/>
          <w:lang w:eastAsia="es-VE"/>
        </w:rPr>
        <w:lastRenderedPageBreak/>
        <w:drawing>
          <wp:inline distT="0" distB="0" distL="0" distR="0" wp14:anchorId="611A8518" wp14:editId="5170DC22">
            <wp:extent cx="5943600" cy="33464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licación de Sistema OLT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222E01C4" w14:textId="77777777" w:rsidR="00C423B2" w:rsidRDefault="00C423B2" w:rsidP="00C423B2">
      <w:pPr>
        <w:pStyle w:val="Caption"/>
      </w:pPr>
      <w:bookmarkStart w:id="54" w:name="_Ref506749793"/>
      <w:bookmarkStart w:id="55" w:name="_Toc513444129"/>
      <w:r>
        <w:t xml:space="preserve">Ilustración </w:t>
      </w:r>
      <w:r w:rsidR="00120E5A">
        <w:fldChar w:fldCharType="begin"/>
      </w:r>
      <w:r>
        <w:instrText xml:space="preserve"> SEQ Ilustración \* ARABIC </w:instrText>
      </w:r>
      <w:r w:rsidR="00120E5A">
        <w:fldChar w:fldCharType="separate"/>
      </w:r>
      <w:r w:rsidR="00283A42">
        <w:rPr>
          <w:noProof/>
        </w:rPr>
        <w:t>7</w:t>
      </w:r>
      <w:r w:rsidR="00120E5A">
        <w:fldChar w:fldCharType="end"/>
      </w:r>
      <w:bookmarkEnd w:id="54"/>
      <w:r>
        <w:t xml:space="preserve"> - Aplicación de los Sistemas OLTP</w:t>
      </w:r>
      <w:bookmarkEnd w:id="55"/>
    </w:p>
    <w:p w14:paraId="5A068735" w14:textId="77777777" w:rsidR="007608B7" w:rsidRDefault="007608B7" w:rsidP="007608B7">
      <w:r>
        <w:t>Actualmente, también se hace uso de aplicaciones web, a través de las cuales registran las transacciones que se realizan diariamente dentro de una institución y que además permiten realizar modificaciones o consultas sobre las mismas.</w:t>
      </w:r>
    </w:p>
    <w:p w14:paraId="477DCF46" w14:textId="77777777" w:rsidR="007608B7" w:rsidRPr="00DD4581" w:rsidRDefault="007608B7" w:rsidP="007608B7">
      <w:pPr>
        <w:pStyle w:val="ListParagraph"/>
        <w:numPr>
          <w:ilvl w:val="0"/>
          <w:numId w:val="13"/>
        </w:numPr>
        <w:rPr>
          <w:b/>
        </w:rPr>
      </w:pPr>
      <w:r w:rsidRPr="00DD4581">
        <w:rPr>
          <w:b/>
        </w:rPr>
        <w:t>Aplicación Web</w:t>
      </w:r>
    </w:p>
    <w:p w14:paraId="40859429" w14:textId="77777777" w:rsidR="00621271" w:rsidRDefault="00621271" w:rsidP="00621271">
      <w:r>
        <w:t>Son aplicaciones donde el cliente, el servidor y el protocolo mediante el que se comunican están estandarizados y no han de ser creados por el programador de aplicaciones. Son aquellas herramientas que los usuarios pueden utilizar accediendo a un servidor web a través de internet o intranet haciendo uso de un cliente web. Dentro de las características de las aplicaciones web, pueden resaltarse las siguientes:</w:t>
      </w:r>
    </w:p>
    <w:p w14:paraId="5F91B9AA" w14:textId="77777777" w:rsidR="00621271" w:rsidRDefault="00621271" w:rsidP="00621271">
      <w:pPr>
        <w:pStyle w:val="ListParagraph"/>
        <w:numPr>
          <w:ilvl w:val="0"/>
          <w:numId w:val="14"/>
        </w:numPr>
      </w:pPr>
      <w:r>
        <w:t>Permiten una mayor fluidez en la comunicación, abstrayendo a los usuarios sobre el funcionamiento de complicados protocolos de comunicación.</w:t>
      </w:r>
    </w:p>
    <w:p w14:paraId="748CA79D" w14:textId="77777777" w:rsidR="00621271" w:rsidRDefault="00621271" w:rsidP="00621271">
      <w:pPr>
        <w:pStyle w:val="ListParagraph"/>
        <w:numPr>
          <w:ilvl w:val="0"/>
          <w:numId w:val="14"/>
        </w:numPr>
      </w:pPr>
      <w:r>
        <w:t>Su mantenimiento y actualización se realiza de manera sencilla a través de internet, evitando que se deba distribuir e instalar software específico.</w:t>
      </w:r>
    </w:p>
    <w:p w14:paraId="530731B6" w14:textId="77777777" w:rsidR="00621271" w:rsidRDefault="00621271" w:rsidP="00621271">
      <w:pPr>
        <w:pStyle w:val="ListParagraph"/>
        <w:numPr>
          <w:ilvl w:val="0"/>
          <w:numId w:val="14"/>
        </w:numPr>
      </w:pPr>
      <w:r>
        <w:t>No es necesario instalarlas, actualizarlas o descargarlas.</w:t>
      </w:r>
    </w:p>
    <w:p w14:paraId="560B00BC" w14:textId="77777777" w:rsidR="00621271" w:rsidRDefault="00621271" w:rsidP="00621271">
      <w:pPr>
        <w:pStyle w:val="ListParagraph"/>
        <w:numPr>
          <w:ilvl w:val="0"/>
          <w:numId w:val="14"/>
        </w:numPr>
      </w:pPr>
      <w:r>
        <w:t>Consumen menor cantidad de recursos del lado del cliente, ya que la mayor parte del procesamiento de datos es realizada del lado del servidor.</w:t>
      </w:r>
    </w:p>
    <w:p w14:paraId="7F282288" w14:textId="77777777" w:rsidR="00621271" w:rsidRDefault="00621271" w:rsidP="00621271">
      <w:r>
        <w:t>Para llevar a cabo su desarrollo se utilizan una serie de herramientas y tecnologías que son descritas a continuación.</w:t>
      </w:r>
    </w:p>
    <w:p w14:paraId="41C1AD5F" w14:textId="77777777" w:rsidR="00230E60" w:rsidRPr="00DD4581" w:rsidRDefault="00230E60" w:rsidP="00230E60">
      <w:pPr>
        <w:pStyle w:val="ListParagraph"/>
        <w:numPr>
          <w:ilvl w:val="0"/>
          <w:numId w:val="13"/>
        </w:numPr>
        <w:rPr>
          <w:b/>
        </w:rPr>
      </w:pPr>
      <w:r w:rsidRPr="00DD4581">
        <w:rPr>
          <w:b/>
        </w:rPr>
        <w:lastRenderedPageBreak/>
        <w:t>Herramientas para el Desarrollo de Aplicaciones Web</w:t>
      </w:r>
    </w:p>
    <w:p w14:paraId="3E24F9FE" w14:textId="77777777" w:rsidR="00D434FB" w:rsidRDefault="00D434FB" w:rsidP="00D434FB">
      <w:r>
        <w:t xml:space="preserve">Como se mencionó anteriormente, estas son aplicaciones que adoptan la arquitectura cliente / servidor. Por este motivo existen procesos de desarrollo exclusivos para el lado del cliente y otros para el lado del servidor, basados en diseños y tecnologías diferentes. En la </w:t>
      </w:r>
      <w:r w:rsidR="00120E5A">
        <w:fldChar w:fldCharType="begin"/>
      </w:r>
      <w:r w:rsidR="009F252B">
        <w:instrText xml:space="preserve"> REF _Ref506750026 \h </w:instrText>
      </w:r>
      <w:r w:rsidR="00120E5A">
        <w:fldChar w:fldCharType="separate"/>
      </w:r>
      <w:r w:rsidR="00283A42">
        <w:t xml:space="preserve">Ilustración </w:t>
      </w:r>
      <w:r w:rsidR="00283A42">
        <w:rPr>
          <w:noProof/>
        </w:rPr>
        <w:t>8</w:t>
      </w:r>
      <w:r w:rsidR="00120E5A">
        <w:fldChar w:fldCharType="end"/>
      </w:r>
      <w:r w:rsidR="009F252B">
        <w:t xml:space="preserve"> </w:t>
      </w:r>
      <w:r>
        <w:t>se puede observar la arquitectura de un sistema de aplicaciones web, que posteriormente será explicada considerando las tecnologías de sincronización, las asociadas al cliente y las asociadas al servidor.</w:t>
      </w:r>
    </w:p>
    <w:p w14:paraId="2B974F01" w14:textId="77777777" w:rsidR="009F252B" w:rsidRDefault="009F252B" w:rsidP="009F252B">
      <w:pPr>
        <w:keepNext/>
      </w:pPr>
      <w:r>
        <w:rPr>
          <w:noProof/>
          <w:lang w:eastAsia="es-VE"/>
        </w:rPr>
        <w:drawing>
          <wp:inline distT="0" distB="0" distL="0" distR="0" wp14:anchorId="71B9EC33" wp14:editId="04A7574B">
            <wp:extent cx="5943600" cy="19272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quitectura de un Sistema de Aplicación Web.jp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66BEA903" w14:textId="77777777" w:rsidR="00D434FB" w:rsidRPr="00FA7C56" w:rsidRDefault="009F252B" w:rsidP="007538DA">
      <w:pPr>
        <w:pStyle w:val="Caption"/>
      </w:pPr>
      <w:bookmarkStart w:id="56" w:name="_Ref506750026"/>
      <w:bookmarkStart w:id="57" w:name="_Toc513444130"/>
      <w:r>
        <w:t xml:space="preserve">Ilustración </w:t>
      </w:r>
      <w:r w:rsidR="00120E5A">
        <w:fldChar w:fldCharType="begin"/>
      </w:r>
      <w:r>
        <w:instrText xml:space="preserve"> SEQ Ilustración \* ARABIC </w:instrText>
      </w:r>
      <w:r w:rsidR="00120E5A">
        <w:fldChar w:fldCharType="separate"/>
      </w:r>
      <w:r w:rsidR="00283A42">
        <w:rPr>
          <w:noProof/>
        </w:rPr>
        <w:t>8</w:t>
      </w:r>
      <w:r w:rsidR="00120E5A">
        <w:fldChar w:fldCharType="end"/>
      </w:r>
      <w:bookmarkEnd w:id="56"/>
      <w:r>
        <w:t xml:space="preserve"> - Arquitectura de un Sistema de Aplicación Web</w:t>
      </w:r>
      <w:bookmarkEnd w:id="57"/>
    </w:p>
    <w:p w14:paraId="3B66B527" w14:textId="77777777" w:rsidR="00230E60" w:rsidRPr="00DD4581" w:rsidRDefault="00230E60" w:rsidP="00230E60">
      <w:pPr>
        <w:pStyle w:val="ListParagraph"/>
        <w:numPr>
          <w:ilvl w:val="0"/>
          <w:numId w:val="15"/>
        </w:numPr>
        <w:rPr>
          <w:b/>
        </w:rPr>
      </w:pPr>
      <w:r w:rsidRPr="00DD4581">
        <w:rPr>
          <w:b/>
        </w:rPr>
        <w:t>Tecnologías de Sincronización</w:t>
      </w:r>
    </w:p>
    <w:p w14:paraId="6E406392" w14:textId="77777777" w:rsidR="00D434FB" w:rsidRPr="00D434FB" w:rsidRDefault="00D434FB" w:rsidP="00D434FB">
      <w:pPr>
        <w:ind w:left="360"/>
      </w:pPr>
      <w:r>
        <w:t>Son utilizadas para el intercambio de peticiones HTTP (solicitudes y respuestas) entre los diferentes componentes de la arquitectura observada en la</w:t>
      </w:r>
      <w:r w:rsidR="009F252B">
        <w:t xml:space="preserve"> </w:t>
      </w:r>
      <w:r w:rsidR="00120E5A">
        <w:fldChar w:fldCharType="begin"/>
      </w:r>
      <w:r w:rsidR="009F252B">
        <w:instrText xml:space="preserve"> REF _Ref506750026 \h </w:instrText>
      </w:r>
      <w:r w:rsidR="00120E5A">
        <w:fldChar w:fldCharType="separate"/>
      </w:r>
      <w:r w:rsidR="00283A42">
        <w:t xml:space="preserve">Ilustración </w:t>
      </w:r>
      <w:r w:rsidR="00283A42">
        <w:rPr>
          <w:noProof/>
        </w:rPr>
        <w:t>8</w:t>
      </w:r>
      <w:r w:rsidR="00120E5A">
        <w:fldChar w:fldCharType="end"/>
      </w:r>
      <w:r>
        <w:t>. Un ejemplo es el formato de texto JSON (</w:t>
      </w:r>
      <w:r>
        <w:rPr>
          <w:i/>
        </w:rPr>
        <w:t xml:space="preserve">JavaScript </w:t>
      </w:r>
      <w:proofErr w:type="spellStart"/>
      <w:r>
        <w:rPr>
          <w:i/>
        </w:rPr>
        <w:t>Object</w:t>
      </w:r>
      <w:proofErr w:type="spellEnd"/>
      <w:r>
        <w:rPr>
          <w:i/>
        </w:rPr>
        <w:t xml:space="preserve"> </w:t>
      </w:r>
      <w:proofErr w:type="spellStart"/>
      <w:r>
        <w:rPr>
          <w:i/>
        </w:rPr>
        <w:t>Notation</w:t>
      </w:r>
      <w:proofErr w:type="spellEnd"/>
      <w:r>
        <w:t>), que surgió con el objetivo de ayudar a la transmisión y representación de datos estructurados que serán intercambiados eventualmente por aplicaciones haciendo uso de pares nombre / valor o lista de valores.</w:t>
      </w:r>
    </w:p>
    <w:p w14:paraId="3738C00A" w14:textId="77777777" w:rsidR="00FA7C56" w:rsidRPr="00DD4581" w:rsidRDefault="00230E60" w:rsidP="00FA7C56">
      <w:pPr>
        <w:pStyle w:val="ListParagraph"/>
        <w:numPr>
          <w:ilvl w:val="0"/>
          <w:numId w:val="15"/>
        </w:numPr>
        <w:rPr>
          <w:b/>
        </w:rPr>
      </w:pPr>
      <w:r w:rsidRPr="00DD4581">
        <w:rPr>
          <w:b/>
        </w:rPr>
        <w:t>Tecnologías del lado del Cliente</w:t>
      </w:r>
      <w:r w:rsidR="00FA7C56" w:rsidRPr="00DD4581">
        <w:rPr>
          <w:b/>
        </w:rPr>
        <w:t xml:space="preserve"> </w:t>
      </w:r>
    </w:p>
    <w:p w14:paraId="172C1DF8" w14:textId="77777777" w:rsidR="00D434FB" w:rsidRDefault="00D434FB" w:rsidP="00D434FB">
      <w:pPr>
        <w:ind w:left="360"/>
      </w:pPr>
      <w:r>
        <w:t>Como se observa en la</w:t>
      </w:r>
      <w:r w:rsidR="009F252B">
        <w:t xml:space="preserve"> </w:t>
      </w:r>
      <w:r w:rsidR="00120E5A">
        <w:fldChar w:fldCharType="begin"/>
      </w:r>
      <w:r w:rsidR="009F252B">
        <w:instrText xml:space="preserve"> REF _Ref506750026 \h </w:instrText>
      </w:r>
      <w:r w:rsidR="00120E5A">
        <w:fldChar w:fldCharType="separate"/>
      </w:r>
      <w:r w:rsidR="00283A42">
        <w:t xml:space="preserve">Ilustración </w:t>
      </w:r>
      <w:r w:rsidR="00283A42">
        <w:rPr>
          <w:noProof/>
        </w:rPr>
        <w:t>8</w:t>
      </w:r>
      <w:r w:rsidR="00120E5A">
        <w:fldChar w:fldCharType="end"/>
      </w:r>
      <w:r>
        <w:t>, las aplicaciones web contienen los siguientes componentes del lado del cliente:</w:t>
      </w:r>
    </w:p>
    <w:p w14:paraId="128680DF" w14:textId="77777777" w:rsidR="00FA7C56" w:rsidRPr="00DD4581" w:rsidRDefault="00FA7C56" w:rsidP="00FA7C56">
      <w:pPr>
        <w:pStyle w:val="ListParagraph"/>
        <w:numPr>
          <w:ilvl w:val="0"/>
          <w:numId w:val="16"/>
        </w:numPr>
        <w:rPr>
          <w:b/>
        </w:rPr>
      </w:pPr>
      <w:r w:rsidRPr="00DD4581">
        <w:rPr>
          <w:b/>
        </w:rPr>
        <w:t>Tecnologías para el despliegue:</w:t>
      </w:r>
    </w:p>
    <w:p w14:paraId="4D0AB351" w14:textId="77777777" w:rsidR="00D434FB" w:rsidRDefault="00D434FB" w:rsidP="00D434FB">
      <w:pPr>
        <w:pStyle w:val="ListParagraph"/>
        <w:ind w:left="1440"/>
      </w:pPr>
      <w:r>
        <w:t>En este componente, es importante toda aquella tecnología que permite el despliegue y funcionamiento de la aplicación. En el caso de aplicaciones web, su visualización y ejecución es posible mediante un cliente web (navegador), como es el caso e Mozilla Firefox, Google Chrome o cualquier otro disponible en el dispositivo donde se desee acceder a la aplicación.</w:t>
      </w:r>
    </w:p>
    <w:p w14:paraId="2E8E0F21" w14:textId="77777777" w:rsidR="00867D69" w:rsidRPr="00FA7C56" w:rsidRDefault="00867D69" w:rsidP="00D434FB">
      <w:pPr>
        <w:pStyle w:val="ListParagraph"/>
        <w:ind w:left="1440"/>
      </w:pPr>
    </w:p>
    <w:p w14:paraId="1AE743A0" w14:textId="77777777" w:rsidR="00FA7C56" w:rsidRPr="00DD4581" w:rsidRDefault="00FA7C56" w:rsidP="00FA7C56">
      <w:pPr>
        <w:pStyle w:val="ListParagraph"/>
        <w:numPr>
          <w:ilvl w:val="0"/>
          <w:numId w:val="16"/>
        </w:numPr>
        <w:rPr>
          <w:b/>
        </w:rPr>
      </w:pPr>
      <w:r w:rsidRPr="00DD4581">
        <w:rPr>
          <w:b/>
        </w:rPr>
        <w:lastRenderedPageBreak/>
        <w:t>Herramientas y Tecnologías para el desarrollo:</w:t>
      </w:r>
    </w:p>
    <w:p w14:paraId="351A1469" w14:textId="77777777" w:rsidR="005D666B" w:rsidRPr="00FA7C56" w:rsidRDefault="005D666B" w:rsidP="005D666B">
      <w:pPr>
        <w:pStyle w:val="ListParagraph"/>
        <w:ind w:left="1440"/>
      </w:pPr>
      <w:r>
        <w:t>En su desarrollo, se hace uso de herramientas como block de notas o un entorno de desarrollo integrado (IDE). Dentro de estas herramientas se programa la aplicación, mediante el uso de tecnologías web compatibles con la mayoría de los clientes web y que actualmente son ampliamente conocidas, por ejemplo: HTML5, CSS3, JavaScript, entre otras. A continuación se consideran algunas de las tecnologías web antes mencionadas.</w:t>
      </w:r>
    </w:p>
    <w:p w14:paraId="448DDE54" w14:textId="77777777" w:rsidR="00FA7C56" w:rsidRPr="00FA7C56" w:rsidRDefault="00FA7C56" w:rsidP="00FA7C56">
      <w:pPr>
        <w:pStyle w:val="ListParagraph"/>
        <w:numPr>
          <w:ilvl w:val="1"/>
          <w:numId w:val="16"/>
        </w:numPr>
      </w:pPr>
      <w:r w:rsidRPr="00DD4581">
        <w:rPr>
          <w:b/>
        </w:rPr>
        <w:t>HTML5 (</w:t>
      </w:r>
      <w:proofErr w:type="spellStart"/>
      <w:r w:rsidRPr="00DD4581">
        <w:rPr>
          <w:b/>
          <w:i/>
        </w:rPr>
        <w:t>Hyper</w:t>
      </w:r>
      <w:proofErr w:type="spellEnd"/>
      <w:r w:rsidRPr="00DD4581">
        <w:rPr>
          <w:b/>
          <w:i/>
        </w:rPr>
        <w:t xml:space="preserve"> Text </w:t>
      </w:r>
      <w:proofErr w:type="spellStart"/>
      <w:r w:rsidRPr="00DD4581">
        <w:rPr>
          <w:b/>
          <w:i/>
        </w:rPr>
        <w:t>Markup</w:t>
      </w:r>
      <w:proofErr w:type="spellEnd"/>
      <w:r w:rsidRPr="00DD4581">
        <w:rPr>
          <w:b/>
          <w:i/>
        </w:rPr>
        <w:t xml:space="preserve"> </w:t>
      </w:r>
      <w:proofErr w:type="spellStart"/>
      <w:r w:rsidRPr="00DD4581">
        <w:rPr>
          <w:b/>
          <w:i/>
        </w:rPr>
        <w:t>Language</w:t>
      </w:r>
      <w:proofErr w:type="spellEnd"/>
      <w:r w:rsidRPr="00DD4581">
        <w:rPr>
          <w:b/>
        </w:rPr>
        <w:t>):</w:t>
      </w:r>
      <w:r w:rsidR="005D666B">
        <w:t xml:space="preserve"> Es el lenguaje con el que se escribe la estructura y la semántica del contenido de un documento web a partir del uso de etiquetas. La quinta versión es definida por Walker (2011) como un lenguaje cuyo principal objetivo es estandarizar la creación de interfaces de usuario, facilitando de esta manera el dise</w:t>
      </w:r>
      <w:r w:rsidR="00CC0C8E">
        <w:t>ñ</w:t>
      </w:r>
      <w:r w:rsidR="005D666B">
        <w:t>o y desarrollo de aplicaciones web. Además, indica que HTML5 proporciona:</w:t>
      </w:r>
    </w:p>
    <w:p w14:paraId="119722B9" w14:textId="77777777" w:rsidR="00FA7C56" w:rsidRPr="00FA7C56" w:rsidRDefault="005D666B" w:rsidP="00FA7C56">
      <w:pPr>
        <w:pStyle w:val="ListParagraph"/>
        <w:numPr>
          <w:ilvl w:val="2"/>
          <w:numId w:val="16"/>
        </w:numPr>
      </w:pPr>
      <w:r>
        <w:t>Etiquetas que describen exactamente lo que están diseñadas a contener.</w:t>
      </w:r>
    </w:p>
    <w:p w14:paraId="6E1BBD64" w14:textId="77777777" w:rsidR="00FA7C56" w:rsidRPr="00FA7C56" w:rsidRDefault="005D666B" w:rsidP="00FA7C56">
      <w:pPr>
        <w:pStyle w:val="ListParagraph"/>
        <w:numPr>
          <w:ilvl w:val="2"/>
          <w:numId w:val="16"/>
        </w:numPr>
      </w:pPr>
      <w:r>
        <w:t>Formularios mejorados, que reducen la necesidad de utilizar código JavaScript.</w:t>
      </w:r>
    </w:p>
    <w:p w14:paraId="393D8949" w14:textId="77777777" w:rsidR="00FA7C56" w:rsidRPr="00FA7C56" w:rsidRDefault="005D666B" w:rsidP="00FA7C56">
      <w:pPr>
        <w:pStyle w:val="ListParagraph"/>
        <w:numPr>
          <w:ilvl w:val="2"/>
          <w:numId w:val="16"/>
        </w:numPr>
      </w:pPr>
      <w:r>
        <w:t>Un API basado en SQL que permite almacenamiento a nivel local para el cliente.</w:t>
      </w:r>
    </w:p>
    <w:p w14:paraId="08C874FD" w14:textId="77777777" w:rsidR="00FA7C56" w:rsidRDefault="00FA7C56" w:rsidP="00FA7C56">
      <w:pPr>
        <w:pStyle w:val="ListParagraph"/>
        <w:numPr>
          <w:ilvl w:val="1"/>
          <w:numId w:val="16"/>
        </w:numPr>
      </w:pPr>
      <w:r w:rsidRPr="00DD4581">
        <w:rPr>
          <w:b/>
        </w:rPr>
        <w:t>CSS3 (</w:t>
      </w:r>
      <w:proofErr w:type="spellStart"/>
      <w:r w:rsidRPr="00DD4581">
        <w:rPr>
          <w:b/>
          <w:i/>
        </w:rPr>
        <w:t>Cascading</w:t>
      </w:r>
      <w:proofErr w:type="spellEnd"/>
      <w:r w:rsidRPr="00DD4581">
        <w:rPr>
          <w:b/>
          <w:i/>
        </w:rPr>
        <w:t xml:space="preserve"> Style </w:t>
      </w:r>
      <w:proofErr w:type="spellStart"/>
      <w:r w:rsidRPr="00DD4581">
        <w:rPr>
          <w:b/>
          <w:i/>
        </w:rPr>
        <w:t>Sheets</w:t>
      </w:r>
      <w:proofErr w:type="spellEnd"/>
      <w:r w:rsidRPr="00DD4581">
        <w:rPr>
          <w:b/>
        </w:rPr>
        <w:t>):</w:t>
      </w:r>
      <w:r w:rsidRPr="00FA7C56">
        <w:t xml:space="preserve"> </w:t>
      </w:r>
      <w:r w:rsidR="005D666B">
        <w:t xml:space="preserve">Ofrecen la posibilidad de definir reglas y estilos de representación en dispositivos, ya sean con la capacidad de desplegar contenido web. A partir del año 2005 se empezó a definir la versión conocida como CSS3 </w:t>
      </w:r>
      <w:sdt>
        <w:sdtPr>
          <w:id w:val="941113406"/>
          <w:citation/>
        </w:sdtPr>
        <w:sdtContent>
          <w:r w:rsidR="00120E5A">
            <w:fldChar w:fldCharType="begin"/>
          </w:r>
          <w:r w:rsidR="005D666B">
            <w:instrText xml:space="preserve"> CITATION Dam10 \l 8202 </w:instrText>
          </w:r>
          <w:r w:rsidR="00120E5A">
            <w:fldChar w:fldCharType="separate"/>
          </w:r>
          <w:r w:rsidR="005D666B">
            <w:rPr>
              <w:noProof/>
            </w:rPr>
            <w:t>(Damián, 2010)</w:t>
          </w:r>
          <w:r w:rsidR="00120E5A">
            <w:fldChar w:fldCharType="end"/>
          </w:r>
        </w:sdtContent>
      </w:sdt>
      <w:r w:rsidR="005D666B">
        <w:t>.</w:t>
      </w:r>
    </w:p>
    <w:p w14:paraId="0D3CBB9F" w14:textId="77777777" w:rsidR="005D666B" w:rsidRDefault="005D666B" w:rsidP="00FA7C56">
      <w:pPr>
        <w:pStyle w:val="ListParagraph"/>
        <w:numPr>
          <w:ilvl w:val="1"/>
          <w:numId w:val="16"/>
        </w:numPr>
      </w:pPr>
      <w:r w:rsidRPr="00DD4581">
        <w:rPr>
          <w:b/>
          <w:i/>
        </w:rPr>
        <w:t>JavaScript</w:t>
      </w:r>
      <w:r w:rsidRPr="00DD4581">
        <w:rPr>
          <w:b/>
        </w:rPr>
        <w:t>:</w:t>
      </w:r>
      <w:r>
        <w:t xml:space="preserve"> Es un lenguaje de script, es decir, se trata de código de programación que se inserta dentro de un documento HTML. Es interpretado por los navegadores permitiendo agregar dinamismo al contenido de un sitio web. Fue desarrollado por la compañía Netscape como parte del desarrollo de su navegador </w:t>
      </w:r>
      <w:proofErr w:type="spellStart"/>
      <w:r>
        <w:t>Navigator</w:t>
      </w:r>
      <w:proofErr w:type="spellEnd"/>
      <w:r>
        <w:t xml:space="preserve"> </w:t>
      </w:r>
      <w:sdt>
        <w:sdtPr>
          <w:id w:val="1935005840"/>
          <w:citation/>
        </w:sdtPr>
        <w:sdtContent>
          <w:r w:rsidR="00120E5A">
            <w:fldChar w:fldCharType="begin"/>
          </w:r>
          <w:r>
            <w:instrText xml:space="preserve"> CITATION Jor03 \l 8202 </w:instrText>
          </w:r>
          <w:r w:rsidR="00120E5A">
            <w:fldChar w:fldCharType="separate"/>
          </w:r>
          <w:r>
            <w:rPr>
              <w:noProof/>
            </w:rPr>
            <w:t>(Sánchez, 2003)</w:t>
          </w:r>
          <w:r w:rsidR="00120E5A">
            <w:fldChar w:fldCharType="end"/>
          </w:r>
        </w:sdtContent>
      </w:sdt>
      <w:r>
        <w:t>.</w:t>
      </w:r>
    </w:p>
    <w:p w14:paraId="6DF66E98" w14:textId="77777777" w:rsidR="007538DA" w:rsidRPr="004805D3" w:rsidRDefault="005D666B" w:rsidP="00E230D1">
      <w:pPr>
        <w:pStyle w:val="ListParagraph"/>
        <w:numPr>
          <w:ilvl w:val="1"/>
          <w:numId w:val="16"/>
        </w:numPr>
      </w:pPr>
      <w:r w:rsidRPr="007538DA">
        <w:rPr>
          <w:b/>
          <w:i/>
        </w:rPr>
        <w:t>jQuery</w:t>
      </w:r>
      <w:r w:rsidRPr="007538DA">
        <w:rPr>
          <w:b/>
        </w:rPr>
        <w:t>:</w:t>
      </w:r>
      <w:r>
        <w:t xml:space="preserve"> Es una librería basada en el lenguaje JavaScript, sus características hacen más sencilla la manipulación de los elementos definidos dentro de un documento en formato HTML, así como el manejo de eventos, animaciones e implementación de </w:t>
      </w:r>
      <w:r w:rsidRPr="007538DA">
        <w:rPr>
          <w:i/>
        </w:rPr>
        <w:t>AJAX</w:t>
      </w:r>
      <w:r>
        <w:t xml:space="preserve">. Es compatible con una gran cantidad de navegadores, además es </w:t>
      </w:r>
      <w:r>
        <w:lastRenderedPageBreak/>
        <w:t xml:space="preserve">extensible y versátil, pues simplifica la sintaxis con la que debe escribirse código JavaScript </w:t>
      </w:r>
      <w:sdt>
        <w:sdtPr>
          <w:id w:val="-1323733508"/>
          <w:citation/>
        </w:sdtPr>
        <w:sdtContent>
          <w:r w:rsidR="00120E5A">
            <w:fldChar w:fldCharType="begin"/>
          </w:r>
          <w:r w:rsidR="00E16AD5">
            <w:instrText xml:space="preserve"> CITATION jQu15 \l 8202 </w:instrText>
          </w:r>
          <w:r w:rsidR="00120E5A">
            <w:fldChar w:fldCharType="separate"/>
          </w:r>
          <w:r w:rsidR="00E16AD5">
            <w:rPr>
              <w:noProof/>
            </w:rPr>
            <w:t>(jQuery, 2015)</w:t>
          </w:r>
          <w:r w:rsidR="00120E5A">
            <w:fldChar w:fldCharType="end"/>
          </w:r>
        </w:sdtContent>
      </w:sdt>
      <w:r w:rsidR="00E16AD5">
        <w:t>.</w:t>
      </w:r>
    </w:p>
    <w:p w14:paraId="21FDA107" w14:textId="77777777" w:rsidR="00FA7C56" w:rsidRPr="00DD4581" w:rsidRDefault="00FA7C56" w:rsidP="00FA7C56">
      <w:pPr>
        <w:pStyle w:val="ListParagraph"/>
        <w:numPr>
          <w:ilvl w:val="0"/>
          <w:numId w:val="15"/>
        </w:numPr>
        <w:rPr>
          <w:b/>
        </w:rPr>
      </w:pPr>
      <w:r w:rsidRPr="00DD4581">
        <w:rPr>
          <w:b/>
        </w:rPr>
        <w:t>Tecnologías del lado del Servidor</w:t>
      </w:r>
    </w:p>
    <w:p w14:paraId="1A173AEC" w14:textId="77777777" w:rsidR="004805D3" w:rsidRPr="004805D3" w:rsidRDefault="004805D3" w:rsidP="004805D3">
      <w:pPr>
        <w:ind w:left="360"/>
      </w:pPr>
      <w:r w:rsidRPr="004805D3">
        <w:t xml:space="preserve">Como lo expone </w:t>
      </w:r>
      <w:sdt>
        <w:sdtPr>
          <w:id w:val="390921166"/>
          <w:citation/>
        </w:sdtPr>
        <w:sdtContent>
          <w:r w:rsidR="00120E5A" w:rsidRPr="004805D3">
            <w:fldChar w:fldCharType="begin"/>
          </w:r>
          <w:r w:rsidRPr="004805D3">
            <w:instrText xml:space="preserve"> CITATION Sán12 \l 8202 </w:instrText>
          </w:r>
          <w:r w:rsidR="00120E5A" w:rsidRPr="004805D3">
            <w:fldChar w:fldCharType="separate"/>
          </w:r>
          <w:r w:rsidRPr="004805D3">
            <w:rPr>
              <w:noProof/>
            </w:rPr>
            <w:t>(Sánchez J. , 2012)</w:t>
          </w:r>
          <w:r w:rsidR="00120E5A" w:rsidRPr="004805D3">
            <w:fldChar w:fldCharType="end"/>
          </w:r>
        </w:sdtContent>
      </w:sdt>
      <w:r w:rsidRPr="004805D3">
        <w:t xml:space="preserve"> y se observa en la</w:t>
      </w:r>
      <w:r w:rsidR="005D53D2">
        <w:t xml:space="preserve"> </w:t>
      </w:r>
      <w:r w:rsidR="00120E5A">
        <w:fldChar w:fldCharType="begin"/>
      </w:r>
      <w:r w:rsidR="005D53D2">
        <w:instrText xml:space="preserve"> REF _Ref506750026 \h </w:instrText>
      </w:r>
      <w:r w:rsidR="00120E5A">
        <w:fldChar w:fldCharType="separate"/>
      </w:r>
      <w:r w:rsidR="00283A42">
        <w:t xml:space="preserve">Ilustración </w:t>
      </w:r>
      <w:r w:rsidR="00283A42">
        <w:rPr>
          <w:noProof/>
        </w:rPr>
        <w:t>8</w:t>
      </w:r>
      <w:r w:rsidR="00120E5A">
        <w:fldChar w:fldCharType="end"/>
      </w:r>
      <w:r w:rsidRPr="004805D3">
        <w:t>, las aplicaciones web del lado del servidor poseen una serie de component</w:t>
      </w:r>
      <w:r>
        <w:t>e</w:t>
      </w:r>
      <w:r w:rsidRPr="004805D3">
        <w:t>s que pueden ser separados en tres capas.</w:t>
      </w:r>
    </w:p>
    <w:p w14:paraId="083C3E1D" w14:textId="77777777" w:rsidR="00FA7C56" w:rsidRPr="004805D3" w:rsidRDefault="004805D3" w:rsidP="00FA7C56">
      <w:pPr>
        <w:pStyle w:val="ListParagraph"/>
        <w:numPr>
          <w:ilvl w:val="1"/>
          <w:numId w:val="15"/>
        </w:numPr>
      </w:pPr>
      <w:r w:rsidRPr="00DD4581">
        <w:rPr>
          <w:b/>
        </w:rPr>
        <w:t>Base de Datos:</w:t>
      </w:r>
      <w:r w:rsidR="008D665E">
        <w:t xml:space="preserve"> Asociada a la lógica del negocio. Por lo general, cualquier tipo de aplicación cliente / servidor moderna hace uso de una base de datos en la cual se encuentran almacenados todos los datos para su funcionamiento y su sistema manejador (SMBD). Estos datos son descargados de la base de datos mediante la aplicación, o también pueden ser enviados desde el servidor de base de datos. Algunos SMBD son: Oracle, SQL Server, PostgreSQL, entre otros.</w:t>
      </w:r>
    </w:p>
    <w:p w14:paraId="0A2791DD" w14:textId="77777777" w:rsidR="004805D3" w:rsidRPr="0062084F" w:rsidRDefault="004805D3" w:rsidP="00FA7C56">
      <w:pPr>
        <w:pStyle w:val="ListParagraph"/>
        <w:numPr>
          <w:ilvl w:val="1"/>
          <w:numId w:val="15"/>
        </w:numPr>
        <w:rPr>
          <w:lang w:val="es-ES"/>
        </w:rPr>
      </w:pPr>
      <w:r w:rsidRPr="00DD4581">
        <w:rPr>
          <w:b/>
        </w:rPr>
        <w:t>Servidor Web:</w:t>
      </w:r>
      <w:r w:rsidR="008D665E">
        <w:t xml:space="preserve"> Ubicado en la capa de presentación. Es el encargado de procesar una aplicación del lado del servidor realizando conexiones bidireccionales (HTTP) con el cliente, y generando una respuesta en cualquier lenguaje o aplicación del lado del cliente. Sólo tienen la capacidad de resolver peticiones de elementos web, pero no se encargan de descifrar el código de estos elementos. Esa tarea la dejan en manos del cliente web que hizo la petición. Algunos de los servidores web más populares son: </w:t>
      </w:r>
      <w:proofErr w:type="spellStart"/>
      <w:r w:rsidR="008D665E">
        <w:t>Weblogic</w:t>
      </w:r>
      <w:proofErr w:type="spellEnd"/>
      <w:r w:rsidR="008D665E">
        <w:t xml:space="preserve">, Apache, Tomcat, </w:t>
      </w:r>
      <w:proofErr w:type="spellStart"/>
      <w:r w:rsidR="008D665E">
        <w:t>Lighttpd</w:t>
      </w:r>
      <w:proofErr w:type="spellEnd"/>
      <w:r w:rsidR="008D665E">
        <w:t>, entre otros.</w:t>
      </w:r>
    </w:p>
    <w:p w14:paraId="2B138F06" w14:textId="77777777" w:rsidR="00FA7C56" w:rsidRPr="0062084F" w:rsidRDefault="00FA7C56" w:rsidP="00FA7C56">
      <w:pPr>
        <w:pStyle w:val="ListParagraph"/>
        <w:numPr>
          <w:ilvl w:val="1"/>
          <w:numId w:val="15"/>
        </w:numPr>
        <w:rPr>
          <w:lang w:val="es-ES"/>
        </w:rPr>
      </w:pPr>
      <w:r w:rsidRPr="00DD4581">
        <w:rPr>
          <w:b/>
        </w:rPr>
        <w:t>Servidor de Aplicaciones</w:t>
      </w:r>
      <w:r w:rsidR="00D434FB" w:rsidRPr="00DD4581">
        <w:rPr>
          <w:b/>
        </w:rPr>
        <w:t>:</w:t>
      </w:r>
      <w:r w:rsidR="00DB794C">
        <w:t xml:space="preserve"> Es el elemento de software ubicado en la capa de aplicación que trabaja en conjunto con los servidores web para que el proceso se haga de forma transparente al usuario, es decir, el usuario pide el servicio a través de un cliente web, el servidor web atiende la petición y pide al servidor de aplicaciones la traducción de la aplicación contenida, a fin de mostrar el resultado de forma entendible por el cliente web que realizó la solicitud. Algunos servidores de aplicaciones son: </w:t>
      </w:r>
      <w:proofErr w:type="spellStart"/>
      <w:r w:rsidR="00DB794C">
        <w:t>JBoss</w:t>
      </w:r>
      <w:proofErr w:type="spellEnd"/>
      <w:r w:rsidR="00DB794C">
        <w:t xml:space="preserve"> AS de Boss, </w:t>
      </w:r>
      <w:proofErr w:type="spellStart"/>
      <w:r w:rsidR="00DB794C">
        <w:t>TomEE</w:t>
      </w:r>
      <w:proofErr w:type="spellEnd"/>
      <w:r w:rsidR="00DB794C">
        <w:t xml:space="preserve"> de Apache, </w:t>
      </w:r>
      <w:proofErr w:type="spellStart"/>
      <w:r w:rsidR="00DB794C">
        <w:t>Weblogic</w:t>
      </w:r>
      <w:proofErr w:type="spellEnd"/>
      <w:r w:rsidR="00DB794C">
        <w:t xml:space="preserve"> de Oracle, entre otros.</w:t>
      </w:r>
    </w:p>
    <w:p w14:paraId="28629473" w14:textId="77777777" w:rsidR="00DB794C" w:rsidRDefault="00DB794C" w:rsidP="00DB794C">
      <w:pPr>
        <w:pStyle w:val="ListParagraph"/>
        <w:ind w:left="1440"/>
      </w:pPr>
      <w:r>
        <w:t>El servidor de a</w:t>
      </w:r>
      <w:r w:rsidR="002301F9">
        <w:t>p</w:t>
      </w:r>
      <w:r>
        <w:t xml:space="preserve">licaciones tiene la labor de traducir código (PHP, Perl, Ruby, </w:t>
      </w:r>
      <w:proofErr w:type="spellStart"/>
      <w:r>
        <w:t>Phyton</w:t>
      </w:r>
      <w:proofErr w:type="spellEnd"/>
      <w:r>
        <w:t xml:space="preserve">, entre otros) normalmente generado con un </w:t>
      </w:r>
      <w:proofErr w:type="spellStart"/>
      <w:r>
        <w:t>framework</w:t>
      </w:r>
      <w:proofErr w:type="spellEnd"/>
      <w:r>
        <w:t xml:space="preserve"> de desarrollo y convertirlo al formato entendible por el navegador. En la </w:t>
      </w:r>
      <w:r w:rsidR="00120E5A">
        <w:fldChar w:fldCharType="begin"/>
      </w:r>
      <w:r w:rsidR="007538DA">
        <w:instrText xml:space="preserve"> REF _Ref506750209 \h </w:instrText>
      </w:r>
      <w:r w:rsidR="00120E5A">
        <w:fldChar w:fldCharType="separate"/>
      </w:r>
      <w:r w:rsidR="00283A42">
        <w:t xml:space="preserve">Tabla </w:t>
      </w:r>
      <w:r w:rsidR="00283A42">
        <w:rPr>
          <w:noProof/>
        </w:rPr>
        <w:t>1</w:t>
      </w:r>
      <w:r w:rsidR="00120E5A">
        <w:fldChar w:fldCharType="end"/>
      </w:r>
      <w:r w:rsidR="007538DA">
        <w:t xml:space="preserve"> </w:t>
      </w:r>
      <w:r>
        <w:t xml:space="preserve">se observan algunos </w:t>
      </w:r>
      <w:proofErr w:type="spellStart"/>
      <w:r>
        <w:t>frameworks</w:t>
      </w:r>
      <w:proofErr w:type="spellEnd"/>
      <w:r>
        <w:t xml:space="preserve"> de desarrollo y el lenguaje que utilizan:</w:t>
      </w:r>
    </w:p>
    <w:p w14:paraId="68E5CD40" w14:textId="77777777" w:rsidR="007538DA" w:rsidRDefault="007538DA" w:rsidP="007538DA">
      <w:pPr>
        <w:pStyle w:val="Caption"/>
        <w:keepNext/>
      </w:pPr>
      <w:bookmarkStart w:id="58" w:name="_Ref506750209"/>
      <w:bookmarkStart w:id="59" w:name="_Ref507616079"/>
      <w:bookmarkStart w:id="60" w:name="_Ref507616088"/>
      <w:bookmarkStart w:id="61" w:name="_Toc513444095"/>
      <w:r>
        <w:lastRenderedPageBreak/>
        <w:t xml:space="preserve">Tabla </w:t>
      </w:r>
      <w:r w:rsidR="00120E5A">
        <w:fldChar w:fldCharType="begin"/>
      </w:r>
      <w:r>
        <w:instrText xml:space="preserve"> SEQ Tabla \* ARABIC </w:instrText>
      </w:r>
      <w:r w:rsidR="00120E5A">
        <w:fldChar w:fldCharType="separate"/>
      </w:r>
      <w:r w:rsidR="00283A42">
        <w:rPr>
          <w:noProof/>
        </w:rPr>
        <w:t>1</w:t>
      </w:r>
      <w:r w:rsidR="00120E5A">
        <w:fldChar w:fldCharType="end"/>
      </w:r>
      <w:bookmarkEnd w:id="58"/>
      <w:r>
        <w:t xml:space="preserve"> - </w:t>
      </w:r>
      <w:proofErr w:type="spellStart"/>
      <w:r>
        <w:t>Frameworks</w:t>
      </w:r>
      <w:proofErr w:type="spellEnd"/>
      <w:r>
        <w:t xml:space="preserve"> de Desarrollo y Lenguajes que utilizan</w:t>
      </w:r>
      <w:bookmarkEnd w:id="59"/>
      <w:bookmarkEnd w:id="60"/>
      <w:bookmarkEnd w:id="61"/>
    </w:p>
    <w:tbl>
      <w:tblPr>
        <w:tblStyle w:val="EstiloAna"/>
        <w:tblW w:w="0" w:type="auto"/>
        <w:jc w:val="center"/>
        <w:tblLook w:val="04A0" w:firstRow="1" w:lastRow="0" w:firstColumn="1" w:lastColumn="0" w:noHBand="0" w:noVBand="1"/>
      </w:tblPr>
      <w:tblGrid>
        <w:gridCol w:w="2979"/>
        <w:gridCol w:w="2545"/>
      </w:tblGrid>
      <w:tr w:rsidR="00DB794C" w:rsidRPr="002301F9" w14:paraId="19B83A3B" w14:textId="77777777" w:rsidTr="00760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9" w:type="dxa"/>
          </w:tcPr>
          <w:p w14:paraId="53000969" w14:textId="77777777" w:rsidR="00DB794C" w:rsidRPr="002301F9" w:rsidRDefault="00DB794C" w:rsidP="00DB794C">
            <w:pPr>
              <w:pStyle w:val="ListParagraph"/>
              <w:ind w:left="0"/>
              <w:jc w:val="center"/>
              <w:rPr>
                <w:lang w:val="en-US"/>
              </w:rPr>
            </w:pPr>
            <w:proofErr w:type="spellStart"/>
            <w:r w:rsidRPr="002301F9">
              <w:rPr>
                <w:lang w:val="en-US"/>
              </w:rPr>
              <w:t>Framewor</w:t>
            </w:r>
            <w:proofErr w:type="spellEnd"/>
            <w:r w:rsidRPr="002301F9">
              <w:rPr>
                <w:lang w:val="en-US"/>
              </w:rPr>
              <w:t xml:space="preserve"> MVC</w:t>
            </w:r>
          </w:p>
        </w:tc>
        <w:tc>
          <w:tcPr>
            <w:tcW w:w="2545" w:type="dxa"/>
          </w:tcPr>
          <w:p w14:paraId="4375CFF8" w14:textId="77777777" w:rsidR="00DB794C" w:rsidRPr="002301F9" w:rsidRDefault="00DB794C" w:rsidP="00DB794C">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301F9">
              <w:rPr>
                <w:lang w:val="en-US"/>
              </w:rPr>
              <w:t>Lenguaje</w:t>
            </w:r>
            <w:proofErr w:type="spellEnd"/>
          </w:p>
        </w:tc>
      </w:tr>
      <w:tr w:rsidR="00DB794C" w:rsidRPr="002301F9" w14:paraId="4DCBCF30"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9" w:type="dxa"/>
            <w:shd w:val="clear" w:color="auto" w:fill="auto"/>
          </w:tcPr>
          <w:p w14:paraId="4B9EBACE" w14:textId="77777777" w:rsidR="00DB794C" w:rsidRPr="007601AC" w:rsidRDefault="00DB794C" w:rsidP="00DB794C">
            <w:pPr>
              <w:pStyle w:val="ListParagraph"/>
              <w:ind w:left="0"/>
              <w:jc w:val="center"/>
              <w:rPr>
                <w:b w:val="0"/>
                <w:color w:val="auto"/>
                <w:lang w:val="en-US"/>
              </w:rPr>
            </w:pPr>
            <w:r w:rsidRPr="007601AC">
              <w:rPr>
                <w:b w:val="0"/>
                <w:color w:val="auto"/>
                <w:lang w:val="en-US"/>
              </w:rPr>
              <w:t>.NET 4.5</w:t>
            </w:r>
          </w:p>
        </w:tc>
        <w:tc>
          <w:tcPr>
            <w:tcW w:w="2545" w:type="dxa"/>
          </w:tcPr>
          <w:p w14:paraId="237154B8" w14:textId="77777777" w:rsidR="00DB794C" w:rsidRPr="002301F9" w:rsidRDefault="00DB794C" w:rsidP="004E6326">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301F9">
              <w:rPr>
                <w:lang w:val="en-US"/>
              </w:rPr>
              <w:t>Visua</w:t>
            </w:r>
            <w:r w:rsidR="004E6326" w:rsidRPr="002301F9">
              <w:rPr>
                <w:lang w:val="en-US"/>
              </w:rPr>
              <w:t xml:space="preserve">l </w:t>
            </w:r>
            <w:r w:rsidRPr="002301F9">
              <w:rPr>
                <w:lang w:val="en-US"/>
              </w:rPr>
              <w:t>Basic / C#</w:t>
            </w:r>
          </w:p>
        </w:tc>
      </w:tr>
      <w:tr w:rsidR="00DB794C" w:rsidRPr="002301F9" w14:paraId="012E9C63"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9" w:type="dxa"/>
            <w:shd w:val="clear" w:color="auto" w:fill="auto"/>
          </w:tcPr>
          <w:p w14:paraId="1ED8550F" w14:textId="77777777" w:rsidR="00DB794C" w:rsidRPr="007601AC" w:rsidRDefault="00DB794C" w:rsidP="00DB794C">
            <w:pPr>
              <w:pStyle w:val="ListParagraph"/>
              <w:ind w:left="0"/>
              <w:jc w:val="center"/>
              <w:rPr>
                <w:b w:val="0"/>
                <w:color w:val="auto"/>
                <w:lang w:val="en-US"/>
              </w:rPr>
            </w:pPr>
            <w:r w:rsidRPr="007601AC">
              <w:rPr>
                <w:b w:val="0"/>
                <w:color w:val="auto"/>
                <w:lang w:val="en-US"/>
              </w:rPr>
              <w:t>Django</w:t>
            </w:r>
          </w:p>
        </w:tc>
        <w:tc>
          <w:tcPr>
            <w:tcW w:w="2545" w:type="dxa"/>
          </w:tcPr>
          <w:p w14:paraId="6C43D426" w14:textId="77777777" w:rsidR="00DB794C" w:rsidRPr="002301F9" w:rsidRDefault="00DB794C" w:rsidP="00DB794C">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sidRPr="002301F9">
              <w:rPr>
                <w:lang w:val="en-US"/>
              </w:rPr>
              <w:t>Phyton</w:t>
            </w:r>
          </w:p>
        </w:tc>
      </w:tr>
      <w:tr w:rsidR="00DB794C" w:rsidRPr="002301F9" w14:paraId="7C41A9B8"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9" w:type="dxa"/>
            <w:shd w:val="clear" w:color="auto" w:fill="auto"/>
          </w:tcPr>
          <w:p w14:paraId="743228B3" w14:textId="77777777" w:rsidR="00DB794C" w:rsidRPr="007601AC" w:rsidRDefault="00DB794C" w:rsidP="00DB794C">
            <w:pPr>
              <w:pStyle w:val="ListParagraph"/>
              <w:ind w:left="0"/>
              <w:jc w:val="center"/>
              <w:rPr>
                <w:b w:val="0"/>
                <w:color w:val="auto"/>
                <w:lang w:val="en-US"/>
              </w:rPr>
            </w:pPr>
            <w:proofErr w:type="spellStart"/>
            <w:r w:rsidRPr="007601AC">
              <w:rPr>
                <w:b w:val="0"/>
                <w:color w:val="auto"/>
                <w:lang w:val="en-US"/>
              </w:rPr>
              <w:t>Gralis</w:t>
            </w:r>
            <w:proofErr w:type="spellEnd"/>
          </w:p>
        </w:tc>
        <w:tc>
          <w:tcPr>
            <w:tcW w:w="2545" w:type="dxa"/>
          </w:tcPr>
          <w:p w14:paraId="435057B6" w14:textId="77777777" w:rsidR="00DB794C" w:rsidRPr="002301F9" w:rsidRDefault="00DB794C" w:rsidP="00DB794C">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301F9">
              <w:rPr>
                <w:lang w:val="en-US"/>
              </w:rPr>
              <w:t>Java</w:t>
            </w:r>
          </w:p>
        </w:tc>
      </w:tr>
      <w:tr w:rsidR="00DB794C" w:rsidRPr="002301F9" w14:paraId="3AE43BD3"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9" w:type="dxa"/>
            <w:shd w:val="clear" w:color="auto" w:fill="auto"/>
          </w:tcPr>
          <w:p w14:paraId="7E18F86B" w14:textId="77777777" w:rsidR="00DB794C" w:rsidRPr="007601AC" w:rsidRDefault="00DB794C" w:rsidP="00DB794C">
            <w:pPr>
              <w:pStyle w:val="ListParagraph"/>
              <w:ind w:left="0"/>
              <w:jc w:val="center"/>
              <w:rPr>
                <w:b w:val="0"/>
                <w:color w:val="auto"/>
                <w:lang w:val="en-US"/>
              </w:rPr>
            </w:pPr>
            <w:r w:rsidRPr="007601AC">
              <w:rPr>
                <w:b w:val="0"/>
                <w:color w:val="auto"/>
                <w:lang w:val="en-US"/>
              </w:rPr>
              <w:t>Angular JS</w:t>
            </w:r>
          </w:p>
        </w:tc>
        <w:tc>
          <w:tcPr>
            <w:tcW w:w="2545" w:type="dxa"/>
          </w:tcPr>
          <w:p w14:paraId="1EFF1563" w14:textId="77777777" w:rsidR="00DB794C" w:rsidRPr="002301F9" w:rsidRDefault="00DB794C" w:rsidP="00DB794C">
            <w:pPr>
              <w:pStyle w:val="ListParagraph"/>
              <w:ind w:left="0"/>
              <w:jc w:val="center"/>
              <w:cnfStyle w:val="000000010000" w:firstRow="0" w:lastRow="0" w:firstColumn="0" w:lastColumn="0" w:oddVBand="0" w:evenVBand="0" w:oddHBand="0" w:evenHBand="1" w:firstRowFirstColumn="0" w:firstRowLastColumn="0" w:lastRowFirstColumn="0" w:lastRowLastColumn="0"/>
              <w:rPr>
                <w:lang w:val="en-US"/>
              </w:rPr>
            </w:pPr>
            <w:r w:rsidRPr="002301F9">
              <w:rPr>
                <w:lang w:val="en-US"/>
              </w:rPr>
              <w:t>JavaScript</w:t>
            </w:r>
          </w:p>
        </w:tc>
      </w:tr>
      <w:tr w:rsidR="00DB794C" w:rsidRPr="002301F9" w14:paraId="021606DA"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9" w:type="dxa"/>
            <w:shd w:val="clear" w:color="auto" w:fill="auto"/>
          </w:tcPr>
          <w:p w14:paraId="60D7E4B8" w14:textId="77777777" w:rsidR="00DB794C" w:rsidRPr="007601AC" w:rsidRDefault="00DB794C" w:rsidP="00DB794C">
            <w:pPr>
              <w:pStyle w:val="ListParagraph"/>
              <w:ind w:left="0"/>
              <w:jc w:val="center"/>
              <w:rPr>
                <w:b w:val="0"/>
                <w:color w:val="auto"/>
                <w:lang w:val="en-US"/>
              </w:rPr>
            </w:pPr>
            <w:r w:rsidRPr="007601AC">
              <w:rPr>
                <w:b w:val="0"/>
                <w:color w:val="auto"/>
                <w:lang w:val="en-US"/>
              </w:rPr>
              <w:t>Laravel</w:t>
            </w:r>
          </w:p>
        </w:tc>
        <w:tc>
          <w:tcPr>
            <w:tcW w:w="2545" w:type="dxa"/>
          </w:tcPr>
          <w:p w14:paraId="556E433B" w14:textId="77777777" w:rsidR="00DB794C" w:rsidRPr="002301F9" w:rsidRDefault="00DB794C" w:rsidP="00DB794C">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301F9">
              <w:rPr>
                <w:lang w:val="en-US"/>
              </w:rPr>
              <w:t>PHP</w:t>
            </w:r>
          </w:p>
        </w:tc>
      </w:tr>
    </w:tbl>
    <w:p w14:paraId="22119990" w14:textId="77777777" w:rsidR="00DB794C" w:rsidRDefault="00DB794C" w:rsidP="00DB794C">
      <w:pPr>
        <w:pStyle w:val="ListParagraph"/>
        <w:ind w:left="1440"/>
        <w:rPr>
          <w:lang w:val="en-US"/>
        </w:rPr>
      </w:pPr>
    </w:p>
    <w:p w14:paraId="183CDDEB" w14:textId="77777777" w:rsidR="00E458A8" w:rsidRPr="00E458A8" w:rsidRDefault="00E458A8" w:rsidP="00DB794C">
      <w:pPr>
        <w:pStyle w:val="ListParagraph"/>
        <w:ind w:left="1440"/>
      </w:pPr>
      <w:r w:rsidRPr="00E458A8">
        <w:t>A continuación se explican algunas características del lenguaje Visual</w:t>
      </w:r>
      <w:r w:rsidR="004E6326">
        <w:t xml:space="preserve"> </w:t>
      </w:r>
      <w:r w:rsidRPr="00E458A8">
        <w:t xml:space="preserve">Basic y el </w:t>
      </w:r>
      <w:proofErr w:type="spellStart"/>
      <w:r w:rsidRPr="00E458A8">
        <w:t>framework</w:t>
      </w:r>
      <w:proofErr w:type="spellEnd"/>
      <w:r w:rsidRPr="00E458A8">
        <w:t xml:space="preserve"> .NET 4.5 que será ut</w:t>
      </w:r>
      <w:r>
        <w:t>ilizado</w:t>
      </w:r>
      <w:r w:rsidRPr="00E458A8">
        <w:t xml:space="preserve"> en el desarrollo de este trabajo.</w:t>
      </w:r>
    </w:p>
    <w:p w14:paraId="721A381D" w14:textId="77777777" w:rsidR="00FA7C56" w:rsidRPr="00DD4581" w:rsidRDefault="00E458A8" w:rsidP="00FA7C56">
      <w:pPr>
        <w:pStyle w:val="ListParagraph"/>
        <w:numPr>
          <w:ilvl w:val="2"/>
          <w:numId w:val="15"/>
        </w:numPr>
        <w:rPr>
          <w:b/>
        </w:rPr>
      </w:pPr>
      <w:r w:rsidRPr="00DD4581">
        <w:rPr>
          <w:b/>
        </w:rPr>
        <w:t>Lenguaje Visual</w:t>
      </w:r>
      <w:r w:rsidR="004E6326" w:rsidRPr="00DD4581">
        <w:rPr>
          <w:b/>
        </w:rPr>
        <w:t xml:space="preserve"> </w:t>
      </w:r>
      <w:r w:rsidRPr="00DD4581">
        <w:rPr>
          <w:b/>
        </w:rPr>
        <w:t>Basic</w:t>
      </w:r>
    </w:p>
    <w:p w14:paraId="72E7B621" w14:textId="77777777" w:rsidR="0062084F" w:rsidRPr="0062084F" w:rsidRDefault="0062084F" w:rsidP="0062084F">
      <w:pPr>
        <w:pStyle w:val="ListParagraph"/>
        <w:ind w:left="2160"/>
      </w:pPr>
      <w:r>
        <w:t>“</w:t>
      </w:r>
      <w:r>
        <w:rPr>
          <w:i/>
        </w:rPr>
        <w:t>Visual</w:t>
      </w:r>
      <w:r>
        <w:t>” hace referencia al método utilizado para crear lo que ve el usuario, la interfaz gráfica. “</w:t>
      </w:r>
      <w:r>
        <w:rPr>
          <w:i/>
        </w:rPr>
        <w:t>Basic</w:t>
      </w:r>
      <w:r>
        <w:t>” hace referencia al lenguaje de programación BASIC, de Código de Instrucción Simbólico Todo Propósito para Principiantes (</w:t>
      </w:r>
      <w:proofErr w:type="spellStart"/>
      <w:r>
        <w:rPr>
          <w:i/>
        </w:rPr>
        <w:t>Beginners</w:t>
      </w:r>
      <w:proofErr w:type="spellEnd"/>
      <w:r>
        <w:rPr>
          <w:i/>
        </w:rPr>
        <w:t xml:space="preserve"> </w:t>
      </w:r>
      <w:proofErr w:type="spellStart"/>
      <w:r>
        <w:rPr>
          <w:i/>
        </w:rPr>
        <w:t>All-Purpose</w:t>
      </w:r>
      <w:proofErr w:type="spellEnd"/>
      <w:r>
        <w:rPr>
          <w:i/>
        </w:rPr>
        <w:t xml:space="preserve"> </w:t>
      </w:r>
      <w:proofErr w:type="spellStart"/>
      <w:r>
        <w:rPr>
          <w:i/>
        </w:rPr>
        <w:t>Symbolic</w:t>
      </w:r>
      <w:proofErr w:type="spellEnd"/>
      <w:r>
        <w:rPr>
          <w:i/>
        </w:rPr>
        <w:t xml:space="preserve"> </w:t>
      </w:r>
      <w:proofErr w:type="spellStart"/>
      <w:r>
        <w:rPr>
          <w:i/>
        </w:rPr>
        <w:t>Instruction</w:t>
      </w:r>
      <w:proofErr w:type="spellEnd"/>
      <w:r>
        <w:rPr>
          <w:i/>
        </w:rPr>
        <w:t xml:space="preserve"> </w:t>
      </w:r>
      <w:proofErr w:type="spellStart"/>
      <w:r>
        <w:rPr>
          <w:i/>
        </w:rPr>
        <w:t>Code</w:t>
      </w:r>
      <w:proofErr w:type="spellEnd"/>
      <w:r>
        <w:t xml:space="preserve">) </w:t>
      </w:r>
      <w:sdt>
        <w:sdtPr>
          <w:id w:val="1528991778"/>
          <w:citation/>
        </w:sdtPr>
        <w:sdtContent>
          <w:r w:rsidR="00120E5A">
            <w:fldChar w:fldCharType="begin"/>
          </w:r>
          <w:r>
            <w:instrText xml:space="preserve">CITATION Mic2 \t  \l 8202 </w:instrText>
          </w:r>
          <w:r w:rsidR="00120E5A">
            <w:fldChar w:fldCharType="separate"/>
          </w:r>
          <w:r>
            <w:rPr>
              <w:noProof/>
            </w:rPr>
            <w:t>(Microsoft, 2007)</w:t>
          </w:r>
          <w:r w:rsidR="00120E5A">
            <w:fldChar w:fldCharType="end"/>
          </w:r>
        </w:sdtContent>
      </w:sdt>
      <w:r>
        <w:t>.</w:t>
      </w:r>
    </w:p>
    <w:p w14:paraId="3E430B19" w14:textId="77777777" w:rsidR="004E6326" w:rsidRPr="004E6326" w:rsidRDefault="004E6326" w:rsidP="004E6326">
      <w:pPr>
        <w:pStyle w:val="ListParagraph"/>
        <w:ind w:left="2160"/>
      </w:pPr>
      <w:r>
        <w:t xml:space="preserve">Visual Basic está diseñado para crear de manera productiva aplicaciones con seguridad de tipos orientadas a objetos. Visual Basic permite a los desarrolladores establecer como destino dispositivos móviles, web y Windows. Al igual que todos los lenguajes que tienen como destino Microsoft .NET </w:t>
      </w:r>
      <w:r>
        <w:rPr>
          <w:i/>
        </w:rPr>
        <w:t>Framework</w:t>
      </w:r>
      <w:r>
        <w:t>, los programas escritos en Visual Basic se benefician de la seguridad y la interoperabilidad entre lenguajes</w:t>
      </w:r>
      <w:r w:rsidR="009255CA">
        <w:t xml:space="preserve"> </w:t>
      </w:r>
      <w:sdt>
        <w:sdtPr>
          <w:id w:val="1622183956"/>
          <w:citation/>
        </w:sdtPr>
        <w:sdtContent>
          <w:r w:rsidR="00120E5A">
            <w:fldChar w:fldCharType="begin"/>
          </w:r>
          <w:r w:rsidR="009255CA">
            <w:instrText xml:space="preserve">CITATION Mic15 \t  \l 8202 </w:instrText>
          </w:r>
          <w:r w:rsidR="00120E5A">
            <w:fldChar w:fldCharType="separate"/>
          </w:r>
          <w:r w:rsidR="009255CA">
            <w:rPr>
              <w:noProof/>
            </w:rPr>
            <w:t>(Microsoft, 2015)</w:t>
          </w:r>
          <w:r w:rsidR="00120E5A">
            <w:fldChar w:fldCharType="end"/>
          </w:r>
        </w:sdtContent>
      </w:sdt>
      <w:r>
        <w:t>.</w:t>
      </w:r>
    </w:p>
    <w:p w14:paraId="2D0D8258" w14:textId="77777777" w:rsidR="00E458A8" w:rsidRPr="00DD4581" w:rsidRDefault="00E458A8" w:rsidP="00FA7C56">
      <w:pPr>
        <w:pStyle w:val="ListParagraph"/>
        <w:numPr>
          <w:ilvl w:val="2"/>
          <w:numId w:val="15"/>
        </w:numPr>
        <w:rPr>
          <w:b/>
        </w:rPr>
      </w:pPr>
      <w:r w:rsidRPr="00DD4581">
        <w:rPr>
          <w:b/>
          <w:i/>
        </w:rPr>
        <w:t>Framework</w:t>
      </w:r>
      <w:r w:rsidRPr="00DD4581">
        <w:rPr>
          <w:b/>
        </w:rPr>
        <w:t xml:space="preserve"> de desarrollo .NET 4.5</w:t>
      </w:r>
    </w:p>
    <w:p w14:paraId="7A4E2FA6" w14:textId="77777777" w:rsidR="00E458A8" w:rsidRPr="00E458A8" w:rsidRDefault="00E458A8" w:rsidP="00E458A8">
      <w:pPr>
        <w:pStyle w:val="ListParagraph"/>
        <w:ind w:left="2160"/>
      </w:pPr>
      <w:r>
        <w:t xml:space="preserve">.NET </w:t>
      </w:r>
      <w:r>
        <w:rPr>
          <w:i/>
        </w:rPr>
        <w:t>Framework</w:t>
      </w:r>
      <w:r>
        <w:t xml:space="preserve"> es un entorno de ejecución administrado que proporciona diversos servicios a las aplicaciones en ejecución. Consta de dos componentes principales: </w:t>
      </w:r>
      <w:proofErr w:type="spellStart"/>
      <w:r>
        <w:rPr>
          <w:i/>
        </w:rPr>
        <w:t>Common</w:t>
      </w:r>
      <w:proofErr w:type="spellEnd"/>
      <w:r>
        <w:rPr>
          <w:i/>
        </w:rPr>
        <w:t xml:space="preserve"> </w:t>
      </w:r>
      <w:proofErr w:type="spellStart"/>
      <w:r>
        <w:rPr>
          <w:i/>
        </w:rPr>
        <w:t>Languge</w:t>
      </w:r>
      <w:proofErr w:type="spellEnd"/>
      <w:r>
        <w:rPr>
          <w:i/>
        </w:rPr>
        <w:t xml:space="preserve"> </w:t>
      </w:r>
      <w:proofErr w:type="spellStart"/>
      <w:r>
        <w:rPr>
          <w:i/>
        </w:rPr>
        <w:t>Runtime</w:t>
      </w:r>
      <w:proofErr w:type="spellEnd"/>
      <w:r>
        <w:t xml:space="preserve"> (CLR), que es el motor de ejecución que controla las aplicaciones en ejecución, y la biblioteca de clases de .NET </w:t>
      </w:r>
      <w:r>
        <w:rPr>
          <w:i/>
        </w:rPr>
        <w:t>Framework</w:t>
      </w:r>
      <w:r>
        <w:t xml:space="preserve">, que proporciona una biblioteca de código probado y reutilizable al que pueden llamar los desarrollares desde sus propias aplicaciones </w:t>
      </w:r>
      <w:sdt>
        <w:sdtPr>
          <w:id w:val="1489137185"/>
          <w:citation/>
        </w:sdtPr>
        <w:sdtContent>
          <w:r w:rsidR="00120E5A">
            <w:fldChar w:fldCharType="begin"/>
          </w:r>
          <w:r>
            <w:instrText xml:space="preserve"> CITATION Mic17 \l 8202 </w:instrText>
          </w:r>
          <w:r w:rsidR="00120E5A">
            <w:fldChar w:fldCharType="separate"/>
          </w:r>
          <w:r>
            <w:rPr>
              <w:noProof/>
            </w:rPr>
            <w:t>(Microsoft, 2017)</w:t>
          </w:r>
          <w:r w:rsidR="00120E5A">
            <w:fldChar w:fldCharType="end"/>
          </w:r>
        </w:sdtContent>
      </w:sdt>
      <w:r>
        <w:t xml:space="preserve">. Los servicios que ofrece .NET </w:t>
      </w:r>
      <w:r>
        <w:rPr>
          <w:i/>
        </w:rPr>
        <w:t>Framework</w:t>
      </w:r>
      <w:r>
        <w:t xml:space="preserve"> a las aplicaciones en ejecución son los siguientes:</w:t>
      </w:r>
    </w:p>
    <w:p w14:paraId="2486F0A9" w14:textId="77777777" w:rsidR="00FA7C56" w:rsidRPr="00E458A8" w:rsidRDefault="00E458A8" w:rsidP="00FA7C56">
      <w:pPr>
        <w:pStyle w:val="ListParagraph"/>
        <w:numPr>
          <w:ilvl w:val="3"/>
          <w:numId w:val="15"/>
        </w:numPr>
      </w:pPr>
      <w:r w:rsidRPr="00E458A8">
        <w:lastRenderedPageBreak/>
        <w:t>Administración de la memoria.</w:t>
      </w:r>
    </w:p>
    <w:p w14:paraId="67CB58E3" w14:textId="77777777" w:rsidR="00FA7C56" w:rsidRPr="00E458A8" w:rsidRDefault="00E458A8" w:rsidP="00FA7C56">
      <w:pPr>
        <w:pStyle w:val="ListParagraph"/>
        <w:numPr>
          <w:ilvl w:val="3"/>
          <w:numId w:val="15"/>
        </w:numPr>
      </w:pPr>
      <w:r w:rsidRPr="00E458A8">
        <w:t>Sistema de tipos comunes.</w:t>
      </w:r>
    </w:p>
    <w:p w14:paraId="7F1DDFF7" w14:textId="77777777" w:rsidR="00FA7C56" w:rsidRPr="00E458A8" w:rsidRDefault="00E458A8" w:rsidP="00FA7C56">
      <w:pPr>
        <w:pStyle w:val="ListParagraph"/>
        <w:numPr>
          <w:ilvl w:val="3"/>
          <w:numId w:val="15"/>
        </w:numPr>
      </w:pPr>
      <w:r>
        <w:t>Biblioteca de clases extensa.</w:t>
      </w:r>
    </w:p>
    <w:p w14:paraId="38260F53" w14:textId="77777777" w:rsidR="00FA7C56" w:rsidRPr="00E458A8" w:rsidRDefault="00E458A8" w:rsidP="00FA7C56">
      <w:pPr>
        <w:pStyle w:val="ListParagraph"/>
        <w:numPr>
          <w:ilvl w:val="3"/>
          <w:numId w:val="15"/>
        </w:numPr>
      </w:pPr>
      <w:r>
        <w:t>Maros y tecnologías de desarrollo.</w:t>
      </w:r>
    </w:p>
    <w:p w14:paraId="2726C217" w14:textId="77777777" w:rsidR="00FA7C56" w:rsidRPr="00E458A8" w:rsidRDefault="00E458A8" w:rsidP="00FA7C56">
      <w:pPr>
        <w:pStyle w:val="ListParagraph"/>
        <w:numPr>
          <w:ilvl w:val="3"/>
          <w:numId w:val="15"/>
        </w:numPr>
      </w:pPr>
      <w:r>
        <w:t>Interoperabilidad de lenguajes.</w:t>
      </w:r>
    </w:p>
    <w:p w14:paraId="14F0A527" w14:textId="77777777" w:rsidR="00FA7C56" w:rsidRPr="00E458A8" w:rsidRDefault="00E458A8" w:rsidP="00FA7C56">
      <w:pPr>
        <w:pStyle w:val="ListParagraph"/>
        <w:numPr>
          <w:ilvl w:val="3"/>
          <w:numId w:val="15"/>
        </w:numPr>
      </w:pPr>
      <w:r>
        <w:t>Compatibilidad de versiones.</w:t>
      </w:r>
    </w:p>
    <w:p w14:paraId="6EFC96DE" w14:textId="77777777" w:rsidR="00FA7C56" w:rsidRPr="00E458A8" w:rsidRDefault="00E458A8" w:rsidP="00FA7C56">
      <w:pPr>
        <w:pStyle w:val="ListParagraph"/>
        <w:numPr>
          <w:ilvl w:val="3"/>
          <w:numId w:val="15"/>
        </w:numPr>
      </w:pPr>
      <w:r>
        <w:t>Ejecución en paralelo.</w:t>
      </w:r>
    </w:p>
    <w:p w14:paraId="6B34AA59" w14:textId="77777777" w:rsidR="00FA7C56" w:rsidRPr="00E458A8" w:rsidRDefault="00E458A8" w:rsidP="004805D3">
      <w:pPr>
        <w:pStyle w:val="ListParagraph"/>
        <w:numPr>
          <w:ilvl w:val="3"/>
          <w:numId w:val="15"/>
        </w:numPr>
      </w:pPr>
      <w:r>
        <w:t>Compatibilidad con múltiples versiones (</w:t>
      </w:r>
      <w:proofErr w:type="spellStart"/>
      <w:r>
        <w:rPr>
          <w:i/>
        </w:rPr>
        <w:t>multi-targeting</w:t>
      </w:r>
      <w:proofErr w:type="spellEnd"/>
      <w:r>
        <w:t>).</w:t>
      </w:r>
    </w:p>
    <w:p w14:paraId="5E780128" w14:textId="77777777" w:rsidR="00180273" w:rsidRDefault="00180273" w:rsidP="00DE36EA">
      <w:pPr>
        <w:pStyle w:val="Ttulo3Tesis"/>
      </w:pPr>
      <w:bookmarkStart w:id="62" w:name="_Toc513444256"/>
      <w:r>
        <w:t>Sistemas de Procesamiento Analítico en Línea</w:t>
      </w:r>
      <w:bookmarkEnd w:id="62"/>
    </w:p>
    <w:p w14:paraId="3CD139DE" w14:textId="77777777" w:rsidR="0062084F" w:rsidRPr="00DD4581" w:rsidRDefault="0062084F" w:rsidP="0062084F">
      <w:pPr>
        <w:rPr>
          <w:b/>
          <w:lang w:val="en-US"/>
        </w:rPr>
      </w:pPr>
      <w:r w:rsidRPr="00DD4581">
        <w:rPr>
          <w:b/>
          <w:lang w:val="en-US"/>
        </w:rPr>
        <w:t>(</w:t>
      </w:r>
      <w:r w:rsidRPr="00DD4581">
        <w:rPr>
          <w:b/>
          <w:i/>
          <w:lang w:val="en-US"/>
        </w:rPr>
        <w:t>OLAP, On-Line Analytical Processing</w:t>
      </w:r>
      <w:r w:rsidRPr="00DD4581">
        <w:rPr>
          <w:b/>
          <w:lang w:val="en-US"/>
        </w:rPr>
        <w:t>)</w:t>
      </w:r>
    </w:p>
    <w:p w14:paraId="41A5C76D" w14:textId="77777777" w:rsidR="00874FA8" w:rsidRPr="00874FA8" w:rsidRDefault="00874FA8" w:rsidP="0062084F">
      <w:r w:rsidRPr="00874FA8">
        <w:t xml:space="preserve">Son sistemas de información que se basan en </w:t>
      </w:r>
      <w:r>
        <w:t xml:space="preserve">utilizar bases de datos orientadas al procesamiento analítico de los datos. Este procesamiento analítico suele implicar la lectura de grandes cantidades de datos para llegar a extraer algún tipo de información útil, tales como tendencias, patrones de comportamiento, elaboración de informes, entre otros </w:t>
      </w:r>
      <w:sdt>
        <w:sdtPr>
          <w:id w:val="-267621556"/>
          <w:citation/>
        </w:sdtPr>
        <w:sdtContent>
          <w:r w:rsidR="00120E5A">
            <w:fldChar w:fldCharType="begin"/>
          </w:r>
          <w:r>
            <w:instrText xml:space="preserve"> CITATION Sin12 \l 8202 </w:instrText>
          </w:r>
          <w:r w:rsidR="00120E5A">
            <w:fldChar w:fldCharType="separate"/>
          </w:r>
          <w:r>
            <w:rPr>
              <w:noProof/>
            </w:rPr>
            <w:t>(Sinnexus, 2012)</w:t>
          </w:r>
          <w:r w:rsidR="00120E5A">
            <w:fldChar w:fldCharType="end"/>
          </w:r>
        </w:sdtContent>
      </w:sdt>
      <w:r>
        <w:t>.</w:t>
      </w:r>
    </w:p>
    <w:p w14:paraId="0FE068E8" w14:textId="77777777" w:rsidR="00180273" w:rsidRDefault="00180273" w:rsidP="0056256A">
      <w:pPr>
        <w:pStyle w:val="Ttulo4Tesis"/>
      </w:pPr>
      <w:bookmarkStart w:id="63" w:name="_Toc513444257"/>
      <w:r>
        <w:t>Características de los Sistemas OLAP</w:t>
      </w:r>
      <w:bookmarkEnd w:id="63"/>
    </w:p>
    <w:p w14:paraId="2F254A9F" w14:textId="77777777" w:rsidR="00874FA8" w:rsidRDefault="00874FA8" w:rsidP="00874FA8">
      <w:r>
        <w:t xml:space="preserve">Para </w:t>
      </w:r>
      <w:sdt>
        <w:sdtPr>
          <w:id w:val="-193765822"/>
          <w:citation/>
        </w:sdtPr>
        <w:sdtContent>
          <w:r w:rsidR="00120E5A">
            <w:fldChar w:fldCharType="begin"/>
          </w:r>
          <w:r>
            <w:instrText xml:space="preserve"> CITATION Sin12 \l 8202 </w:instrText>
          </w:r>
          <w:r w:rsidR="00120E5A">
            <w:fldChar w:fldCharType="separate"/>
          </w:r>
          <w:r>
            <w:rPr>
              <w:noProof/>
            </w:rPr>
            <w:t>(Sinnexus, 2012)</w:t>
          </w:r>
          <w:r w:rsidR="00120E5A">
            <w:fldChar w:fldCharType="end"/>
          </w:r>
        </w:sdtContent>
      </w:sdt>
      <w:r>
        <w:t>, desde el punto de vista teórico un sistema OLAP debe cumplir las siguientes reglas:</w:t>
      </w:r>
    </w:p>
    <w:p w14:paraId="44AC9465" w14:textId="77777777" w:rsidR="00874FA8" w:rsidRDefault="00874FA8" w:rsidP="00874FA8">
      <w:pPr>
        <w:pStyle w:val="ListParagraph"/>
        <w:numPr>
          <w:ilvl w:val="0"/>
          <w:numId w:val="19"/>
        </w:numPr>
      </w:pPr>
      <w:r>
        <w:t>Se basan en el modelo cliente / servidor.</w:t>
      </w:r>
    </w:p>
    <w:p w14:paraId="2BC5D058" w14:textId="77777777" w:rsidR="00874FA8" w:rsidRDefault="00874FA8" w:rsidP="00874FA8">
      <w:pPr>
        <w:pStyle w:val="ListParagraph"/>
        <w:numPr>
          <w:ilvl w:val="0"/>
          <w:numId w:val="19"/>
        </w:numPr>
      </w:pPr>
      <w:r>
        <w:t>Alta redundancia de datos para facilitar la generación de consultas y obtener buenos tiempos de respuesta.</w:t>
      </w:r>
    </w:p>
    <w:p w14:paraId="5ED677CA" w14:textId="77777777" w:rsidR="00874FA8" w:rsidRDefault="00874FA8" w:rsidP="00874FA8">
      <w:pPr>
        <w:pStyle w:val="ListParagraph"/>
        <w:numPr>
          <w:ilvl w:val="0"/>
          <w:numId w:val="19"/>
        </w:numPr>
      </w:pPr>
      <w:r>
        <w:t>Se suelen alimentar de información proveniente de sistemas operacionales (transaccionales) y los datos se estructuras según las áreas de negocio.</w:t>
      </w:r>
    </w:p>
    <w:p w14:paraId="64BE6695" w14:textId="77777777" w:rsidR="00874FA8" w:rsidRDefault="00874FA8" w:rsidP="00874FA8">
      <w:pPr>
        <w:pStyle w:val="ListParagraph"/>
        <w:numPr>
          <w:ilvl w:val="0"/>
          <w:numId w:val="19"/>
        </w:numPr>
      </w:pPr>
      <w:r>
        <w:t>Proveen operadores para realizar consultas con visión multidimensional, permitiendo introducir un nuevo criterio de agrupación en el análisis, disgregando los grupos actuales (</w:t>
      </w:r>
      <w:r>
        <w:rPr>
          <w:i/>
        </w:rPr>
        <w:t>Drill</w:t>
      </w:r>
      <w:r>
        <w:t>), eliminando un criterio de agrupación, agregando los grupos actuales (</w:t>
      </w:r>
      <w:r>
        <w:rPr>
          <w:i/>
        </w:rPr>
        <w:t>Roll</w:t>
      </w:r>
      <w:r>
        <w:t>), hacer una reorientación de las dimensiones del negocio en el informe (</w:t>
      </w:r>
      <w:proofErr w:type="spellStart"/>
      <w:r>
        <w:rPr>
          <w:i/>
        </w:rPr>
        <w:t>Pivoting</w:t>
      </w:r>
      <w:proofErr w:type="spellEnd"/>
      <w:r>
        <w:t>) o seleccionar y proyectar datos en el informe (</w:t>
      </w:r>
      <w:proofErr w:type="spellStart"/>
      <w:r>
        <w:rPr>
          <w:i/>
        </w:rPr>
        <w:t>Slice</w:t>
      </w:r>
      <w:proofErr w:type="spellEnd"/>
      <w:r>
        <w:rPr>
          <w:i/>
        </w:rPr>
        <w:t xml:space="preserve"> &amp; Dice</w:t>
      </w:r>
      <w:r>
        <w:t>).</w:t>
      </w:r>
    </w:p>
    <w:p w14:paraId="77725909" w14:textId="77777777" w:rsidR="00180273" w:rsidRDefault="00180273" w:rsidP="0056256A">
      <w:pPr>
        <w:pStyle w:val="Ttulo4Tesis"/>
      </w:pPr>
      <w:bookmarkStart w:id="64" w:name="_Toc513444258"/>
      <w:r>
        <w:t>Aplicaciones de los Sistemas OLAP</w:t>
      </w:r>
      <w:bookmarkEnd w:id="64"/>
    </w:p>
    <w:p w14:paraId="78CEB896" w14:textId="77777777" w:rsidR="00746848" w:rsidRDefault="00746848" w:rsidP="00746848">
      <w:r>
        <w:t xml:space="preserve">Los sistemas OLAP proporcionan a las organizaciones un mecanismo confiable para procesar datos que luego serán utilizados para llevar a cabo análisis e informes que permitan mejorar las operaciones productivas y tomar decisiones. Para funcionar, utilizan como destino una </w:t>
      </w:r>
      <w:r>
        <w:lastRenderedPageBreak/>
        <w:t>base de datos que de acuerdo al modo de almacenamiento puede ser multidimensional (</w:t>
      </w:r>
      <w:r>
        <w:rPr>
          <w:i/>
        </w:rPr>
        <w:t xml:space="preserve">MOLAP, </w:t>
      </w:r>
      <w:proofErr w:type="spellStart"/>
      <w:r>
        <w:rPr>
          <w:i/>
        </w:rPr>
        <w:t>Multidimentional</w:t>
      </w:r>
      <w:proofErr w:type="spellEnd"/>
      <w:r>
        <w:rPr>
          <w:i/>
        </w:rPr>
        <w:t xml:space="preserve"> OLAP</w:t>
      </w:r>
      <w:r>
        <w:t>) o relacional (</w:t>
      </w:r>
      <w:r>
        <w:rPr>
          <w:i/>
        </w:rPr>
        <w:t xml:space="preserve">ROLAP, </w:t>
      </w:r>
      <w:proofErr w:type="spellStart"/>
      <w:r>
        <w:rPr>
          <w:i/>
        </w:rPr>
        <w:t>Relational</w:t>
      </w:r>
      <w:proofErr w:type="spellEnd"/>
      <w:r>
        <w:rPr>
          <w:i/>
        </w:rPr>
        <w:t xml:space="preserve"> OLAP</w:t>
      </w:r>
      <w:r>
        <w:t xml:space="preserve">). En la </w:t>
      </w:r>
      <w:r w:rsidR="00120E5A">
        <w:fldChar w:fldCharType="begin"/>
      </w:r>
      <w:r w:rsidR="009A3D7E">
        <w:instrText xml:space="preserve"> REF _Ref506750355 \h </w:instrText>
      </w:r>
      <w:r w:rsidR="00120E5A">
        <w:fldChar w:fldCharType="separate"/>
      </w:r>
      <w:r w:rsidR="00283A42">
        <w:t xml:space="preserve">Ilustración </w:t>
      </w:r>
      <w:r w:rsidR="00283A42">
        <w:rPr>
          <w:noProof/>
        </w:rPr>
        <w:t>9</w:t>
      </w:r>
      <w:r w:rsidR="00120E5A">
        <w:fldChar w:fldCharType="end"/>
      </w:r>
      <w:r w:rsidR="009A3D7E">
        <w:t xml:space="preserve"> </w:t>
      </w:r>
      <w:r>
        <w:t>se observa un ejemplo de un sistema OLAP con una base de datos multidimensional (MOLAP).</w:t>
      </w:r>
    </w:p>
    <w:p w14:paraId="2D8C3852" w14:textId="77777777" w:rsidR="009A3D7E" w:rsidRDefault="009A3D7E" w:rsidP="009A3D7E">
      <w:pPr>
        <w:keepNext/>
      </w:pPr>
      <w:r>
        <w:rPr>
          <w:noProof/>
          <w:lang w:eastAsia="es-VE"/>
        </w:rPr>
        <w:drawing>
          <wp:inline distT="0" distB="0" distL="0" distR="0" wp14:anchorId="22CC87FA" wp14:editId="1B895059">
            <wp:extent cx="5943600" cy="27057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stema MOLA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14:paraId="775975EE" w14:textId="77777777" w:rsidR="009A3D7E" w:rsidRDefault="009A3D7E" w:rsidP="009A3D7E">
      <w:pPr>
        <w:pStyle w:val="Caption"/>
      </w:pPr>
      <w:bookmarkStart w:id="65" w:name="_Ref506750355"/>
      <w:bookmarkStart w:id="66" w:name="_Toc513444131"/>
      <w:r>
        <w:t xml:space="preserve">Ilustración </w:t>
      </w:r>
      <w:r w:rsidR="00120E5A">
        <w:fldChar w:fldCharType="begin"/>
      </w:r>
      <w:r>
        <w:instrText xml:space="preserve"> SEQ Ilustración \* ARABIC </w:instrText>
      </w:r>
      <w:r w:rsidR="00120E5A">
        <w:fldChar w:fldCharType="separate"/>
      </w:r>
      <w:r w:rsidR="00283A42">
        <w:rPr>
          <w:noProof/>
        </w:rPr>
        <w:t>9</w:t>
      </w:r>
      <w:r w:rsidR="00120E5A">
        <w:fldChar w:fldCharType="end"/>
      </w:r>
      <w:bookmarkEnd w:id="65"/>
      <w:r>
        <w:t xml:space="preserve"> - Sistema MOLAP</w:t>
      </w:r>
      <w:bookmarkEnd w:id="66"/>
    </w:p>
    <w:p w14:paraId="3E0E2AFD" w14:textId="77777777" w:rsidR="00746848" w:rsidRDefault="00746848" w:rsidP="00746848">
      <w:r>
        <w:t>Estas bases de datos suelen ser implementadas físicamente haciendo uso de un Almacén de Datos (</w:t>
      </w:r>
      <w:r>
        <w:rPr>
          <w:i/>
        </w:rPr>
        <w:t xml:space="preserve">Data </w:t>
      </w:r>
      <w:proofErr w:type="spellStart"/>
      <w:r>
        <w:rPr>
          <w:i/>
        </w:rPr>
        <w:t>Warehouse</w:t>
      </w:r>
      <w:proofErr w:type="spellEnd"/>
      <w:r>
        <w:t>), un Almacén Operacional de Datos (</w:t>
      </w:r>
      <w:r>
        <w:rPr>
          <w:i/>
        </w:rPr>
        <w:t xml:space="preserve">ODS, </w:t>
      </w:r>
      <w:proofErr w:type="spellStart"/>
      <w:r>
        <w:rPr>
          <w:i/>
        </w:rPr>
        <w:t>Operational</w:t>
      </w:r>
      <w:proofErr w:type="spellEnd"/>
      <w:r>
        <w:rPr>
          <w:i/>
        </w:rPr>
        <w:t xml:space="preserve"> Data Store</w:t>
      </w:r>
      <w:r>
        <w:t>), una Bodega de Datos (</w:t>
      </w:r>
      <w:proofErr w:type="spellStart"/>
      <w:r>
        <w:rPr>
          <w:i/>
        </w:rPr>
        <w:t>Datamart</w:t>
      </w:r>
      <w:proofErr w:type="spellEnd"/>
      <w:r>
        <w:t>), una Base de Datos Relacional, entre otros.</w:t>
      </w:r>
    </w:p>
    <w:p w14:paraId="40940BBE" w14:textId="77777777" w:rsidR="00746848" w:rsidRDefault="00746848" w:rsidP="00746848">
      <w:r>
        <w:t>Además, en lo que respecta a la obtención de informes que funcionen con fines analíticos, los sistemas OLAP hacen uso de herramientas para la construcción de reportes, indicadores, herramientas de minería de datos, entre otras.</w:t>
      </w:r>
    </w:p>
    <w:p w14:paraId="0A935E14" w14:textId="77777777" w:rsidR="00780DAF" w:rsidRDefault="00780DAF" w:rsidP="00746848">
      <w:r>
        <w:t>Por lo antes expuesto, cuando se trata de una solución analítica para la toma de decisiones, es necesario considerar que se deben integrar diferentes componentes. Para ello, puede hacerse uso de las Soluciones de Inteligencia de Negocio, que son explicadas a continuación.</w:t>
      </w:r>
    </w:p>
    <w:p w14:paraId="528CE7E0" w14:textId="77777777" w:rsidR="00780DAF" w:rsidRPr="00746848" w:rsidRDefault="00780DAF" w:rsidP="00746848"/>
    <w:p w14:paraId="02A86893" w14:textId="77777777" w:rsidR="00180273" w:rsidRDefault="00746848" w:rsidP="00734ACC">
      <w:pPr>
        <w:pStyle w:val="Ttulo2Tesis"/>
      </w:pPr>
      <w:bookmarkStart w:id="67" w:name="_Toc513444259"/>
      <w:r>
        <w:t>Inteligencia de Negocio</w:t>
      </w:r>
      <w:bookmarkEnd w:id="67"/>
    </w:p>
    <w:p w14:paraId="11C08DF8" w14:textId="77777777" w:rsidR="00780DAF" w:rsidRDefault="00780DAF" w:rsidP="00780DAF">
      <w:r>
        <w:t>Una definición para inteligencia de negocios o BI (</w:t>
      </w:r>
      <w:r>
        <w:rPr>
          <w:i/>
        </w:rPr>
        <w:t xml:space="preserve">Business </w:t>
      </w:r>
      <w:proofErr w:type="spellStart"/>
      <w:r>
        <w:rPr>
          <w:i/>
        </w:rPr>
        <w:t>Intelligence</w:t>
      </w:r>
      <w:proofErr w:type="spellEnd"/>
      <w:r>
        <w:t xml:space="preserve">), por sus siglas en inglés, según el </w:t>
      </w:r>
      <w:r>
        <w:rPr>
          <w:i/>
        </w:rPr>
        <w:t xml:space="preserve">Data </w:t>
      </w:r>
      <w:proofErr w:type="spellStart"/>
      <w:r>
        <w:rPr>
          <w:i/>
        </w:rPr>
        <w:t>Warehouse</w:t>
      </w:r>
      <w:proofErr w:type="spellEnd"/>
      <w:r>
        <w:rPr>
          <w:i/>
        </w:rPr>
        <w:t xml:space="preserve"> </w:t>
      </w:r>
      <w:proofErr w:type="spellStart"/>
      <w:r>
        <w:rPr>
          <w:i/>
        </w:rPr>
        <w:t>Institute</w:t>
      </w:r>
      <w:proofErr w:type="spellEnd"/>
      <w:r>
        <w:t xml:space="preserve">, es la combinación de tecnología, herramientas y procesos que permiten transformar datos almacenados en información, esta información en conocimiento y este conocimiento dirigido a un plan o una estrategia comercial. La inteligencia de negocios debe ser parte de la estrategia empresarial, esta le permite </w:t>
      </w:r>
      <w:r>
        <w:lastRenderedPageBreak/>
        <w:t xml:space="preserve">optimizar la utilización de recursos, monitorear el cumplimiento de los objetivos de la empresa y la capacidad de tomar buenas decisiones para así obtener mejores resultados </w:t>
      </w:r>
      <w:sdt>
        <w:sdtPr>
          <w:id w:val="-297998152"/>
          <w:citation/>
        </w:sdtPr>
        <w:sdtContent>
          <w:r w:rsidR="00120E5A">
            <w:fldChar w:fldCharType="begin"/>
          </w:r>
          <w:r>
            <w:instrText xml:space="preserve"> CITATION Ora \l 8202 </w:instrText>
          </w:r>
          <w:r w:rsidR="00120E5A">
            <w:fldChar w:fldCharType="separate"/>
          </w:r>
          <w:r>
            <w:rPr>
              <w:noProof/>
            </w:rPr>
            <w:t>(Oracle, 2011)</w:t>
          </w:r>
          <w:r w:rsidR="00120E5A">
            <w:fldChar w:fldCharType="end"/>
          </w:r>
        </w:sdtContent>
      </w:sdt>
      <w:r>
        <w:t>.</w:t>
      </w:r>
    </w:p>
    <w:p w14:paraId="23133046" w14:textId="77777777" w:rsidR="00780DAF" w:rsidRDefault="00780DAF" w:rsidP="00DE36EA">
      <w:pPr>
        <w:pStyle w:val="Ttulo3Tesis"/>
      </w:pPr>
      <w:bookmarkStart w:id="68" w:name="_Toc513444260"/>
      <w:r>
        <w:t>Características de una Solución de Inteligencia de Negocio</w:t>
      </w:r>
      <w:bookmarkEnd w:id="68"/>
    </w:p>
    <w:p w14:paraId="322FBB5B" w14:textId="77777777" w:rsidR="00780DAF" w:rsidRDefault="00780DAF" w:rsidP="00364A2C">
      <w:r>
        <w:t xml:space="preserve">De acuerdo a </w:t>
      </w:r>
      <w:sdt>
        <w:sdtPr>
          <w:id w:val="-862978782"/>
          <w:citation/>
        </w:sdtPr>
        <w:sdtContent>
          <w:r w:rsidR="00120E5A">
            <w:fldChar w:fldCharType="begin"/>
          </w:r>
          <w:r>
            <w:instrText xml:space="preserve"> CITATION Can07 \l 8202 </w:instrText>
          </w:r>
          <w:r w:rsidR="00120E5A">
            <w:fldChar w:fldCharType="separate"/>
          </w:r>
          <w:r>
            <w:rPr>
              <w:noProof/>
            </w:rPr>
            <w:t>(Cano, 2007)</w:t>
          </w:r>
          <w:r w:rsidR="00120E5A">
            <w:fldChar w:fldCharType="end"/>
          </w:r>
        </w:sdtContent>
      </w:sdt>
      <w:r>
        <w:t>, toda solución de inteligencia de negocio debe cumplir con</w:t>
      </w:r>
      <w:r w:rsidR="00364A2C">
        <w:t xml:space="preserve"> las siguientes características:</w:t>
      </w:r>
    </w:p>
    <w:p w14:paraId="6C33684C" w14:textId="77777777" w:rsidR="00364A2C" w:rsidRPr="00DD4581" w:rsidRDefault="00364A2C" w:rsidP="00364A2C">
      <w:pPr>
        <w:pStyle w:val="ListParagraph"/>
        <w:numPr>
          <w:ilvl w:val="0"/>
          <w:numId w:val="13"/>
        </w:numPr>
        <w:rPr>
          <w:b/>
        </w:rPr>
      </w:pPr>
      <w:r w:rsidRPr="00DD4581">
        <w:rPr>
          <w:b/>
        </w:rPr>
        <w:t>Apoyo a la toma de decisiones</w:t>
      </w:r>
    </w:p>
    <w:p w14:paraId="0B352E70" w14:textId="77777777" w:rsidR="00364A2C" w:rsidRDefault="00364A2C" w:rsidP="00364A2C">
      <w:r>
        <w:t>Básicamente consiste en organizar y presentar los datos relevantes para que sirvan como soporte a la hora de tomar decisiones. Esto implica la utilización de tecnologías, técnicas de análisis y todo lo que sea necesario con el fin de obtener solamente aquella información relevante y útil.</w:t>
      </w:r>
    </w:p>
    <w:p w14:paraId="124337DC" w14:textId="77777777" w:rsidR="00364A2C" w:rsidRPr="00DD4581" w:rsidRDefault="00364A2C" w:rsidP="00364A2C">
      <w:pPr>
        <w:pStyle w:val="ListParagraph"/>
        <w:numPr>
          <w:ilvl w:val="0"/>
          <w:numId w:val="13"/>
        </w:numPr>
        <w:rPr>
          <w:b/>
        </w:rPr>
      </w:pPr>
      <w:r w:rsidRPr="00DD4581">
        <w:rPr>
          <w:b/>
        </w:rPr>
        <w:t>Visión unificada de los datos</w:t>
      </w:r>
    </w:p>
    <w:p w14:paraId="37C2BD1A" w14:textId="77777777" w:rsidR="00364A2C" w:rsidRDefault="00364A2C" w:rsidP="00364A2C">
      <w:r>
        <w:t>Todos los datos deben estar localizados en un único repositorio de datos; sin importar el tipo de datos o la fuente de donde provengan, para así lograr dar percepción de que los datos están centralizados.</w:t>
      </w:r>
    </w:p>
    <w:p w14:paraId="44DD618A" w14:textId="77777777" w:rsidR="00364A2C" w:rsidRPr="00DD4581" w:rsidRDefault="00364A2C" w:rsidP="00364A2C">
      <w:pPr>
        <w:pStyle w:val="ListParagraph"/>
        <w:numPr>
          <w:ilvl w:val="0"/>
          <w:numId w:val="13"/>
        </w:numPr>
        <w:rPr>
          <w:b/>
        </w:rPr>
      </w:pPr>
      <w:r w:rsidRPr="00DD4581">
        <w:rPr>
          <w:b/>
        </w:rPr>
        <w:t>Creación personalizada de informes y consultas</w:t>
      </w:r>
    </w:p>
    <w:p w14:paraId="7BF3D5D4" w14:textId="77777777" w:rsidR="00364A2C" w:rsidRDefault="00364A2C" w:rsidP="00364A2C">
      <w:r>
        <w:t>Permite el desarrollo de consultas y reportes a la medida sobre información contenida en los almacenes de datos.</w:t>
      </w:r>
    </w:p>
    <w:p w14:paraId="545F1908" w14:textId="77777777" w:rsidR="00364A2C" w:rsidRPr="00DD4581" w:rsidRDefault="00364A2C" w:rsidP="00364A2C">
      <w:pPr>
        <w:pStyle w:val="ListParagraph"/>
        <w:numPr>
          <w:ilvl w:val="0"/>
          <w:numId w:val="13"/>
        </w:numPr>
        <w:rPr>
          <w:b/>
        </w:rPr>
      </w:pPr>
      <w:r w:rsidRPr="00DD4581">
        <w:rPr>
          <w:b/>
        </w:rPr>
        <w:t>Presentación de información analítica por medio de vistas gráficas interactivas</w:t>
      </w:r>
    </w:p>
    <w:p w14:paraId="5F501ADA" w14:textId="77777777" w:rsidR="00364A2C" w:rsidRDefault="00364A2C" w:rsidP="00364A2C">
      <w:r>
        <w:t>A través de cuadros de mandos integrales y estratégicos se facilita la visualización de los indicadores de negocio.</w:t>
      </w:r>
    </w:p>
    <w:p w14:paraId="1F22F9F5" w14:textId="77777777" w:rsidR="00364A2C" w:rsidRPr="00DD4581" w:rsidRDefault="00364A2C" w:rsidP="00364A2C">
      <w:pPr>
        <w:pStyle w:val="ListParagraph"/>
        <w:numPr>
          <w:ilvl w:val="0"/>
          <w:numId w:val="13"/>
        </w:numPr>
        <w:rPr>
          <w:b/>
        </w:rPr>
      </w:pPr>
      <w:r w:rsidRPr="00DD4581">
        <w:rPr>
          <w:b/>
        </w:rPr>
        <w:t>Capacidad de procesamiento de grandes volúmenes de datos</w:t>
      </w:r>
    </w:p>
    <w:p w14:paraId="1BDC00E6" w14:textId="77777777" w:rsidR="00364A2C" w:rsidRPr="00780DAF" w:rsidRDefault="00364A2C" w:rsidP="00364A2C">
      <w:r>
        <w:t>Las soluciones de inteligencia de negocio permiten realizar consultas comparando los datos actuales con los históricos.</w:t>
      </w:r>
    </w:p>
    <w:p w14:paraId="621B49AD" w14:textId="77777777" w:rsidR="00780DAF" w:rsidRDefault="00780DAF" w:rsidP="00DE36EA">
      <w:pPr>
        <w:pStyle w:val="Ttulo3Tesis"/>
      </w:pPr>
      <w:bookmarkStart w:id="69" w:name="_Toc513444261"/>
      <w:r>
        <w:t>Arquitectura de una Solución de Inteligencia de Negocio</w:t>
      </w:r>
      <w:bookmarkEnd w:id="69"/>
    </w:p>
    <w:p w14:paraId="4BE64EAF" w14:textId="77777777" w:rsidR="00364A2C" w:rsidRDefault="00364A2C" w:rsidP="00364A2C">
      <w:proofErr w:type="gramStart"/>
      <w:r>
        <w:t>De acuerdo a</w:t>
      </w:r>
      <w:proofErr w:type="gramEnd"/>
      <w:r>
        <w:t xml:space="preserve"> </w:t>
      </w:r>
      <w:sdt>
        <w:sdtPr>
          <w:id w:val="845595705"/>
          <w:citation/>
        </w:sdtPr>
        <w:sdtContent>
          <w:r w:rsidR="00120E5A">
            <w:fldChar w:fldCharType="begin"/>
          </w:r>
          <w:r>
            <w:instrText xml:space="preserve"> CITATION Can07 \l 8202 </w:instrText>
          </w:r>
          <w:r w:rsidR="00120E5A">
            <w:fldChar w:fldCharType="separate"/>
          </w:r>
          <w:r>
            <w:rPr>
              <w:noProof/>
            </w:rPr>
            <w:t>(Cano, 2007)</w:t>
          </w:r>
          <w:r w:rsidR="00120E5A">
            <w:fldChar w:fldCharType="end"/>
          </w:r>
        </w:sdtContent>
      </w:sdt>
      <w:r>
        <w:t>, como se puede observar en la</w:t>
      </w:r>
      <w:r w:rsidR="009A3D7E">
        <w:t xml:space="preserve"> </w:t>
      </w:r>
      <w:r w:rsidR="00120E5A">
        <w:fldChar w:fldCharType="begin"/>
      </w:r>
      <w:r w:rsidR="009A3D7E">
        <w:instrText xml:space="preserve"> REF _Ref506750476 \h </w:instrText>
      </w:r>
      <w:r w:rsidR="00120E5A">
        <w:fldChar w:fldCharType="separate"/>
      </w:r>
      <w:r w:rsidR="00283A42">
        <w:t xml:space="preserve">Ilustración </w:t>
      </w:r>
      <w:r w:rsidR="00283A42">
        <w:rPr>
          <w:noProof/>
        </w:rPr>
        <w:t>10</w:t>
      </w:r>
      <w:r w:rsidR="00120E5A">
        <w:fldChar w:fldCharType="end"/>
      </w:r>
      <w:r>
        <w:t>, hay cinco componentes de una solución de inteligencia de negocio: fuentes de información, proceso de ETL, el almacén de datos, el motor OLAP y las herramientas de visualización.</w:t>
      </w:r>
    </w:p>
    <w:p w14:paraId="5D656B6F" w14:textId="77777777" w:rsidR="009A3D7E" w:rsidRDefault="009A3D7E" w:rsidP="009A3D7E">
      <w:pPr>
        <w:keepNext/>
      </w:pPr>
      <w:r>
        <w:rPr>
          <w:noProof/>
          <w:lang w:eastAsia="es-VE"/>
        </w:rPr>
        <w:lastRenderedPageBreak/>
        <w:drawing>
          <wp:inline distT="0" distB="0" distL="0" distR="0" wp14:anchorId="7DDC2797" wp14:editId="01E7D414">
            <wp:extent cx="5943600" cy="213106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es Solución de B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31060"/>
                    </a:xfrm>
                    <a:prstGeom prst="rect">
                      <a:avLst/>
                    </a:prstGeom>
                  </pic:spPr>
                </pic:pic>
              </a:graphicData>
            </a:graphic>
          </wp:inline>
        </w:drawing>
      </w:r>
    </w:p>
    <w:p w14:paraId="16D775B1" w14:textId="77777777" w:rsidR="009A3D7E" w:rsidRDefault="009A3D7E" w:rsidP="009A3D7E">
      <w:pPr>
        <w:pStyle w:val="Caption"/>
      </w:pPr>
      <w:bookmarkStart w:id="70" w:name="_Ref506750476"/>
      <w:bookmarkStart w:id="71" w:name="_Toc513444132"/>
      <w:r>
        <w:t xml:space="preserve">Ilustración </w:t>
      </w:r>
      <w:r w:rsidR="00120E5A">
        <w:fldChar w:fldCharType="begin"/>
      </w:r>
      <w:r>
        <w:instrText xml:space="preserve"> SEQ Ilustración \* ARABIC </w:instrText>
      </w:r>
      <w:r w:rsidR="00120E5A">
        <w:fldChar w:fldCharType="separate"/>
      </w:r>
      <w:r w:rsidR="00283A42">
        <w:rPr>
          <w:noProof/>
        </w:rPr>
        <w:t>10</w:t>
      </w:r>
      <w:r w:rsidR="00120E5A">
        <w:fldChar w:fldCharType="end"/>
      </w:r>
      <w:bookmarkEnd w:id="70"/>
      <w:r>
        <w:t xml:space="preserve"> - Componentes de una Solución de BI</w:t>
      </w:r>
      <w:bookmarkEnd w:id="71"/>
    </w:p>
    <w:p w14:paraId="62CABE26" w14:textId="77777777" w:rsidR="00364A2C" w:rsidRDefault="00364A2C" w:rsidP="00364A2C">
      <w:r>
        <w:t>A continuación se profundiza en cada uno de estos componentes:</w:t>
      </w:r>
    </w:p>
    <w:p w14:paraId="16ED9026" w14:textId="77777777" w:rsidR="00364A2C" w:rsidRPr="00DD4581" w:rsidRDefault="00364A2C" w:rsidP="00364A2C">
      <w:pPr>
        <w:pStyle w:val="ListParagraph"/>
        <w:numPr>
          <w:ilvl w:val="0"/>
          <w:numId w:val="13"/>
        </w:numPr>
        <w:rPr>
          <w:b/>
        </w:rPr>
      </w:pPr>
      <w:r w:rsidRPr="00DD4581">
        <w:rPr>
          <w:b/>
        </w:rPr>
        <w:t>Fuentes de Datos</w:t>
      </w:r>
    </w:p>
    <w:p w14:paraId="32BFBB33" w14:textId="77777777" w:rsidR="00364A2C" w:rsidRDefault="00364A2C" w:rsidP="00364A2C">
      <w:r>
        <w:t xml:space="preserve">Son las que alimentan de información al repositorio de datos. Pueden </w:t>
      </w:r>
      <w:r w:rsidR="00160658">
        <w:t>ser internas cuando pertenecen totalmente a la institución o externas cuando se trata de datos comprados a terceros.</w:t>
      </w:r>
    </w:p>
    <w:p w14:paraId="007D729E" w14:textId="77777777" w:rsidR="00160658" w:rsidRPr="00DD4581" w:rsidRDefault="00160658" w:rsidP="00160658">
      <w:pPr>
        <w:pStyle w:val="ListParagraph"/>
        <w:numPr>
          <w:ilvl w:val="0"/>
          <w:numId w:val="13"/>
        </w:numPr>
        <w:rPr>
          <w:b/>
        </w:rPr>
      </w:pPr>
      <w:r w:rsidRPr="00DD4581">
        <w:rPr>
          <w:b/>
        </w:rPr>
        <w:t>Procesos de Extracción, Transformación y Carga</w:t>
      </w:r>
    </w:p>
    <w:p w14:paraId="67A2B7C4" w14:textId="77777777" w:rsidR="00160658" w:rsidRDefault="00160658" w:rsidP="00160658">
      <w:r>
        <w:t>Comúnmente conocidos como ETL por su siglas en inglés (</w:t>
      </w:r>
      <w:proofErr w:type="spellStart"/>
      <w:r>
        <w:rPr>
          <w:i/>
        </w:rPr>
        <w:t>Extract</w:t>
      </w:r>
      <w:proofErr w:type="spellEnd"/>
      <w:r>
        <w:rPr>
          <w:i/>
        </w:rPr>
        <w:t xml:space="preserve">, </w:t>
      </w:r>
      <w:proofErr w:type="spellStart"/>
      <w:r>
        <w:rPr>
          <w:i/>
        </w:rPr>
        <w:t>Transformation</w:t>
      </w:r>
      <w:proofErr w:type="spellEnd"/>
      <w:r>
        <w:rPr>
          <w:i/>
        </w:rPr>
        <w:t xml:space="preserve"> and Load</w:t>
      </w:r>
      <w:r>
        <w:t>). Debido a que se pueden tener fuentes de datos heterogéneas, estos procesos son los encargados de extraer, limpiar y realizar las transformaciones necesarias a los datos para cargarlos en un repositorio. Los procesos de ETL están compuestos por tres subprocesos:</w:t>
      </w:r>
    </w:p>
    <w:p w14:paraId="6870C606" w14:textId="77777777" w:rsidR="00160658" w:rsidRPr="00DD4581" w:rsidRDefault="00160658" w:rsidP="00160658">
      <w:pPr>
        <w:pStyle w:val="ListParagraph"/>
        <w:numPr>
          <w:ilvl w:val="0"/>
          <w:numId w:val="15"/>
        </w:numPr>
        <w:rPr>
          <w:b/>
        </w:rPr>
      </w:pPr>
      <w:r w:rsidRPr="00DD4581">
        <w:rPr>
          <w:b/>
        </w:rPr>
        <w:t>Proceso de Extracción</w:t>
      </w:r>
    </w:p>
    <w:p w14:paraId="4969C818" w14:textId="77777777" w:rsidR="00160658" w:rsidRDefault="00160658" w:rsidP="00160658">
      <w:pPr>
        <w:pStyle w:val="ListParagraph"/>
      </w:pPr>
      <w:r>
        <w:t>Consiste en obtener los datos que se encuentran localizados en diferentes fuentes de datos.</w:t>
      </w:r>
    </w:p>
    <w:p w14:paraId="7A2E1A7B" w14:textId="77777777" w:rsidR="00160658" w:rsidRPr="00DD4581" w:rsidRDefault="00160658" w:rsidP="00160658">
      <w:pPr>
        <w:pStyle w:val="ListParagraph"/>
        <w:numPr>
          <w:ilvl w:val="0"/>
          <w:numId w:val="15"/>
        </w:numPr>
        <w:rPr>
          <w:b/>
        </w:rPr>
      </w:pPr>
      <w:r w:rsidRPr="00DD4581">
        <w:rPr>
          <w:b/>
        </w:rPr>
        <w:t>Proceso de Transformación</w:t>
      </w:r>
    </w:p>
    <w:p w14:paraId="55BAD1C0" w14:textId="77777777" w:rsidR="00160658" w:rsidRDefault="00160658" w:rsidP="00160658">
      <w:pPr>
        <w:pStyle w:val="ListParagraph"/>
      </w:pPr>
      <w:r>
        <w:t>Los datos procedentes de las distintas fuentes pueden referenciar la misma información, pero puede existir inconsistencia de formato o nombramiento. Estos escenarios requieren que se realicen transformaciones regidas por reglas de negocio que tienen como objetivo evitar inconsistencias en los datos para integrarlos y posteriormente cargarlos.</w:t>
      </w:r>
    </w:p>
    <w:p w14:paraId="7B0D9055" w14:textId="77777777" w:rsidR="00160658" w:rsidRPr="00DD4581" w:rsidRDefault="00160658" w:rsidP="00160658">
      <w:pPr>
        <w:pStyle w:val="ListParagraph"/>
        <w:numPr>
          <w:ilvl w:val="0"/>
          <w:numId w:val="15"/>
        </w:numPr>
        <w:rPr>
          <w:b/>
        </w:rPr>
      </w:pPr>
      <w:r w:rsidRPr="00DD4581">
        <w:rPr>
          <w:b/>
        </w:rPr>
        <w:t>Proceso de Carga</w:t>
      </w:r>
    </w:p>
    <w:p w14:paraId="5267080F" w14:textId="77777777" w:rsidR="00160658" w:rsidRDefault="00160658" w:rsidP="00160658">
      <w:pPr>
        <w:pStyle w:val="ListParagraph"/>
      </w:pPr>
      <w:r>
        <w:t>En este punto se cargan los datos transformados al almacén de datos, considerando los escenarios en los que se elimina la información anteriormente almacenada en el repositorio o si se mantiene un historial.</w:t>
      </w:r>
    </w:p>
    <w:p w14:paraId="55AD18F7" w14:textId="77777777" w:rsidR="00160658" w:rsidRPr="00DD4581" w:rsidRDefault="00160658" w:rsidP="00160658">
      <w:pPr>
        <w:pStyle w:val="ListParagraph"/>
        <w:numPr>
          <w:ilvl w:val="0"/>
          <w:numId w:val="13"/>
        </w:numPr>
        <w:rPr>
          <w:b/>
        </w:rPr>
      </w:pPr>
      <w:r w:rsidRPr="00DD4581">
        <w:rPr>
          <w:b/>
        </w:rPr>
        <w:lastRenderedPageBreak/>
        <w:t>Almacén de Datos</w:t>
      </w:r>
    </w:p>
    <w:p w14:paraId="6CA39CAF" w14:textId="77777777" w:rsidR="00160658" w:rsidRDefault="008A6D43" w:rsidP="00160658">
      <w:r>
        <w:t xml:space="preserve">Según </w:t>
      </w:r>
      <w:sdt>
        <w:sdtPr>
          <w:id w:val="-2044667900"/>
          <w:citation/>
        </w:sdtPr>
        <w:sdtContent>
          <w:r w:rsidR="00120E5A">
            <w:fldChar w:fldCharType="begin"/>
          </w:r>
          <w:r>
            <w:instrText xml:space="preserve"> CITATION Inm02 \l 8202 </w:instrText>
          </w:r>
          <w:r w:rsidR="00120E5A">
            <w:fldChar w:fldCharType="separate"/>
          </w:r>
          <w:r>
            <w:rPr>
              <w:noProof/>
            </w:rPr>
            <w:t>(Inmon, 2002)</w:t>
          </w:r>
          <w:r w:rsidR="00120E5A">
            <w:fldChar w:fldCharType="end"/>
          </w:r>
        </w:sdtContent>
      </w:sdt>
      <w:r>
        <w:t xml:space="preserve"> “Un Almacén de Datos es una colección de datos orientados al dominio, integrados, no volátiles y variables en el tiempo, organizados para dar apoyo al proceso de toma de decisiones”.</w:t>
      </w:r>
    </w:p>
    <w:p w14:paraId="5BBEE76C" w14:textId="77777777" w:rsidR="008A6D43" w:rsidRDefault="008A6D43" w:rsidP="00160658">
      <w:r>
        <w:t xml:space="preserve">De acuerdo a </w:t>
      </w:r>
      <w:sdt>
        <w:sdtPr>
          <w:id w:val="1872258121"/>
          <w:citation/>
        </w:sdtPr>
        <w:sdtContent>
          <w:r w:rsidR="00120E5A">
            <w:fldChar w:fldCharType="begin"/>
          </w:r>
          <w:r>
            <w:instrText xml:space="preserve"> CITATION Kim96 \l 8202 </w:instrText>
          </w:r>
          <w:r w:rsidR="00120E5A">
            <w:fldChar w:fldCharType="separate"/>
          </w:r>
          <w:r>
            <w:rPr>
              <w:noProof/>
            </w:rPr>
            <w:t>(Kimball, 1996)</w:t>
          </w:r>
          <w:r w:rsidR="00120E5A">
            <w:fldChar w:fldCharType="end"/>
          </w:r>
        </w:sdtContent>
      </w:sdt>
      <w:r>
        <w:t xml:space="preserve">, un almacén de datos se define como “La unión de todos los </w:t>
      </w:r>
      <w:proofErr w:type="spellStart"/>
      <w:r>
        <w:rPr>
          <w:i/>
        </w:rPr>
        <w:t>Datamarts</w:t>
      </w:r>
      <w:proofErr w:type="spellEnd"/>
      <w:r>
        <w:t xml:space="preserve"> (subconjunto del </w:t>
      </w:r>
      <w:r>
        <w:rPr>
          <w:i/>
        </w:rPr>
        <w:t xml:space="preserve">Data </w:t>
      </w:r>
      <w:proofErr w:type="spellStart"/>
      <w:r>
        <w:rPr>
          <w:i/>
        </w:rPr>
        <w:t>Warehouse</w:t>
      </w:r>
      <w:proofErr w:type="spellEnd"/>
      <w:r>
        <w:t>, usado normalmente para el análisis parcial de los datos asociados a un área en particular del negocio) de una organización, siendo una copia de los datos transaccionales estructurados de una forma especial para el análisis”.</w:t>
      </w:r>
    </w:p>
    <w:p w14:paraId="45C11232" w14:textId="77777777" w:rsidR="008A6D43" w:rsidRPr="00DD4581" w:rsidRDefault="008A6D43" w:rsidP="008A6D43">
      <w:pPr>
        <w:pStyle w:val="ListParagraph"/>
        <w:numPr>
          <w:ilvl w:val="0"/>
          <w:numId w:val="15"/>
        </w:numPr>
        <w:rPr>
          <w:b/>
        </w:rPr>
      </w:pPr>
      <w:r w:rsidRPr="00DD4581">
        <w:rPr>
          <w:b/>
        </w:rPr>
        <w:t>Características de un Almacén de Datos</w:t>
      </w:r>
    </w:p>
    <w:p w14:paraId="1AE3DA96" w14:textId="77777777" w:rsidR="00253B4C" w:rsidRDefault="008A6D43" w:rsidP="008A6D43">
      <w:pPr>
        <w:pStyle w:val="ListParagraph"/>
      </w:pPr>
      <w:r>
        <w:t xml:space="preserve">En la </w:t>
      </w:r>
      <w:r w:rsidR="00120E5A">
        <w:fldChar w:fldCharType="begin"/>
      </w:r>
      <w:r w:rsidR="00B33943">
        <w:instrText xml:space="preserve"> REF _Ref508450947 \h </w:instrText>
      </w:r>
      <w:r w:rsidR="00120E5A">
        <w:fldChar w:fldCharType="separate"/>
      </w:r>
      <w:r w:rsidR="00283A42">
        <w:t xml:space="preserve">Ilustración </w:t>
      </w:r>
      <w:r w:rsidR="00283A42">
        <w:rPr>
          <w:noProof/>
        </w:rPr>
        <w:t>11</w:t>
      </w:r>
      <w:r w:rsidR="00120E5A">
        <w:fldChar w:fldCharType="end"/>
      </w:r>
      <w:r w:rsidR="00B33943">
        <w:t xml:space="preserve"> </w:t>
      </w:r>
      <w:r>
        <w:t>se observan las características de un almacén de datos:</w:t>
      </w:r>
    </w:p>
    <w:p w14:paraId="32457ED7" w14:textId="77777777" w:rsidR="00253B4C" w:rsidRDefault="00253B4C" w:rsidP="00253B4C">
      <w:pPr>
        <w:pStyle w:val="ListParagraph"/>
        <w:keepNext/>
        <w:ind w:left="0"/>
        <w:jc w:val="center"/>
      </w:pPr>
      <w:r>
        <w:rPr>
          <w:noProof/>
          <w:lang w:eastAsia="es-VE"/>
        </w:rPr>
        <w:drawing>
          <wp:inline distT="0" distB="0" distL="0" distR="0" wp14:anchorId="35BFBF6F" wp14:editId="181FD9B3">
            <wp:extent cx="2333625" cy="1119637"/>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acterísticas de un Almacén de Dat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7863" cy="1121670"/>
                    </a:xfrm>
                    <a:prstGeom prst="rect">
                      <a:avLst/>
                    </a:prstGeom>
                  </pic:spPr>
                </pic:pic>
              </a:graphicData>
            </a:graphic>
          </wp:inline>
        </w:drawing>
      </w:r>
    </w:p>
    <w:p w14:paraId="2F1FC97C" w14:textId="77777777" w:rsidR="008A6D43" w:rsidRDefault="00253B4C" w:rsidP="00253B4C">
      <w:pPr>
        <w:pStyle w:val="Caption"/>
      </w:pPr>
      <w:bookmarkStart w:id="72" w:name="_Ref508450947"/>
      <w:bookmarkStart w:id="73" w:name="_Toc513444133"/>
      <w:r>
        <w:t xml:space="preserve">Ilustración </w:t>
      </w:r>
      <w:r w:rsidR="00120E5A">
        <w:fldChar w:fldCharType="begin"/>
      </w:r>
      <w:r>
        <w:instrText xml:space="preserve"> SEQ Ilustración \* ARABIC </w:instrText>
      </w:r>
      <w:r w:rsidR="00120E5A">
        <w:fldChar w:fldCharType="separate"/>
      </w:r>
      <w:r w:rsidR="00283A42">
        <w:rPr>
          <w:noProof/>
        </w:rPr>
        <w:t>11</w:t>
      </w:r>
      <w:r w:rsidR="00120E5A">
        <w:fldChar w:fldCharType="end"/>
      </w:r>
      <w:bookmarkEnd w:id="72"/>
      <w:r>
        <w:t xml:space="preserve"> - Características de un Almacén de Datos</w:t>
      </w:r>
      <w:bookmarkEnd w:id="73"/>
    </w:p>
    <w:p w14:paraId="7181698B" w14:textId="77777777" w:rsidR="00160658" w:rsidRPr="00DD4581" w:rsidRDefault="008A6D43" w:rsidP="008A6D43">
      <w:pPr>
        <w:pStyle w:val="ListParagraph"/>
        <w:numPr>
          <w:ilvl w:val="0"/>
          <w:numId w:val="21"/>
        </w:numPr>
        <w:rPr>
          <w:b/>
        </w:rPr>
      </w:pPr>
      <w:r w:rsidRPr="00DD4581">
        <w:rPr>
          <w:b/>
        </w:rPr>
        <w:t>Orientado a Temas:</w:t>
      </w:r>
    </w:p>
    <w:p w14:paraId="0CBAEEFD" w14:textId="77777777" w:rsidR="008A6D43" w:rsidRDefault="008A6D43" w:rsidP="008A6D43">
      <w:pPr>
        <w:pStyle w:val="ListParagraph"/>
        <w:ind w:left="1440"/>
      </w:pPr>
      <w:r>
        <w:t>Está orientado hacia los procesos de negocio básicos de la institución y las entidades que en ellos intervienen. Centrándose en obtener únicamente los datos asociados a estos procesos a partir del entorno operacional.</w:t>
      </w:r>
    </w:p>
    <w:p w14:paraId="7A6F0C31" w14:textId="77777777" w:rsidR="008A6D43" w:rsidRPr="00DD4581" w:rsidRDefault="008A6D43" w:rsidP="008A6D43">
      <w:pPr>
        <w:pStyle w:val="ListParagraph"/>
        <w:numPr>
          <w:ilvl w:val="0"/>
          <w:numId w:val="21"/>
        </w:numPr>
        <w:rPr>
          <w:b/>
        </w:rPr>
      </w:pPr>
      <w:r w:rsidRPr="00DD4581">
        <w:rPr>
          <w:b/>
        </w:rPr>
        <w:t>Integrado:</w:t>
      </w:r>
    </w:p>
    <w:p w14:paraId="11339B0E" w14:textId="77777777" w:rsidR="008A6D43" w:rsidRDefault="008A6D43" w:rsidP="008A6D43">
      <w:pPr>
        <w:pStyle w:val="ListParagraph"/>
        <w:ind w:left="1440"/>
      </w:pPr>
      <w:r>
        <w:t>Las diferentes fuentes de datos se encuentran integradas y almacenadas en un mismo repositorio, por lo que la inconsistencia existente en los sistemas operacionales debe ser eliminada.</w:t>
      </w:r>
    </w:p>
    <w:p w14:paraId="03D02741" w14:textId="77777777" w:rsidR="008A6D43" w:rsidRPr="00DD4581" w:rsidRDefault="008A6D43" w:rsidP="008A6D43">
      <w:pPr>
        <w:pStyle w:val="ListParagraph"/>
        <w:numPr>
          <w:ilvl w:val="0"/>
          <w:numId w:val="21"/>
        </w:numPr>
        <w:rPr>
          <w:b/>
        </w:rPr>
      </w:pPr>
      <w:r w:rsidRPr="00DD4581">
        <w:rPr>
          <w:b/>
        </w:rPr>
        <w:t>Variable en el Tiempo:</w:t>
      </w:r>
    </w:p>
    <w:p w14:paraId="637EA0CF" w14:textId="77777777" w:rsidR="008A6D43" w:rsidRDefault="008A6D43" w:rsidP="008A6D43">
      <w:pPr>
        <w:pStyle w:val="ListParagraph"/>
        <w:ind w:left="1440"/>
      </w:pPr>
      <w:r>
        <w:t>Los datos almacenados se enfocan en un período de estudio, y son extraídos y archivados desde los sistemas operacionales, lo que los hace históricos, Al modificarse este período, los datos anteriores se mantienen, con el fin de hacer comparaciones y generar conocimiento.</w:t>
      </w:r>
    </w:p>
    <w:p w14:paraId="0BEC07E2" w14:textId="77777777" w:rsidR="008A6D43" w:rsidRPr="00DD4581" w:rsidRDefault="008A6D43" w:rsidP="008A6D43">
      <w:pPr>
        <w:pStyle w:val="ListParagraph"/>
        <w:numPr>
          <w:ilvl w:val="0"/>
          <w:numId w:val="21"/>
        </w:numPr>
        <w:rPr>
          <w:b/>
        </w:rPr>
      </w:pPr>
      <w:r w:rsidRPr="00DD4581">
        <w:rPr>
          <w:b/>
        </w:rPr>
        <w:t>No volátil:</w:t>
      </w:r>
    </w:p>
    <w:p w14:paraId="78F7250B" w14:textId="77777777" w:rsidR="008A6D43" w:rsidRDefault="008A6D43" w:rsidP="008A6D43">
      <w:pPr>
        <w:pStyle w:val="ListParagraph"/>
        <w:ind w:left="1440"/>
      </w:pPr>
      <w:r>
        <w:t xml:space="preserve">La información almacenada es permanente, es decir, no modificable. A diferencia de un sistema operacional, donde se realizan tareas de lectura, inserción y modificación de forma regular, en un almacén de datos solo se realiza una operación de carga que inserta múltiples datos y posteriormente </w:t>
      </w:r>
      <w:r>
        <w:lastRenderedPageBreak/>
        <w:t>se realizan operaciones de lectura, con la finalidad de realizar análisis y estudios.</w:t>
      </w:r>
    </w:p>
    <w:p w14:paraId="3C54FCD3" w14:textId="77777777" w:rsidR="008A6D43" w:rsidRPr="00DD4581" w:rsidRDefault="008A6D43" w:rsidP="008A6D43">
      <w:pPr>
        <w:pStyle w:val="ListParagraph"/>
        <w:numPr>
          <w:ilvl w:val="0"/>
          <w:numId w:val="15"/>
        </w:numPr>
        <w:rPr>
          <w:b/>
        </w:rPr>
      </w:pPr>
      <w:r w:rsidRPr="00DD4581">
        <w:rPr>
          <w:b/>
        </w:rPr>
        <w:t>Objetivos de un Almacén de Datos</w:t>
      </w:r>
    </w:p>
    <w:p w14:paraId="2373FECD" w14:textId="77777777" w:rsidR="008049BF" w:rsidRDefault="008049BF" w:rsidP="008049BF">
      <w:pPr>
        <w:ind w:left="360"/>
      </w:pPr>
      <w:r>
        <w:t>Los principales objetivos asociados a un almacén de datos son los siguientes:</w:t>
      </w:r>
    </w:p>
    <w:p w14:paraId="3402B146" w14:textId="77777777" w:rsidR="008049BF" w:rsidRDefault="008049BF" w:rsidP="008049BF">
      <w:pPr>
        <w:pStyle w:val="ListParagraph"/>
        <w:numPr>
          <w:ilvl w:val="0"/>
          <w:numId w:val="22"/>
        </w:numPr>
      </w:pPr>
      <w:r>
        <w:t>Reunir y consolidar las bases de datos que se mantienen en los diferentes departamentos o áreas funcionales de una institución.</w:t>
      </w:r>
    </w:p>
    <w:p w14:paraId="6657AA1C" w14:textId="77777777" w:rsidR="008049BF" w:rsidRDefault="008049BF" w:rsidP="008049BF">
      <w:pPr>
        <w:pStyle w:val="ListParagraph"/>
        <w:numPr>
          <w:ilvl w:val="0"/>
          <w:numId w:val="22"/>
        </w:numPr>
      </w:pPr>
      <w:r>
        <w:t>Dar soporte a las necesidades cambiantes que se presentan en el negocio, y así planear mejor las conductas y actividades a realizar.</w:t>
      </w:r>
    </w:p>
    <w:p w14:paraId="4C25F2A7" w14:textId="77777777" w:rsidR="008049BF" w:rsidRDefault="008049BF" w:rsidP="008049BF">
      <w:pPr>
        <w:pStyle w:val="ListParagraph"/>
        <w:numPr>
          <w:ilvl w:val="0"/>
          <w:numId w:val="22"/>
        </w:numPr>
      </w:pPr>
      <w:r>
        <w:t>Mejorar la productividad de las organizaciones a partir de los estudios realizados con la información almacenada en el almacén de datos.</w:t>
      </w:r>
    </w:p>
    <w:p w14:paraId="66DABB85" w14:textId="77777777" w:rsidR="008049BF" w:rsidRDefault="008049BF" w:rsidP="008049BF">
      <w:pPr>
        <w:pStyle w:val="ListParagraph"/>
        <w:numPr>
          <w:ilvl w:val="0"/>
          <w:numId w:val="22"/>
        </w:numPr>
      </w:pPr>
      <w:r>
        <w:t>Asegurar la calidad y eficiencia de las decisiones tomadas en las organizaciones.</w:t>
      </w:r>
    </w:p>
    <w:p w14:paraId="7058C8C3" w14:textId="77777777" w:rsidR="008049BF" w:rsidRDefault="008049BF" w:rsidP="008049BF">
      <w:pPr>
        <w:pStyle w:val="ListParagraph"/>
        <w:numPr>
          <w:ilvl w:val="0"/>
          <w:numId w:val="22"/>
        </w:numPr>
      </w:pPr>
      <w:r>
        <w:t>Permitir un acceso fácil y flexible a la información. Para ello se hace uso de un modelo dimensional en el que se adopta un esquema de representación.</w:t>
      </w:r>
    </w:p>
    <w:p w14:paraId="191ACCD0" w14:textId="77777777" w:rsidR="000746EA" w:rsidRPr="00DD4581" w:rsidRDefault="000746EA" w:rsidP="000746EA">
      <w:pPr>
        <w:pStyle w:val="ListParagraph"/>
        <w:numPr>
          <w:ilvl w:val="0"/>
          <w:numId w:val="15"/>
        </w:numPr>
        <w:rPr>
          <w:b/>
        </w:rPr>
      </w:pPr>
      <w:r w:rsidRPr="00DD4581">
        <w:rPr>
          <w:b/>
        </w:rPr>
        <w:t>Modelo Dimensional</w:t>
      </w:r>
    </w:p>
    <w:p w14:paraId="343017A9" w14:textId="77777777" w:rsidR="000746EA" w:rsidRDefault="000746EA" w:rsidP="000746EA">
      <w:pPr>
        <w:ind w:left="360"/>
      </w:pPr>
      <w:r w:rsidRPr="000746EA">
        <w:rPr>
          <w:lang w:val="es-ES"/>
        </w:rPr>
        <w:t xml:space="preserve">Según </w:t>
      </w:r>
      <w:sdt>
        <w:sdtPr>
          <w:id w:val="-1904982965"/>
          <w:citation/>
        </w:sdtPr>
        <w:sdtContent>
          <w:r w:rsidR="00120E5A">
            <w:fldChar w:fldCharType="begin"/>
          </w:r>
          <w:r w:rsidRPr="000746EA">
            <w:rPr>
              <w:lang w:val="es-ES"/>
            </w:rPr>
            <w:instrText xml:space="preserve">CITATION Kim02 \t  \l 8202 </w:instrText>
          </w:r>
          <w:r w:rsidR="00120E5A">
            <w:fldChar w:fldCharType="separate"/>
          </w:r>
          <w:r w:rsidRPr="000746EA">
            <w:rPr>
              <w:noProof/>
              <w:lang w:val="es-ES"/>
            </w:rPr>
            <w:t>(Kimball &amp; Ross, 2002)</w:t>
          </w:r>
          <w:r w:rsidR="00120E5A">
            <w:fldChar w:fldCharType="end"/>
          </w:r>
        </w:sdtContent>
      </w:sdt>
      <w:r>
        <w:t>, es un método para el diseño lógico de un almacén de datos. Se basa en tener los datos organizados en torno a hechos que son descritos con precisión en mayor o menor nivel de detalle por un conjunto de tablas dimensión. Los conceptos básicos asociados a un modelo dimensional son presentados a continuación:</w:t>
      </w:r>
    </w:p>
    <w:p w14:paraId="34088EE7" w14:textId="77777777" w:rsidR="000746EA" w:rsidRPr="00DD4581" w:rsidRDefault="00BB75A9" w:rsidP="000746EA">
      <w:pPr>
        <w:pStyle w:val="ListParagraph"/>
        <w:numPr>
          <w:ilvl w:val="0"/>
          <w:numId w:val="21"/>
        </w:numPr>
        <w:rPr>
          <w:b/>
          <w:lang w:val="es-ES"/>
        </w:rPr>
      </w:pPr>
      <w:r w:rsidRPr="00DD4581">
        <w:rPr>
          <w:b/>
          <w:lang w:val="es-ES"/>
        </w:rPr>
        <w:t>Dimensión:</w:t>
      </w:r>
    </w:p>
    <w:p w14:paraId="475F0BF5" w14:textId="77777777" w:rsidR="00BB75A9" w:rsidRDefault="00BB75A9" w:rsidP="00BB75A9">
      <w:pPr>
        <w:pStyle w:val="ListParagraph"/>
        <w:ind w:left="1440"/>
        <w:rPr>
          <w:lang w:val="es-ES"/>
        </w:rPr>
      </w:pPr>
      <w:r>
        <w:rPr>
          <w:lang w:val="es-ES"/>
        </w:rPr>
        <w:t>Representa las diferentes formas de visualizar la información que se encuentra asociada a un hecho de acuerdo al nivel de detalle utilizado. Se represen</w:t>
      </w:r>
      <w:r w:rsidR="00253B4C">
        <w:rPr>
          <w:lang w:val="es-ES"/>
        </w:rPr>
        <w:t>t</w:t>
      </w:r>
      <w:r>
        <w:rPr>
          <w:lang w:val="es-ES"/>
        </w:rPr>
        <w:t>a físicamente con una Tabla Dimensión (ver</w:t>
      </w:r>
      <w:r w:rsidR="007C0E9F">
        <w:rPr>
          <w:lang w:val="es-ES"/>
        </w:rPr>
        <w:t xml:space="preserve"> </w:t>
      </w:r>
      <w:r w:rsidR="00120E5A">
        <w:rPr>
          <w:lang w:val="es-ES"/>
        </w:rPr>
        <w:fldChar w:fldCharType="begin"/>
      </w:r>
      <w:r w:rsidR="007C0E9F">
        <w:rPr>
          <w:lang w:val="es-ES"/>
        </w:rPr>
        <w:instrText xml:space="preserve"> REF _Ref506752936 \h </w:instrText>
      </w:r>
      <w:r w:rsidR="00120E5A">
        <w:rPr>
          <w:lang w:val="es-ES"/>
        </w:rPr>
      </w:r>
      <w:r w:rsidR="00120E5A">
        <w:rPr>
          <w:lang w:val="es-ES"/>
        </w:rPr>
        <w:fldChar w:fldCharType="separate"/>
      </w:r>
      <w:r w:rsidR="00283A42">
        <w:t xml:space="preserve">Ilustración </w:t>
      </w:r>
      <w:r w:rsidR="00283A42">
        <w:rPr>
          <w:noProof/>
        </w:rPr>
        <w:t>12</w:t>
      </w:r>
      <w:r w:rsidR="00120E5A">
        <w:rPr>
          <w:lang w:val="es-ES"/>
        </w:rPr>
        <w:fldChar w:fldCharType="end"/>
      </w:r>
      <w:r>
        <w:rPr>
          <w:lang w:val="es-ES"/>
        </w:rPr>
        <w:t>) que se encuentra compuesta por una clave primaria y un conjunto de atributos descriptivos que permiten dar sentido a lo almacenado. Algunos tipos de tabla dimensión son: dimensión conformada, dimensión degenerada, dimensión role-</w:t>
      </w:r>
      <w:proofErr w:type="spellStart"/>
      <w:r>
        <w:rPr>
          <w:lang w:val="es-ES"/>
        </w:rPr>
        <w:t>playing</w:t>
      </w:r>
      <w:proofErr w:type="spellEnd"/>
      <w:r>
        <w:rPr>
          <w:lang w:val="es-ES"/>
        </w:rPr>
        <w:t>, entre otros.</w:t>
      </w:r>
    </w:p>
    <w:p w14:paraId="245AA041" w14:textId="77777777" w:rsidR="007C0E9F" w:rsidRDefault="007C0E9F" w:rsidP="007C0E9F">
      <w:pPr>
        <w:pStyle w:val="ListParagraph"/>
        <w:keepNext/>
        <w:ind w:left="1440"/>
      </w:pPr>
      <w:r>
        <w:rPr>
          <w:noProof/>
          <w:lang w:eastAsia="es-VE"/>
        </w:rPr>
        <w:drawing>
          <wp:inline distT="0" distB="0" distL="0" distR="0" wp14:anchorId="18EF6060" wp14:editId="32510D21">
            <wp:extent cx="4483722" cy="1066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mensió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3722" cy="1066800"/>
                    </a:xfrm>
                    <a:prstGeom prst="rect">
                      <a:avLst/>
                    </a:prstGeom>
                  </pic:spPr>
                </pic:pic>
              </a:graphicData>
            </a:graphic>
          </wp:inline>
        </w:drawing>
      </w:r>
    </w:p>
    <w:p w14:paraId="43C2A6D1" w14:textId="77777777" w:rsidR="007C0E9F" w:rsidRDefault="007C0E9F" w:rsidP="007C0E9F">
      <w:pPr>
        <w:pStyle w:val="Caption"/>
      </w:pPr>
      <w:bookmarkStart w:id="74" w:name="_Ref506752936"/>
      <w:bookmarkStart w:id="75" w:name="_Toc513444134"/>
      <w:r>
        <w:t xml:space="preserve">Ilustración </w:t>
      </w:r>
      <w:r w:rsidR="00120E5A">
        <w:fldChar w:fldCharType="begin"/>
      </w:r>
      <w:r>
        <w:instrText xml:space="preserve"> SEQ Ilustración \* ARABIC </w:instrText>
      </w:r>
      <w:r w:rsidR="00120E5A">
        <w:fldChar w:fldCharType="separate"/>
      </w:r>
      <w:r w:rsidR="00283A42">
        <w:rPr>
          <w:noProof/>
        </w:rPr>
        <w:t>12</w:t>
      </w:r>
      <w:r w:rsidR="00120E5A">
        <w:fldChar w:fldCharType="end"/>
      </w:r>
      <w:bookmarkEnd w:id="74"/>
      <w:r>
        <w:t xml:space="preserve"> - Tabla Dimensión</w:t>
      </w:r>
      <w:bookmarkEnd w:id="75"/>
    </w:p>
    <w:p w14:paraId="1D868B86" w14:textId="77777777" w:rsidR="001216FE" w:rsidRDefault="001216FE" w:rsidP="001216FE"/>
    <w:p w14:paraId="4DA36739" w14:textId="77777777" w:rsidR="001216FE" w:rsidRPr="001216FE" w:rsidRDefault="001216FE" w:rsidP="001216FE"/>
    <w:p w14:paraId="10BBE3DB" w14:textId="77777777" w:rsidR="00BB75A9" w:rsidRPr="00DD4581" w:rsidRDefault="00BB75A9" w:rsidP="00BB75A9">
      <w:pPr>
        <w:pStyle w:val="ListParagraph"/>
        <w:numPr>
          <w:ilvl w:val="0"/>
          <w:numId w:val="21"/>
        </w:numPr>
        <w:rPr>
          <w:b/>
          <w:lang w:val="es-ES"/>
        </w:rPr>
      </w:pPr>
      <w:r w:rsidRPr="00DD4581">
        <w:rPr>
          <w:b/>
          <w:lang w:val="es-ES"/>
        </w:rPr>
        <w:lastRenderedPageBreak/>
        <w:t>Jerarquía:</w:t>
      </w:r>
    </w:p>
    <w:p w14:paraId="1320FC7D" w14:textId="77777777" w:rsidR="00BB75A9" w:rsidRDefault="00BB75A9" w:rsidP="00BB75A9">
      <w:pPr>
        <w:pStyle w:val="ListParagraph"/>
        <w:ind w:left="1440"/>
        <w:rPr>
          <w:lang w:val="es-ES"/>
        </w:rPr>
      </w:pPr>
      <w:r>
        <w:rPr>
          <w:lang w:val="es-ES"/>
        </w:rPr>
        <w:t>Es una relación en cascada de uno a muchos y está asociada a la ubicación de un atributo con respecto a otro. Puede representarse como un árbol (ver</w:t>
      </w:r>
      <w:r w:rsidR="007C28FE">
        <w:rPr>
          <w:lang w:val="es-ES"/>
        </w:rPr>
        <w:t xml:space="preserve"> </w:t>
      </w:r>
      <w:r w:rsidR="00120E5A">
        <w:rPr>
          <w:lang w:val="es-ES"/>
        </w:rPr>
        <w:fldChar w:fldCharType="begin"/>
      </w:r>
      <w:r w:rsidR="007C28FE">
        <w:rPr>
          <w:lang w:val="es-ES"/>
        </w:rPr>
        <w:instrText xml:space="preserve"> REF _Ref506753243 \h </w:instrText>
      </w:r>
      <w:r w:rsidR="00120E5A">
        <w:rPr>
          <w:lang w:val="es-ES"/>
        </w:rPr>
      </w:r>
      <w:r w:rsidR="00120E5A">
        <w:rPr>
          <w:lang w:val="es-ES"/>
        </w:rPr>
        <w:fldChar w:fldCharType="separate"/>
      </w:r>
      <w:r w:rsidR="00283A42">
        <w:t xml:space="preserve">Ilustración </w:t>
      </w:r>
      <w:r w:rsidR="00283A42">
        <w:rPr>
          <w:noProof/>
        </w:rPr>
        <w:t>13</w:t>
      </w:r>
      <w:r w:rsidR="00120E5A">
        <w:rPr>
          <w:lang w:val="es-ES"/>
        </w:rPr>
        <w:fldChar w:fldCharType="end"/>
      </w:r>
      <w:r>
        <w:rPr>
          <w:lang w:val="es-ES"/>
        </w:rPr>
        <w:t xml:space="preserve">) en el que la raíz es nivel mayor que aporta menor detalle y las hojas son el menor nivel y aportan más </w:t>
      </w:r>
      <w:r w:rsidRPr="00BB75A9">
        <w:rPr>
          <w:lang w:val="es-ES"/>
        </w:rPr>
        <w:t xml:space="preserve">detalle </w:t>
      </w:r>
      <w:sdt>
        <w:sdtPr>
          <w:rPr>
            <w:lang w:val="es-ES"/>
          </w:rPr>
          <w:id w:val="1262875930"/>
          <w:citation/>
        </w:sdtPr>
        <w:sdtContent>
          <w:r w:rsidR="00120E5A" w:rsidRPr="00BB75A9">
            <w:rPr>
              <w:lang w:val="es-ES"/>
            </w:rPr>
            <w:fldChar w:fldCharType="begin"/>
          </w:r>
          <w:r w:rsidRPr="00BB75A9">
            <w:instrText xml:space="preserve">CITATION Kim02 \t  \l 8202 </w:instrText>
          </w:r>
          <w:r w:rsidR="00120E5A" w:rsidRPr="00BB75A9">
            <w:rPr>
              <w:lang w:val="es-ES"/>
            </w:rPr>
            <w:fldChar w:fldCharType="separate"/>
          </w:r>
          <w:r w:rsidRPr="00BB75A9">
            <w:rPr>
              <w:noProof/>
            </w:rPr>
            <w:t>(Kimball &amp; Ross, 2002)</w:t>
          </w:r>
          <w:r w:rsidR="00120E5A" w:rsidRPr="00BB75A9">
            <w:rPr>
              <w:lang w:val="es-ES"/>
            </w:rPr>
            <w:fldChar w:fldCharType="end"/>
          </w:r>
        </w:sdtContent>
      </w:sdt>
      <w:r>
        <w:rPr>
          <w:lang w:val="es-ES"/>
        </w:rPr>
        <w:t>.</w:t>
      </w:r>
    </w:p>
    <w:p w14:paraId="7382F62A" w14:textId="77777777" w:rsidR="007C28FE" w:rsidRDefault="007C28FE" w:rsidP="007C28FE">
      <w:pPr>
        <w:pStyle w:val="ListParagraph"/>
        <w:keepNext/>
        <w:ind w:left="1440"/>
        <w:jc w:val="center"/>
      </w:pPr>
      <w:r>
        <w:rPr>
          <w:noProof/>
          <w:lang w:eastAsia="es-VE"/>
        </w:rPr>
        <w:drawing>
          <wp:inline distT="0" distB="0" distL="0" distR="0" wp14:anchorId="6A71850D" wp14:editId="200A2A4D">
            <wp:extent cx="2552700" cy="128010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rarquí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6243" cy="1281881"/>
                    </a:xfrm>
                    <a:prstGeom prst="rect">
                      <a:avLst/>
                    </a:prstGeom>
                  </pic:spPr>
                </pic:pic>
              </a:graphicData>
            </a:graphic>
          </wp:inline>
        </w:drawing>
      </w:r>
    </w:p>
    <w:p w14:paraId="022A904A" w14:textId="77777777" w:rsidR="007C28FE" w:rsidRDefault="007C28FE" w:rsidP="007C28FE">
      <w:pPr>
        <w:pStyle w:val="Caption"/>
        <w:ind w:left="720"/>
        <w:rPr>
          <w:lang w:val="es-ES"/>
        </w:rPr>
      </w:pPr>
      <w:bookmarkStart w:id="76" w:name="_Ref506753243"/>
      <w:bookmarkStart w:id="77" w:name="_Toc513444135"/>
      <w:r>
        <w:t xml:space="preserve">Ilustración </w:t>
      </w:r>
      <w:r w:rsidR="00120E5A">
        <w:fldChar w:fldCharType="begin"/>
      </w:r>
      <w:r>
        <w:instrText xml:space="preserve"> SEQ Ilustración \* ARABIC </w:instrText>
      </w:r>
      <w:r w:rsidR="00120E5A">
        <w:fldChar w:fldCharType="separate"/>
      </w:r>
      <w:r w:rsidR="00283A42">
        <w:rPr>
          <w:noProof/>
        </w:rPr>
        <w:t>13</w:t>
      </w:r>
      <w:r w:rsidR="00120E5A">
        <w:fldChar w:fldCharType="end"/>
      </w:r>
      <w:bookmarkEnd w:id="76"/>
      <w:r>
        <w:t xml:space="preserve"> - Jerarquía</w:t>
      </w:r>
      <w:bookmarkEnd w:id="77"/>
    </w:p>
    <w:p w14:paraId="35EE1112" w14:textId="77777777" w:rsidR="00BB75A9" w:rsidRPr="00DD4581" w:rsidRDefault="00BB75A9" w:rsidP="00BB75A9">
      <w:pPr>
        <w:pStyle w:val="ListParagraph"/>
        <w:numPr>
          <w:ilvl w:val="0"/>
          <w:numId w:val="21"/>
        </w:numPr>
        <w:rPr>
          <w:b/>
          <w:lang w:val="es-ES"/>
        </w:rPr>
      </w:pPr>
      <w:r w:rsidRPr="00DD4581">
        <w:rPr>
          <w:b/>
          <w:lang w:val="es-ES"/>
        </w:rPr>
        <w:t>Granularidad:</w:t>
      </w:r>
    </w:p>
    <w:p w14:paraId="09119D23" w14:textId="77777777" w:rsidR="00BB75A9" w:rsidRDefault="00BB75A9" w:rsidP="00BB75A9">
      <w:pPr>
        <w:pStyle w:val="ListParagraph"/>
        <w:ind w:left="1440"/>
        <w:rPr>
          <w:lang w:val="es-ES"/>
        </w:rPr>
      </w:pPr>
      <w:r>
        <w:rPr>
          <w:lang w:val="es-ES"/>
        </w:rPr>
        <w:t>Se refiere al nivel de detalle de los datos dentro del almacén de datos. A mayor nivel de granularidad se tiene menos detalle de los datos y a menor nivel de granularidad se tiene mayor detalle (ver</w:t>
      </w:r>
      <w:r w:rsidR="00123A3D">
        <w:rPr>
          <w:lang w:val="es-ES"/>
        </w:rPr>
        <w:t xml:space="preserve"> </w:t>
      </w:r>
      <w:r w:rsidR="00120E5A">
        <w:rPr>
          <w:lang w:val="es-ES"/>
        </w:rPr>
        <w:fldChar w:fldCharType="begin"/>
      </w:r>
      <w:r w:rsidR="00123A3D">
        <w:rPr>
          <w:lang w:val="es-ES"/>
        </w:rPr>
        <w:instrText xml:space="preserve"> REF _Ref506753588 \h </w:instrText>
      </w:r>
      <w:r w:rsidR="00120E5A">
        <w:rPr>
          <w:lang w:val="es-ES"/>
        </w:rPr>
      </w:r>
      <w:r w:rsidR="00120E5A">
        <w:rPr>
          <w:lang w:val="es-ES"/>
        </w:rPr>
        <w:fldChar w:fldCharType="separate"/>
      </w:r>
      <w:r w:rsidR="00283A42">
        <w:t xml:space="preserve">Ilustración </w:t>
      </w:r>
      <w:r w:rsidR="00283A42">
        <w:rPr>
          <w:noProof/>
        </w:rPr>
        <w:t>14</w:t>
      </w:r>
      <w:r w:rsidR="00120E5A">
        <w:rPr>
          <w:lang w:val="es-ES"/>
        </w:rPr>
        <w:fldChar w:fldCharType="end"/>
      </w:r>
      <w:r>
        <w:rPr>
          <w:lang w:val="es-ES"/>
        </w:rPr>
        <w:t>).</w:t>
      </w:r>
    </w:p>
    <w:p w14:paraId="03C5F7AC" w14:textId="77777777" w:rsidR="00123A3D" w:rsidRDefault="00123A3D" w:rsidP="00123A3D">
      <w:pPr>
        <w:pStyle w:val="ListParagraph"/>
        <w:keepNext/>
        <w:ind w:left="1440"/>
        <w:jc w:val="center"/>
      </w:pPr>
      <w:r>
        <w:rPr>
          <w:noProof/>
          <w:lang w:eastAsia="es-VE"/>
        </w:rPr>
        <w:drawing>
          <wp:inline distT="0" distB="0" distL="0" distR="0" wp14:anchorId="41059900" wp14:editId="0ECB645A">
            <wp:extent cx="2309334" cy="11906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nularida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26559" cy="1199505"/>
                    </a:xfrm>
                    <a:prstGeom prst="rect">
                      <a:avLst/>
                    </a:prstGeom>
                  </pic:spPr>
                </pic:pic>
              </a:graphicData>
            </a:graphic>
          </wp:inline>
        </w:drawing>
      </w:r>
    </w:p>
    <w:p w14:paraId="5CBB3E8D" w14:textId="77777777" w:rsidR="00123A3D" w:rsidRDefault="00123A3D" w:rsidP="00123A3D">
      <w:pPr>
        <w:pStyle w:val="Caption"/>
        <w:ind w:left="1080"/>
      </w:pPr>
      <w:bookmarkStart w:id="78" w:name="_Ref506753588"/>
      <w:bookmarkStart w:id="79" w:name="_Toc513444136"/>
      <w:r>
        <w:t xml:space="preserve">Ilustración </w:t>
      </w:r>
      <w:r w:rsidR="00120E5A">
        <w:fldChar w:fldCharType="begin"/>
      </w:r>
      <w:r>
        <w:instrText xml:space="preserve"> SEQ Ilustración \* ARABIC </w:instrText>
      </w:r>
      <w:r w:rsidR="00120E5A">
        <w:fldChar w:fldCharType="separate"/>
      </w:r>
      <w:r w:rsidR="00283A42">
        <w:rPr>
          <w:noProof/>
        </w:rPr>
        <w:t>14</w:t>
      </w:r>
      <w:r w:rsidR="00120E5A">
        <w:fldChar w:fldCharType="end"/>
      </w:r>
      <w:bookmarkEnd w:id="78"/>
      <w:r>
        <w:t xml:space="preserve"> – Granularidad</w:t>
      </w:r>
      <w:bookmarkEnd w:id="79"/>
    </w:p>
    <w:p w14:paraId="165B827D" w14:textId="77777777" w:rsidR="00BB75A9" w:rsidRPr="00DD4581" w:rsidRDefault="00BB75A9" w:rsidP="00BB75A9">
      <w:pPr>
        <w:pStyle w:val="ListParagraph"/>
        <w:numPr>
          <w:ilvl w:val="0"/>
          <w:numId w:val="21"/>
        </w:numPr>
        <w:rPr>
          <w:b/>
          <w:lang w:val="es-ES"/>
        </w:rPr>
      </w:pPr>
      <w:r w:rsidRPr="00DD4581">
        <w:rPr>
          <w:b/>
          <w:lang w:val="es-ES"/>
        </w:rPr>
        <w:t>Hecho:</w:t>
      </w:r>
    </w:p>
    <w:p w14:paraId="4FA9B207" w14:textId="77777777" w:rsidR="00BB75A9" w:rsidRDefault="00BB75A9" w:rsidP="00BB75A9">
      <w:pPr>
        <w:pStyle w:val="ListParagraph"/>
        <w:ind w:left="1440"/>
        <w:rPr>
          <w:lang w:val="es-ES"/>
        </w:rPr>
      </w:pPr>
      <w:r>
        <w:rPr>
          <w:lang w:val="es-ES"/>
        </w:rPr>
        <w:t>Es una medición del negocio distinta a un atributo, tiene carácter dinámico con el fin de realizar estudio. Físicamente se representan dentro de un Tabla de Hechos (ver</w:t>
      </w:r>
      <w:r w:rsidR="00C85111">
        <w:rPr>
          <w:lang w:val="es-ES"/>
        </w:rPr>
        <w:t xml:space="preserve"> </w:t>
      </w:r>
      <w:r w:rsidR="00120E5A">
        <w:rPr>
          <w:lang w:val="es-ES"/>
        </w:rPr>
        <w:fldChar w:fldCharType="begin"/>
      </w:r>
      <w:r w:rsidR="00C85111">
        <w:rPr>
          <w:lang w:val="es-ES"/>
        </w:rPr>
        <w:instrText xml:space="preserve"> REF _Ref506753912 \h </w:instrText>
      </w:r>
      <w:r w:rsidR="00120E5A">
        <w:rPr>
          <w:lang w:val="es-ES"/>
        </w:rPr>
      </w:r>
      <w:r w:rsidR="00120E5A">
        <w:rPr>
          <w:lang w:val="es-ES"/>
        </w:rPr>
        <w:fldChar w:fldCharType="separate"/>
      </w:r>
      <w:r w:rsidR="00283A42">
        <w:t xml:space="preserve">Ilustración </w:t>
      </w:r>
      <w:r w:rsidR="00283A42">
        <w:rPr>
          <w:noProof/>
        </w:rPr>
        <w:t>15</w:t>
      </w:r>
      <w:r w:rsidR="00120E5A">
        <w:rPr>
          <w:lang w:val="es-ES"/>
        </w:rPr>
        <w:fldChar w:fldCharType="end"/>
      </w:r>
      <w:r>
        <w:rPr>
          <w:lang w:val="es-ES"/>
        </w:rPr>
        <w:t xml:space="preserve">), que es el centro del modelo y es una relación </w:t>
      </w:r>
      <w:proofErr w:type="spellStart"/>
      <w:r>
        <w:rPr>
          <w:lang w:val="es-ES"/>
        </w:rPr>
        <w:t>multiclave</w:t>
      </w:r>
      <w:proofErr w:type="spellEnd"/>
      <w:r>
        <w:rPr>
          <w:lang w:val="es-ES"/>
        </w:rPr>
        <w:t xml:space="preserve"> en la que cada una de las claves referenciadas está relacionada con una dimensión y la unión de </w:t>
      </w:r>
      <w:proofErr w:type="gramStart"/>
      <w:r>
        <w:rPr>
          <w:lang w:val="es-ES"/>
        </w:rPr>
        <w:t>las mismas</w:t>
      </w:r>
      <w:proofErr w:type="gramEnd"/>
      <w:r>
        <w:rPr>
          <w:lang w:val="es-ES"/>
        </w:rPr>
        <w:t xml:space="preserve"> compone la clave primaria de la tabla. Algunos tipos de tablas de hechos son: transaccional, de foto acumulada, de foto periódica, entre otros.</w:t>
      </w:r>
    </w:p>
    <w:p w14:paraId="3C1F8E5C" w14:textId="77777777" w:rsidR="00C85111" w:rsidRDefault="00C85111" w:rsidP="00C85111">
      <w:pPr>
        <w:pStyle w:val="ListParagraph"/>
        <w:keepNext/>
        <w:ind w:left="1440"/>
        <w:jc w:val="center"/>
      </w:pPr>
      <w:r>
        <w:rPr>
          <w:noProof/>
          <w:lang w:eastAsia="es-VE"/>
        </w:rPr>
        <w:lastRenderedPageBreak/>
        <w:drawing>
          <wp:inline distT="0" distB="0" distL="0" distR="0" wp14:anchorId="2BD591E2" wp14:editId="3B4A65FD">
            <wp:extent cx="1124076" cy="12858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ch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40056" cy="1304155"/>
                    </a:xfrm>
                    <a:prstGeom prst="rect">
                      <a:avLst/>
                    </a:prstGeom>
                  </pic:spPr>
                </pic:pic>
              </a:graphicData>
            </a:graphic>
          </wp:inline>
        </w:drawing>
      </w:r>
    </w:p>
    <w:p w14:paraId="21A534C4" w14:textId="77777777" w:rsidR="00C85111" w:rsidRDefault="00C85111" w:rsidP="00C85111">
      <w:pPr>
        <w:pStyle w:val="Caption"/>
        <w:ind w:left="1440"/>
        <w:rPr>
          <w:lang w:val="es-ES"/>
        </w:rPr>
      </w:pPr>
      <w:bookmarkStart w:id="80" w:name="_Ref506753912"/>
      <w:bookmarkStart w:id="81" w:name="_Toc513444137"/>
      <w:r>
        <w:t xml:space="preserve">Ilustración </w:t>
      </w:r>
      <w:r w:rsidR="00120E5A">
        <w:fldChar w:fldCharType="begin"/>
      </w:r>
      <w:r>
        <w:instrText xml:space="preserve"> SEQ Ilustración \* ARABIC </w:instrText>
      </w:r>
      <w:r w:rsidR="00120E5A">
        <w:fldChar w:fldCharType="separate"/>
      </w:r>
      <w:r w:rsidR="00283A42">
        <w:rPr>
          <w:noProof/>
        </w:rPr>
        <w:t>15</w:t>
      </w:r>
      <w:r w:rsidR="00120E5A">
        <w:fldChar w:fldCharType="end"/>
      </w:r>
      <w:bookmarkEnd w:id="80"/>
      <w:r>
        <w:t xml:space="preserve"> - Tabla de Hechos</w:t>
      </w:r>
      <w:bookmarkEnd w:id="81"/>
    </w:p>
    <w:p w14:paraId="59E618C5" w14:textId="77777777" w:rsidR="00BB75A9" w:rsidRPr="00DD4581" w:rsidRDefault="00BB75A9" w:rsidP="00BB75A9">
      <w:pPr>
        <w:pStyle w:val="ListParagraph"/>
        <w:numPr>
          <w:ilvl w:val="0"/>
          <w:numId w:val="21"/>
        </w:numPr>
        <w:rPr>
          <w:b/>
          <w:lang w:val="es-ES"/>
        </w:rPr>
      </w:pPr>
      <w:r w:rsidRPr="00DD4581">
        <w:rPr>
          <w:b/>
          <w:lang w:val="es-ES"/>
        </w:rPr>
        <w:t>Esquema:</w:t>
      </w:r>
    </w:p>
    <w:p w14:paraId="6B51280A" w14:textId="77777777" w:rsidR="00253FF5" w:rsidRDefault="00BB75A9" w:rsidP="00253FF5">
      <w:pPr>
        <w:pStyle w:val="ListParagraph"/>
        <w:ind w:left="1440"/>
        <w:rPr>
          <w:lang w:val="es-ES"/>
        </w:rPr>
      </w:pPr>
      <w:r w:rsidRPr="00BB75A9">
        <w:rPr>
          <w:lang w:val="es-ES"/>
        </w:rPr>
        <w:t xml:space="preserve">Según </w:t>
      </w:r>
      <w:sdt>
        <w:sdtPr>
          <w:rPr>
            <w:lang w:val="es-ES"/>
          </w:rPr>
          <w:id w:val="1509175898"/>
          <w:citation/>
        </w:sdtPr>
        <w:sdtContent>
          <w:r w:rsidR="00120E5A">
            <w:rPr>
              <w:lang w:val="es-ES"/>
            </w:rPr>
            <w:fldChar w:fldCharType="begin"/>
          </w:r>
          <w:r w:rsidRPr="00BB75A9">
            <w:rPr>
              <w:lang w:val="es-ES"/>
            </w:rPr>
            <w:instrText xml:space="preserve">CITATION Kim02 \t  \l 8202 </w:instrText>
          </w:r>
          <w:r w:rsidR="00120E5A">
            <w:rPr>
              <w:lang w:val="es-ES"/>
            </w:rPr>
            <w:fldChar w:fldCharType="separate"/>
          </w:r>
          <w:r w:rsidRPr="00BB75A9">
            <w:rPr>
              <w:noProof/>
              <w:lang w:val="es-ES"/>
            </w:rPr>
            <w:t>(Kimball &amp; Ross, 2002)</w:t>
          </w:r>
          <w:r w:rsidR="00120E5A">
            <w:rPr>
              <w:lang w:val="es-ES"/>
            </w:rPr>
            <w:fldChar w:fldCharType="end"/>
          </w:r>
        </w:sdtContent>
      </w:sdt>
      <w:r>
        <w:rPr>
          <w:lang w:val="es-ES"/>
        </w:rPr>
        <w:t xml:space="preserve">, es la representación genérica de un modelo multidimensional en una base de datos relacional, donde una tabla de hechos está unida a varias dimensiones. Existen diferentes tipos de esquemas: </w:t>
      </w:r>
      <w:proofErr w:type="gramStart"/>
      <w:r>
        <w:rPr>
          <w:lang w:val="es-ES"/>
        </w:rPr>
        <w:t>el estrella</w:t>
      </w:r>
      <w:proofErr w:type="gramEnd"/>
      <w:r>
        <w:rPr>
          <w:lang w:val="es-ES"/>
        </w:rPr>
        <w:t xml:space="preserve"> en que las dimensiones están </w:t>
      </w:r>
      <w:proofErr w:type="spellStart"/>
      <w:r>
        <w:rPr>
          <w:lang w:val="es-ES"/>
        </w:rPr>
        <w:t>des-normalizadas</w:t>
      </w:r>
      <w:proofErr w:type="spellEnd"/>
      <w:r>
        <w:rPr>
          <w:lang w:val="es-ES"/>
        </w:rPr>
        <w:t xml:space="preserve">, el copo de nieve en que las dimensiones están en tercera forma normal y el esquema constelación que consiste en la unión de esquemas estrella y/o copo de </w:t>
      </w:r>
      <w:r w:rsidR="00253FF5">
        <w:rPr>
          <w:lang w:val="es-ES"/>
        </w:rPr>
        <w:t>nieve (ver</w:t>
      </w:r>
      <w:r w:rsidR="00C85111">
        <w:rPr>
          <w:lang w:val="es-ES"/>
        </w:rPr>
        <w:t xml:space="preserve"> </w:t>
      </w:r>
      <w:r w:rsidR="00120E5A">
        <w:rPr>
          <w:lang w:val="es-ES"/>
        </w:rPr>
        <w:fldChar w:fldCharType="begin"/>
      </w:r>
      <w:r w:rsidR="00C85111">
        <w:rPr>
          <w:lang w:val="es-ES"/>
        </w:rPr>
        <w:instrText xml:space="preserve"> REF _Ref506754239 \h </w:instrText>
      </w:r>
      <w:r w:rsidR="00120E5A">
        <w:rPr>
          <w:lang w:val="es-ES"/>
        </w:rPr>
      </w:r>
      <w:r w:rsidR="00120E5A">
        <w:rPr>
          <w:lang w:val="es-ES"/>
        </w:rPr>
        <w:fldChar w:fldCharType="separate"/>
      </w:r>
      <w:r w:rsidR="00283A42">
        <w:t xml:space="preserve">Ilustración </w:t>
      </w:r>
      <w:r w:rsidR="00283A42">
        <w:rPr>
          <w:noProof/>
        </w:rPr>
        <w:t>16</w:t>
      </w:r>
      <w:r w:rsidR="00120E5A">
        <w:rPr>
          <w:lang w:val="es-ES"/>
        </w:rPr>
        <w:fldChar w:fldCharType="end"/>
      </w:r>
      <w:r w:rsidR="00253FF5">
        <w:rPr>
          <w:lang w:val="es-ES"/>
        </w:rPr>
        <w:t>).</w:t>
      </w:r>
    </w:p>
    <w:p w14:paraId="2379E5BF" w14:textId="77777777" w:rsidR="00C85111" w:rsidRDefault="00C85111" w:rsidP="00C85111">
      <w:pPr>
        <w:pStyle w:val="ListParagraph"/>
        <w:keepNext/>
        <w:ind w:left="1440"/>
        <w:jc w:val="center"/>
      </w:pPr>
      <w:r>
        <w:rPr>
          <w:noProof/>
          <w:lang w:eastAsia="es-VE"/>
        </w:rPr>
        <w:drawing>
          <wp:inline distT="0" distB="0" distL="0" distR="0" wp14:anchorId="3037816A" wp14:editId="5C6C8590">
            <wp:extent cx="4255734" cy="2247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quema Estrell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65424" cy="2253018"/>
                    </a:xfrm>
                    <a:prstGeom prst="rect">
                      <a:avLst/>
                    </a:prstGeom>
                  </pic:spPr>
                </pic:pic>
              </a:graphicData>
            </a:graphic>
          </wp:inline>
        </w:drawing>
      </w:r>
    </w:p>
    <w:p w14:paraId="166F8943" w14:textId="77777777" w:rsidR="00C85111" w:rsidRDefault="00C85111" w:rsidP="00C85111">
      <w:pPr>
        <w:pStyle w:val="Caption"/>
        <w:ind w:left="1440"/>
        <w:rPr>
          <w:lang w:val="es-ES"/>
        </w:rPr>
      </w:pPr>
      <w:bookmarkStart w:id="82" w:name="_Ref506754239"/>
      <w:bookmarkStart w:id="83" w:name="_Toc513444138"/>
      <w:r>
        <w:t xml:space="preserve">Ilustración </w:t>
      </w:r>
      <w:r w:rsidR="00120E5A">
        <w:fldChar w:fldCharType="begin"/>
      </w:r>
      <w:r>
        <w:instrText xml:space="preserve"> SEQ Ilustración \* ARABIC </w:instrText>
      </w:r>
      <w:r w:rsidR="00120E5A">
        <w:fldChar w:fldCharType="separate"/>
      </w:r>
      <w:r w:rsidR="00283A42">
        <w:rPr>
          <w:noProof/>
        </w:rPr>
        <w:t>16</w:t>
      </w:r>
      <w:r w:rsidR="00120E5A">
        <w:fldChar w:fldCharType="end"/>
      </w:r>
      <w:bookmarkEnd w:id="82"/>
      <w:r>
        <w:t xml:space="preserve"> - Esquema Estrella</w:t>
      </w:r>
      <w:bookmarkEnd w:id="83"/>
    </w:p>
    <w:p w14:paraId="4FF17DA5" w14:textId="77777777" w:rsidR="00253FF5" w:rsidRPr="00DD4581" w:rsidRDefault="00253FF5" w:rsidP="00253FF5">
      <w:pPr>
        <w:pStyle w:val="ListParagraph"/>
        <w:numPr>
          <w:ilvl w:val="0"/>
          <w:numId w:val="13"/>
        </w:numPr>
        <w:rPr>
          <w:b/>
          <w:lang w:val="es-ES"/>
        </w:rPr>
      </w:pPr>
      <w:r w:rsidRPr="00DD4581">
        <w:rPr>
          <w:b/>
          <w:lang w:val="es-ES"/>
        </w:rPr>
        <w:t>Herramientas de Visualización</w:t>
      </w:r>
    </w:p>
    <w:p w14:paraId="7E6E0685" w14:textId="77777777" w:rsidR="00253FF5" w:rsidRDefault="00253FF5" w:rsidP="00253FF5">
      <w:pPr>
        <w:rPr>
          <w:lang w:val="es-ES"/>
        </w:rPr>
      </w:pPr>
      <w:r>
        <w:rPr>
          <w:lang w:val="es-ES"/>
        </w:rPr>
        <w:t xml:space="preserve">Se trata de herramientas que tienen el objetivo de asistir en el análisis y la presentación de los datos. Según </w:t>
      </w:r>
      <w:sdt>
        <w:sdtPr>
          <w:rPr>
            <w:lang w:val="es-ES"/>
          </w:rPr>
          <w:id w:val="-409473942"/>
          <w:citation/>
        </w:sdtPr>
        <w:sdtContent>
          <w:r w:rsidR="00120E5A">
            <w:rPr>
              <w:lang w:val="es-ES"/>
            </w:rPr>
            <w:fldChar w:fldCharType="begin"/>
          </w:r>
          <w:r>
            <w:instrText xml:space="preserve"> CITATION Can07 \l 8202 </w:instrText>
          </w:r>
          <w:r w:rsidR="00120E5A">
            <w:rPr>
              <w:lang w:val="es-ES"/>
            </w:rPr>
            <w:fldChar w:fldCharType="separate"/>
          </w:r>
          <w:r>
            <w:rPr>
              <w:noProof/>
            </w:rPr>
            <w:t>(Cano, 2007)</w:t>
          </w:r>
          <w:r w:rsidR="00120E5A">
            <w:rPr>
              <w:lang w:val="es-ES"/>
            </w:rPr>
            <w:fldChar w:fldCharType="end"/>
          </w:r>
        </w:sdtContent>
      </w:sdt>
      <w:r>
        <w:rPr>
          <w:lang w:val="es-ES"/>
        </w:rPr>
        <w:t>, estas herramientas deben tener los siguientes componentes:</w:t>
      </w:r>
    </w:p>
    <w:p w14:paraId="5DFD0584" w14:textId="77777777" w:rsidR="00253FF5" w:rsidRPr="00DD4581" w:rsidRDefault="00253FF5" w:rsidP="00253FF5">
      <w:pPr>
        <w:pStyle w:val="ListParagraph"/>
        <w:numPr>
          <w:ilvl w:val="0"/>
          <w:numId w:val="15"/>
        </w:numPr>
        <w:rPr>
          <w:b/>
          <w:lang w:val="es-ES"/>
        </w:rPr>
      </w:pPr>
      <w:r w:rsidRPr="00DD4581">
        <w:rPr>
          <w:b/>
          <w:lang w:val="es-ES"/>
        </w:rPr>
        <w:t>Herramientas de usuario final de consultas e informes</w:t>
      </w:r>
    </w:p>
    <w:p w14:paraId="4EC973B1" w14:textId="77777777" w:rsidR="00253FF5" w:rsidRDefault="00253FF5" w:rsidP="00253FF5">
      <w:pPr>
        <w:pStyle w:val="ListParagraph"/>
        <w:rPr>
          <w:lang w:val="es-ES"/>
        </w:rPr>
      </w:pPr>
      <w:r>
        <w:rPr>
          <w:lang w:val="es-ES"/>
        </w:rPr>
        <w:t>Empleadas por usuarios finales para crear informes para ellos mismos o para otros, no deben requerir programación y debe permitir personalización.</w:t>
      </w:r>
    </w:p>
    <w:p w14:paraId="216825DE" w14:textId="77777777" w:rsidR="009D3388" w:rsidRDefault="009D3388" w:rsidP="00253FF5">
      <w:pPr>
        <w:pStyle w:val="ListParagraph"/>
        <w:rPr>
          <w:lang w:val="es-ES"/>
        </w:rPr>
      </w:pPr>
    </w:p>
    <w:p w14:paraId="338183F3" w14:textId="77777777" w:rsidR="00253FF5" w:rsidRPr="00DD4581" w:rsidRDefault="00253FF5" w:rsidP="00253FF5">
      <w:pPr>
        <w:pStyle w:val="ListParagraph"/>
        <w:numPr>
          <w:ilvl w:val="0"/>
          <w:numId w:val="15"/>
        </w:numPr>
        <w:rPr>
          <w:b/>
          <w:lang w:val="es-ES"/>
        </w:rPr>
      </w:pPr>
      <w:r w:rsidRPr="00DD4581">
        <w:rPr>
          <w:b/>
          <w:lang w:val="es-ES"/>
        </w:rPr>
        <w:lastRenderedPageBreak/>
        <w:t>Herramientas de construcción de cuadros de mando</w:t>
      </w:r>
    </w:p>
    <w:p w14:paraId="0AAFD400" w14:textId="77777777" w:rsidR="00253FF5" w:rsidRDefault="00253FF5" w:rsidP="00253FF5">
      <w:pPr>
        <w:pStyle w:val="ListParagraph"/>
        <w:rPr>
          <w:lang w:val="es-ES"/>
        </w:rPr>
      </w:pPr>
      <w:r>
        <w:rPr>
          <w:lang w:val="es-ES"/>
        </w:rPr>
        <w:t>Permiten a los usuarios finales ver información crítica para el rendimiento.</w:t>
      </w:r>
    </w:p>
    <w:p w14:paraId="1664CBDC" w14:textId="77777777" w:rsidR="00253FF5" w:rsidRPr="00DD4581" w:rsidRDefault="00253FF5" w:rsidP="00253FF5">
      <w:pPr>
        <w:pStyle w:val="ListParagraph"/>
        <w:numPr>
          <w:ilvl w:val="0"/>
          <w:numId w:val="15"/>
        </w:numPr>
        <w:rPr>
          <w:b/>
          <w:lang w:val="es-ES"/>
        </w:rPr>
      </w:pPr>
      <w:r w:rsidRPr="00DD4581">
        <w:rPr>
          <w:b/>
          <w:lang w:val="es-ES"/>
        </w:rPr>
        <w:t>Generadores de informes</w:t>
      </w:r>
    </w:p>
    <w:p w14:paraId="33ED71D1" w14:textId="77777777" w:rsidR="00253FF5" w:rsidRDefault="00253FF5" w:rsidP="00253FF5">
      <w:pPr>
        <w:pStyle w:val="ListParagraph"/>
        <w:rPr>
          <w:lang w:val="es-ES"/>
        </w:rPr>
      </w:pPr>
      <w:r>
        <w:rPr>
          <w:lang w:val="es-ES"/>
        </w:rPr>
        <w:t>Utilizados por desarrolladores profesionales para crear informes estándar para grupos, departamentos o la institución.</w:t>
      </w:r>
    </w:p>
    <w:p w14:paraId="37342FED" w14:textId="77777777" w:rsidR="00253FF5" w:rsidRPr="00DD4581" w:rsidRDefault="00253FF5" w:rsidP="00253FF5">
      <w:pPr>
        <w:pStyle w:val="ListParagraph"/>
        <w:numPr>
          <w:ilvl w:val="0"/>
          <w:numId w:val="15"/>
        </w:numPr>
        <w:rPr>
          <w:b/>
          <w:lang w:val="es-ES"/>
        </w:rPr>
      </w:pPr>
      <w:r w:rsidRPr="00DD4581">
        <w:rPr>
          <w:b/>
          <w:lang w:val="es-ES"/>
        </w:rPr>
        <w:t>Herramientas OLAP</w:t>
      </w:r>
    </w:p>
    <w:p w14:paraId="681F5822" w14:textId="77777777" w:rsidR="00253FF5" w:rsidRDefault="00253FF5" w:rsidP="00253FF5">
      <w:pPr>
        <w:pStyle w:val="ListParagraph"/>
        <w:rPr>
          <w:lang w:val="es-ES"/>
        </w:rPr>
      </w:pPr>
      <w:r>
        <w:rPr>
          <w:lang w:val="es-ES"/>
        </w:rPr>
        <w:t>Permiten a los usuarios finales tratar la información de forma multidimensional para explorarla desde distintas perspectivas y períodos de tiempo.</w:t>
      </w:r>
    </w:p>
    <w:p w14:paraId="158503AB" w14:textId="77777777" w:rsidR="00253FF5" w:rsidRDefault="00253FF5" w:rsidP="00253FF5">
      <w:pPr>
        <w:pStyle w:val="ListParagraph"/>
        <w:ind w:left="0"/>
        <w:rPr>
          <w:lang w:val="es-ES"/>
        </w:rPr>
      </w:pPr>
      <w:r>
        <w:rPr>
          <w:lang w:val="es-ES"/>
        </w:rPr>
        <w:t>Opcionalmente también pueden tener los siguientes componentes:</w:t>
      </w:r>
    </w:p>
    <w:p w14:paraId="2AEA7F81" w14:textId="77777777" w:rsidR="00253FF5" w:rsidRDefault="00253FF5" w:rsidP="00253FF5">
      <w:pPr>
        <w:pStyle w:val="ListParagraph"/>
        <w:numPr>
          <w:ilvl w:val="0"/>
          <w:numId w:val="15"/>
        </w:numPr>
        <w:rPr>
          <w:lang w:val="es-ES"/>
        </w:rPr>
      </w:pPr>
      <w:r>
        <w:rPr>
          <w:lang w:val="es-ES"/>
        </w:rPr>
        <w:t>Herramientas de planificación, modelización y consolidación</w:t>
      </w:r>
    </w:p>
    <w:p w14:paraId="012A3D2D" w14:textId="77777777" w:rsidR="00253FF5" w:rsidRDefault="00253FF5" w:rsidP="00253FF5">
      <w:pPr>
        <w:pStyle w:val="ListParagraph"/>
        <w:rPr>
          <w:lang w:val="es-ES"/>
        </w:rPr>
      </w:pPr>
      <w:r>
        <w:rPr>
          <w:lang w:val="es-ES"/>
        </w:rPr>
        <w:t>Permiten a los analistas y a los usuarios finales crear planes de negocio y simulaciones.</w:t>
      </w:r>
    </w:p>
    <w:p w14:paraId="4C799B7F" w14:textId="77777777" w:rsidR="00253FF5" w:rsidRDefault="00253FF5" w:rsidP="00253FF5">
      <w:pPr>
        <w:pStyle w:val="ListParagraph"/>
        <w:numPr>
          <w:ilvl w:val="0"/>
          <w:numId w:val="15"/>
        </w:numPr>
        <w:rPr>
          <w:lang w:val="es-ES"/>
        </w:rPr>
      </w:pPr>
      <w:r>
        <w:rPr>
          <w:lang w:val="es-ES"/>
        </w:rPr>
        <w:t xml:space="preserve">Herramientas de </w:t>
      </w:r>
      <w:proofErr w:type="spellStart"/>
      <w:r>
        <w:rPr>
          <w:i/>
          <w:lang w:val="es-ES"/>
        </w:rPr>
        <w:t>Datamining</w:t>
      </w:r>
      <w:proofErr w:type="spellEnd"/>
    </w:p>
    <w:p w14:paraId="704F4129" w14:textId="77777777" w:rsidR="00253FF5" w:rsidRDefault="00253FF5" w:rsidP="00253FF5">
      <w:pPr>
        <w:pStyle w:val="ListParagraph"/>
        <w:rPr>
          <w:lang w:val="es-ES"/>
        </w:rPr>
      </w:pPr>
      <w:r>
        <w:rPr>
          <w:lang w:val="es-ES"/>
        </w:rPr>
        <w:t>Permiten a estadísticos o analistas de negocio crear modelos estadísticos de las actividades de los negocios.</w:t>
      </w:r>
    </w:p>
    <w:p w14:paraId="2B83A806" w14:textId="77777777" w:rsidR="0092281A" w:rsidRDefault="0092281A" w:rsidP="0092281A">
      <w:pPr>
        <w:pStyle w:val="ListParagraph"/>
        <w:ind w:left="0"/>
        <w:rPr>
          <w:lang w:val="es-ES"/>
        </w:rPr>
      </w:pPr>
      <w:r>
        <w:rPr>
          <w:lang w:val="es-ES"/>
        </w:rPr>
        <w:t xml:space="preserve">En la </w:t>
      </w:r>
      <w:r w:rsidR="00120E5A">
        <w:rPr>
          <w:lang w:val="es-ES"/>
        </w:rPr>
        <w:fldChar w:fldCharType="begin"/>
      </w:r>
      <w:r w:rsidR="00C06B0D">
        <w:rPr>
          <w:lang w:val="es-ES"/>
        </w:rPr>
        <w:instrText xml:space="preserve"> REF _Ref506754508 \h </w:instrText>
      </w:r>
      <w:r w:rsidR="00120E5A">
        <w:rPr>
          <w:lang w:val="es-ES"/>
        </w:rPr>
      </w:r>
      <w:r w:rsidR="00120E5A">
        <w:rPr>
          <w:lang w:val="es-ES"/>
        </w:rPr>
        <w:fldChar w:fldCharType="separate"/>
      </w:r>
      <w:r w:rsidR="00283A42">
        <w:t xml:space="preserve">Tabla </w:t>
      </w:r>
      <w:r w:rsidR="00283A42">
        <w:rPr>
          <w:noProof/>
        </w:rPr>
        <w:t>2</w:t>
      </w:r>
      <w:r w:rsidR="00120E5A">
        <w:rPr>
          <w:lang w:val="es-ES"/>
        </w:rPr>
        <w:fldChar w:fldCharType="end"/>
      </w:r>
      <w:r w:rsidR="00C06B0D">
        <w:rPr>
          <w:lang w:val="es-ES"/>
        </w:rPr>
        <w:t xml:space="preserve"> </w:t>
      </w:r>
      <w:r>
        <w:rPr>
          <w:lang w:val="es-ES"/>
        </w:rPr>
        <w:t>se listan algunas herramientas de uso comercial y de código abierto.</w:t>
      </w:r>
    </w:p>
    <w:p w14:paraId="74D1B7D5" w14:textId="77777777" w:rsidR="00C06B0D" w:rsidRDefault="00C06B0D" w:rsidP="00C06B0D">
      <w:pPr>
        <w:pStyle w:val="Caption"/>
        <w:keepNext/>
      </w:pPr>
      <w:bookmarkStart w:id="84" w:name="_Ref506754508"/>
      <w:bookmarkStart w:id="85" w:name="_Toc513444096"/>
      <w:r>
        <w:t xml:space="preserve">Tabla </w:t>
      </w:r>
      <w:r w:rsidR="00120E5A">
        <w:fldChar w:fldCharType="begin"/>
      </w:r>
      <w:r>
        <w:instrText xml:space="preserve"> SEQ Tabla \* ARABIC </w:instrText>
      </w:r>
      <w:r w:rsidR="00120E5A">
        <w:fldChar w:fldCharType="separate"/>
      </w:r>
      <w:r w:rsidR="00283A42">
        <w:rPr>
          <w:noProof/>
        </w:rPr>
        <w:t>2</w:t>
      </w:r>
      <w:r w:rsidR="00120E5A">
        <w:fldChar w:fldCharType="end"/>
      </w:r>
      <w:bookmarkEnd w:id="84"/>
      <w:r>
        <w:t xml:space="preserve"> - Herramientas de Inteligencia de Negocio</w:t>
      </w:r>
      <w:bookmarkEnd w:id="85"/>
    </w:p>
    <w:tbl>
      <w:tblPr>
        <w:tblStyle w:val="EstiloAna"/>
        <w:tblW w:w="0" w:type="auto"/>
        <w:jc w:val="center"/>
        <w:tblLook w:val="04A0" w:firstRow="1" w:lastRow="0" w:firstColumn="1" w:lastColumn="0" w:noHBand="0" w:noVBand="1"/>
      </w:tblPr>
      <w:tblGrid>
        <w:gridCol w:w="3404"/>
        <w:gridCol w:w="3117"/>
      </w:tblGrid>
      <w:tr w:rsidR="00032A8D" w14:paraId="524B1FA4" w14:textId="77777777" w:rsidTr="00760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4" w:type="dxa"/>
          </w:tcPr>
          <w:p w14:paraId="2C86556D" w14:textId="77777777" w:rsidR="00032A8D" w:rsidRDefault="00032A8D" w:rsidP="005101DE">
            <w:pPr>
              <w:jc w:val="center"/>
            </w:pPr>
            <w:r>
              <w:t>Comerciales</w:t>
            </w:r>
          </w:p>
        </w:tc>
        <w:tc>
          <w:tcPr>
            <w:tcW w:w="3117" w:type="dxa"/>
          </w:tcPr>
          <w:p w14:paraId="3887F191" w14:textId="77777777" w:rsidR="00032A8D" w:rsidRDefault="00032A8D" w:rsidP="005101DE">
            <w:pPr>
              <w:jc w:val="center"/>
              <w:cnfStyle w:val="100000000000" w:firstRow="1" w:lastRow="0" w:firstColumn="0" w:lastColumn="0" w:oddVBand="0" w:evenVBand="0" w:oddHBand="0" w:evenHBand="0" w:firstRowFirstColumn="0" w:firstRowLastColumn="0" w:lastRowFirstColumn="0" w:lastRowLastColumn="0"/>
            </w:pPr>
            <w:r>
              <w:t>De Código Abierto</w:t>
            </w:r>
          </w:p>
        </w:tc>
      </w:tr>
      <w:tr w:rsidR="00032A8D" w14:paraId="212C2E1C"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4" w:type="dxa"/>
            <w:shd w:val="clear" w:color="auto" w:fill="auto"/>
          </w:tcPr>
          <w:p w14:paraId="2709B9DC" w14:textId="77777777" w:rsidR="00032A8D" w:rsidRPr="007601AC" w:rsidRDefault="00032A8D" w:rsidP="005101DE">
            <w:pPr>
              <w:jc w:val="center"/>
              <w:rPr>
                <w:b w:val="0"/>
                <w:color w:val="auto"/>
              </w:rPr>
            </w:pPr>
            <w:r w:rsidRPr="007601AC">
              <w:rPr>
                <w:b w:val="0"/>
                <w:color w:val="auto"/>
              </w:rPr>
              <w:t xml:space="preserve">Oracle Business </w:t>
            </w:r>
            <w:proofErr w:type="spellStart"/>
            <w:r w:rsidRPr="007601AC">
              <w:rPr>
                <w:b w:val="0"/>
                <w:color w:val="auto"/>
              </w:rPr>
              <w:t>Intelligence</w:t>
            </w:r>
            <w:proofErr w:type="spellEnd"/>
          </w:p>
        </w:tc>
        <w:tc>
          <w:tcPr>
            <w:tcW w:w="3117" w:type="dxa"/>
          </w:tcPr>
          <w:p w14:paraId="3B2BFA40" w14:textId="77777777" w:rsidR="00032A8D" w:rsidRDefault="00032A8D" w:rsidP="005101DE">
            <w:pPr>
              <w:jc w:val="center"/>
              <w:cnfStyle w:val="000000100000" w:firstRow="0" w:lastRow="0" w:firstColumn="0" w:lastColumn="0" w:oddVBand="0" w:evenVBand="0" w:oddHBand="1" w:evenHBand="0" w:firstRowFirstColumn="0" w:firstRowLastColumn="0" w:lastRowFirstColumn="0" w:lastRowLastColumn="0"/>
            </w:pPr>
            <w:r>
              <w:t>Pentaho</w:t>
            </w:r>
          </w:p>
        </w:tc>
      </w:tr>
      <w:tr w:rsidR="00032A8D" w14:paraId="54F1CA46"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4" w:type="dxa"/>
            <w:shd w:val="clear" w:color="auto" w:fill="auto"/>
          </w:tcPr>
          <w:p w14:paraId="36F1BF3D" w14:textId="77777777" w:rsidR="00032A8D" w:rsidRPr="007601AC" w:rsidRDefault="00032A8D" w:rsidP="005101DE">
            <w:pPr>
              <w:jc w:val="center"/>
              <w:rPr>
                <w:b w:val="0"/>
                <w:color w:val="auto"/>
              </w:rPr>
            </w:pPr>
            <w:r w:rsidRPr="007601AC">
              <w:rPr>
                <w:b w:val="0"/>
                <w:color w:val="auto"/>
              </w:rPr>
              <w:t xml:space="preserve">Microsoft </w:t>
            </w:r>
            <w:proofErr w:type="spellStart"/>
            <w:r w:rsidRPr="007601AC">
              <w:rPr>
                <w:b w:val="0"/>
                <w:color w:val="auto"/>
              </w:rPr>
              <w:t>Power</w:t>
            </w:r>
            <w:proofErr w:type="spellEnd"/>
            <w:r w:rsidRPr="007601AC">
              <w:rPr>
                <w:b w:val="0"/>
                <w:color w:val="auto"/>
              </w:rPr>
              <w:t xml:space="preserve"> BI</w:t>
            </w:r>
          </w:p>
        </w:tc>
        <w:tc>
          <w:tcPr>
            <w:tcW w:w="3117" w:type="dxa"/>
          </w:tcPr>
          <w:p w14:paraId="7342638B" w14:textId="77777777" w:rsidR="00032A8D" w:rsidRDefault="00032A8D" w:rsidP="005101DE">
            <w:pPr>
              <w:jc w:val="center"/>
              <w:cnfStyle w:val="000000010000" w:firstRow="0" w:lastRow="0" w:firstColumn="0" w:lastColumn="0" w:oddVBand="0" w:evenVBand="0" w:oddHBand="0" w:evenHBand="1" w:firstRowFirstColumn="0" w:firstRowLastColumn="0" w:lastRowFirstColumn="0" w:lastRowLastColumn="0"/>
            </w:pPr>
            <w:proofErr w:type="spellStart"/>
            <w:r>
              <w:t>SpagoBI</w:t>
            </w:r>
            <w:proofErr w:type="spellEnd"/>
          </w:p>
        </w:tc>
      </w:tr>
      <w:tr w:rsidR="00032A8D" w14:paraId="6FE91A3E"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4" w:type="dxa"/>
            <w:shd w:val="clear" w:color="auto" w:fill="auto"/>
          </w:tcPr>
          <w:p w14:paraId="5AE9C628" w14:textId="77777777" w:rsidR="00032A8D" w:rsidRPr="007601AC" w:rsidRDefault="00032A8D" w:rsidP="005101DE">
            <w:pPr>
              <w:jc w:val="center"/>
              <w:rPr>
                <w:b w:val="0"/>
                <w:color w:val="auto"/>
              </w:rPr>
            </w:pPr>
            <w:proofErr w:type="spellStart"/>
            <w:r w:rsidRPr="007601AC">
              <w:rPr>
                <w:b w:val="0"/>
                <w:color w:val="auto"/>
              </w:rPr>
              <w:t>Qlik</w:t>
            </w:r>
            <w:proofErr w:type="spellEnd"/>
          </w:p>
        </w:tc>
        <w:tc>
          <w:tcPr>
            <w:tcW w:w="3117" w:type="dxa"/>
          </w:tcPr>
          <w:p w14:paraId="5563C77E" w14:textId="77777777" w:rsidR="00032A8D" w:rsidRDefault="00032A8D" w:rsidP="005101DE">
            <w:pPr>
              <w:jc w:val="center"/>
              <w:cnfStyle w:val="000000100000" w:firstRow="0" w:lastRow="0" w:firstColumn="0" w:lastColumn="0" w:oddVBand="0" w:evenVBand="0" w:oddHBand="1" w:evenHBand="0" w:firstRowFirstColumn="0" w:firstRowLastColumn="0" w:lastRowFirstColumn="0" w:lastRowLastColumn="0"/>
            </w:pPr>
            <w:proofErr w:type="spellStart"/>
            <w:r>
              <w:t>Jedox</w:t>
            </w:r>
            <w:proofErr w:type="spellEnd"/>
            <w:r>
              <w:t xml:space="preserve"> Palo</w:t>
            </w:r>
          </w:p>
        </w:tc>
      </w:tr>
      <w:tr w:rsidR="00032A8D" w14:paraId="426619CB"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4" w:type="dxa"/>
            <w:shd w:val="clear" w:color="auto" w:fill="auto"/>
          </w:tcPr>
          <w:p w14:paraId="5CA0A4D2" w14:textId="77777777" w:rsidR="00032A8D" w:rsidRPr="007601AC" w:rsidRDefault="00032A8D" w:rsidP="005101DE">
            <w:pPr>
              <w:jc w:val="center"/>
              <w:rPr>
                <w:b w:val="0"/>
                <w:color w:val="auto"/>
              </w:rPr>
            </w:pPr>
            <w:proofErr w:type="spellStart"/>
            <w:r w:rsidRPr="007601AC">
              <w:rPr>
                <w:b w:val="0"/>
                <w:color w:val="auto"/>
              </w:rPr>
              <w:t>Tableau</w:t>
            </w:r>
            <w:proofErr w:type="spellEnd"/>
            <w:r w:rsidRPr="007601AC">
              <w:rPr>
                <w:b w:val="0"/>
                <w:color w:val="auto"/>
              </w:rPr>
              <w:t xml:space="preserve"> Software</w:t>
            </w:r>
          </w:p>
        </w:tc>
        <w:tc>
          <w:tcPr>
            <w:tcW w:w="3117" w:type="dxa"/>
          </w:tcPr>
          <w:p w14:paraId="19E00680" w14:textId="77777777" w:rsidR="00032A8D" w:rsidRDefault="00032A8D" w:rsidP="005101DE">
            <w:pPr>
              <w:jc w:val="center"/>
              <w:cnfStyle w:val="000000010000" w:firstRow="0" w:lastRow="0" w:firstColumn="0" w:lastColumn="0" w:oddVBand="0" w:evenVBand="0" w:oddHBand="0" w:evenHBand="1" w:firstRowFirstColumn="0" w:firstRowLastColumn="0" w:lastRowFirstColumn="0" w:lastRowLastColumn="0"/>
            </w:pPr>
            <w:proofErr w:type="spellStart"/>
            <w:r>
              <w:t>JasperSoft</w:t>
            </w:r>
            <w:proofErr w:type="spellEnd"/>
          </w:p>
        </w:tc>
      </w:tr>
    </w:tbl>
    <w:p w14:paraId="61F84A8C" w14:textId="77777777" w:rsidR="001625BA" w:rsidRDefault="001625BA" w:rsidP="00780DAF">
      <w:pPr>
        <w:rPr>
          <w:lang w:val="es-ES"/>
        </w:rPr>
      </w:pPr>
    </w:p>
    <w:p w14:paraId="0D50D9D8" w14:textId="77777777" w:rsidR="00780DAF" w:rsidRDefault="0092281A" w:rsidP="00780DAF">
      <w:pPr>
        <w:rPr>
          <w:lang w:val="es-ES"/>
        </w:rPr>
      </w:pPr>
      <w:r>
        <w:rPr>
          <w:lang w:val="es-ES"/>
        </w:rPr>
        <w:t xml:space="preserve">A continuación se detallan las herramientas de </w:t>
      </w:r>
      <w:r>
        <w:rPr>
          <w:i/>
          <w:lang w:val="es-ES"/>
        </w:rPr>
        <w:t xml:space="preserve">Oracle Business </w:t>
      </w:r>
      <w:proofErr w:type="spellStart"/>
      <w:r>
        <w:rPr>
          <w:i/>
          <w:lang w:val="es-ES"/>
        </w:rPr>
        <w:t>Intelligence</w:t>
      </w:r>
      <w:proofErr w:type="spellEnd"/>
      <w:r>
        <w:rPr>
          <w:i/>
          <w:lang w:val="es-ES"/>
        </w:rPr>
        <w:t xml:space="preserve"> </w:t>
      </w:r>
      <w:r>
        <w:rPr>
          <w:lang w:val="es-ES"/>
        </w:rPr>
        <w:t xml:space="preserve">y </w:t>
      </w:r>
      <w:r>
        <w:rPr>
          <w:i/>
          <w:lang w:val="es-ES"/>
        </w:rPr>
        <w:t>Pentaho</w:t>
      </w:r>
      <w:r>
        <w:rPr>
          <w:lang w:val="es-ES"/>
        </w:rPr>
        <w:t>, seleccionadas para el desarrollo a raíz del proceso de análisis realizado en el trabajo de seminario</w:t>
      </w:r>
      <w:sdt>
        <w:sdtPr>
          <w:rPr>
            <w:lang w:val="es-ES"/>
          </w:rPr>
          <w:id w:val="-1630852382"/>
          <w:citation/>
        </w:sdtPr>
        <w:sdtContent>
          <w:r w:rsidR="00120E5A">
            <w:rPr>
              <w:lang w:val="es-ES"/>
            </w:rPr>
            <w:fldChar w:fldCharType="begin"/>
          </w:r>
          <w:r w:rsidR="00114791">
            <w:instrText xml:space="preserve"> CITATION Pér17 \l 8202 </w:instrText>
          </w:r>
          <w:r w:rsidR="00120E5A">
            <w:rPr>
              <w:lang w:val="es-ES"/>
            </w:rPr>
            <w:fldChar w:fldCharType="separate"/>
          </w:r>
          <w:r w:rsidR="00114791">
            <w:rPr>
              <w:noProof/>
            </w:rPr>
            <w:t xml:space="preserve"> (Pérez Moure, 2017)</w:t>
          </w:r>
          <w:r w:rsidR="00120E5A">
            <w:rPr>
              <w:lang w:val="es-ES"/>
            </w:rPr>
            <w:fldChar w:fldCharType="end"/>
          </w:r>
        </w:sdtContent>
      </w:sdt>
      <w:r>
        <w:rPr>
          <w:lang w:val="es-ES"/>
        </w:rPr>
        <w:t>.</w:t>
      </w:r>
    </w:p>
    <w:p w14:paraId="71C1E60B" w14:textId="77777777" w:rsidR="0092281A" w:rsidRPr="00DD4581" w:rsidRDefault="0092281A" w:rsidP="0092281A">
      <w:pPr>
        <w:pStyle w:val="ListParagraph"/>
        <w:numPr>
          <w:ilvl w:val="0"/>
          <w:numId w:val="15"/>
        </w:numPr>
        <w:rPr>
          <w:b/>
          <w:lang w:val="es-ES"/>
        </w:rPr>
      </w:pPr>
      <w:r w:rsidRPr="00DD4581">
        <w:rPr>
          <w:b/>
          <w:i/>
          <w:lang w:val="es-ES"/>
        </w:rPr>
        <w:t xml:space="preserve">Oracle Business </w:t>
      </w:r>
      <w:proofErr w:type="spellStart"/>
      <w:r w:rsidRPr="00DD4581">
        <w:rPr>
          <w:b/>
          <w:i/>
          <w:lang w:val="es-ES"/>
        </w:rPr>
        <w:t>Intelligence</w:t>
      </w:r>
      <w:proofErr w:type="spellEnd"/>
      <w:r w:rsidRPr="00DD4581">
        <w:rPr>
          <w:b/>
          <w:i/>
          <w:lang w:val="es-ES"/>
        </w:rPr>
        <w:t xml:space="preserve"> </w:t>
      </w:r>
      <w:r w:rsidRPr="00DD4581">
        <w:rPr>
          <w:b/>
          <w:lang w:val="es-ES"/>
        </w:rPr>
        <w:t>(OBI)</w:t>
      </w:r>
    </w:p>
    <w:p w14:paraId="36A32524" w14:textId="77777777" w:rsidR="0092281A" w:rsidRDefault="0092281A" w:rsidP="0092281A">
      <w:pPr>
        <w:ind w:left="360"/>
        <w:rPr>
          <w:lang w:val="es-ES"/>
        </w:rPr>
      </w:pPr>
      <w:r>
        <w:rPr>
          <w:lang w:val="es-ES"/>
        </w:rPr>
        <w:t xml:space="preserve">Según </w:t>
      </w:r>
      <w:sdt>
        <w:sdtPr>
          <w:rPr>
            <w:lang w:val="es-ES"/>
          </w:rPr>
          <w:id w:val="-1985456201"/>
          <w:citation/>
        </w:sdtPr>
        <w:sdtContent>
          <w:r w:rsidR="00120E5A">
            <w:rPr>
              <w:lang w:val="es-ES"/>
            </w:rPr>
            <w:fldChar w:fldCharType="begin"/>
          </w:r>
          <w:r>
            <w:instrText xml:space="preserve">CITATION Ora1 \l 8202 </w:instrText>
          </w:r>
          <w:r w:rsidR="00120E5A">
            <w:rPr>
              <w:lang w:val="es-ES"/>
            </w:rPr>
            <w:fldChar w:fldCharType="separate"/>
          </w:r>
          <w:r>
            <w:rPr>
              <w:noProof/>
            </w:rPr>
            <w:t>(Oracle, Oracle, 2014)</w:t>
          </w:r>
          <w:r w:rsidR="00120E5A">
            <w:rPr>
              <w:lang w:val="es-ES"/>
            </w:rPr>
            <w:fldChar w:fldCharType="end"/>
          </w:r>
        </w:sdtContent>
      </w:sdt>
      <w:r>
        <w:rPr>
          <w:lang w:val="es-ES"/>
        </w:rPr>
        <w:t xml:space="preserve">, es una plataforma con infraestructura para la creación de soluciones de inteligencia de negocio, y abarca la construcción de almacenes de datos, </w:t>
      </w:r>
      <w:r>
        <w:rPr>
          <w:lang w:val="es-ES"/>
        </w:rPr>
        <w:lastRenderedPageBreak/>
        <w:t>análisis, creación de reportes, cuadros de mando, integración de herramientas ofimáticas, entre otros. Tiene tres ediciones, las cuales se presentan en la</w:t>
      </w:r>
      <w:r w:rsidR="00276F22">
        <w:rPr>
          <w:lang w:val="es-ES"/>
        </w:rPr>
        <w:t xml:space="preserve"> </w:t>
      </w:r>
      <w:r w:rsidR="00120E5A">
        <w:rPr>
          <w:lang w:val="es-ES"/>
        </w:rPr>
        <w:fldChar w:fldCharType="begin"/>
      </w:r>
      <w:r w:rsidR="00276F22">
        <w:rPr>
          <w:lang w:val="es-ES"/>
        </w:rPr>
        <w:instrText xml:space="preserve"> REF _Ref506754987 \h </w:instrText>
      </w:r>
      <w:r w:rsidR="00120E5A">
        <w:rPr>
          <w:lang w:val="es-ES"/>
        </w:rPr>
      </w:r>
      <w:r w:rsidR="00120E5A">
        <w:rPr>
          <w:lang w:val="es-ES"/>
        </w:rPr>
        <w:fldChar w:fldCharType="separate"/>
      </w:r>
      <w:r w:rsidR="00283A42">
        <w:t xml:space="preserve">Ilustración </w:t>
      </w:r>
      <w:r w:rsidR="00283A42">
        <w:rPr>
          <w:noProof/>
        </w:rPr>
        <w:t>17</w:t>
      </w:r>
      <w:r w:rsidR="00120E5A">
        <w:rPr>
          <w:lang w:val="es-ES"/>
        </w:rPr>
        <w:fldChar w:fldCharType="end"/>
      </w:r>
      <w:r>
        <w:rPr>
          <w:lang w:val="es-ES"/>
        </w:rPr>
        <w:t>.</w:t>
      </w:r>
    </w:p>
    <w:p w14:paraId="2BD49458" w14:textId="77777777" w:rsidR="00276F22" w:rsidRDefault="00276F22" w:rsidP="00276F22">
      <w:pPr>
        <w:keepNext/>
        <w:ind w:left="360"/>
        <w:jc w:val="center"/>
      </w:pPr>
      <w:r>
        <w:rPr>
          <w:noProof/>
          <w:lang w:eastAsia="es-VE"/>
        </w:rPr>
        <w:drawing>
          <wp:inline distT="0" distB="0" distL="0" distR="0" wp14:anchorId="4A4CDF25" wp14:editId="0219759F">
            <wp:extent cx="4352925" cy="132587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ites de OB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9704" cy="1327940"/>
                    </a:xfrm>
                    <a:prstGeom prst="rect">
                      <a:avLst/>
                    </a:prstGeom>
                  </pic:spPr>
                </pic:pic>
              </a:graphicData>
            </a:graphic>
          </wp:inline>
        </w:drawing>
      </w:r>
    </w:p>
    <w:p w14:paraId="154BCBA3" w14:textId="77777777" w:rsidR="00276F22" w:rsidRDefault="00276F22" w:rsidP="00276F22">
      <w:pPr>
        <w:pStyle w:val="Caption"/>
        <w:ind w:left="360"/>
        <w:rPr>
          <w:lang w:val="es-ES"/>
        </w:rPr>
      </w:pPr>
      <w:bookmarkStart w:id="86" w:name="_Ref506754987"/>
      <w:bookmarkStart w:id="87" w:name="_Toc513444139"/>
      <w:r>
        <w:t xml:space="preserve">Ilustración </w:t>
      </w:r>
      <w:r w:rsidR="00120E5A">
        <w:fldChar w:fldCharType="begin"/>
      </w:r>
      <w:r>
        <w:instrText xml:space="preserve"> SEQ Ilustración \* ARABIC </w:instrText>
      </w:r>
      <w:r w:rsidR="00120E5A">
        <w:fldChar w:fldCharType="separate"/>
      </w:r>
      <w:r w:rsidR="00283A42">
        <w:rPr>
          <w:noProof/>
        </w:rPr>
        <w:t>17</w:t>
      </w:r>
      <w:r w:rsidR="00120E5A">
        <w:fldChar w:fldCharType="end"/>
      </w:r>
      <w:bookmarkEnd w:id="86"/>
      <w:r>
        <w:t xml:space="preserve"> - Suites de Oracle Business </w:t>
      </w:r>
      <w:proofErr w:type="spellStart"/>
      <w:r>
        <w:t>Intelligence</w:t>
      </w:r>
      <w:bookmarkEnd w:id="87"/>
      <w:proofErr w:type="spellEnd"/>
    </w:p>
    <w:p w14:paraId="17CFF3A0" w14:textId="77777777" w:rsidR="0092281A" w:rsidRDefault="0092281A" w:rsidP="0092281A">
      <w:pPr>
        <w:ind w:left="360"/>
        <w:rPr>
          <w:lang w:val="es-ES"/>
        </w:rPr>
      </w:pPr>
      <w:r>
        <w:rPr>
          <w:lang w:val="es-ES"/>
        </w:rPr>
        <w:t xml:space="preserve">Es importante considerar los siguientes componentes disponibles dentro de la </w:t>
      </w:r>
      <w:r>
        <w:rPr>
          <w:i/>
          <w:lang w:val="es-ES"/>
        </w:rPr>
        <w:t xml:space="preserve">Suite Standard </w:t>
      </w:r>
      <w:proofErr w:type="spellStart"/>
      <w:r>
        <w:rPr>
          <w:i/>
          <w:lang w:val="es-ES"/>
        </w:rPr>
        <w:t>Edition</w:t>
      </w:r>
      <w:proofErr w:type="spellEnd"/>
      <w:r>
        <w:rPr>
          <w:i/>
          <w:lang w:val="es-ES"/>
        </w:rPr>
        <w:t xml:space="preserve"> </w:t>
      </w:r>
      <w:proofErr w:type="spellStart"/>
      <w:r>
        <w:rPr>
          <w:i/>
          <w:lang w:val="es-ES"/>
        </w:rPr>
        <w:t>One</w:t>
      </w:r>
      <w:proofErr w:type="spellEnd"/>
      <w:r>
        <w:rPr>
          <w:lang w:val="es-ES"/>
        </w:rPr>
        <w:t>:</w:t>
      </w:r>
    </w:p>
    <w:p w14:paraId="1FC1F893" w14:textId="77777777" w:rsidR="0092281A" w:rsidRPr="00DD4581" w:rsidRDefault="0092281A" w:rsidP="0092281A">
      <w:pPr>
        <w:pStyle w:val="ListParagraph"/>
        <w:numPr>
          <w:ilvl w:val="0"/>
          <w:numId w:val="21"/>
        </w:numPr>
        <w:rPr>
          <w:b/>
          <w:lang w:val="es-ES"/>
        </w:rPr>
      </w:pPr>
      <w:r w:rsidRPr="00DD4581">
        <w:rPr>
          <w:b/>
          <w:i/>
          <w:lang w:val="es-ES"/>
        </w:rPr>
        <w:t xml:space="preserve">Oracle </w:t>
      </w:r>
      <w:proofErr w:type="spellStart"/>
      <w:r w:rsidRPr="00DD4581">
        <w:rPr>
          <w:b/>
          <w:i/>
          <w:lang w:val="es-ES"/>
        </w:rPr>
        <w:t>Database</w:t>
      </w:r>
      <w:proofErr w:type="spellEnd"/>
      <w:r w:rsidRPr="00DD4581">
        <w:rPr>
          <w:b/>
          <w:i/>
          <w:lang w:val="es-ES"/>
        </w:rPr>
        <w:t xml:space="preserve"> Standard </w:t>
      </w:r>
      <w:proofErr w:type="spellStart"/>
      <w:r w:rsidRPr="00DD4581">
        <w:rPr>
          <w:b/>
          <w:i/>
          <w:lang w:val="es-ES"/>
        </w:rPr>
        <w:t>Edition</w:t>
      </w:r>
      <w:proofErr w:type="spellEnd"/>
      <w:r w:rsidR="006447D2" w:rsidRPr="00DD4581">
        <w:rPr>
          <w:b/>
          <w:lang w:val="es-ES"/>
        </w:rPr>
        <w:t>:</w:t>
      </w:r>
    </w:p>
    <w:p w14:paraId="6F69E2C3" w14:textId="77777777" w:rsidR="006447D2" w:rsidRDefault="006447D2" w:rsidP="006447D2">
      <w:pPr>
        <w:pStyle w:val="ListParagraph"/>
        <w:ind w:left="1440"/>
        <w:rPr>
          <w:lang w:val="es-ES"/>
        </w:rPr>
      </w:pPr>
      <w:r>
        <w:rPr>
          <w:lang w:val="es-ES"/>
        </w:rPr>
        <w:t>Es un Sistema Manejador de Base de Datos (SMBD) objeto-relacional que cuenta con características como el rápido procesamiento, no tener límite físico ya que es dado por el sistema operativo, permitir la fragmentación de tablas, uso de vistas materializadas, índices y posee módulos de seguridad y escalabilidad.</w:t>
      </w:r>
    </w:p>
    <w:p w14:paraId="4C2D37FE" w14:textId="77777777" w:rsidR="006447D2" w:rsidRPr="00DD4581" w:rsidRDefault="006447D2" w:rsidP="006447D2">
      <w:pPr>
        <w:pStyle w:val="ListParagraph"/>
        <w:numPr>
          <w:ilvl w:val="0"/>
          <w:numId w:val="21"/>
        </w:numPr>
        <w:rPr>
          <w:b/>
          <w:lang w:val="es-ES"/>
        </w:rPr>
      </w:pPr>
      <w:r w:rsidRPr="00DD4581">
        <w:rPr>
          <w:b/>
          <w:i/>
          <w:lang w:val="es-ES"/>
        </w:rPr>
        <w:t xml:space="preserve">Oracle </w:t>
      </w:r>
      <w:proofErr w:type="spellStart"/>
      <w:r w:rsidRPr="00DD4581">
        <w:rPr>
          <w:b/>
          <w:i/>
          <w:lang w:val="es-ES"/>
        </w:rPr>
        <w:t>Warehouse</w:t>
      </w:r>
      <w:proofErr w:type="spellEnd"/>
      <w:r w:rsidRPr="00DD4581">
        <w:rPr>
          <w:b/>
          <w:i/>
          <w:lang w:val="es-ES"/>
        </w:rPr>
        <w:t xml:space="preserve"> </w:t>
      </w:r>
      <w:proofErr w:type="spellStart"/>
      <w:r w:rsidRPr="00DD4581">
        <w:rPr>
          <w:b/>
          <w:i/>
          <w:lang w:val="es-ES"/>
        </w:rPr>
        <w:t>Builder</w:t>
      </w:r>
      <w:proofErr w:type="spellEnd"/>
      <w:r w:rsidRPr="00DD4581">
        <w:rPr>
          <w:b/>
          <w:lang w:val="es-ES"/>
        </w:rPr>
        <w:t xml:space="preserve"> (OWB):</w:t>
      </w:r>
    </w:p>
    <w:p w14:paraId="7DC9ED80" w14:textId="77777777" w:rsidR="006447D2" w:rsidRDefault="006447D2" w:rsidP="006447D2">
      <w:pPr>
        <w:pStyle w:val="ListParagraph"/>
        <w:ind w:left="1440"/>
        <w:rPr>
          <w:lang w:val="es-ES"/>
        </w:rPr>
      </w:pPr>
      <w:r>
        <w:rPr>
          <w:lang w:val="es-ES"/>
        </w:rPr>
        <w:t>Herramienta cuyo uso principal está destinado a la consolidación de fuentes de datos heterogéneas en almacenes de datos. Además ofrece capacidades para el modelado de bases de datos relacionales, limpieza y auditoría de datos, entre otras. Apoya las fases de diseño lógico específico, diseño físico e implementación de almacenes de datos a partir de la realización de los siguientes pasos:</w:t>
      </w:r>
    </w:p>
    <w:p w14:paraId="46A94CB9" w14:textId="77777777" w:rsidR="006447D2" w:rsidRDefault="006447D2" w:rsidP="006447D2">
      <w:pPr>
        <w:pStyle w:val="ListParagraph"/>
        <w:numPr>
          <w:ilvl w:val="0"/>
          <w:numId w:val="23"/>
        </w:numPr>
        <w:rPr>
          <w:lang w:val="es-ES"/>
        </w:rPr>
      </w:pPr>
      <w:r>
        <w:rPr>
          <w:lang w:val="es-ES"/>
        </w:rPr>
        <w:t>Construcción de la estructura lógica, es decir, las dimensiones, jerarquías y cubos definidos en un modelo dimensional previamente diseñado.</w:t>
      </w:r>
    </w:p>
    <w:p w14:paraId="67F12D8C" w14:textId="77777777" w:rsidR="006447D2" w:rsidRDefault="006447D2" w:rsidP="006447D2">
      <w:pPr>
        <w:pStyle w:val="ListParagraph"/>
        <w:numPr>
          <w:ilvl w:val="0"/>
          <w:numId w:val="23"/>
        </w:numPr>
        <w:rPr>
          <w:lang w:val="es-ES"/>
        </w:rPr>
      </w:pPr>
      <w:r>
        <w:rPr>
          <w:lang w:val="es-ES"/>
        </w:rPr>
        <w:t>Creación física de las secuencias y las tablas enlazadas a los objetos lógicos.</w:t>
      </w:r>
    </w:p>
    <w:p w14:paraId="2A6D339F" w14:textId="77777777" w:rsidR="006447D2" w:rsidRDefault="006447D2" w:rsidP="006447D2">
      <w:pPr>
        <w:pStyle w:val="ListParagraph"/>
        <w:numPr>
          <w:ilvl w:val="0"/>
          <w:numId w:val="23"/>
        </w:numPr>
        <w:rPr>
          <w:lang w:val="es-ES"/>
        </w:rPr>
      </w:pPr>
      <w:r>
        <w:rPr>
          <w:lang w:val="es-ES"/>
        </w:rPr>
        <w:t xml:space="preserve">Creación, despliegue e inicio de los procesos de ETL para cargar los datos en las dimensiones y cubos antes definidos. Provee una serie de operadores que pueden ser utilizados en la construcción de estos procesos: uniones, expresiones, entre otros. En la </w:t>
      </w:r>
      <w:r w:rsidR="00120E5A">
        <w:rPr>
          <w:lang w:val="es-ES"/>
        </w:rPr>
        <w:fldChar w:fldCharType="begin"/>
      </w:r>
      <w:r w:rsidR="000F4563">
        <w:rPr>
          <w:lang w:val="es-ES"/>
        </w:rPr>
        <w:instrText xml:space="preserve"> REF _Ref506755121 \h </w:instrText>
      </w:r>
      <w:r w:rsidR="00120E5A">
        <w:rPr>
          <w:lang w:val="es-ES"/>
        </w:rPr>
      </w:r>
      <w:r w:rsidR="00120E5A">
        <w:rPr>
          <w:lang w:val="es-ES"/>
        </w:rPr>
        <w:fldChar w:fldCharType="separate"/>
      </w:r>
      <w:r w:rsidR="00283A42">
        <w:t xml:space="preserve">Ilustración </w:t>
      </w:r>
      <w:r w:rsidR="00283A42">
        <w:rPr>
          <w:noProof/>
        </w:rPr>
        <w:t>18</w:t>
      </w:r>
      <w:r w:rsidR="00120E5A">
        <w:rPr>
          <w:lang w:val="es-ES"/>
        </w:rPr>
        <w:fldChar w:fldCharType="end"/>
      </w:r>
      <w:r w:rsidR="000F4563">
        <w:rPr>
          <w:lang w:val="es-ES"/>
        </w:rPr>
        <w:t xml:space="preserve"> </w:t>
      </w:r>
      <w:r>
        <w:rPr>
          <w:lang w:val="es-ES"/>
        </w:rPr>
        <w:t>se observa una correspondencia realizada en OWB.</w:t>
      </w:r>
    </w:p>
    <w:p w14:paraId="3A62137C" w14:textId="77777777" w:rsidR="000F4563" w:rsidRDefault="000F4563" w:rsidP="000F4563">
      <w:pPr>
        <w:pStyle w:val="ListParagraph"/>
        <w:keepNext/>
        <w:ind w:left="1440"/>
      </w:pPr>
      <w:r>
        <w:rPr>
          <w:noProof/>
          <w:lang w:eastAsia="es-VE"/>
        </w:rPr>
        <w:lastRenderedPageBreak/>
        <w:drawing>
          <wp:inline distT="0" distB="0" distL="0" distR="0" wp14:anchorId="25C20CCF" wp14:editId="207235F3">
            <wp:extent cx="4507912" cy="1924050"/>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rrespondencia OW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14781" cy="1926982"/>
                    </a:xfrm>
                    <a:prstGeom prst="rect">
                      <a:avLst/>
                    </a:prstGeom>
                  </pic:spPr>
                </pic:pic>
              </a:graphicData>
            </a:graphic>
          </wp:inline>
        </w:drawing>
      </w:r>
    </w:p>
    <w:p w14:paraId="5F9242C7" w14:textId="77777777" w:rsidR="000F4563" w:rsidRDefault="000F4563" w:rsidP="000F4563">
      <w:pPr>
        <w:pStyle w:val="Caption"/>
        <w:ind w:left="1080"/>
        <w:rPr>
          <w:lang w:val="es-ES"/>
        </w:rPr>
      </w:pPr>
      <w:bookmarkStart w:id="88" w:name="_Ref506755121"/>
      <w:bookmarkStart w:id="89" w:name="_Toc513444140"/>
      <w:r>
        <w:t xml:space="preserve">Ilustración </w:t>
      </w:r>
      <w:r w:rsidR="00120E5A">
        <w:fldChar w:fldCharType="begin"/>
      </w:r>
      <w:r>
        <w:instrText xml:space="preserve"> SEQ Ilustración \* ARABIC </w:instrText>
      </w:r>
      <w:r w:rsidR="00120E5A">
        <w:fldChar w:fldCharType="separate"/>
      </w:r>
      <w:r w:rsidR="00283A42">
        <w:rPr>
          <w:noProof/>
        </w:rPr>
        <w:t>18</w:t>
      </w:r>
      <w:r w:rsidR="00120E5A">
        <w:fldChar w:fldCharType="end"/>
      </w:r>
      <w:bookmarkEnd w:id="88"/>
      <w:r>
        <w:t xml:space="preserve"> - Correspondencia en Oracle </w:t>
      </w:r>
      <w:proofErr w:type="spellStart"/>
      <w:r>
        <w:t>Warehouse</w:t>
      </w:r>
      <w:proofErr w:type="spellEnd"/>
      <w:r>
        <w:t xml:space="preserve"> </w:t>
      </w:r>
      <w:proofErr w:type="spellStart"/>
      <w:r>
        <w:t>Builder</w:t>
      </w:r>
      <w:bookmarkEnd w:id="89"/>
      <w:proofErr w:type="spellEnd"/>
    </w:p>
    <w:p w14:paraId="0918B81E" w14:textId="77777777" w:rsidR="006447D2" w:rsidRPr="00DD4581" w:rsidRDefault="006447D2" w:rsidP="006447D2">
      <w:pPr>
        <w:pStyle w:val="ListParagraph"/>
        <w:numPr>
          <w:ilvl w:val="0"/>
          <w:numId w:val="21"/>
        </w:numPr>
        <w:rPr>
          <w:b/>
          <w:lang w:val="es-ES"/>
        </w:rPr>
      </w:pPr>
      <w:r w:rsidRPr="00DD4581">
        <w:rPr>
          <w:b/>
          <w:i/>
          <w:lang w:val="es-ES"/>
        </w:rPr>
        <w:t>Oracle BI Server</w:t>
      </w:r>
      <w:r w:rsidRPr="00DD4581">
        <w:rPr>
          <w:b/>
          <w:lang w:val="es-ES"/>
        </w:rPr>
        <w:t>:</w:t>
      </w:r>
    </w:p>
    <w:p w14:paraId="145C18FD" w14:textId="77777777" w:rsidR="006447D2" w:rsidRDefault="006447D2" w:rsidP="006447D2">
      <w:pPr>
        <w:pStyle w:val="ListParagraph"/>
        <w:ind w:left="1440"/>
        <w:rPr>
          <w:lang w:val="es-ES"/>
        </w:rPr>
      </w:pPr>
      <w:r>
        <w:rPr>
          <w:lang w:val="es-ES"/>
        </w:rPr>
        <w:t xml:space="preserve">Es la base de la plataforma, soporta una dotación completa de acceso, análisis y opciones de entrega de información en un entorno totalmente integrado. Proporciona un motor común que se encarga de presentar todas las herramientas de </w:t>
      </w:r>
      <w:r>
        <w:rPr>
          <w:i/>
          <w:lang w:val="es-ES"/>
        </w:rPr>
        <w:t xml:space="preserve">Oracle Business </w:t>
      </w:r>
      <w:proofErr w:type="spellStart"/>
      <w:r>
        <w:rPr>
          <w:i/>
          <w:lang w:val="es-ES"/>
        </w:rPr>
        <w:t>Intelligence</w:t>
      </w:r>
      <w:proofErr w:type="spellEnd"/>
      <w:r>
        <w:rPr>
          <w:i/>
          <w:lang w:val="es-ES"/>
        </w:rPr>
        <w:t xml:space="preserve"> Server</w:t>
      </w:r>
      <w:r>
        <w:rPr>
          <w:lang w:val="es-ES"/>
        </w:rPr>
        <w:t>.</w:t>
      </w:r>
    </w:p>
    <w:p w14:paraId="2C375D54" w14:textId="77777777" w:rsidR="006447D2" w:rsidRPr="00DD4581" w:rsidRDefault="006447D2" w:rsidP="006447D2">
      <w:pPr>
        <w:pStyle w:val="ListParagraph"/>
        <w:numPr>
          <w:ilvl w:val="0"/>
          <w:numId w:val="21"/>
        </w:numPr>
        <w:rPr>
          <w:b/>
          <w:lang w:val="es-ES"/>
        </w:rPr>
      </w:pPr>
      <w:r w:rsidRPr="00DD4581">
        <w:rPr>
          <w:b/>
          <w:i/>
          <w:lang w:val="es-ES"/>
        </w:rPr>
        <w:t xml:space="preserve">Oracle </w:t>
      </w:r>
      <w:proofErr w:type="spellStart"/>
      <w:r w:rsidRPr="00DD4581">
        <w:rPr>
          <w:b/>
          <w:i/>
          <w:lang w:val="es-ES"/>
        </w:rPr>
        <w:t>Administrator</w:t>
      </w:r>
      <w:proofErr w:type="spellEnd"/>
      <w:r w:rsidRPr="00DD4581">
        <w:rPr>
          <w:b/>
          <w:lang w:val="es-ES"/>
        </w:rPr>
        <w:t xml:space="preserve"> (</w:t>
      </w:r>
      <w:proofErr w:type="spellStart"/>
      <w:r w:rsidRPr="00DD4581">
        <w:rPr>
          <w:b/>
          <w:i/>
          <w:lang w:val="es-ES"/>
        </w:rPr>
        <w:t>AdminTool</w:t>
      </w:r>
      <w:proofErr w:type="spellEnd"/>
      <w:r w:rsidRPr="00DD4581">
        <w:rPr>
          <w:b/>
          <w:lang w:val="es-ES"/>
        </w:rPr>
        <w:t>):</w:t>
      </w:r>
    </w:p>
    <w:p w14:paraId="63043AED" w14:textId="77777777" w:rsidR="006447D2" w:rsidRDefault="006447D2" w:rsidP="006447D2">
      <w:pPr>
        <w:pStyle w:val="ListParagraph"/>
        <w:ind w:left="1440"/>
        <w:rPr>
          <w:lang w:val="es-ES"/>
        </w:rPr>
      </w:pPr>
      <w:r>
        <w:rPr>
          <w:lang w:val="es-ES"/>
        </w:rPr>
        <w:t>Herramienta que permite gestionar repositorios de datos en línea o fuera de línea, en diferentes niveles de abstracción (ver</w:t>
      </w:r>
      <w:r w:rsidR="00D5627C">
        <w:rPr>
          <w:lang w:val="es-ES"/>
        </w:rPr>
        <w:t xml:space="preserve"> </w:t>
      </w:r>
      <w:r w:rsidR="00120E5A">
        <w:rPr>
          <w:lang w:val="es-ES"/>
        </w:rPr>
        <w:fldChar w:fldCharType="begin"/>
      </w:r>
      <w:r w:rsidR="00D5627C">
        <w:rPr>
          <w:lang w:val="es-ES"/>
        </w:rPr>
        <w:instrText xml:space="preserve"> REF _Ref506755252 \h </w:instrText>
      </w:r>
      <w:r w:rsidR="00120E5A">
        <w:rPr>
          <w:lang w:val="es-ES"/>
        </w:rPr>
      </w:r>
      <w:r w:rsidR="00120E5A">
        <w:rPr>
          <w:lang w:val="es-ES"/>
        </w:rPr>
        <w:fldChar w:fldCharType="separate"/>
      </w:r>
      <w:r w:rsidR="00283A42">
        <w:t xml:space="preserve">Ilustración </w:t>
      </w:r>
      <w:r w:rsidR="00283A42">
        <w:rPr>
          <w:noProof/>
        </w:rPr>
        <w:t>19</w:t>
      </w:r>
      <w:r w:rsidR="00120E5A">
        <w:rPr>
          <w:lang w:val="es-ES"/>
        </w:rPr>
        <w:fldChar w:fldCharType="end"/>
      </w:r>
      <w:r>
        <w:rPr>
          <w:lang w:val="es-ES"/>
        </w:rPr>
        <w:t>):</w:t>
      </w:r>
    </w:p>
    <w:p w14:paraId="34558704" w14:textId="77777777" w:rsidR="00D5627C" w:rsidRDefault="00D5627C" w:rsidP="001625BA">
      <w:pPr>
        <w:pStyle w:val="ListParagraph"/>
        <w:keepNext/>
        <w:ind w:left="2160"/>
      </w:pPr>
      <w:r>
        <w:rPr>
          <w:noProof/>
          <w:lang w:eastAsia="es-VE"/>
        </w:rPr>
        <w:drawing>
          <wp:inline distT="0" distB="0" distL="0" distR="0" wp14:anchorId="588C601A" wp14:editId="1C4FA176">
            <wp:extent cx="4048125" cy="137922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pacio de Trabajo AdminToo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55537" cy="1381745"/>
                    </a:xfrm>
                    <a:prstGeom prst="rect">
                      <a:avLst/>
                    </a:prstGeom>
                  </pic:spPr>
                </pic:pic>
              </a:graphicData>
            </a:graphic>
          </wp:inline>
        </w:drawing>
      </w:r>
    </w:p>
    <w:p w14:paraId="50297407" w14:textId="77777777" w:rsidR="00D5627C" w:rsidRDefault="00D5627C" w:rsidP="001625BA">
      <w:pPr>
        <w:pStyle w:val="Caption"/>
        <w:ind w:left="720"/>
        <w:rPr>
          <w:lang w:val="es-ES"/>
        </w:rPr>
      </w:pPr>
      <w:bookmarkStart w:id="90" w:name="_Ref506755252"/>
      <w:bookmarkStart w:id="91" w:name="_Toc513444141"/>
      <w:r>
        <w:t xml:space="preserve">Ilustración </w:t>
      </w:r>
      <w:r w:rsidR="00120E5A">
        <w:fldChar w:fldCharType="begin"/>
      </w:r>
      <w:r>
        <w:instrText xml:space="preserve"> SEQ Ilustración \* ARABIC </w:instrText>
      </w:r>
      <w:r w:rsidR="00120E5A">
        <w:fldChar w:fldCharType="separate"/>
      </w:r>
      <w:r w:rsidR="00283A42">
        <w:rPr>
          <w:noProof/>
        </w:rPr>
        <w:t>19</w:t>
      </w:r>
      <w:r w:rsidR="00120E5A">
        <w:fldChar w:fldCharType="end"/>
      </w:r>
      <w:bookmarkEnd w:id="90"/>
      <w:r>
        <w:t xml:space="preserve"> - Espacio de Trabajo de Oracle </w:t>
      </w:r>
      <w:proofErr w:type="spellStart"/>
      <w:r>
        <w:t>Administrator</w:t>
      </w:r>
      <w:bookmarkEnd w:id="91"/>
      <w:proofErr w:type="spellEnd"/>
    </w:p>
    <w:p w14:paraId="615506A2" w14:textId="77777777" w:rsidR="006447D2" w:rsidRDefault="006447D2" w:rsidP="006447D2">
      <w:pPr>
        <w:pStyle w:val="ListParagraph"/>
        <w:numPr>
          <w:ilvl w:val="0"/>
          <w:numId w:val="24"/>
        </w:numPr>
        <w:rPr>
          <w:lang w:val="es-ES"/>
        </w:rPr>
      </w:pPr>
      <w:r>
        <w:rPr>
          <w:lang w:val="es-ES"/>
        </w:rPr>
        <w:t>Un primer nivel, llamado capa física, en el que los objetos y los elementos asociados a los mismos se importan desde el almacén de datos que reside en la base de datos.</w:t>
      </w:r>
    </w:p>
    <w:p w14:paraId="15EC69BE" w14:textId="77777777" w:rsidR="006447D2" w:rsidRDefault="006447D2" w:rsidP="006447D2">
      <w:pPr>
        <w:pStyle w:val="ListParagraph"/>
        <w:numPr>
          <w:ilvl w:val="0"/>
          <w:numId w:val="24"/>
        </w:numPr>
        <w:rPr>
          <w:lang w:val="es-ES"/>
        </w:rPr>
      </w:pPr>
      <w:r>
        <w:rPr>
          <w:lang w:val="es-ES"/>
        </w:rPr>
        <w:t>Un segundo nivel, llamado capa de negocio y asignación, en el que se configuran estructuras lógicas a partir de los objetos y elementos importados en la capa física.</w:t>
      </w:r>
    </w:p>
    <w:p w14:paraId="29A15F4A" w14:textId="77777777" w:rsidR="006447D2" w:rsidRDefault="006447D2" w:rsidP="006447D2">
      <w:pPr>
        <w:pStyle w:val="ListParagraph"/>
        <w:numPr>
          <w:ilvl w:val="0"/>
          <w:numId w:val="24"/>
        </w:numPr>
        <w:rPr>
          <w:lang w:val="es-ES"/>
        </w:rPr>
      </w:pPr>
      <w:r>
        <w:rPr>
          <w:lang w:val="es-ES"/>
        </w:rPr>
        <w:t xml:space="preserve">Un último nivel, llamado capa de presentación, en el que se deben disponer los objetos y elementos configurados en la capa de negocios y asignación de la manera más apropiada para el usuario final, es decir, </w:t>
      </w:r>
      <w:r>
        <w:rPr>
          <w:lang w:val="es-ES"/>
        </w:rPr>
        <w:lastRenderedPageBreak/>
        <w:t>aplicando convenciones que conlleven a una buena estructuración de los mismos y formatos bien definidos.</w:t>
      </w:r>
    </w:p>
    <w:p w14:paraId="2ED15561" w14:textId="77777777" w:rsidR="006447D2" w:rsidRPr="00DD4581" w:rsidRDefault="006447D2" w:rsidP="006447D2">
      <w:pPr>
        <w:pStyle w:val="ListParagraph"/>
        <w:numPr>
          <w:ilvl w:val="0"/>
          <w:numId w:val="21"/>
        </w:numPr>
        <w:rPr>
          <w:b/>
          <w:lang w:val="es-ES"/>
        </w:rPr>
      </w:pPr>
      <w:r w:rsidRPr="00DD4581">
        <w:rPr>
          <w:b/>
          <w:i/>
          <w:lang w:val="es-ES"/>
        </w:rPr>
        <w:t xml:space="preserve">Oracle Business </w:t>
      </w:r>
      <w:proofErr w:type="spellStart"/>
      <w:r w:rsidRPr="00DD4581">
        <w:rPr>
          <w:b/>
          <w:i/>
          <w:lang w:val="es-ES"/>
        </w:rPr>
        <w:t>Intelligence</w:t>
      </w:r>
      <w:proofErr w:type="spellEnd"/>
      <w:r w:rsidRPr="00DD4581">
        <w:rPr>
          <w:b/>
          <w:i/>
          <w:lang w:val="es-ES"/>
        </w:rPr>
        <w:t xml:space="preserve"> </w:t>
      </w:r>
      <w:proofErr w:type="spellStart"/>
      <w:r w:rsidRPr="00DD4581">
        <w:rPr>
          <w:b/>
          <w:i/>
          <w:lang w:val="es-ES"/>
        </w:rPr>
        <w:t>Analytic</w:t>
      </w:r>
      <w:proofErr w:type="spellEnd"/>
      <w:r w:rsidR="0045374A" w:rsidRPr="00DD4581">
        <w:rPr>
          <w:b/>
          <w:lang w:val="es-ES"/>
        </w:rPr>
        <w:t>:</w:t>
      </w:r>
    </w:p>
    <w:p w14:paraId="2FC52642" w14:textId="77777777" w:rsidR="006447D2" w:rsidRDefault="0045374A" w:rsidP="006447D2">
      <w:pPr>
        <w:pStyle w:val="ListParagraph"/>
        <w:ind w:left="1440"/>
        <w:rPr>
          <w:lang w:val="es-ES"/>
        </w:rPr>
      </w:pPr>
      <w:r>
        <w:rPr>
          <w:lang w:val="es-ES"/>
        </w:rPr>
        <w:t>Es una herramienta web que permite la construcción de consultas y análisis personalizados (ver</w:t>
      </w:r>
      <w:r w:rsidR="002827E1">
        <w:rPr>
          <w:lang w:val="es-ES"/>
        </w:rPr>
        <w:t xml:space="preserve"> </w:t>
      </w:r>
      <w:r w:rsidR="00120E5A">
        <w:rPr>
          <w:lang w:val="es-ES"/>
        </w:rPr>
        <w:fldChar w:fldCharType="begin"/>
      </w:r>
      <w:r w:rsidR="002827E1">
        <w:rPr>
          <w:lang w:val="es-ES"/>
        </w:rPr>
        <w:instrText xml:space="preserve"> REF _Ref506755385 \h </w:instrText>
      </w:r>
      <w:r w:rsidR="00120E5A">
        <w:rPr>
          <w:lang w:val="es-ES"/>
        </w:rPr>
      </w:r>
      <w:r w:rsidR="00120E5A">
        <w:rPr>
          <w:lang w:val="es-ES"/>
        </w:rPr>
        <w:fldChar w:fldCharType="separate"/>
      </w:r>
      <w:r w:rsidR="00283A42">
        <w:t xml:space="preserve">Ilustración </w:t>
      </w:r>
      <w:r w:rsidR="00283A42">
        <w:rPr>
          <w:noProof/>
        </w:rPr>
        <w:t>20</w:t>
      </w:r>
      <w:r w:rsidR="00120E5A">
        <w:rPr>
          <w:lang w:val="es-ES"/>
        </w:rPr>
        <w:fldChar w:fldCharType="end"/>
      </w:r>
      <w:r>
        <w:rPr>
          <w:lang w:val="es-ES"/>
        </w:rPr>
        <w:t>). Los usuarios pueden presentar los resultados en una página del tablero de control para una revisión empresarial.</w:t>
      </w:r>
    </w:p>
    <w:p w14:paraId="39597869" w14:textId="77777777" w:rsidR="002827E1" w:rsidRDefault="002827E1" w:rsidP="002827E1">
      <w:pPr>
        <w:pStyle w:val="ListParagraph"/>
        <w:keepNext/>
        <w:ind w:left="1440"/>
      </w:pPr>
      <w:r>
        <w:rPr>
          <w:noProof/>
          <w:lang w:eastAsia="es-VE"/>
        </w:rPr>
        <w:drawing>
          <wp:inline distT="0" distB="0" distL="0" distR="0" wp14:anchorId="35F1E171" wp14:editId="1B628106">
            <wp:extent cx="4942205" cy="260289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pacio de Trabajo Analytic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8830" cy="2606384"/>
                    </a:xfrm>
                    <a:prstGeom prst="rect">
                      <a:avLst/>
                    </a:prstGeom>
                  </pic:spPr>
                </pic:pic>
              </a:graphicData>
            </a:graphic>
          </wp:inline>
        </w:drawing>
      </w:r>
    </w:p>
    <w:p w14:paraId="386D2418" w14:textId="77777777" w:rsidR="002827E1" w:rsidRDefault="002827E1" w:rsidP="002827E1">
      <w:pPr>
        <w:pStyle w:val="Caption"/>
        <w:ind w:left="1440"/>
        <w:rPr>
          <w:lang w:val="es-ES"/>
        </w:rPr>
      </w:pPr>
      <w:bookmarkStart w:id="92" w:name="_Ref506755385"/>
      <w:bookmarkStart w:id="93" w:name="_Toc513444142"/>
      <w:r>
        <w:t xml:space="preserve">Ilustración </w:t>
      </w:r>
      <w:r w:rsidR="00120E5A">
        <w:fldChar w:fldCharType="begin"/>
      </w:r>
      <w:r>
        <w:instrText xml:space="preserve"> SEQ Ilustración \* ARABIC </w:instrText>
      </w:r>
      <w:r w:rsidR="00120E5A">
        <w:fldChar w:fldCharType="separate"/>
      </w:r>
      <w:r w:rsidR="00283A42">
        <w:rPr>
          <w:noProof/>
        </w:rPr>
        <w:t>20</w:t>
      </w:r>
      <w:r w:rsidR="00120E5A">
        <w:fldChar w:fldCharType="end"/>
      </w:r>
      <w:bookmarkEnd w:id="92"/>
      <w:r>
        <w:t xml:space="preserve"> - Espacio de Trabajo de </w:t>
      </w:r>
      <w:proofErr w:type="spellStart"/>
      <w:r>
        <w:t>Analytics</w:t>
      </w:r>
      <w:bookmarkEnd w:id="93"/>
      <w:proofErr w:type="spellEnd"/>
    </w:p>
    <w:p w14:paraId="4E0E7F4A" w14:textId="77777777" w:rsidR="00851D4E" w:rsidRPr="00DD4581" w:rsidRDefault="00851D4E" w:rsidP="00851D4E">
      <w:pPr>
        <w:pStyle w:val="ListParagraph"/>
        <w:numPr>
          <w:ilvl w:val="0"/>
          <w:numId w:val="15"/>
        </w:numPr>
        <w:rPr>
          <w:b/>
          <w:lang w:val="es-ES"/>
        </w:rPr>
      </w:pPr>
      <w:r w:rsidRPr="00DD4581">
        <w:rPr>
          <w:b/>
          <w:i/>
          <w:lang w:val="es-ES"/>
        </w:rPr>
        <w:t>Pentaho</w:t>
      </w:r>
    </w:p>
    <w:p w14:paraId="1D361A2B" w14:textId="77777777" w:rsidR="00851D4E" w:rsidRDefault="00851D4E" w:rsidP="00851D4E">
      <w:pPr>
        <w:ind w:left="360"/>
        <w:rPr>
          <w:lang w:val="es-ES"/>
        </w:rPr>
      </w:pPr>
      <w:r>
        <w:rPr>
          <w:lang w:val="es-ES"/>
        </w:rPr>
        <w:t xml:space="preserve">Según </w:t>
      </w:r>
      <w:sdt>
        <w:sdtPr>
          <w:rPr>
            <w:lang w:val="es-ES"/>
          </w:rPr>
          <w:id w:val="-779880129"/>
          <w:citation/>
        </w:sdtPr>
        <w:sdtContent>
          <w:r w:rsidR="00120E5A">
            <w:rPr>
              <w:lang w:val="es-ES"/>
            </w:rPr>
            <w:fldChar w:fldCharType="begin"/>
          </w:r>
          <w:r>
            <w:instrText xml:space="preserve"> CITATION Pen16 \l 8202 </w:instrText>
          </w:r>
          <w:r w:rsidR="00120E5A">
            <w:rPr>
              <w:lang w:val="es-ES"/>
            </w:rPr>
            <w:fldChar w:fldCharType="separate"/>
          </w:r>
          <w:r>
            <w:rPr>
              <w:noProof/>
            </w:rPr>
            <w:t>(Pentaho, 2016)</w:t>
          </w:r>
          <w:r w:rsidR="00120E5A">
            <w:rPr>
              <w:lang w:val="es-ES"/>
            </w:rPr>
            <w:fldChar w:fldCharType="end"/>
          </w:r>
        </w:sdtContent>
      </w:sdt>
      <w:r>
        <w:rPr>
          <w:lang w:val="es-ES"/>
        </w:rPr>
        <w:t>, es una plataforma orientada a soluciones, centrada en procesos e incluye todos los principales componentes requeridos, para la gestión y toma de decisiones empresariales. Está compuesta por diferentes programas que satisfacen los requerimientos fundamentales de una solución de inteligencia de negocio, ofreciendo alternativas para la gestión y análisis de la información, incluyendo el análisis multidimensional OLAP, presentación de informes, creación de cuadros de mando, entre otros.</w:t>
      </w:r>
    </w:p>
    <w:p w14:paraId="3F96A6C2" w14:textId="77777777" w:rsidR="00851D4E" w:rsidRDefault="00851D4E" w:rsidP="00851D4E">
      <w:pPr>
        <w:ind w:left="360"/>
        <w:rPr>
          <w:lang w:val="es-ES"/>
        </w:rPr>
      </w:pPr>
      <w:r>
        <w:rPr>
          <w:lang w:val="es-ES"/>
        </w:rPr>
        <w:t xml:space="preserve">La plataforma de </w:t>
      </w:r>
      <w:r>
        <w:rPr>
          <w:i/>
          <w:lang w:val="es-ES"/>
        </w:rPr>
        <w:t>Pentaho</w:t>
      </w:r>
      <w:r>
        <w:rPr>
          <w:lang w:val="es-ES"/>
        </w:rPr>
        <w:t xml:space="preserve"> consta de dos ediciones:</w:t>
      </w:r>
    </w:p>
    <w:p w14:paraId="118830BA" w14:textId="77777777" w:rsidR="00851D4E" w:rsidRPr="00DD4581" w:rsidRDefault="00851D4E" w:rsidP="00851D4E">
      <w:pPr>
        <w:pStyle w:val="ListParagraph"/>
        <w:numPr>
          <w:ilvl w:val="0"/>
          <w:numId w:val="21"/>
        </w:numPr>
        <w:rPr>
          <w:b/>
          <w:lang w:val="es-ES"/>
        </w:rPr>
      </w:pPr>
      <w:r w:rsidRPr="00DD4581">
        <w:rPr>
          <w:b/>
          <w:i/>
          <w:lang w:val="es-ES"/>
        </w:rPr>
        <w:t xml:space="preserve">Pentaho </w:t>
      </w:r>
      <w:proofErr w:type="spellStart"/>
      <w:r w:rsidRPr="00DD4581">
        <w:rPr>
          <w:b/>
          <w:i/>
          <w:lang w:val="es-ES"/>
        </w:rPr>
        <w:t>Community</w:t>
      </w:r>
      <w:proofErr w:type="spellEnd"/>
      <w:r w:rsidRPr="00DD4581">
        <w:rPr>
          <w:b/>
          <w:i/>
          <w:lang w:val="es-ES"/>
        </w:rPr>
        <w:t xml:space="preserve"> </w:t>
      </w:r>
      <w:proofErr w:type="spellStart"/>
      <w:r w:rsidRPr="00DD4581">
        <w:rPr>
          <w:b/>
          <w:i/>
          <w:lang w:val="es-ES"/>
        </w:rPr>
        <w:t>Edition</w:t>
      </w:r>
      <w:proofErr w:type="spellEnd"/>
      <w:r w:rsidRPr="00DD4581">
        <w:rPr>
          <w:b/>
          <w:lang w:val="es-ES"/>
        </w:rPr>
        <w:t>:</w:t>
      </w:r>
    </w:p>
    <w:p w14:paraId="30C217A7" w14:textId="77777777" w:rsidR="00851D4E" w:rsidRDefault="00851D4E" w:rsidP="00851D4E">
      <w:pPr>
        <w:pStyle w:val="ListParagraph"/>
        <w:ind w:left="1440"/>
        <w:rPr>
          <w:lang w:val="es-ES"/>
        </w:rPr>
      </w:pPr>
      <w:r>
        <w:rPr>
          <w:lang w:val="es-ES"/>
        </w:rPr>
        <w:t>Tiene como objetivo la contribución de nuevas funcionalidades, pruebas e innovación.</w:t>
      </w:r>
    </w:p>
    <w:p w14:paraId="21123178" w14:textId="77777777" w:rsidR="00851D4E" w:rsidRPr="00DD4581" w:rsidRDefault="00851D4E" w:rsidP="00851D4E">
      <w:pPr>
        <w:pStyle w:val="ListParagraph"/>
        <w:numPr>
          <w:ilvl w:val="0"/>
          <w:numId w:val="21"/>
        </w:numPr>
        <w:rPr>
          <w:b/>
          <w:lang w:val="es-ES"/>
        </w:rPr>
      </w:pPr>
      <w:r w:rsidRPr="00DD4581">
        <w:rPr>
          <w:b/>
          <w:i/>
          <w:lang w:val="es-ES"/>
        </w:rPr>
        <w:t xml:space="preserve">Pentaho Enterprise </w:t>
      </w:r>
      <w:proofErr w:type="spellStart"/>
      <w:r w:rsidRPr="00DD4581">
        <w:rPr>
          <w:b/>
          <w:i/>
          <w:lang w:val="es-ES"/>
        </w:rPr>
        <w:t>Edition</w:t>
      </w:r>
      <w:proofErr w:type="spellEnd"/>
      <w:r w:rsidRPr="00DD4581">
        <w:rPr>
          <w:b/>
          <w:lang w:val="es-ES"/>
        </w:rPr>
        <w:t>:</w:t>
      </w:r>
    </w:p>
    <w:p w14:paraId="52008D3A" w14:textId="77777777" w:rsidR="00851D4E" w:rsidRDefault="00851D4E" w:rsidP="00851D4E">
      <w:pPr>
        <w:pStyle w:val="ListParagraph"/>
        <w:ind w:left="1440"/>
        <w:rPr>
          <w:lang w:val="es-ES"/>
        </w:rPr>
      </w:pPr>
      <w:r>
        <w:rPr>
          <w:lang w:val="es-ES"/>
        </w:rPr>
        <w:t xml:space="preserve">Posee características adicionales que no se encuentran en la edición de la comunidad. Es un software certificado, listo para ambientes de producción, </w:t>
      </w:r>
      <w:r>
        <w:rPr>
          <w:lang w:val="es-ES"/>
        </w:rPr>
        <w:lastRenderedPageBreak/>
        <w:t>posee módulos exclusivos y facilidades de uso; además incluye soporte técnico oficial.</w:t>
      </w:r>
    </w:p>
    <w:p w14:paraId="7A36D298" w14:textId="77777777" w:rsidR="001B4CB8" w:rsidRDefault="001B4CB8" w:rsidP="001B4CB8">
      <w:pPr>
        <w:ind w:left="360"/>
        <w:rPr>
          <w:lang w:val="es-ES"/>
        </w:rPr>
      </w:pPr>
      <w:r>
        <w:rPr>
          <w:lang w:val="es-ES"/>
        </w:rPr>
        <w:t>Ambas ediciones cuentan con herramientas que soportan el desarrollo de soluciones de inteligencia de negocios. A continuación se explican algunas de estas herramientas.</w:t>
      </w:r>
    </w:p>
    <w:p w14:paraId="2439F9F8" w14:textId="77777777" w:rsidR="006551FB" w:rsidRPr="006551FB" w:rsidRDefault="001B4CB8" w:rsidP="006551FB">
      <w:pPr>
        <w:pStyle w:val="ListParagraph"/>
        <w:numPr>
          <w:ilvl w:val="0"/>
          <w:numId w:val="21"/>
        </w:numPr>
        <w:rPr>
          <w:b/>
          <w:lang w:val="es-ES"/>
        </w:rPr>
      </w:pPr>
      <w:r w:rsidRPr="00DD4581">
        <w:rPr>
          <w:b/>
          <w:i/>
          <w:lang w:val="es-ES"/>
        </w:rPr>
        <w:t xml:space="preserve">Pentaho Data </w:t>
      </w:r>
      <w:proofErr w:type="spellStart"/>
      <w:r w:rsidRPr="00DD4581">
        <w:rPr>
          <w:b/>
          <w:i/>
          <w:lang w:val="es-ES"/>
        </w:rPr>
        <w:t>Integration</w:t>
      </w:r>
      <w:proofErr w:type="spellEnd"/>
    </w:p>
    <w:p w14:paraId="5F377689" w14:textId="77777777" w:rsidR="001B4CB8" w:rsidRPr="006551FB" w:rsidRDefault="001B4CB8" w:rsidP="006551FB">
      <w:pPr>
        <w:pStyle w:val="ListParagraph"/>
        <w:ind w:left="1440"/>
        <w:rPr>
          <w:b/>
          <w:lang w:val="es-ES"/>
        </w:rPr>
      </w:pPr>
      <w:r w:rsidRPr="006551FB">
        <w:rPr>
          <w:lang w:val="es-ES"/>
        </w:rPr>
        <w:t xml:space="preserve">Herramienta que permite extraer, limpiar e integrar la información disponible en aplicaciones y bases de datos separadas y ponerla en manos del usuario, proyectando consistencia. También es conocido como </w:t>
      </w:r>
      <w:proofErr w:type="spellStart"/>
      <w:r w:rsidRPr="006551FB">
        <w:rPr>
          <w:i/>
          <w:lang w:val="es-ES"/>
        </w:rPr>
        <w:t>Kettle</w:t>
      </w:r>
      <w:proofErr w:type="spellEnd"/>
      <w:r w:rsidRPr="006551FB">
        <w:rPr>
          <w:lang w:val="es-ES"/>
        </w:rPr>
        <w:t xml:space="preserve"> y posee las siguientes aplicaciones:</w:t>
      </w:r>
    </w:p>
    <w:p w14:paraId="6DCB3EA2" w14:textId="77777777" w:rsidR="001B4CB8" w:rsidRPr="00DD4581" w:rsidRDefault="001B4CB8" w:rsidP="001B4CB8">
      <w:pPr>
        <w:pStyle w:val="ListParagraph"/>
        <w:numPr>
          <w:ilvl w:val="2"/>
          <w:numId w:val="15"/>
        </w:numPr>
        <w:rPr>
          <w:b/>
          <w:i/>
          <w:lang w:val="es-ES"/>
        </w:rPr>
      </w:pPr>
      <w:proofErr w:type="spellStart"/>
      <w:r w:rsidRPr="00DD4581">
        <w:rPr>
          <w:b/>
          <w:i/>
          <w:lang w:val="es-ES"/>
        </w:rPr>
        <w:t>Spoon</w:t>
      </w:r>
      <w:proofErr w:type="spellEnd"/>
    </w:p>
    <w:p w14:paraId="292EB707" w14:textId="77777777" w:rsidR="001B4CB8" w:rsidRDefault="001B4CB8" w:rsidP="001B4CB8">
      <w:pPr>
        <w:pStyle w:val="ListParagraph"/>
        <w:ind w:left="2160"/>
        <w:rPr>
          <w:lang w:val="es-ES"/>
        </w:rPr>
      </w:pPr>
      <w:r>
        <w:rPr>
          <w:lang w:val="es-ES"/>
        </w:rPr>
        <w:t xml:space="preserve">Herramienta gráfica que permite diseñar procesos ETL. Esta herramienta soporta conexión con diversas fuentes de datos y permite transformar los datos necesarios para cargarlos dentro de la base de datos destino. En la </w:t>
      </w:r>
      <w:r w:rsidR="00120E5A">
        <w:rPr>
          <w:lang w:val="es-ES"/>
        </w:rPr>
        <w:fldChar w:fldCharType="begin"/>
      </w:r>
      <w:r w:rsidR="00E230D1">
        <w:rPr>
          <w:lang w:val="es-ES"/>
        </w:rPr>
        <w:instrText xml:space="preserve"> REF _Ref506755908 \h </w:instrText>
      </w:r>
      <w:r w:rsidR="00120E5A">
        <w:rPr>
          <w:lang w:val="es-ES"/>
        </w:rPr>
      </w:r>
      <w:r w:rsidR="00120E5A">
        <w:rPr>
          <w:lang w:val="es-ES"/>
        </w:rPr>
        <w:fldChar w:fldCharType="separate"/>
      </w:r>
      <w:r w:rsidR="00283A42">
        <w:t xml:space="preserve">Ilustración </w:t>
      </w:r>
      <w:r w:rsidR="00283A42">
        <w:rPr>
          <w:noProof/>
        </w:rPr>
        <w:t>21</w:t>
      </w:r>
      <w:r w:rsidR="00120E5A">
        <w:rPr>
          <w:lang w:val="es-ES"/>
        </w:rPr>
        <w:fldChar w:fldCharType="end"/>
      </w:r>
      <w:r w:rsidR="00E230D1">
        <w:rPr>
          <w:lang w:val="es-ES"/>
        </w:rPr>
        <w:t xml:space="preserve"> </w:t>
      </w:r>
      <w:r>
        <w:rPr>
          <w:lang w:val="es-ES"/>
        </w:rPr>
        <w:t>se observa la interfaz de esta herramienta.</w:t>
      </w:r>
    </w:p>
    <w:p w14:paraId="003049DC" w14:textId="77777777" w:rsidR="00E230D1" w:rsidRDefault="00E230D1" w:rsidP="00E230D1">
      <w:pPr>
        <w:pStyle w:val="ListParagraph"/>
        <w:keepNext/>
        <w:ind w:left="2160"/>
        <w:jc w:val="center"/>
      </w:pPr>
      <w:r>
        <w:rPr>
          <w:noProof/>
          <w:lang w:eastAsia="es-VE"/>
        </w:rPr>
        <w:drawing>
          <wp:inline distT="0" distB="0" distL="0" distR="0" wp14:anchorId="2CFC75E8" wp14:editId="6C441DFE">
            <wp:extent cx="3181350" cy="223714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terfaz gráfica de Spo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94035" cy="2246061"/>
                    </a:xfrm>
                    <a:prstGeom prst="rect">
                      <a:avLst/>
                    </a:prstGeom>
                  </pic:spPr>
                </pic:pic>
              </a:graphicData>
            </a:graphic>
          </wp:inline>
        </w:drawing>
      </w:r>
    </w:p>
    <w:p w14:paraId="578E26E1" w14:textId="77777777" w:rsidR="00E230D1" w:rsidRDefault="00E230D1" w:rsidP="00E230D1">
      <w:pPr>
        <w:pStyle w:val="Caption"/>
        <w:ind w:left="2160"/>
      </w:pPr>
      <w:bookmarkStart w:id="94" w:name="_Ref506755908"/>
      <w:bookmarkStart w:id="95" w:name="_Toc513444143"/>
      <w:r>
        <w:t xml:space="preserve">Ilustración </w:t>
      </w:r>
      <w:r w:rsidR="00120E5A">
        <w:fldChar w:fldCharType="begin"/>
      </w:r>
      <w:r>
        <w:instrText xml:space="preserve"> SEQ Ilustración \* ARABIC </w:instrText>
      </w:r>
      <w:r w:rsidR="00120E5A">
        <w:fldChar w:fldCharType="separate"/>
      </w:r>
      <w:r w:rsidR="00283A42">
        <w:rPr>
          <w:noProof/>
        </w:rPr>
        <w:t>21</w:t>
      </w:r>
      <w:r w:rsidR="00120E5A">
        <w:fldChar w:fldCharType="end"/>
      </w:r>
      <w:bookmarkEnd w:id="94"/>
      <w:r>
        <w:t xml:space="preserve"> - Interfaz gráfica de </w:t>
      </w:r>
      <w:proofErr w:type="spellStart"/>
      <w:r>
        <w:t>Spoon</w:t>
      </w:r>
      <w:bookmarkEnd w:id="95"/>
      <w:proofErr w:type="spellEnd"/>
    </w:p>
    <w:p w14:paraId="03767B28" w14:textId="77777777" w:rsidR="001B4CB8" w:rsidRPr="00DD4581" w:rsidRDefault="001B4CB8" w:rsidP="001B4CB8">
      <w:pPr>
        <w:pStyle w:val="ListParagraph"/>
        <w:numPr>
          <w:ilvl w:val="2"/>
          <w:numId w:val="15"/>
        </w:numPr>
        <w:rPr>
          <w:b/>
          <w:i/>
          <w:lang w:val="es-ES"/>
        </w:rPr>
      </w:pPr>
      <w:r w:rsidRPr="00DD4581">
        <w:rPr>
          <w:b/>
          <w:i/>
          <w:lang w:val="es-ES"/>
        </w:rPr>
        <w:t>Pan</w:t>
      </w:r>
    </w:p>
    <w:p w14:paraId="735F613B" w14:textId="77777777" w:rsidR="001B4CB8" w:rsidRDefault="001B4CB8" w:rsidP="001B4CB8">
      <w:pPr>
        <w:pStyle w:val="ListParagraph"/>
        <w:ind w:left="2160"/>
        <w:rPr>
          <w:lang w:val="es-ES"/>
        </w:rPr>
      </w:pPr>
      <w:r>
        <w:rPr>
          <w:lang w:val="es-ES"/>
        </w:rPr>
        <w:t xml:space="preserve">Ejecuta transformaciones diseñadas en el </w:t>
      </w:r>
      <w:proofErr w:type="spellStart"/>
      <w:r>
        <w:rPr>
          <w:i/>
          <w:lang w:val="es-ES"/>
        </w:rPr>
        <w:t>Spoon</w:t>
      </w:r>
      <w:proofErr w:type="spellEnd"/>
      <w:r>
        <w:rPr>
          <w:lang w:val="es-ES"/>
        </w:rPr>
        <w:t>.</w:t>
      </w:r>
    </w:p>
    <w:p w14:paraId="2D21FB03" w14:textId="77777777" w:rsidR="001B4CB8" w:rsidRPr="00DD4581" w:rsidRDefault="001B4CB8" w:rsidP="001B4CB8">
      <w:pPr>
        <w:pStyle w:val="ListParagraph"/>
        <w:numPr>
          <w:ilvl w:val="2"/>
          <w:numId w:val="15"/>
        </w:numPr>
        <w:rPr>
          <w:b/>
          <w:lang w:val="es-ES"/>
        </w:rPr>
      </w:pPr>
      <w:r w:rsidRPr="00DD4581">
        <w:rPr>
          <w:b/>
          <w:i/>
          <w:lang w:val="es-ES"/>
        </w:rPr>
        <w:t>Chef</w:t>
      </w:r>
    </w:p>
    <w:p w14:paraId="0BA76F32" w14:textId="77777777" w:rsidR="001B4CB8" w:rsidRDefault="001B4CB8" w:rsidP="001B4CB8">
      <w:pPr>
        <w:pStyle w:val="ListParagraph"/>
        <w:ind w:left="2160"/>
        <w:rPr>
          <w:lang w:val="es-ES"/>
        </w:rPr>
      </w:pPr>
      <w:r>
        <w:rPr>
          <w:lang w:val="es-ES"/>
        </w:rPr>
        <w:t>Herramienta para ejecutar trabajos complejos, que automatizan los procesos de actualización de la base de datos.</w:t>
      </w:r>
    </w:p>
    <w:p w14:paraId="3161811F" w14:textId="77777777" w:rsidR="001B4CB8" w:rsidRPr="00DD4581" w:rsidRDefault="001B4CB8" w:rsidP="001B4CB8">
      <w:pPr>
        <w:pStyle w:val="ListParagraph"/>
        <w:numPr>
          <w:ilvl w:val="2"/>
          <w:numId w:val="15"/>
        </w:numPr>
        <w:rPr>
          <w:b/>
          <w:lang w:val="es-ES"/>
        </w:rPr>
      </w:pPr>
      <w:proofErr w:type="spellStart"/>
      <w:r w:rsidRPr="00DD4581">
        <w:rPr>
          <w:b/>
          <w:i/>
          <w:lang w:val="es-ES"/>
        </w:rPr>
        <w:t>Kitchen</w:t>
      </w:r>
      <w:proofErr w:type="spellEnd"/>
    </w:p>
    <w:p w14:paraId="04A33F55" w14:textId="77777777" w:rsidR="001B4CB8" w:rsidRDefault="001B4CB8" w:rsidP="001B4CB8">
      <w:pPr>
        <w:pStyle w:val="ListParagraph"/>
        <w:ind w:left="2160"/>
        <w:rPr>
          <w:lang w:val="es-ES"/>
        </w:rPr>
      </w:pPr>
      <w:r>
        <w:rPr>
          <w:lang w:val="es-ES"/>
        </w:rPr>
        <w:t>Herramienta que ayuda a ejecutar los trabajos por lotes, permitiendo iniciar y controlar fácilmente el proceso ETL.</w:t>
      </w:r>
    </w:p>
    <w:p w14:paraId="05C154C8" w14:textId="77777777" w:rsidR="009415B1" w:rsidRDefault="009415B1" w:rsidP="001B4CB8">
      <w:pPr>
        <w:pStyle w:val="ListParagraph"/>
        <w:ind w:left="2160"/>
        <w:rPr>
          <w:lang w:val="es-ES"/>
        </w:rPr>
      </w:pPr>
    </w:p>
    <w:p w14:paraId="64DE3945" w14:textId="77777777" w:rsidR="001B4CB8" w:rsidRPr="00DD4581" w:rsidRDefault="001B4CB8" w:rsidP="001B4CB8">
      <w:pPr>
        <w:pStyle w:val="ListParagraph"/>
        <w:numPr>
          <w:ilvl w:val="2"/>
          <w:numId w:val="15"/>
        </w:numPr>
        <w:rPr>
          <w:b/>
          <w:lang w:val="es-ES"/>
        </w:rPr>
      </w:pPr>
      <w:proofErr w:type="spellStart"/>
      <w:r w:rsidRPr="00DD4581">
        <w:rPr>
          <w:b/>
          <w:i/>
          <w:lang w:val="es-ES"/>
        </w:rPr>
        <w:lastRenderedPageBreak/>
        <w:t>Carte</w:t>
      </w:r>
      <w:proofErr w:type="spellEnd"/>
    </w:p>
    <w:p w14:paraId="3C480A3F" w14:textId="77777777" w:rsidR="001B4CB8" w:rsidRDefault="001B4CB8" w:rsidP="001B4CB8">
      <w:pPr>
        <w:pStyle w:val="ListParagraph"/>
        <w:ind w:left="2160"/>
        <w:rPr>
          <w:lang w:val="es-ES"/>
        </w:rPr>
      </w:pPr>
      <w:r>
        <w:rPr>
          <w:lang w:val="es-ES"/>
        </w:rPr>
        <w:t>Servidor web que permite la supervisión remota del proceso ETL.</w:t>
      </w:r>
    </w:p>
    <w:p w14:paraId="32BDE83B" w14:textId="77777777" w:rsidR="001B4CB8" w:rsidRDefault="001B4CB8" w:rsidP="001B4CB8">
      <w:pPr>
        <w:ind w:left="1080"/>
        <w:rPr>
          <w:lang w:val="es-ES"/>
        </w:rPr>
      </w:pPr>
      <w:r>
        <w:rPr>
          <w:lang w:val="es-ES"/>
        </w:rPr>
        <w:t xml:space="preserve">Para el diseño y construcción de procesos ETL, la herramienta </w:t>
      </w:r>
      <w:r>
        <w:rPr>
          <w:i/>
          <w:lang w:val="es-ES"/>
        </w:rPr>
        <w:t xml:space="preserve">Pentaho Data </w:t>
      </w:r>
      <w:proofErr w:type="spellStart"/>
      <w:r>
        <w:rPr>
          <w:i/>
          <w:lang w:val="es-ES"/>
        </w:rPr>
        <w:t>Integration</w:t>
      </w:r>
      <w:proofErr w:type="spellEnd"/>
      <w:r>
        <w:rPr>
          <w:lang w:val="es-ES"/>
        </w:rPr>
        <w:t xml:space="preserve"> posee una serie de elementos clave:</w:t>
      </w:r>
    </w:p>
    <w:p w14:paraId="3A82F501" w14:textId="77777777" w:rsidR="001B4CB8" w:rsidRPr="00DD4581" w:rsidRDefault="001B4CB8" w:rsidP="001B4CB8">
      <w:pPr>
        <w:pStyle w:val="ListParagraph"/>
        <w:numPr>
          <w:ilvl w:val="2"/>
          <w:numId w:val="15"/>
        </w:numPr>
        <w:rPr>
          <w:b/>
          <w:lang w:val="es-ES"/>
        </w:rPr>
      </w:pPr>
      <w:r w:rsidRPr="00DD4581">
        <w:rPr>
          <w:b/>
          <w:lang w:val="es-ES"/>
        </w:rPr>
        <w:t>Transformación (</w:t>
      </w:r>
      <w:proofErr w:type="spellStart"/>
      <w:r w:rsidRPr="00DD4581">
        <w:rPr>
          <w:b/>
          <w:i/>
          <w:lang w:val="es-ES"/>
        </w:rPr>
        <w:t>Transformation</w:t>
      </w:r>
      <w:proofErr w:type="spellEnd"/>
      <w:r w:rsidRPr="00DD4581">
        <w:rPr>
          <w:b/>
          <w:lang w:val="es-ES"/>
        </w:rPr>
        <w:t>)</w:t>
      </w:r>
    </w:p>
    <w:p w14:paraId="4CFDEB79" w14:textId="77777777" w:rsidR="001B4CB8" w:rsidRDefault="001B4CB8" w:rsidP="001B4CB8">
      <w:pPr>
        <w:pStyle w:val="ListParagraph"/>
        <w:ind w:left="2160"/>
        <w:rPr>
          <w:lang w:val="es-ES"/>
        </w:rPr>
      </w:pPr>
      <w:r>
        <w:rPr>
          <w:lang w:val="es-ES"/>
        </w:rPr>
        <w:t xml:space="preserve">Herramienta que permite realizar una </w:t>
      </w:r>
      <w:r w:rsidR="00746671">
        <w:rPr>
          <w:lang w:val="es-ES"/>
        </w:rPr>
        <w:t xml:space="preserve">variedad de tareas con los datos, moviéndolos de un lugar a otro. Su rol principal es extraer datos de diversas fuentes de datos, transformarlos de una representación a otra y cargarlos en fuentes de salida. Consiste de un número separado de acciones llamadas </w:t>
      </w:r>
      <w:proofErr w:type="spellStart"/>
      <w:r w:rsidR="00746671">
        <w:rPr>
          <w:i/>
          <w:lang w:val="es-ES"/>
        </w:rPr>
        <w:t>steps</w:t>
      </w:r>
      <w:proofErr w:type="spellEnd"/>
      <w:r w:rsidR="00746671">
        <w:rPr>
          <w:lang w:val="es-ES"/>
        </w:rPr>
        <w:t xml:space="preserve"> relacionadas a través de un flujo llamado </w:t>
      </w:r>
      <w:r w:rsidR="00746671">
        <w:rPr>
          <w:i/>
          <w:lang w:val="es-ES"/>
        </w:rPr>
        <w:t>hop</w:t>
      </w:r>
      <w:r w:rsidR="00746671">
        <w:rPr>
          <w:lang w:val="es-ES"/>
        </w:rPr>
        <w:t>.</w:t>
      </w:r>
    </w:p>
    <w:p w14:paraId="443F5F11" w14:textId="77777777" w:rsidR="00746671" w:rsidRPr="00DD4581" w:rsidRDefault="00746671" w:rsidP="00746671">
      <w:pPr>
        <w:pStyle w:val="ListParagraph"/>
        <w:numPr>
          <w:ilvl w:val="2"/>
          <w:numId w:val="15"/>
        </w:numPr>
        <w:rPr>
          <w:b/>
          <w:lang w:val="es-ES"/>
        </w:rPr>
      </w:pPr>
      <w:r w:rsidRPr="00DD4581">
        <w:rPr>
          <w:b/>
          <w:lang w:val="es-ES"/>
        </w:rPr>
        <w:t>Pasos (</w:t>
      </w:r>
      <w:proofErr w:type="spellStart"/>
      <w:r w:rsidRPr="00DD4581">
        <w:rPr>
          <w:b/>
          <w:i/>
          <w:lang w:val="es-ES"/>
        </w:rPr>
        <w:t>Steps</w:t>
      </w:r>
      <w:proofErr w:type="spellEnd"/>
      <w:r w:rsidRPr="00DD4581">
        <w:rPr>
          <w:b/>
          <w:lang w:val="es-ES"/>
        </w:rPr>
        <w:t>)</w:t>
      </w:r>
    </w:p>
    <w:p w14:paraId="4E2EEE69" w14:textId="77777777" w:rsidR="00746671" w:rsidRDefault="00746671" w:rsidP="00746671">
      <w:pPr>
        <w:pStyle w:val="ListParagraph"/>
        <w:ind w:left="2160"/>
        <w:rPr>
          <w:lang w:val="es-ES"/>
        </w:rPr>
      </w:pPr>
      <w:r>
        <w:rPr>
          <w:lang w:val="es-ES"/>
        </w:rPr>
        <w:t>Son las acciones que conforman a una transformación, los cuales son diseñados con una función específica.</w:t>
      </w:r>
    </w:p>
    <w:p w14:paraId="797D06CF" w14:textId="77777777" w:rsidR="00746671" w:rsidRPr="00DD4581" w:rsidRDefault="00746671" w:rsidP="00746671">
      <w:pPr>
        <w:pStyle w:val="ListParagraph"/>
        <w:numPr>
          <w:ilvl w:val="2"/>
          <w:numId w:val="15"/>
        </w:numPr>
        <w:rPr>
          <w:b/>
          <w:lang w:val="es-ES"/>
        </w:rPr>
      </w:pPr>
      <w:r w:rsidRPr="00DD4581">
        <w:rPr>
          <w:b/>
          <w:lang w:val="es-ES"/>
        </w:rPr>
        <w:t>Flujos (</w:t>
      </w:r>
      <w:proofErr w:type="spellStart"/>
      <w:r w:rsidRPr="00DD4581">
        <w:rPr>
          <w:b/>
          <w:i/>
          <w:lang w:val="es-ES"/>
        </w:rPr>
        <w:t>Hops</w:t>
      </w:r>
      <w:proofErr w:type="spellEnd"/>
      <w:r w:rsidRPr="00DD4581">
        <w:rPr>
          <w:b/>
          <w:lang w:val="es-ES"/>
        </w:rPr>
        <w:t>)</w:t>
      </w:r>
    </w:p>
    <w:p w14:paraId="4C7B3D24" w14:textId="77777777" w:rsidR="00746671" w:rsidRDefault="00746671" w:rsidP="00746671">
      <w:pPr>
        <w:pStyle w:val="ListParagraph"/>
        <w:ind w:left="2160"/>
        <w:rPr>
          <w:lang w:val="es-ES"/>
        </w:rPr>
      </w:pPr>
      <w:r>
        <w:rPr>
          <w:lang w:val="es-ES"/>
        </w:rPr>
        <w:t xml:space="preserve">Representación gráfica del flujo de datos entre los </w:t>
      </w:r>
      <w:proofErr w:type="spellStart"/>
      <w:r>
        <w:rPr>
          <w:i/>
          <w:lang w:val="es-ES"/>
        </w:rPr>
        <w:t>steps</w:t>
      </w:r>
      <w:proofErr w:type="spellEnd"/>
      <w:r>
        <w:rPr>
          <w:lang w:val="es-ES"/>
        </w:rPr>
        <w:t xml:space="preserve"> que conforman una transformación o un </w:t>
      </w:r>
      <w:proofErr w:type="spellStart"/>
      <w:r>
        <w:rPr>
          <w:i/>
          <w:lang w:val="es-ES"/>
        </w:rPr>
        <w:t>job</w:t>
      </w:r>
      <w:proofErr w:type="spellEnd"/>
      <w:r>
        <w:rPr>
          <w:lang w:val="es-ES"/>
        </w:rPr>
        <w:t>.</w:t>
      </w:r>
    </w:p>
    <w:p w14:paraId="2EE5775B" w14:textId="77777777" w:rsidR="00746671" w:rsidRPr="00DD4581" w:rsidRDefault="00746671" w:rsidP="00746671">
      <w:pPr>
        <w:pStyle w:val="ListParagraph"/>
        <w:numPr>
          <w:ilvl w:val="2"/>
          <w:numId w:val="15"/>
        </w:numPr>
        <w:rPr>
          <w:b/>
          <w:lang w:val="es-ES"/>
        </w:rPr>
      </w:pPr>
      <w:r w:rsidRPr="00DD4581">
        <w:rPr>
          <w:b/>
          <w:lang w:val="es-ES"/>
        </w:rPr>
        <w:t>Trabajo (</w:t>
      </w:r>
      <w:r w:rsidRPr="00DD4581">
        <w:rPr>
          <w:b/>
          <w:i/>
          <w:lang w:val="es-ES"/>
        </w:rPr>
        <w:t>Job</w:t>
      </w:r>
      <w:r w:rsidRPr="00DD4581">
        <w:rPr>
          <w:b/>
          <w:lang w:val="es-ES"/>
        </w:rPr>
        <w:t>)</w:t>
      </w:r>
    </w:p>
    <w:p w14:paraId="34209967" w14:textId="77777777" w:rsidR="00746671" w:rsidRDefault="00746671" w:rsidP="00746671">
      <w:pPr>
        <w:pStyle w:val="ListParagraph"/>
        <w:ind w:left="2160"/>
        <w:rPr>
          <w:lang w:val="es-ES"/>
        </w:rPr>
      </w:pPr>
      <w:r>
        <w:rPr>
          <w:lang w:val="es-ES"/>
        </w:rPr>
        <w:t>Componente con el que se define una secuencia de actividades que brinda un orden de ejecución, por lo tanto son usados para crear un control de flujo. Generalmente está conformado por una serie de transformaciones que se desean ejecutar en un orden específico.</w:t>
      </w:r>
    </w:p>
    <w:p w14:paraId="61A9D8DC" w14:textId="77777777" w:rsidR="00780DAF" w:rsidRDefault="00780DAF" w:rsidP="00780DAF">
      <w:r>
        <w:t>En una solución de Inteligencia de Negocio se puede hacer uso de indicadores que permiten medir la gestión médica. A continuación, se presenta la definición de indicador y los diferentes tipos de indicadores.</w:t>
      </w:r>
    </w:p>
    <w:p w14:paraId="4BF164F6" w14:textId="77777777" w:rsidR="00780DAF" w:rsidRDefault="00780DAF" w:rsidP="00780DAF"/>
    <w:p w14:paraId="06BB0092" w14:textId="77777777" w:rsidR="00180273" w:rsidRDefault="00180273" w:rsidP="00734ACC">
      <w:pPr>
        <w:pStyle w:val="Ttulo2Tesis"/>
      </w:pPr>
      <w:bookmarkStart w:id="96" w:name="_Toc513444262"/>
      <w:r>
        <w:t>In</w:t>
      </w:r>
      <w:r w:rsidR="00746848">
        <w:t>dicadores</w:t>
      </w:r>
      <w:bookmarkEnd w:id="96"/>
    </w:p>
    <w:p w14:paraId="4F11944A" w14:textId="77777777" w:rsidR="00ED636D" w:rsidRDefault="00ED636D" w:rsidP="00ED636D">
      <w:r>
        <w:t xml:space="preserve">Según </w:t>
      </w:r>
      <w:sdt>
        <w:sdtPr>
          <w:id w:val="-518548967"/>
          <w:citation/>
        </w:sdtPr>
        <w:sdtContent>
          <w:r w:rsidR="00120E5A">
            <w:fldChar w:fldCharType="begin"/>
          </w:r>
          <w:r>
            <w:instrText xml:space="preserve"> CITATION DAN09 \l 8202 </w:instrText>
          </w:r>
          <w:r w:rsidR="00120E5A">
            <w:fldChar w:fldCharType="separate"/>
          </w:r>
          <w:r>
            <w:rPr>
              <w:noProof/>
            </w:rPr>
            <w:t>(DANE, 2009)</w:t>
          </w:r>
          <w:r w:rsidR="00120E5A">
            <w:fldChar w:fldCharType="end"/>
          </w:r>
        </w:sdtContent>
      </w:sdt>
      <w:r>
        <w:t>, un indicador es una expresión cualitativa o cuantitativa observable, que permite describir características, comportamientos o fenómenos de la realidad a través de la evolución de una variable o el establecimiento de una relación entre variables, la que comparada con períodos anteriores, productos similares o una meta o compromiso, permite evaluar el desempeño y su evolución en el tiempo.</w:t>
      </w:r>
    </w:p>
    <w:p w14:paraId="7072BE03" w14:textId="77777777" w:rsidR="001625BA" w:rsidRDefault="001625BA" w:rsidP="00ED636D"/>
    <w:p w14:paraId="7CF05ED7" w14:textId="77777777" w:rsidR="009415B1" w:rsidRDefault="009415B1" w:rsidP="00ED636D"/>
    <w:p w14:paraId="2C7351B9" w14:textId="77777777" w:rsidR="00ED636D" w:rsidRDefault="00ED636D" w:rsidP="00ED636D">
      <w:r>
        <w:lastRenderedPageBreak/>
        <w:t>Dos de las características más relevantes de un indicador son las siguientes:</w:t>
      </w:r>
    </w:p>
    <w:p w14:paraId="5F12E42C" w14:textId="77777777" w:rsidR="00ED636D" w:rsidRDefault="00ED636D" w:rsidP="00ED636D">
      <w:pPr>
        <w:pStyle w:val="ListParagraph"/>
        <w:numPr>
          <w:ilvl w:val="0"/>
          <w:numId w:val="25"/>
        </w:numPr>
      </w:pPr>
      <w:r>
        <w:t>Su pertinencia, fiabilidad, precisión y comparabilidad.</w:t>
      </w:r>
    </w:p>
    <w:p w14:paraId="72C84E23" w14:textId="77777777" w:rsidR="001625BA" w:rsidRDefault="00ED636D" w:rsidP="009415B1">
      <w:pPr>
        <w:pStyle w:val="ListParagraph"/>
        <w:numPr>
          <w:ilvl w:val="0"/>
          <w:numId w:val="25"/>
        </w:numPr>
      </w:pPr>
      <w:r>
        <w:t>Su capacidad para resumir la información sin deformarla.</w:t>
      </w:r>
    </w:p>
    <w:p w14:paraId="096A92F9" w14:textId="77777777" w:rsidR="00ED636D" w:rsidRPr="00ED636D" w:rsidRDefault="00ED636D" w:rsidP="00DE36EA">
      <w:pPr>
        <w:pStyle w:val="Ttulo3Tesis"/>
      </w:pPr>
      <w:bookmarkStart w:id="97" w:name="_Toc513444263"/>
      <w:r>
        <w:t>Tipos de Indicadores</w:t>
      </w:r>
      <w:bookmarkEnd w:id="97"/>
    </w:p>
    <w:p w14:paraId="5895107B" w14:textId="77777777" w:rsidR="00ED636D" w:rsidRDefault="00A850C4" w:rsidP="00ED636D">
      <w:pPr>
        <w:rPr>
          <w:rFonts w:eastAsiaTheme="majorEastAsia" w:cstheme="majorBidi"/>
          <w:szCs w:val="22"/>
        </w:rPr>
      </w:pPr>
      <w:r>
        <w:rPr>
          <w:rFonts w:eastAsiaTheme="majorEastAsia" w:cstheme="majorBidi"/>
          <w:szCs w:val="22"/>
        </w:rPr>
        <w:t xml:space="preserve">En la </w:t>
      </w:r>
      <w:r w:rsidR="00120E5A">
        <w:rPr>
          <w:rFonts w:eastAsiaTheme="majorEastAsia" w:cstheme="majorBidi"/>
          <w:szCs w:val="22"/>
        </w:rPr>
        <w:fldChar w:fldCharType="begin"/>
      </w:r>
      <w:r w:rsidR="001625BA">
        <w:rPr>
          <w:rFonts w:eastAsiaTheme="majorEastAsia" w:cstheme="majorBidi"/>
          <w:szCs w:val="22"/>
        </w:rPr>
        <w:instrText xml:space="preserve"> REF _Ref510814026 \h </w:instrText>
      </w:r>
      <w:r w:rsidR="00120E5A">
        <w:rPr>
          <w:rFonts w:eastAsiaTheme="majorEastAsia" w:cstheme="majorBidi"/>
          <w:szCs w:val="22"/>
        </w:rPr>
      </w:r>
      <w:r w:rsidR="00120E5A">
        <w:rPr>
          <w:rFonts w:eastAsiaTheme="majorEastAsia" w:cstheme="majorBidi"/>
          <w:szCs w:val="22"/>
        </w:rPr>
        <w:fldChar w:fldCharType="separate"/>
      </w:r>
      <w:r w:rsidR="00283A42">
        <w:t xml:space="preserve">Ilustración </w:t>
      </w:r>
      <w:r w:rsidR="00283A42">
        <w:rPr>
          <w:noProof/>
        </w:rPr>
        <w:t>22</w:t>
      </w:r>
      <w:r w:rsidR="00120E5A">
        <w:rPr>
          <w:rFonts w:eastAsiaTheme="majorEastAsia" w:cstheme="majorBidi"/>
          <w:szCs w:val="22"/>
        </w:rPr>
        <w:fldChar w:fldCharType="end"/>
      </w:r>
      <w:r w:rsidR="001625BA">
        <w:rPr>
          <w:rFonts w:eastAsiaTheme="majorEastAsia" w:cstheme="majorBidi"/>
          <w:szCs w:val="22"/>
        </w:rPr>
        <w:t xml:space="preserve"> </w:t>
      </w:r>
      <w:r>
        <w:rPr>
          <w:rFonts w:eastAsiaTheme="majorEastAsia" w:cstheme="majorBidi"/>
          <w:szCs w:val="22"/>
        </w:rPr>
        <w:t>se observan los diferentes tipos de indicadores:</w:t>
      </w:r>
    </w:p>
    <w:p w14:paraId="69A61719" w14:textId="77777777" w:rsidR="001625BA" w:rsidRDefault="00DF1072" w:rsidP="001625BA">
      <w:pPr>
        <w:keepNext/>
        <w:jc w:val="center"/>
      </w:pPr>
      <w:r>
        <w:rPr>
          <w:rFonts w:eastAsiaTheme="majorEastAsia" w:cstheme="majorBidi"/>
          <w:noProof/>
          <w:szCs w:val="22"/>
          <w:lang w:eastAsia="es-VE"/>
        </w:rPr>
        <w:drawing>
          <wp:inline distT="0" distB="0" distL="0" distR="0" wp14:anchorId="0C3F9BE0" wp14:editId="7F4BAAED">
            <wp:extent cx="4076700" cy="2187742"/>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pos de Indicador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2121" cy="2190651"/>
                    </a:xfrm>
                    <a:prstGeom prst="rect">
                      <a:avLst/>
                    </a:prstGeom>
                  </pic:spPr>
                </pic:pic>
              </a:graphicData>
            </a:graphic>
          </wp:inline>
        </w:drawing>
      </w:r>
    </w:p>
    <w:p w14:paraId="23D100D0" w14:textId="77777777" w:rsidR="00DF1072" w:rsidRDefault="001625BA" w:rsidP="001625BA">
      <w:pPr>
        <w:pStyle w:val="Caption"/>
      </w:pPr>
      <w:bookmarkStart w:id="98" w:name="_Ref510814026"/>
      <w:bookmarkStart w:id="99" w:name="_Toc513444144"/>
      <w:r>
        <w:t xml:space="preserve">Ilustración </w:t>
      </w:r>
      <w:r w:rsidR="00120E5A">
        <w:fldChar w:fldCharType="begin"/>
      </w:r>
      <w:r>
        <w:instrText xml:space="preserve"> SEQ Ilustración \* ARABIC </w:instrText>
      </w:r>
      <w:r w:rsidR="00120E5A">
        <w:fldChar w:fldCharType="separate"/>
      </w:r>
      <w:r w:rsidR="00283A42">
        <w:rPr>
          <w:noProof/>
        </w:rPr>
        <w:t>22</w:t>
      </w:r>
      <w:r w:rsidR="00120E5A">
        <w:fldChar w:fldCharType="end"/>
      </w:r>
      <w:bookmarkEnd w:id="98"/>
      <w:r>
        <w:t xml:space="preserve"> - Tipos de Indicadores</w:t>
      </w:r>
      <w:bookmarkEnd w:id="99"/>
    </w:p>
    <w:p w14:paraId="2418E02A" w14:textId="77777777" w:rsidR="001625BA" w:rsidRPr="001625BA" w:rsidRDefault="001625BA" w:rsidP="001625BA"/>
    <w:p w14:paraId="695C725D" w14:textId="77777777" w:rsidR="00A850C4" w:rsidRDefault="00A850C4" w:rsidP="00A850C4">
      <w:pPr>
        <w:pStyle w:val="ListParagraph"/>
        <w:numPr>
          <w:ilvl w:val="0"/>
          <w:numId w:val="26"/>
        </w:numPr>
        <w:rPr>
          <w:rFonts w:eastAsiaTheme="majorEastAsia" w:cstheme="majorBidi"/>
          <w:szCs w:val="22"/>
        </w:rPr>
      </w:pPr>
      <w:r w:rsidRPr="00DD4581">
        <w:rPr>
          <w:rFonts w:eastAsiaTheme="majorEastAsia" w:cstheme="majorBidi"/>
          <w:b/>
          <w:szCs w:val="22"/>
        </w:rPr>
        <w:t>Indicadores de Eficacia:</w:t>
      </w:r>
      <w:r>
        <w:rPr>
          <w:rFonts w:eastAsiaTheme="majorEastAsia" w:cstheme="majorBidi"/>
          <w:szCs w:val="22"/>
        </w:rPr>
        <w:t xml:space="preserve"> miden el logro de los resultados propuestos.</w:t>
      </w:r>
    </w:p>
    <w:p w14:paraId="1A9C4217" w14:textId="77777777" w:rsidR="00A850C4" w:rsidRDefault="00A850C4" w:rsidP="00A850C4">
      <w:pPr>
        <w:pStyle w:val="ListParagraph"/>
        <w:numPr>
          <w:ilvl w:val="0"/>
          <w:numId w:val="26"/>
        </w:numPr>
        <w:rPr>
          <w:rFonts w:eastAsiaTheme="majorEastAsia" w:cstheme="majorBidi"/>
          <w:szCs w:val="22"/>
        </w:rPr>
      </w:pPr>
      <w:r w:rsidRPr="00DD4581">
        <w:rPr>
          <w:rFonts w:eastAsiaTheme="majorEastAsia" w:cstheme="majorBidi"/>
          <w:b/>
          <w:szCs w:val="22"/>
        </w:rPr>
        <w:t>Indicadores de Eficiencia:</w:t>
      </w:r>
      <w:r>
        <w:rPr>
          <w:rFonts w:eastAsiaTheme="majorEastAsia" w:cstheme="majorBidi"/>
          <w:szCs w:val="22"/>
        </w:rPr>
        <w:t xml:space="preserve"> miden el nivel de ejecución del proceso, cómo se hicieron las cosas y el rendimiento de los recursos.</w:t>
      </w:r>
    </w:p>
    <w:p w14:paraId="77A019D5" w14:textId="77777777" w:rsidR="00A850C4" w:rsidRDefault="00A850C4" w:rsidP="00A850C4">
      <w:pPr>
        <w:pStyle w:val="ListParagraph"/>
        <w:numPr>
          <w:ilvl w:val="0"/>
          <w:numId w:val="26"/>
        </w:numPr>
        <w:rPr>
          <w:rFonts w:eastAsiaTheme="majorEastAsia" w:cstheme="majorBidi"/>
          <w:szCs w:val="22"/>
        </w:rPr>
      </w:pPr>
      <w:r w:rsidRPr="00DD4581">
        <w:rPr>
          <w:rFonts w:eastAsiaTheme="majorEastAsia" w:cstheme="majorBidi"/>
          <w:b/>
          <w:szCs w:val="22"/>
        </w:rPr>
        <w:t>Indicadores de Efectividad:</w:t>
      </w:r>
      <w:r>
        <w:rPr>
          <w:rFonts w:eastAsiaTheme="majorEastAsia" w:cstheme="majorBidi"/>
          <w:szCs w:val="22"/>
        </w:rPr>
        <w:t xml:space="preserve"> miden la relación entre la eficiencia y la eficacia.</w:t>
      </w:r>
    </w:p>
    <w:p w14:paraId="540C0A65" w14:textId="77777777" w:rsidR="00A850C4" w:rsidRDefault="00A850C4" w:rsidP="00A850C4">
      <w:pPr>
        <w:rPr>
          <w:rFonts w:eastAsiaTheme="majorEastAsia" w:cstheme="majorBidi"/>
          <w:szCs w:val="22"/>
        </w:rPr>
      </w:pPr>
      <w:r>
        <w:rPr>
          <w:rFonts w:eastAsiaTheme="majorEastAsia" w:cstheme="majorBidi"/>
          <w:szCs w:val="22"/>
        </w:rPr>
        <w:t xml:space="preserve">Para </w:t>
      </w:r>
      <w:sdt>
        <w:sdtPr>
          <w:rPr>
            <w:rFonts w:eastAsiaTheme="majorEastAsia" w:cstheme="majorBidi"/>
            <w:szCs w:val="22"/>
          </w:rPr>
          <w:id w:val="-542520094"/>
          <w:citation/>
        </w:sdtPr>
        <w:sdtContent>
          <w:r w:rsidR="00120E5A">
            <w:rPr>
              <w:rFonts w:eastAsiaTheme="majorEastAsia" w:cstheme="majorBidi"/>
              <w:szCs w:val="22"/>
            </w:rPr>
            <w:fldChar w:fldCharType="begin"/>
          </w:r>
          <w:r>
            <w:rPr>
              <w:rFonts w:eastAsiaTheme="majorEastAsia" w:cstheme="majorBidi"/>
              <w:szCs w:val="22"/>
            </w:rPr>
            <w:instrText xml:space="preserve"> CITATION Jes06 \l 8202 </w:instrText>
          </w:r>
          <w:r w:rsidR="00120E5A">
            <w:rPr>
              <w:rFonts w:eastAsiaTheme="majorEastAsia" w:cstheme="majorBidi"/>
              <w:szCs w:val="22"/>
            </w:rPr>
            <w:fldChar w:fldCharType="separate"/>
          </w:r>
          <w:r w:rsidRPr="00A850C4">
            <w:rPr>
              <w:rFonts w:eastAsiaTheme="majorEastAsia" w:cstheme="majorBidi"/>
              <w:noProof/>
              <w:szCs w:val="22"/>
            </w:rPr>
            <w:t>(Beltrán Jaramillo, 2006)</w:t>
          </w:r>
          <w:r w:rsidR="00120E5A">
            <w:rPr>
              <w:rFonts w:eastAsiaTheme="majorEastAsia" w:cstheme="majorBidi"/>
              <w:szCs w:val="22"/>
            </w:rPr>
            <w:fldChar w:fldCharType="end"/>
          </w:r>
        </w:sdtContent>
      </w:sdt>
      <w:r>
        <w:rPr>
          <w:rFonts w:eastAsiaTheme="majorEastAsia" w:cstheme="majorBidi"/>
          <w:szCs w:val="22"/>
        </w:rPr>
        <w:t>, una institución puede optar por ser eficiente y aprovechar sus recursos con el objetivo de prestar sus servicios sin considerar los medios utilizados. O puede ser eficaz, buscando la satisfacción de los clientes a partir de estos servicios. Sin embargo, expone que para lograr el éxito no basta ser eficaz o eficiente, sino ser efectivos en cada uno de los procesos y tener un correcto desempeño, es decir, la combinación de ambas.</w:t>
      </w:r>
    </w:p>
    <w:p w14:paraId="6CF7B502" w14:textId="77777777" w:rsidR="00ED636D" w:rsidRDefault="00A850C4" w:rsidP="00A850C4">
      <w:pPr>
        <w:rPr>
          <w:rFonts w:eastAsiaTheme="majorEastAsia" w:cstheme="majorBidi"/>
          <w:szCs w:val="22"/>
        </w:rPr>
      </w:pPr>
      <w:r>
        <w:rPr>
          <w:rFonts w:eastAsiaTheme="majorEastAsia" w:cstheme="majorBidi"/>
          <w:szCs w:val="22"/>
        </w:rPr>
        <w:t>Esta medición de efectividad se puede hacer a partir del uso de indicadores de gestión de desempeño. Estos son indicadores que buscan responder interrogantes clave sobre cómo se ha realizado una actividad, el cumplimiento de objetivos, el nivel de satisfacción de la población, entre otras.</w:t>
      </w:r>
    </w:p>
    <w:p w14:paraId="75E7F247" w14:textId="77777777" w:rsidR="00BE31AD" w:rsidRDefault="00001524" w:rsidP="00A850C4">
      <w:pPr>
        <w:rPr>
          <w:rFonts w:eastAsiaTheme="majorEastAsia" w:cstheme="majorBidi"/>
          <w:szCs w:val="22"/>
        </w:rPr>
      </w:pPr>
      <w:r>
        <w:rPr>
          <w:rFonts w:eastAsiaTheme="majorEastAsia" w:cstheme="majorBidi"/>
          <w:szCs w:val="22"/>
        </w:rPr>
        <w:t>Para la definición de los indicadores de gestión de desempeño se utiliza el formato observado en la</w:t>
      </w:r>
      <w:r w:rsidR="001625BA">
        <w:rPr>
          <w:rFonts w:eastAsiaTheme="majorEastAsia" w:cstheme="majorBidi"/>
          <w:szCs w:val="22"/>
        </w:rPr>
        <w:t xml:space="preserve"> </w:t>
      </w:r>
      <w:r w:rsidR="00120E5A">
        <w:rPr>
          <w:rFonts w:eastAsiaTheme="majorEastAsia" w:cstheme="majorBidi"/>
          <w:szCs w:val="22"/>
        </w:rPr>
        <w:fldChar w:fldCharType="begin"/>
      </w:r>
      <w:r w:rsidR="001625BA">
        <w:rPr>
          <w:rFonts w:eastAsiaTheme="majorEastAsia" w:cstheme="majorBidi"/>
          <w:szCs w:val="22"/>
        </w:rPr>
        <w:instrText xml:space="preserve"> REF _Ref510814132 \h </w:instrText>
      </w:r>
      <w:r w:rsidR="00120E5A">
        <w:rPr>
          <w:rFonts w:eastAsiaTheme="majorEastAsia" w:cstheme="majorBidi"/>
          <w:szCs w:val="22"/>
        </w:rPr>
      </w:r>
      <w:r w:rsidR="00120E5A">
        <w:rPr>
          <w:rFonts w:eastAsiaTheme="majorEastAsia" w:cstheme="majorBidi"/>
          <w:szCs w:val="22"/>
        </w:rPr>
        <w:fldChar w:fldCharType="separate"/>
      </w:r>
      <w:r w:rsidR="00283A42">
        <w:t xml:space="preserve">Tabla </w:t>
      </w:r>
      <w:r w:rsidR="00283A42">
        <w:rPr>
          <w:noProof/>
        </w:rPr>
        <w:t>3</w:t>
      </w:r>
      <w:r w:rsidR="00120E5A">
        <w:rPr>
          <w:rFonts w:eastAsiaTheme="majorEastAsia" w:cstheme="majorBidi"/>
          <w:szCs w:val="22"/>
        </w:rPr>
        <w:fldChar w:fldCharType="end"/>
      </w:r>
      <w:r w:rsidR="00895BE5">
        <w:rPr>
          <w:rFonts w:eastAsiaTheme="majorEastAsia" w:cstheme="majorBidi"/>
          <w:szCs w:val="22"/>
        </w:rPr>
        <w:t>.</w:t>
      </w:r>
    </w:p>
    <w:p w14:paraId="5E468501" w14:textId="77777777" w:rsidR="001625BA" w:rsidRDefault="001625BA" w:rsidP="001625BA">
      <w:pPr>
        <w:pStyle w:val="Caption"/>
        <w:keepNext/>
      </w:pPr>
      <w:bookmarkStart w:id="100" w:name="_Ref510814132"/>
      <w:bookmarkStart w:id="101" w:name="_Toc513444097"/>
      <w:r>
        <w:lastRenderedPageBreak/>
        <w:t xml:space="preserve">Tabla </w:t>
      </w:r>
      <w:r w:rsidR="00120E5A">
        <w:fldChar w:fldCharType="begin"/>
      </w:r>
      <w:r>
        <w:instrText xml:space="preserve"> SEQ Tabla \* ARABIC </w:instrText>
      </w:r>
      <w:r w:rsidR="00120E5A">
        <w:fldChar w:fldCharType="separate"/>
      </w:r>
      <w:r w:rsidR="00283A42">
        <w:rPr>
          <w:noProof/>
        </w:rPr>
        <w:t>3</w:t>
      </w:r>
      <w:r w:rsidR="00120E5A">
        <w:fldChar w:fldCharType="end"/>
      </w:r>
      <w:bookmarkEnd w:id="100"/>
      <w:r>
        <w:t>- Formato de definición de indicadores</w:t>
      </w:r>
      <w:bookmarkEnd w:id="101"/>
    </w:p>
    <w:tbl>
      <w:tblPr>
        <w:tblStyle w:val="TableGrid"/>
        <w:tblW w:w="0" w:type="auto"/>
        <w:tblLayout w:type="fixed"/>
        <w:tblLook w:val="04A0" w:firstRow="1" w:lastRow="0" w:firstColumn="1" w:lastColumn="0" w:noHBand="0" w:noVBand="1"/>
      </w:tblPr>
      <w:tblGrid>
        <w:gridCol w:w="1129"/>
        <w:gridCol w:w="1134"/>
        <w:gridCol w:w="1134"/>
        <w:gridCol w:w="993"/>
        <w:gridCol w:w="992"/>
        <w:gridCol w:w="1134"/>
        <w:gridCol w:w="1276"/>
        <w:gridCol w:w="1558"/>
      </w:tblGrid>
      <w:tr w:rsidR="00FC74C1" w14:paraId="446B1EF0" w14:textId="77777777" w:rsidTr="00FC74C1">
        <w:tc>
          <w:tcPr>
            <w:tcW w:w="1129" w:type="dxa"/>
          </w:tcPr>
          <w:p w14:paraId="526950E7" w14:textId="77777777" w:rsidR="0098143D" w:rsidRPr="00FC74C1" w:rsidRDefault="0098143D" w:rsidP="00A850C4">
            <w:pPr>
              <w:rPr>
                <w:rFonts w:eastAsiaTheme="majorEastAsia" w:cstheme="majorBidi"/>
                <w:sz w:val="16"/>
                <w:szCs w:val="22"/>
              </w:rPr>
            </w:pPr>
            <w:r w:rsidRPr="00FC74C1">
              <w:rPr>
                <w:rFonts w:eastAsiaTheme="majorEastAsia" w:cstheme="majorBidi"/>
                <w:sz w:val="16"/>
                <w:szCs w:val="22"/>
              </w:rPr>
              <w:t>Proceso de Negocio</w:t>
            </w:r>
          </w:p>
        </w:tc>
        <w:tc>
          <w:tcPr>
            <w:tcW w:w="1134" w:type="dxa"/>
          </w:tcPr>
          <w:p w14:paraId="2D518A15" w14:textId="77777777" w:rsidR="0098143D" w:rsidRPr="00FC74C1" w:rsidRDefault="0098143D" w:rsidP="00A850C4">
            <w:pPr>
              <w:rPr>
                <w:rFonts w:eastAsiaTheme="majorEastAsia" w:cstheme="majorBidi"/>
                <w:sz w:val="16"/>
                <w:szCs w:val="22"/>
              </w:rPr>
            </w:pPr>
            <w:r w:rsidRPr="00FC74C1">
              <w:rPr>
                <w:rFonts w:eastAsiaTheme="majorEastAsia" w:cstheme="majorBidi"/>
                <w:sz w:val="16"/>
                <w:szCs w:val="22"/>
              </w:rPr>
              <w:t>Nombre del Reporte</w:t>
            </w:r>
          </w:p>
        </w:tc>
        <w:tc>
          <w:tcPr>
            <w:tcW w:w="1134" w:type="dxa"/>
          </w:tcPr>
          <w:p w14:paraId="2C2B0B24" w14:textId="77777777" w:rsidR="0098143D" w:rsidRPr="00FC74C1" w:rsidRDefault="0098143D" w:rsidP="00A850C4">
            <w:pPr>
              <w:rPr>
                <w:rFonts w:eastAsiaTheme="majorEastAsia" w:cstheme="majorBidi"/>
                <w:sz w:val="16"/>
                <w:szCs w:val="22"/>
              </w:rPr>
            </w:pPr>
            <w:r w:rsidRPr="00FC74C1">
              <w:rPr>
                <w:rFonts w:eastAsiaTheme="majorEastAsia" w:cstheme="majorBidi"/>
                <w:sz w:val="16"/>
                <w:szCs w:val="22"/>
              </w:rPr>
              <w:t>Nombre del Indicador</w:t>
            </w:r>
          </w:p>
        </w:tc>
        <w:tc>
          <w:tcPr>
            <w:tcW w:w="993" w:type="dxa"/>
          </w:tcPr>
          <w:p w14:paraId="0A5730CF" w14:textId="77777777" w:rsidR="0098143D" w:rsidRPr="00FC74C1" w:rsidRDefault="0098143D" w:rsidP="00A850C4">
            <w:pPr>
              <w:rPr>
                <w:rFonts w:eastAsiaTheme="majorEastAsia" w:cstheme="majorBidi"/>
                <w:sz w:val="16"/>
                <w:szCs w:val="22"/>
              </w:rPr>
            </w:pPr>
            <w:r w:rsidRPr="00FC74C1">
              <w:rPr>
                <w:rFonts w:eastAsiaTheme="majorEastAsia" w:cstheme="majorBidi"/>
                <w:sz w:val="16"/>
                <w:szCs w:val="22"/>
              </w:rPr>
              <w:t>Forma de Cálculo</w:t>
            </w:r>
          </w:p>
        </w:tc>
        <w:tc>
          <w:tcPr>
            <w:tcW w:w="992" w:type="dxa"/>
          </w:tcPr>
          <w:p w14:paraId="4DF828AD" w14:textId="77777777" w:rsidR="0098143D" w:rsidRPr="00FC74C1" w:rsidRDefault="0098143D" w:rsidP="00A850C4">
            <w:pPr>
              <w:rPr>
                <w:rFonts w:eastAsiaTheme="majorEastAsia" w:cstheme="majorBidi"/>
                <w:sz w:val="16"/>
                <w:szCs w:val="22"/>
              </w:rPr>
            </w:pPr>
            <w:r w:rsidRPr="00FC74C1">
              <w:rPr>
                <w:rFonts w:eastAsiaTheme="majorEastAsia" w:cstheme="majorBidi"/>
                <w:sz w:val="16"/>
                <w:szCs w:val="22"/>
              </w:rPr>
              <w:t>Unidad de Medida</w:t>
            </w:r>
          </w:p>
        </w:tc>
        <w:tc>
          <w:tcPr>
            <w:tcW w:w="1134" w:type="dxa"/>
          </w:tcPr>
          <w:p w14:paraId="443D4685" w14:textId="77777777" w:rsidR="0098143D" w:rsidRPr="00FC74C1" w:rsidRDefault="0098143D" w:rsidP="00A850C4">
            <w:pPr>
              <w:rPr>
                <w:rFonts w:eastAsiaTheme="majorEastAsia" w:cstheme="majorBidi"/>
                <w:sz w:val="16"/>
                <w:szCs w:val="22"/>
              </w:rPr>
            </w:pPr>
            <w:r w:rsidRPr="00FC74C1">
              <w:rPr>
                <w:rFonts w:eastAsiaTheme="majorEastAsia" w:cstheme="majorBidi"/>
                <w:sz w:val="16"/>
                <w:szCs w:val="22"/>
              </w:rPr>
              <w:t>Frecuencia de Medición</w:t>
            </w:r>
          </w:p>
        </w:tc>
        <w:tc>
          <w:tcPr>
            <w:tcW w:w="1276" w:type="dxa"/>
          </w:tcPr>
          <w:p w14:paraId="7DC735B4" w14:textId="77777777" w:rsidR="0098143D" w:rsidRPr="00FC74C1" w:rsidRDefault="0098143D" w:rsidP="00A850C4">
            <w:pPr>
              <w:rPr>
                <w:rFonts w:eastAsiaTheme="majorEastAsia" w:cstheme="majorBidi"/>
                <w:sz w:val="16"/>
                <w:szCs w:val="22"/>
              </w:rPr>
            </w:pPr>
            <w:r w:rsidRPr="00FC74C1">
              <w:rPr>
                <w:rFonts w:eastAsiaTheme="majorEastAsia" w:cstheme="majorBidi"/>
                <w:sz w:val="16"/>
                <w:szCs w:val="22"/>
              </w:rPr>
              <w:t>Criterios de Clasificación</w:t>
            </w:r>
          </w:p>
        </w:tc>
        <w:tc>
          <w:tcPr>
            <w:tcW w:w="1558" w:type="dxa"/>
          </w:tcPr>
          <w:p w14:paraId="5E642EFA" w14:textId="77777777" w:rsidR="0098143D" w:rsidRPr="00FC74C1" w:rsidRDefault="0098143D" w:rsidP="00A850C4">
            <w:pPr>
              <w:rPr>
                <w:rFonts w:eastAsiaTheme="majorEastAsia" w:cstheme="majorBidi"/>
                <w:sz w:val="16"/>
                <w:szCs w:val="22"/>
              </w:rPr>
            </w:pPr>
            <w:r w:rsidRPr="00FC74C1">
              <w:rPr>
                <w:rFonts w:eastAsiaTheme="majorEastAsia" w:cstheme="majorBidi"/>
                <w:sz w:val="16"/>
                <w:szCs w:val="22"/>
              </w:rPr>
              <w:t>Forma de Representación</w:t>
            </w:r>
          </w:p>
        </w:tc>
      </w:tr>
      <w:tr w:rsidR="0098143D" w14:paraId="741F57A2" w14:textId="77777777" w:rsidTr="00FC74C1">
        <w:tc>
          <w:tcPr>
            <w:tcW w:w="1129" w:type="dxa"/>
          </w:tcPr>
          <w:p w14:paraId="5C8EA92A" w14:textId="77777777" w:rsidR="0098143D" w:rsidRDefault="0098143D" w:rsidP="00A850C4">
            <w:pPr>
              <w:rPr>
                <w:rFonts w:eastAsiaTheme="majorEastAsia" w:cstheme="majorBidi"/>
                <w:szCs w:val="22"/>
              </w:rPr>
            </w:pPr>
          </w:p>
        </w:tc>
        <w:tc>
          <w:tcPr>
            <w:tcW w:w="1134" w:type="dxa"/>
          </w:tcPr>
          <w:p w14:paraId="67FC9123" w14:textId="77777777" w:rsidR="0098143D" w:rsidRDefault="0098143D" w:rsidP="00A850C4">
            <w:pPr>
              <w:rPr>
                <w:rFonts w:eastAsiaTheme="majorEastAsia" w:cstheme="majorBidi"/>
                <w:szCs w:val="22"/>
              </w:rPr>
            </w:pPr>
          </w:p>
        </w:tc>
        <w:tc>
          <w:tcPr>
            <w:tcW w:w="1134" w:type="dxa"/>
          </w:tcPr>
          <w:p w14:paraId="5F58E698" w14:textId="77777777" w:rsidR="0098143D" w:rsidRDefault="0098143D" w:rsidP="00A850C4">
            <w:pPr>
              <w:rPr>
                <w:rFonts w:eastAsiaTheme="majorEastAsia" w:cstheme="majorBidi"/>
                <w:szCs w:val="22"/>
              </w:rPr>
            </w:pPr>
          </w:p>
        </w:tc>
        <w:tc>
          <w:tcPr>
            <w:tcW w:w="993" w:type="dxa"/>
          </w:tcPr>
          <w:p w14:paraId="70935139" w14:textId="77777777" w:rsidR="0098143D" w:rsidRDefault="0098143D" w:rsidP="00A850C4">
            <w:pPr>
              <w:rPr>
                <w:rFonts w:eastAsiaTheme="majorEastAsia" w:cstheme="majorBidi"/>
                <w:szCs w:val="22"/>
              </w:rPr>
            </w:pPr>
          </w:p>
        </w:tc>
        <w:tc>
          <w:tcPr>
            <w:tcW w:w="992" w:type="dxa"/>
          </w:tcPr>
          <w:p w14:paraId="5E9FE926" w14:textId="77777777" w:rsidR="0098143D" w:rsidRDefault="0098143D" w:rsidP="00A850C4">
            <w:pPr>
              <w:rPr>
                <w:rFonts w:eastAsiaTheme="majorEastAsia" w:cstheme="majorBidi"/>
                <w:szCs w:val="22"/>
              </w:rPr>
            </w:pPr>
          </w:p>
        </w:tc>
        <w:tc>
          <w:tcPr>
            <w:tcW w:w="1134" w:type="dxa"/>
          </w:tcPr>
          <w:p w14:paraId="37C030F2" w14:textId="77777777" w:rsidR="0098143D" w:rsidRDefault="0098143D" w:rsidP="00A850C4">
            <w:pPr>
              <w:rPr>
                <w:rFonts w:eastAsiaTheme="majorEastAsia" w:cstheme="majorBidi"/>
                <w:szCs w:val="22"/>
              </w:rPr>
            </w:pPr>
          </w:p>
        </w:tc>
        <w:tc>
          <w:tcPr>
            <w:tcW w:w="1276" w:type="dxa"/>
          </w:tcPr>
          <w:p w14:paraId="63227B18" w14:textId="77777777" w:rsidR="0098143D" w:rsidRDefault="0098143D" w:rsidP="00A850C4">
            <w:pPr>
              <w:rPr>
                <w:rFonts w:eastAsiaTheme="majorEastAsia" w:cstheme="majorBidi"/>
                <w:szCs w:val="22"/>
              </w:rPr>
            </w:pPr>
          </w:p>
        </w:tc>
        <w:tc>
          <w:tcPr>
            <w:tcW w:w="1558" w:type="dxa"/>
          </w:tcPr>
          <w:p w14:paraId="3CD936FD" w14:textId="77777777" w:rsidR="0098143D" w:rsidRDefault="0098143D" w:rsidP="00A850C4">
            <w:pPr>
              <w:rPr>
                <w:rFonts w:eastAsiaTheme="majorEastAsia" w:cstheme="majorBidi"/>
                <w:szCs w:val="22"/>
              </w:rPr>
            </w:pPr>
          </w:p>
        </w:tc>
      </w:tr>
    </w:tbl>
    <w:p w14:paraId="7171C5E1" w14:textId="77777777" w:rsidR="00001524" w:rsidRDefault="00001524" w:rsidP="00A850C4">
      <w:pPr>
        <w:rPr>
          <w:rFonts w:eastAsiaTheme="majorEastAsia" w:cstheme="majorBidi"/>
          <w:szCs w:val="22"/>
        </w:rPr>
      </w:pPr>
    </w:p>
    <w:p w14:paraId="34C13576" w14:textId="77777777" w:rsidR="00E3207C" w:rsidRDefault="00E3207C" w:rsidP="00A850C4">
      <w:pPr>
        <w:rPr>
          <w:rFonts w:eastAsiaTheme="majorEastAsia" w:cstheme="majorBidi"/>
          <w:szCs w:val="22"/>
        </w:rPr>
      </w:pPr>
      <w:r>
        <w:rPr>
          <w:rFonts w:eastAsiaTheme="majorEastAsia" w:cstheme="majorBidi"/>
          <w:szCs w:val="22"/>
        </w:rPr>
        <w:t>A continuación se explican cada una de las partea que conforman este formato:</w:t>
      </w:r>
    </w:p>
    <w:p w14:paraId="732CB8EB" w14:textId="77777777" w:rsidR="00E3207C" w:rsidRPr="00E3207C" w:rsidRDefault="00E3207C" w:rsidP="00E3207C">
      <w:pPr>
        <w:pStyle w:val="ListParagraph"/>
        <w:numPr>
          <w:ilvl w:val="0"/>
          <w:numId w:val="13"/>
        </w:numPr>
        <w:rPr>
          <w:rFonts w:eastAsiaTheme="majorEastAsia" w:cstheme="majorBidi"/>
          <w:szCs w:val="22"/>
        </w:rPr>
      </w:pPr>
      <w:r>
        <w:rPr>
          <w:rFonts w:eastAsiaTheme="majorEastAsia" w:cstheme="majorBidi"/>
          <w:b/>
          <w:szCs w:val="22"/>
        </w:rPr>
        <w:t>Proceso de Negocio:</w:t>
      </w:r>
      <w:r>
        <w:rPr>
          <w:rFonts w:eastAsiaTheme="majorEastAsia" w:cstheme="majorBidi"/>
          <w:szCs w:val="22"/>
        </w:rPr>
        <w:t xml:space="preserve"> Indica el proceso de negocio al cual pertenece el indicador a describir.</w:t>
      </w:r>
    </w:p>
    <w:p w14:paraId="15BF1366" w14:textId="77777777" w:rsidR="00E3207C" w:rsidRPr="00E3207C" w:rsidRDefault="00E3207C" w:rsidP="00E3207C">
      <w:pPr>
        <w:pStyle w:val="ListParagraph"/>
        <w:numPr>
          <w:ilvl w:val="0"/>
          <w:numId w:val="13"/>
        </w:numPr>
        <w:rPr>
          <w:rFonts w:eastAsiaTheme="majorEastAsia" w:cstheme="majorBidi"/>
          <w:szCs w:val="22"/>
        </w:rPr>
      </w:pPr>
      <w:r>
        <w:rPr>
          <w:rFonts w:eastAsiaTheme="majorEastAsia" w:cstheme="majorBidi"/>
          <w:b/>
          <w:szCs w:val="22"/>
        </w:rPr>
        <w:t>Nombre del Reporte:</w:t>
      </w:r>
      <w:r>
        <w:rPr>
          <w:rFonts w:eastAsiaTheme="majorEastAsia" w:cstheme="majorBidi"/>
          <w:szCs w:val="22"/>
        </w:rPr>
        <w:t xml:space="preserve"> Indica el nombre del reporte donde se encuentra el indicador.</w:t>
      </w:r>
    </w:p>
    <w:p w14:paraId="5E57E5A0" w14:textId="77777777" w:rsidR="00E3207C" w:rsidRPr="00E3207C" w:rsidRDefault="00E3207C" w:rsidP="00E3207C">
      <w:pPr>
        <w:pStyle w:val="ListParagraph"/>
        <w:numPr>
          <w:ilvl w:val="0"/>
          <w:numId w:val="13"/>
        </w:numPr>
        <w:rPr>
          <w:rFonts w:eastAsiaTheme="majorEastAsia" w:cstheme="majorBidi"/>
          <w:szCs w:val="22"/>
        </w:rPr>
      </w:pPr>
      <w:r>
        <w:rPr>
          <w:rFonts w:eastAsiaTheme="majorEastAsia" w:cstheme="majorBidi"/>
          <w:b/>
          <w:szCs w:val="22"/>
        </w:rPr>
        <w:t>Nombre del Indicador:</w:t>
      </w:r>
      <w:r>
        <w:rPr>
          <w:rFonts w:eastAsiaTheme="majorEastAsia" w:cstheme="majorBidi"/>
          <w:szCs w:val="22"/>
        </w:rPr>
        <w:t xml:space="preserve"> Identificador del indicador.</w:t>
      </w:r>
    </w:p>
    <w:p w14:paraId="6D112674" w14:textId="77777777" w:rsidR="00E3207C" w:rsidRPr="00E3207C" w:rsidRDefault="00E3207C" w:rsidP="00E3207C">
      <w:pPr>
        <w:pStyle w:val="ListParagraph"/>
        <w:numPr>
          <w:ilvl w:val="0"/>
          <w:numId w:val="13"/>
        </w:numPr>
        <w:rPr>
          <w:rFonts w:eastAsiaTheme="majorEastAsia" w:cstheme="majorBidi"/>
          <w:szCs w:val="22"/>
        </w:rPr>
      </w:pPr>
      <w:r>
        <w:rPr>
          <w:rFonts w:eastAsiaTheme="majorEastAsia" w:cstheme="majorBidi"/>
          <w:b/>
          <w:szCs w:val="22"/>
        </w:rPr>
        <w:t>Forma de Cálculo:</w:t>
      </w:r>
      <w:r>
        <w:rPr>
          <w:rFonts w:eastAsiaTheme="majorEastAsia" w:cstheme="majorBidi"/>
          <w:szCs w:val="22"/>
        </w:rPr>
        <w:t xml:space="preserve"> Indica el cálculo a realizar para obtener el indicador.</w:t>
      </w:r>
    </w:p>
    <w:p w14:paraId="45FD2F98" w14:textId="77777777" w:rsidR="00E3207C" w:rsidRPr="00E3207C" w:rsidRDefault="00E3207C" w:rsidP="00E3207C">
      <w:pPr>
        <w:pStyle w:val="ListParagraph"/>
        <w:numPr>
          <w:ilvl w:val="0"/>
          <w:numId w:val="13"/>
        </w:numPr>
        <w:rPr>
          <w:rFonts w:eastAsiaTheme="majorEastAsia" w:cstheme="majorBidi"/>
          <w:szCs w:val="22"/>
        </w:rPr>
      </w:pPr>
      <w:r>
        <w:rPr>
          <w:rFonts w:eastAsiaTheme="majorEastAsia" w:cstheme="majorBidi"/>
          <w:b/>
          <w:szCs w:val="22"/>
        </w:rPr>
        <w:t>Unidad de Medida:</w:t>
      </w:r>
      <w:r>
        <w:rPr>
          <w:rFonts w:eastAsiaTheme="majorEastAsia" w:cstheme="majorBidi"/>
          <w:szCs w:val="22"/>
        </w:rPr>
        <w:t xml:space="preserve"> Indica en qué valor está expresado el indicador (número, porcentaje, moneda).</w:t>
      </w:r>
    </w:p>
    <w:p w14:paraId="1D17B303" w14:textId="77777777" w:rsidR="00E3207C" w:rsidRPr="00E3207C" w:rsidRDefault="00E3207C" w:rsidP="00E3207C">
      <w:pPr>
        <w:pStyle w:val="ListParagraph"/>
        <w:numPr>
          <w:ilvl w:val="0"/>
          <w:numId w:val="13"/>
        </w:numPr>
        <w:rPr>
          <w:rFonts w:eastAsiaTheme="majorEastAsia" w:cstheme="majorBidi"/>
          <w:szCs w:val="22"/>
        </w:rPr>
      </w:pPr>
      <w:r>
        <w:rPr>
          <w:rFonts w:eastAsiaTheme="majorEastAsia" w:cstheme="majorBidi"/>
          <w:b/>
          <w:szCs w:val="22"/>
        </w:rPr>
        <w:t>Frecuencia de Medición:</w:t>
      </w:r>
      <w:r>
        <w:rPr>
          <w:rFonts w:eastAsiaTheme="majorEastAsia" w:cstheme="majorBidi"/>
          <w:szCs w:val="22"/>
        </w:rPr>
        <w:t xml:space="preserve"> Indica </w:t>
      </w:r>
      <w:r w:rsidR="00FC74C1">
        <w:rPr>
          <w:rFonts w:eastAsiaTheme="majorEastAsia" w:cstheme="majorBidi"/>
          <w:szCs w:val="22"/>
        </w:rPr>
        <w:t>el tiempo que abarca el indicador.</w:t>
      </w:r>
    </w:p>
    <w:p w14:paraId="313B36EF" w14:textId="77777777" w:rsidR="00E3207C" w:rsidRPr="00E3207C" w:rsidRDefault="00E3207C" w:rsidP="00E3207C">
      <w:pPr>
        <w:pStyle w:val="ListParagraph"/>
        <w:numPr>
          <w:ilvl w:val="0"/>
          <w:numId w:val="13"/>
        </w:numPr>
        <w:rPr>
          <w:rFonts w:eastAsiaTheme="majorEastAsia" w:cstheme="majorBidi"/>
          <w:szCs w:val="22"/>
        </w:rPr>
      </w:pPr>
      <w:r>
        <w:rPr>
          <w:rFonts w:eastAsiaTheme="majorEastAsia" w:cstheme="majorBidi"/>
          <w:b/>
          <w:szCs w:val="22"/>
        </w:rPr>
        <w:t>Criterios de Clasificación</w:t>
      </w:r>
      <w:r w:rsidR="00FC74C1">
        <w:rPr>
          <w:rFonts w:eastAsiaTheme="majorEastAsia" w:cstheme="majorBidi"/>
          <w:b/>
          <w:szCs w:val="22"/>
        </w:rPr>
        <w:t>:</w:t>
      </w:r>
      <w:r w:rsidR="00FC74C1">
        <w:rPr>
          <w:rFonts w:eastAsiaTheme="majorEastAsia" w:cstheme="majorBidi"/>
          <w:szCs w:val="22"/>
        </w:rPr>
        <w:t xml:space="preserve"> Dimensiones por las cuales se puede observar el indicador.</w:t>
      </w:r>
    </w:p>
    <w:p w14:paraId="47B7352F" w14:textId="77777777" w:rsidR="00E3207C" w:rsidRPr="00E3207C" w:rsidRDefault="00E3207C" w:rsidP="00E3207C">
      <w:pPr>
        <w:pStyle w:val="ListParagraph"/>
        <w:numPr>
          <w:ilvl w:val="0"/>
          <w:numId w:val="13"/>
        </w:numPr>
        <w:rPr>
          <w:rFonts w:eastAsiaTheme="majorEastAsia" w:cstheme="majorBidi"/>
          <w:szCs w:val="22"/>
        </w:rPr>
        <w:sectPr w:rsidR="00E3207C" w:rsidRPr="00E3207C" w:rsidSect="0093571C">
          <w:headerReference w:type="default" r:id="rId41"/>
          <w:pgSz w:w="12240" w:h="15840"/>
          <w:pgMar w:top="1440" w:right="1440" w:bottom="1440" w:left="1440" w:header="720" w:footer="720" w:gutter="0"/>
          <w:cols w:space="720"/>
        </w:sectPr>
      </w:pPr>
      <w:r>
        <w:rPr>
          <w:rFonts w:eastAsiaTheme="majorEastAsia" w:cstheme="majorBidi"/>
          <w:b/>
          <w:szCs w:val="22"/>
        </w:rPr>
        <w:t>Forma de Representación</w:t>
      </w:r>
      <w:r w:rsidR="00FC74C1">
        <w:rPr>
          <w:rFonts w:eastAsiaTheme="majorEastAsia" w:cstheme="majorBidi"/>
          <w:b/>
          <w:szCs w:val="22"/>
        </w:rPr>
        <w:t>:</w:t>
      </w:r>
      <w:r w:rsidR="00FC74C1">
        <w:rPr>
          <w:rFonts w:eastAsiaTheme="majorEastAsia" w:cstheme="majorBidi"/>
          <w:szCs w:val="22"/>
        </w:rPr>
        <w:t xml:space="preserve"> Gráficos que se pueden utilizar para expresar el indicador.</w:t>
      </w:r>
    </w:p>
    <w:p w14:paraId="5A80150E" w14:textId="77777777" w:rsidR="00211188" w:rsidRPr="00D14216" w:rsidRDefault="00454C28" w:rsidP="002E3567">
      <w:pPr>
        <w:pStyle w:val="Heading1"/>
        <w:numPr>
          <w:ilvl w:val="0"/>
          <w:numId w:val="1"/>
        </w:numPr>
        <w:spacing w:after="160"/>
        <w:rPr>
          <w:rFonts w:cs="Segoe UI"/>
        </w:rPr>
      </w:pPr>
      <w:r w:rsidRPr="00D14216">
        <w:rPr>
          <w:rFonts w:cs="Segoe UI"/>
        </w:rPr>
        <w:lastRenderedPageBreak/>
        <w:br/>
      </w:r>
      <w:bookmarkStart w:id="102" w:name="_Toc513444264"/>
      <w:r w:rsidR="00F2351F" w:rsidRPr="00D14216">
        <w:rPr>
          <w:rFonts w:cs="Segoe UI"/>
        </w:rPr>
        <w:t>Marco Metodológico</w:t>
      </w:r>
      <w:bookmarkEnd w:id="102"/>
    </w:p>
    <w:p w14:paraId="7EB490C6" w14:textId="77777777" w:rsidR="006D6F36" w:rsidRDefault="006D6F36" w:rsidP="006D6F36"/>
    <w:p w14:paraId="70230233" w14:textId="77777777" w:rsidR="005902E9" w:rsidRDefault="005902E9" w:rsidP="006D6F36">
      <w:r>
        <w:t>La construcción de sistemas de información requiere realizar un conjunto de actividades que puedan ayudar a obtener un producto de mayor calidad, es decir utilizar un método de desarrollo.</w:t>
      </w:r>
    </w:p>
    <w:p w14:paraId="0A184B8D" w14:textId="77777777" w:rsidR="005902E9" w:rsidRDefault="005902E9" w:rsidP="006D6F36">
      <w:r>
        <w:t xml:space="preserve">En este capítulo se describe el método Scrum que fue seleccionado para llevar a cabo el desarrollo del sistema de información objetivo del presente trabajo. Además, se describen las </w:t>
      </w:r>
      <w:r w:rsidR="00496DCE">
        <w:t>actividades</w:t>
      </w:r>
      <w:r>
        <w:t xml:space="preserve"> del Ciclo de Vida Dimensional de Ralph Kimball, que </w:t>
      </w:r>
      <w:r w:rsidR="007E7766">
        <w:t>son</w:t>
      </w:r>
      <w:r>
        <w:t xml:space="preserve"> incorporadas durante una de las iteraciones del método Scrum para el desarrollo de las funcionalidades del módulo analítico.</w:t>
      </w:r>
      <w:r w:rsidR="007E7766">
        <w:t xml:space="preserve"> Se realiza una adaptación del método Scrum con el Ciclo de Vida Dimensional de Ralph Kimball para apoyar el desarrollo de la solución planteada.</w:t>
      </w:r>
    </w:p>
    <w:p w14:paraId="61171EC9" w14:textId="77777777" w:rsidR="005902E9" w:rsidRPr="00D14216" w:rsidRDefault="005902E9" w:rsidP="006D6F36"/>
    <w:p w14:paraId="4F04F88F" w14:textId="77777777" w:rsidR="006D6F36" w:rsidRDefault="00B73B63" w:rsidP="00734ACC">
      <w:pPr>
        <w:pStyle w:val="Ttulo2Tesis"/>
      </w:pPr>
      <w:bookmarkStart w:id="103" w:name="_Toc513444265"/>
      <w:r>
        <w:t>Método Scrum</w:t>
      </w:r>
      <w:bookmarkEnd w:id="103"/>
    </w:p>
    <w:p w14:paraId="0CC0633D" w14:textId="77777777" w:rsidR="005902E9" w:rsidRDefault="005902E9" w:rsidP="005902E9">
      <w:r>
        <w:t xml:space="preserve">El método Scrum desarrollado por Ken </w:t>
      </w:r>
      <w:proofErr w:type="spellStart"/>
      <w:r>
        <w:t>Schwaber</w:t>
      </w:r>
      <w:proofErr w:type="spellEnd"/>
      <w:r>
        <w:t xml:space="preserve">, Jeff Sutherland y Mike </w:t>
      </w:r>
      <w:proofErr w:type="spellStart"/>
      <w:r>
        <w:t>Beedle</w:t>
      </w:r>
      <w:proofErr w:type="spellEnd"/>
      <w:r>
        <w:t>, es un marco para la gestión de proyectos y está especialmente indicado para proyectos donde se necesita obtener resultados pronto, los requerimientos son cambiantes o poco definidos, y la innovación, la competitividad, la flexibilidad y la productividad son fundamentales.</w:t>
      </w:r>
    </w:p>
    <w:p w14:paraId="4BABD41B" w14:textId="77777777" w:rsidR="00B65A5A" w:rsidRDefault="00B65A5A" w:rsidP="005902E9">
      <w:r>
        <w:t xml:space="preserve">Tiene dos (2) características muy resaltantes: la primera es que el desarrollo de software se realiza mediante iteraciones, denominadas </w:t>
      </w:r>
      <w:proofErr w:type="spellStart"/>
      <w:r>
        <w:rPr>
          <w:i/>
        </w:rPr>
        <w:t>Sprints</w:t>
      </w:r>
      <w:proofErr w:type="spellEnd"/>
      <w:r>
        <w:t xml:space="preserve">, cuya duración es de dos (2) o cuatro (4) semanas. El resultado de cada </w:t>
      </w:r>
      <w:r>
        <w:rPr>
          <w:i/>
        </w:rPr>
        <w:t>Sprint</w:t>
      </w:r>
      <w:r>
        <w:t xml:space="preserve"> es un incremento ejecutable que se muestra al propietario del producto. La segunda característica importante son las reuniones a lo largo del proyecto, entre ellas destaca la reunión diaria de quince (15) minutos del equipo de desarrollo para la coordinación e integración.</w:t>
      </w:r>
    </w:p>
    <w:p w14:paraId="19F4EB73" w14:textId="77777777" w:rsidR="00B65A5A" w:rsidRDefault="008A1063" w:rsidP="005902E9">
      <w:sdt>
        <w:sdtPr>
          <w:id w:val="-1897037566"/>
          <w:citation/>
        </w:sdtPr>
        <w:sdtContent>
          <w:r w:rsidR="00120E5A">
            <w:fldChar w:fldCharType="begin"/>
          </w:r>
          <w:r w:rsidR="00B65A5A">
            <w:instrText xml:space="preserve"> CITATION Jos10 \l 8202 </w:instrText>
          </w:r>
          <w:r w:rsidR="00120E5A">
            <w:fldChar w:fldCharType="separate"/>
          </w:r>
          <w:r w:rsidR="00B65A5A">
            <w:rPr>
              <w:noProof/>
            </w:rPr>
            <w:t>(José, 2010)</w:t>
          </w:r>
          <w:r w:rsidR="00120E5A">
            <w:fldChar w:fldCharType="end"/>
          </w:r>
        </w:sdtContent>
      </w:sdt>
      <w:r w:rsidR="00B65A5A">
        <w:t xml:space="preserve"> explica que en Sc</w:t>
      </w:r>
      <w:r w:rsidR="00A542E6">
        <w:t>r</w:t>
      </w:r>
      <w:r w:rsidR="00B65A5A">
        <w:t>um existen dos (2) aspectos fundamentales a diferenciar: los actores (roles) y las acciones, donde los actores son los que ejecutan las acciones.</w:t>
      </w:r>
    </w:p>
    <w:p w14:paraId="63F953DF" w14:textId="77777777" w:rsidR="00B65A5A" w:rsidRDefault="00B65A5A" w:rsidP="005902E9">
      <w:r>
        <w:t>Los actores contemplados en este método son los siguientes:</w:t>
      </w:r>
    </w:p>
    <w:p w14:paraId="6F137B95" w14:textId="77777777" w:rsidR="00B65A5A" w:rsidRPr="002B11BD" w:rsidRDefault="00B65A5A" w:rsidP="00B65A5A">
      <w:pPr>
        <w:pStyle w:val="ListParagraph"/>
        <w:numPr>
          <w:ilvl w:val="0"/>
          <w:numId w:val="13"/>
        </w:numPr>
        <w:rPr>
          <w:b/>
        </w:rPr>
      </w:pPr>
      <w:r w:rsidRPr="002B11BD">
        <w:rPr>
          <w:b/>
        </w:rPr>
        <w:t>Propietario del producto</w:t>
      </w:r>
    </w:p>
    <w:p w14:paraId="597900B5" w14:textId="77777777" w:rsidR="00B65A5A" w:rsidRDefault="00B65A5A" w:rsidP="00B65A5A">
      <w:r>
        <w:t xml:space="preserve">Representa a todos los interesados en el producto final. Se focaliza en la parte de negocio y es responsable de la inversión del proyecto. Traslada la visión del proyecto al equipo, </w:t>
      </w:r>
      <w:r>
        <w:lastRenderedPageBreak/>
        <w:t>formaliza las prestaciones en historias a incorporar en la pila de producto y prioriza de forma regular.</w:t>
      </w:r>
    </w:p>
    <w:p w14:paraId="121D0A15" w14:textId="77777777" w:rsidR="00B65A5A" w:rsidRPr="002B11BD" w:rsidRDefault="00B65A5A" w:rsidP="00B65A5A">
      <w:pPr>
        <w:pStyle w:val="ListParagraph"/>
        <w:numPr>
          <w:ilvl w:val="0"/>
          <w:numId w:val="13"/>
        </w:numPr>
        <w:rPr>
          <w:b/>
        </w:rPr>
      </w:pPr>
      <w:r w:rsidRPr="002B11BD">
        <w:rPr>
          <w:b/>
        </w:rPr>
        <w:t>Equipo de desarrollo (</w:t>
      </w:r>
      <w:proofErr w:type="spellStart"/>
      <w:r w:rsidRPr="002B11BD">
        <w:rPr>
          <w:b/>
          <w:i/>
        </w:rPr>
        <w:t>Team</w:t>
      </w:r>
      <w:proofErr w:type="spellEnd"/>
      <w:r w:rsidRPr="002B11BD">
        <w:rPr>
          <w:b/>
        </w:rPr>
        <w:t>)</w:t>
      </w:r>
    </w:p>
    <w:p w14:paraId="7F18716F" w14:textId="77777777" w:rsidR="00B65A5A" w:rsidRDefault="00B65A5A" w:rsidP="00B65A5A">
      <w:r>
        <w:t xml:space="preserve">Grupo de profesionales que desarrollan el proyecto de manera conjunta llevando a cabo las tareas a las que se comprometen al inicio de cada </w:t>
      </w:r>
      <w:r>
        <w:rPr>
          <w:i/>
        </w:rPr>
        <w:t>Sprint</w:t>
      </w:r>
      <w:r>
        <w:t>.</w:t>
      </w:r>
    </w:p>
    <w:p w14:paraId="67C4BD29" w14:textId="77777777" w:rsidR="00B65A5A" w:rsidRPr="002B11BD" w:rsidRDefault="00B65A5A" w:rsidP="00B65A5A">
      <w:pPr>
        <w:pStyle w:val="ListParagraph"/>
        <w:numPr>
          <w:ilvl w:val="0"/>
          <w:numId w:val="13"/>
        </w:numPr>
        <w:rPr>
          <w:b/>
          <w:lang w:val="de-LU"/>
        </w:rPr>
      </w:pPr>
      <w:r w:rsidRPr="002B11BD">
        <w:rPr>
          <w:b/>
          <w:lang w:val="de-LU"/>
        </w:rPr>
        <w:t>Gestor de Scrum (</w:t>
      </w:r>
      <w:r w:rsidRPr="002B11BD">
        <w:rPr>
          <w:b/>
          <w:i/>
          <w:lang w:val="de-LU"/>
        </w:rPr>
        <w:t>Scrum Manager</w:t>
      </w:r>
      <w:r w:rsidRPr="002B11BD">
        <w:rPr>
          <w:b/>
          <w:lang w:val="de-LU"/>
        </w:rPr>
        <w:t>)</w:t>
      </w:r>
    </w:p>
    <w:p w14:paraId="0199C842" w14:textId="77777777" w:rsidR="00B65A5A" w:rsidRDefault="00B65A5A" w:rsidP="00B65A5A">
      <w:pPr>
        <w:rPr>
          <w:lang w:val="es-ES"/>
        </w:rPr>
      </w:pPr>
      <w:r w:rsidRPr="00B65A5A">
        <w:rPr>
          <w:lang w:val="es-ES"/>
        </w:rPr>
        <w:t>Responsable del proceso Scrum que certifica que todos los miembros del equ</w:t>
      </w:r>
      <w:r>
        <w:rPr>
          <w:lang w:val="es-ES"/>
        </w:rPr>
        <w:t>ipo hagan su trabajo de manera adecuada, guiándolos para que cumplan las reglas y los procesos del método. Trabaja con el propietario del producto para maximizar la satisfacción del usuario.</w:t>
      </w:r>
    </w:p>
    <w:p w14:paraId="03A430D8" w14:textId="77777777" w:rsidR="00B65A5A" w:rsidRDefault="00B65A5A" w:rsidP="00B65A5A">
      <w:pPr>
        <w:rPr>
          <w:lang w:val="es-ES"/>
        </w:rPr>
      </w:pPr>
      <w:r>
        <w:rPr>
          <w:lang w:val="es-ES"/>
        </w:rPr>
        <w:t>Existen otros actores secundarios que pueden aportar algo en determinado momento del flujo de trabajo, como lo son los usuarios y otras partes interesadas. Las acciones de Scrum forman parte de un ciclo iterativo repetitivo y son las siguientes:</w:t>
      </w:r>
    </w:p>
    <w:p w14:paraId="4CF29008" w14:textId="77777777" w:rsidR="00B65A5A" w:rsidRPr="002B11BD" w:rsidRDefault="00B65A5A" w:rsidP="00B65A5A">
      <w:pPr>
        <w:pStyle w:val="ListParagraph"/>
        <w:numPr>
          <w:ilvl w:val="0"/>
          <w:numId w:val="13"/>
        </w:numPr>
        <w:rPr>
          <w:b/>
          <w:lang w:val="es-ES"/>
        </w:rPr>
      </w:pPr>
      <w:r w:rsidRPr="002B11BD">
        <w:rPr>
          <w:b/>
          <w:lang w:val="es-ES"/>
        </w:rPr>
        <w:t>Pila de producto (</w:t>
      </w:r>
      <w:proofErr w:type="spellStart"/>
      <w:r w:rsidRPr="002B11BD">
        <w:rPr>
          <w:b/>
          <w:i/>
          <w:lang w:val="es-ES"/>
        </w:rPr>
        <w:t>Product</w:t>
      </w:r>
      <w:proofErr w:type="spellEnd"/>
      <w:r w:rsidRPr="002B11BD">
        <w:rPr>
          <w:b/>
          <w:i/>
          <w:lang w:val="es-ES"/>
        </w:rPr>
        <w:t xml:space="preserve"> backlog</w:t>
      </w:r>
      <w:r w:rsidRPr="002B11BD">
        <w:rPr>
          <w:b/>
          <w:lang w:val="es-ES"/>
        </w:rPr>
        <w:t>)</w:t>
      </w:r>
    </w:p>
    <w:p w14:paraId="108C65C6" w14:textId="77777777" w:rsidR="00B65A5A" w:rsidRDefault="00B65A5A" w:rsidP="00B65A5A">
      <w:pPr>
        <w:rPr>
          <w:lang w:val="es-ES"/>
        </w:rPr>
      </w:pPr>
      <w:r>
        <w:rPr>
          <w:lang w:val="es-ES"/>
        </w:rPr>
        <w:t>Corresponde a una lista de requerimientos ordenados por prioridad, llamadas historias, realizada por el propietario del producto en un lenguaje no técnico. Esta l</w:t>
      </w:r>
      <w:r w:rsidR="00496DCE">
        <w:rPr>
          <w:lang w:val="es-ES"/>
        </w:rPr>
        <w:t>i</w:t>
      </w:r>
      <w:r>
        <w:rPr>
          <w:lang w:val="es-ES"/>
        </w:rPr>
        <w:t>sta nunca llega a ser una lista completa y definitiva, es un documento dinámico que incorpora constantemente las necesidades del sistema.</w:t>
      </w:r>
    </w:p>
    <w:p w14:paraId="75290F81" w14:textId="77777777" w:rsidR="00B65A5A" w:rsidRPr="00AA598E" w:rsidRDefault="00B65A5A" w:rsidP="00B65A5A">
      <w:pPr>
        <w:pStyle w:val="ListParagraph"/>
        <w:numPr>
          <w:ilvl w:val="0"/>
          <w:numId w:val="13"/>
        </w:numPr>
        <w:rPr>
          <w:b/>
          <w:lang w:val="en-US"/>
        </w:rPr>
      </w:pPr>
      <w:r w:rsidRPr="00AA598E">
        <w:rPr>
          <w:b/>
          <w:lang w:val="en-US"/>
        </w:rPr>
        <w:t xml:space="preserve">Pila de </w:t>
      </w:r>
      <w:r w:rsidRPr="00AA598E">
        <w:rPr>
          <w:b/>
          <w:i/>
          <w:lang w:val="en-US"/>
        </w:rPr>
        <w:t xml:space="preserve">Sprint </w:t>
      </w:r>
      <w:r w:rsidRPr="00AA598E">
        <w:rPr>
          <w:b/>
          <w:lang w:val="en-US"/>
        </w:rPr>
        <w:t>(</w:t>
      </w:r>
      <w:r w:rsidRPr="00AA598E">
        <w:rPr>
          <w:b/>
          <w:i/>
          <w:lang w:val="en-US"/>
        </w:rPr>
        <w:t>Sprint backlog</w:t>
      </w:r>
      <w:r w:rsidRPr="00AA598E">
        <w:rPr>
          <w:b/>
          <w:lang w:val="en-US"/>
        </w:rPr>
        <w:t>)</w:t>
      </w:r>
    </w:p>
    <w:p w14:paraId="4344B901" w14:textId="77777777" w:rsidR="00B65A5A" w:rsidRDefault="00B65A5A" w:rsidP="00B65A5A">
      <w:pPr>
        <w:rPr>
          <w:lang w:val="es-ES"/>
        </w:rPr>
      </w:pPr>
      <w:r>
        <w:rPr>
          <w:lang w:val="es-ES"/>
        </w:rPr>
        <w:t xml:space="preserve">Lista de tareas necesarias para cumplir con la lista de requerimientos (historias) de la pila de producto y son determinadas por el equipo de desarrollo. Estas tareas se deben acometer en unas 2 o 4 semanas. Existe una norma fundamental que dice: mientras una pila de </w:t>
      </w:r>
      <w:r>
        <w:rPr>
          <w:i/>
          <w:lang w:val="es-ES"/>
        </w:rPr>
        <w:t>sprint</w:t>
      </w:r>
      <w:r>
        <w:rPr>
          <w:lang w:val="es-ES"/>
        </w:rPr>
        <w:t xml:space="preserve"> se inicia no debe ser alterada o modificada, hay que esperar a que concluya para hacerlo.</w:t>
      </w:r>
    </w:p>
    <w:p w14:paraId="3E7A3FFE" w14:textId="77777777" w:rsidR="00B65A5A" w:rsidRPr="002B11BD" w:rsidRDefault="003F15B6" w:rsidP="003F15B6">
      <w:pPr>
        <w:pStyle w:val="ListParagraph"/>
        <w:numPr>
          <w:ilvl w:val="0"/>
          <w:numId w:val="13"/>
        </w:numPr>
        <w:rPr>
          <w:b/>
          <w:lang w:val="es-ES"/>
        </w:rPr>
      </w:pPr>
      <w:r w:rsidRPr="002B11BD">
        <w:rPr>
          <w:b/>
          <w:lang w:val="es-ES"/>
        </w:rPr>
        <w:t xml:space="preserve">Reunión de planificación </w:t>
      </w:r>
      <w:r w:rsidRPr="002B11BD">
        <w:rPr>
          <w:b/>
          <w:i/>
          <w:lang w:val="es-ES"/>
        </w:rPr>
        <w:t>Sprint</w:t>
      </w:r>
    </w:p>
    <w:p w14:paraId="72F5CAF0" w14:textId="77777777" w:rsidR="003F15B6" w:rsidRDefault="003F15B6" w:rsidP="003F15B6">
      <w:pPr>
        <w:rPr>
          <w:lang w:val="es-ES"/>
        </w:rPr>
      </w:pPr>
      <w:r>
        <w:rPr>
          <w:lang w:val="es-ES"/>
        </w:rPr>
        <w:t xml:space="preserve">Reunión cuyo objetivo es planificar la pila de </w:t>
      </w:r>
      <w:r>
        <w:rPr>
          <w:i/>
          <w:lang w:val="es-ES"/>
        </w:rPr>
        <w:t>sprint</w:t>
      </w:r>
      <w:r>
        <w:rPr>
          <w:lang w:val="es-ES"/>
        </w:rPr>
        <w:t xml:space="preserve"> a partir de la pila de producto, suelen participar los tres (3) actores principales del método. El equipo de desarrollo se compromete a realizar las tareas del </w:t>
      </w:r>
      <w:r>
        <w:rPr>
          <w:i/>
          <w:lang w:val="es-ES"/>
        </w:rPr>
        <w:t>sprint</w:t>
      </w:r>
      <w:r>
        <w:rPr>
          <w:lang w:val="es-ES"/>
        </w:rPr>
        <w:t>.</w:t>
      </w:r>
    </w:p>
    <w:p w14:paraId="5A7746F5" w14:textId="77777777" w:rsidR="003F15B6" w:rsidRPr="002B11BD" w:rsidRDefault="003F15B6" w:rsidP="003F15B6">
      <w:pPr>
        <w:pStyle w:val="ListParagraph"/>
        <w:numPr>
          <w:ilvl w:val="0"/>
          <w:numId w:val="13"/>
        </w:numPr>
        <w:rPr>
          <w:b/>
          <w:lang w:val="es-ES"/>
        </w:rPr>
      </w:pPr>
      <w:r w:rsidRPr="002B11BD">
        <w:rPr>
          <w:b/>
          <w:lang w:val="es-ES"/>
        </w:rPr>
        <w:t xml:space="preserve">Reunión diaria </w:t>
      </w:r>
      <w:r w:rsidRPr="002B11BD">
        <w:rPr>
          <w:b/>
          <w:i/>
          <w:lang w:val="es-ES"/>
        </w:rPr>
        <w:t>Sprint</w:t>
      </w:r>
    </w:p>
    <w:p w14:paraId="2CEA02E4" w14:textId="77777777" w:rsidR="003F15B6" w:rsidRDefault="003F15B6" w:rsidP="003F15B6">
      <w:pPr>
        <w:rPr>
          <w:lang w:val="es-ES"/>
        </w:rPr>
      </w:pPr>
      <w:r>
        <w:rPr>
          <w:lang w:val="es-ES"/>
        </w:rPr>
        <w:t xml:space="preserve">Es una tarea iterativa que realiza el equipo de desarrollo todos los días que dure la pila de </w:t>
      </w:r>
      <w:r>
        <w:rPr>
          <w:i/>
          <w:lang w:val="es-ES"/>
        </w:rPr>
        <w:t>sprint</w:t>
      </w:r>
      <w:r>
        <w:rPr>
          <w:lang w:val="es-ES"/>
        </w:rPr>
        <w:t>, con lo cual se busca identificar obstáculos o riesgos que impidan el normal avance, verificar el avance de las tareas y las planificaciones de las mismas para el día.</w:t>
      </w:r>
    </w:p>
    <w:p w14:paraId="287DAF29" w14:textId="77777777" w:rsidR="003F15B6" w:rsidRPr="002B11BD" w:rsidRDefault="003F15B6" w:rsidP="003F15B6">
      <w:pPr>
        <w:pStyle w:val="ListParagraph"/>
        <w:numPr>
          <w:ilvl w:val="0"/>
          <w:numId w:val="13"/>
        </w:numPr>
        <w:rPr>
          <w:b/>
          <w:lang w:val="es-ES"/>
        </w:rPr>
      </w:pPr>
      <w:r w:rsidRPr="002B11BD">
        <w:rPr>
          <w:b/>
          <w:lang w:val="es-ES"/>
        </w:rPr>
        <w:lastRenderedPageBreak/>
        <w:t xml:space="preserve">Revisión de </w:t>
      </w:r>
      <w:r w:rsidRPr="002B11BD">
        <w:rPr>
          <w:b/>
          <w:i/>
          <w:lang w:val="es-ES"/>
        </w:rPr>
        <w:t>Sprint</w:t>
      </w:r>
    </w:p>
    <w:p w14:paraId="78B5728F" w14:textId="77777777" w:rsidR="003F15B6" w:rsidRDefault="003F15B6" w:rsidP="003F15B6">
      <w:pPr>
        <w:rPr>
          <w:lang w:val="es-ES"/>
        </w:rPr>
      </w:pPr>
      <w:r>
        <w:rPr>
          <w:lang w:val="es-ES"/>
        </w:rPr>
        <w:t xml:space="preserve">Una vez finalizada una pila de </w:t>
      </w:r>
      <w:r>
        <w:rPr>
          <w:i/>
          <w:lang w:val="es-ES"/>
        </w:rPr>
        <w:t>sprint</w:t>
      </w:r>
      <w:r>
        <w:rPr>
          <w:lang w:val="es-ES"/>
        </w:rPr>
        <w:t>, se revisa en aproximadamente dos (2) horas si se ha obtenido un producto que pueda ver y tocar el propietario del producto, siendo es gestor de Scrum quien muestra los avances.</w:t>
      </w:r>
    </w:p>
    <w:p w14:paraId="63F8E0C4" w14:textId="77777777" w:rsidR="003F15B6" w:rsidRPr="002B11BD" w:rsidRDefault="003F15B6" w:rsidP="003F15B6">
      <w:pPr>
        <w:pStyle w:val="ListParagraph"/>
        <w:numPr>
          <w:ilvl w:val="0"/>
          <w:numId w:val="13"/>
        </w:numPr>
        <w:rPr>
          <w:b/>
          <w:lang w:val="es-ES"/>
        </w:rPr>
      </w:pPr>
      <w:r w:rsidRPr="002B11BD">
        <w:rPr>
          <w:b/>
          <w:lang w:val="es-ES"/>
        </w:rPr>
        <w:t xml:space="preserve">Retrospectiva de </w:t>
      </w:r>
      <w:r w:rsidRPr="002B11BD">
        <w:rPr>
          <w:b/>
          <w:i/>
          <w:lang w:val="es-ES"/>
        </w:rPr>
        <w:t>Sprint</w:t>
      </w:r>
    </w:p>
    <w:p w14:paraId="5DD3B31E" w14:textId="77777777" w:rsidR="003F15B6" w:rsidRDefault="003F15B6" w:rsidP="003F15B6">
      <w:pPr>
        <w:rPr>
          <w:lang w:val="es-ES"/>
        </w:rPr>
      </w:pPr>
      <w:r>
        <w:rPr>
          <w:lang w:val="es-ES"/>
        </w:rPr>
        <w:t xml:space="preserve">El propietario del producto revisa con el equipo de desarrollo los objetivos marcados inicialmente en la pila de </w:t>
      </w:r>
      <w:r>
        <w:rPr>
          <w:i/>
          <w:lang w:val="es-ES"/>
        </w:rPr>
        <w:t>sprint</w:t>
      </w:r>
      <w:r>
        <w:rPr>
          <w:lang w:val="es-ES"/>
        </w:rPr>
        <w:t xml:space="preserve"> concluido, se aplican los cambios y ajustes que sean necesarios, y se marcan los aspectos positivos (para repetirlos) y los aspectos negativos (para evitar que se repitan) de la pila de </w:t>
      </w:r>
      <w:r>
        <w:rPr>
          <w:i/>
          <w:lang w:val="es-ES"/>
        </w:rPr>
        <w:t>sprint</w:t>
      </w:r>
      <w:r>
        <w:rPr>
          <w:lang w:val="es-ES"/>
        </w:rPr>
        <w:t>.</w:t>
      </w:r>
    </w:p>
    <w:p w14:paraId="1D8B5FAA" w14:textId="77777777" w:rsidR="00B73B63" w:rsidRDefault="00B73B63" w:rsidP="0056256A">
      <w:pPr>
        <w:pStyle w:val="Ttulo3Tesis"/>
      </w:pPr>
      <w:bookmarkStart w:id="104" w:name="_Toc513444266"/>
      <w:r>
        <w:t>Ciclo de Vida de Scrum</w:t>
      </w:r>
      <w:bookmarkEnd w:id="104"/>
    </w:p>
    <w:p w14:paraId="06E1C777" w14:textId="77777777" w:rsidR="005D38E3" w:rsidRDefault="005D38E3" w:rsidP="005D38E3">
      <w:r>
        <w:t xml:space="preserve">El ciclo de vida de Scrum es iterativo e incremental y se resume en la </w:t>
      </w:r>
      <w:r w:rsidR="00120E5A">
        <w:fldChar w:fldCharType="begin"/>
      </w:r>
      <w:r>
        <w:instrText xml:space="preserve"> REF _Ref506803372 \h </w:instrText>
      </w:r>
      <w:r w:rsidR="00120E5A">
        <w:fldChar w:fldCharType="separate"/>
      </w:r>
      <w:r w:rsidR="00283A42">
        <w:t xml:space="preserve">Ilustración </w:t>
      </w:r>
      <w:r w:rsidR="00283A42">
        <w:rPr>
          <w:noProof/>
        </w:rPr>
        <w:t>23</w:t>
      </w:r>
      <w:r w:rsidR="00120E5A">
        <w:fldChar w:fldCharType="end"/>
      </w:r>
      <w:r>
        <w:t>.</w:t>
      </w:r>
    </w:p>
    <w:p w14:paraId="1EADD761" w14:textId="77777777" w:rsidR="005D38E3" w:rsidRDefault="005D38E3" w:rsidP="005D38E3">
      <w:pPr>
        <w:keepNext/>
        <w:jc w:val="center"/>
      </w:pPr>
      <w:r>
        <w:rPr>
          <w:noProof/>
          <w:lang w:eastAsia="es-VE"/>
        </w:rPr>
        <w:drawing>
          <wp:inline distT="0" distB="0" distL="0" distR="0" wp14:anchorId="14E93C0A" wp14:editId="52B0FB83">
            <wp:extent cx="4002196" cy="2247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todología Scru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36967" cy="2267430"/>
                    </a:xfrm>
                    <a:prstGeom prst="rect">
                      <a:avLst/>
                    </a:prstGeom>
                  </pic:spPr>
                </pic:pic>
              </a:graphicData>
            </a:graphic>
          </wp:inline>
        </w:drawing>
      </w:r>
    </w:p>
    <w:p w14:paraId="0E2C7218" w14:textId="77777777" w:rsidR="005D38E3" w:rsidRPr="005D38E3" w:rsidRDefault="005D38E3" w:rsidP="005D38E3">
      <w:pPr>
        <w:pStyle w:val="Caption"/>
      </w:pPr>
      <w:bookmarkStart w:id="105" w:name="_Ref506803372"/>
      <w:bookmarkStart w:id="106" w:name="_Toc513444145"/>
      <w:r>
        <w:t xml:space="preserve">Ilustración </w:t>
      </w:r>
      <w:r w:rsidR="00120E5A">
        <w:fldChar w:fldCharType="begin"/>
      </w:r>
      <w:r>
        <w:instrText xml:space="preserve"> SEQ Ilustración \* ARABIC </w:instrText>
      </w:r>
      <w:r w:rsidR="00120E5A">
        <w:fldChar w:fldCharType="separate"/>
      </w:r>
      <w:r w:rsidR="00283A42">
        <w:rPr>
          <w:noProof/>
        </w:rPr>
        <w:t>23</w:t>
      </w:r>
      <w:r w:rsidR="00120E5A">
        <w:fldChar w:fldCharType="end"/>
      </w:r>
      <w:bookmarkEnd w:id="105"/>
      <w:r>
        <w:t xml:space="preserve"> - Ciclo de Vida de Scrum</w:t>
      </w:r>
      <w:bookmarkEnd w:id="106"/>
    </w:p>
    <w:p w14:paraId="5A21ABA1" w14:textId="77777777" w:rsidR="00B73B63" w:rsidRDefault="00B73B63" w:rsidP="0056256A">
      <w:pPr>
        <w:pStyle w:val="Ttulo3Tesis"/>
      </w:pPr>
      <w:bookmarkStart w:id="107" w:name="_Toc513444267"/>
      <w:r>
        <w:t>Fases de Scrum</w:t>
      </w:r>
      <w:bookmarkEnd w:id="107"/>
    </w:p>
    <w:p w14:paraId="58C22012" w14:textId="77777777" w:rsidR="00102B2D" w:rsidRDefault="00102B2D" w:rsidP="00102B2D">
      <w:r>
        <w:t xml:space="preserve">Según </w:t>
      </w:r>
      <w:sdt>
        <w:sdtPr>
          <w:id w:val="-1435200669"/>
          <w:citation/>
        </w:sdtPr>
        <w:sdtContent>
          <w:r w:rsidR="00120E5A">
            <w:fldChar w:fldCharType="begin"/>
          </w:r>
          <w:r>
            <w:instrText xml:space="preserve"> CITATION Mén10 \l 8202 </w:instrText>
          </w:r>
          <w:r w:rsidR="00120E5A">
            <w:fldChar w:fldCharType="separate"/>
          </w:r>
          <w:r>
            <w:rPr>
              <w:noProof/>
            </w:rPr>
            <w:t>(Méndez K., 2010)</w:t>
          </w:r>
          <w:r w:rsidR="00120E5A">
            <w:fldChar w:fldCharType="end"/>
          </w:r>
        </w:sdtContent>
      </w:sdt>
      <w:r>
        <w:t>, Scrum propone las siguientes tres (3) fases:</w:t>
      </w:r>
    </w:p>
    <w:p w14:paraId="2A55318D" w14:textId="77777777" w:rsidR="00102B2D" w:rsidRPr="002B11BD" w:rsidRDefault="00102B2D" w:rsidP="00102B2D">
      <w:pPr>
        <w:pStyle w:val="ListParagraph"/>
        <w:numPr>
          <w:ilvl w:val="0"/>
          <w:numId w:val="13"/>
        </w:numPr>
        <w:rPr>
          <w:b/>
        </w:rPr>
      </w:pPr>
      <w:r w:rsidRPr="002B11BD">
        <w:rPr>
          <w:b/>
        </w:rPr>
        <w:t>Planificación y arquitectura</w:t>
      </w:r>
    </w:p>
    <w:p w14:paraId="215AADFD" w14:textId="77777777" w:rsidR="00102B2D" w:rsidRDefault="00102B2D" w:rsidP="00102B2D">
      <w:pPr>
        <w:pStyle w:val="ListParagraph"/>
        <w:numPr>
          <w:ilvl w:val="0"/>
          <w:numId w:val="15"/>
        </w:numPr>
      </w:pPr>
      <w:r w:rsidRPr="002B11BD">
        <w:rPr>
          <w:b/>
        </w:rPr>
        <w:t>Planificación:</w:t>
      </w:r>
      <w:r>
        <w:t xml:space="preserve"> se define el equipo, herramientas, el sistema de desarrollo, se crea la pila de producto con la lista de requerimientos priorizados y se estima el esfuerzo necesario para llevarla a cabo.</w:t>
      </w:r>
    </w:p>
    <w:p w14:paraId="2ED18C7E" w14:textId="77777777" w:rsidR="00102B2D" w:rsidRDefault="00102B2D" w:rsidP="00102B2D">
      <w:pPr>
        <w:pStyle w:val="ListParagraph"/>
        <w:numPr>
          <w:ilvl w:val="0"/>
          <w:numId w:val="15"/>
        </w:numPr>
      </w:pPr>
      <w:r w:rsidRPr="002B11BD">
        <w:rPr>
          <w:b/>
        </w:rPr>
        <w:t>Diseño Arquitectónico:</w:t>
      </w:r>
      <w:r>
        <w:t xml:space="preserve"> Se define la arquitectura del producto que permita implementar los requerimientos.</w:t>
      </w:r>
    </w:p>
    <w:p w14:paraId="38077F7D" w14:textId="77777777" w:rsidR="003276B7" w:rsidRPr="003276B7" w:rsidRDefault="00102B2D" w:rsidP="00471BFA">
      <w:pPr>
        <w:pStyle w:val="ListParagraph"/>
        <w:numPr>
          <w:ilvl w:val="0"/>
          <w:numId w:val="13"/>
        </w:numPr>
      </w:pPr>
      <w:r w:rsidRPr="003276B7">
        <w:rPr>
          <w:b/>
        </w:rPr>
        <w:t>Desarrollo</w:t>
      </w:r>
    </w:p>
    <w:p w14:paraId="12B29D5A" w14:textId="77777777" w:rsidR="00102B2D" w:rsidRDefault="00102B2D" w:rsidP="003276B7">
      <w:pPr>
        <w:pStyle w:val="ListParagraph"/>
        <w:ind w:left="0"/>
      </w:pPr>
      <w:r>
        <w:t xml:space="preserve">Es la parte ágil, donde el sistema se desarrolla en </w:t>
      </w:r>
      <w:proofErr w:type="spellStart"/>
      <w:r w:rsidRPr="003276B7">
        <w:rPr>
          <w:i/>
        </w:rPr>
        <w:t>Sprints</w:t>
      </w:r>
      <w:proofErr w:type="spellEnd"/>
      <w:r>
        <w:t>.</w:t>
      </w:r>
    </w:p>
    <w:p w14:paraId="694B4F59" w14:textId="77777777" w:rsidR="00102B2D" w:rsidRPr="002B11BD" w:rsidRDefault="00102B2D" w:rsidP="00102B2D">
      <w:pPr>
        <w:pStyle w:val="ListParagraph"/>
        <w:numPr>
          <w:ilvl w:val="0"/>
          <w:numId w:val="13"/>
        </w:numPr>
        <w:rPr>
          <w:b/>
        </w:rPr>
      </w:pPr>
      <w:r w:rsidRPr="002B11BD">
        <w:rPr>
          <w:b/>
        </w:rPr>
        <w:lastRenderedPageBreak/>
        <w:t>Finalización</w:t>
      </w:r>
    </w:p>
    <w:p w14:paraId="092FF861" w14:textId="77777777" w:rsidR="00102B2D" w:rsidRDefault="00102B2D" w:rsidP="00102B2D">
      <w:r>
        <w:t>Incluye integración, pruebas y documentación. Indica la implementación de todos los requerimientos, quedando la pila de producto vacía.</w:t>
      </w:r>
    </w:p>
    <w:p w14:paraId="10585C0F" w14:textId="77777777" w:rsidR="00102B2D" w:rsidRDefault="00102B2D" w:rsidP="00102B2D">
      <w:r>
        <w:t xml:space="preserve">En la </w:t>
      </w:r>
      <w:r w:rsidR="00120E5A">
        <w:fldChar w:fldCharType="begin"/>
      </w:r>
      <w:r w:rsidR="00212AC2">
        <w:instrText xml:space="preserve"> REF _Ref506827207 \h </w:instrText>
      </w:r>
      <w:r w:rsidR="00120E5A">
        <w:fldChar w:fldCharType="separate"/>
      </w:r>
      <w:r w:rsidR="00283A42">
        <w:t xml:space="preserve">Ilustración </w:t>
      </w:r>
      <w:r w:rsidR="00283A42">
        <w:rPr>
          <w:noProof/>
        </w:rPr>
        <w:t>24</w:t>
      </w:r>
      <w:r w:rsidR="00120E5A">
        <w:fldChar w:fldCharType="end"/>
      </w:r>
      <w:r w:rsidR="00212AC2">
        <w:t xml:space="preserve"> </w:t>
      </w:r>
      <w:r>
        <w:t>se pueden ver las fases del método Scrum.</w:t>
      </w:r>
    </w:p>
    <w:p w14:paraId="28D0757B" w14:textId="77777777" w:rsidR="00A542E6" w:rsidRDefault="00A542E6" w:rsidP="00A542E6">
      <w:pPr>
        <w:keepNext/>
        <w:jc w:val="center"/>
      </w:pPr>
      <w:r>
        <w:rPr>
          <w:noProof/>
          <w:lang w:eastAsia="es-VE"/>
        </w:rPr>
        <w:drawing>
          <wp:inline distT="0" distB="0" distL="0" distR="0" wp14:anchorId="6AADAD0D" wp14:editId="23D4AB1C">
            <wp:extent cx="4114800" cy="11711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es del Método Scru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5149" cy="1174080"/>
                    </a:xfrm>
                    <a:prstGeom prst="rect">
                      <a:avLst/>
                    </a:prstGeom>
                  </pic:spPr>
                </pic:pic>
              </a:graphicData>
            </a:graphic>
          </wp:inline>
        </w:drawing>
      </w:r>
    </w:p>
    <w:p w14:paraId="6037B4D7" w14:textId="77777777" w:rsidR="00A542E6" w:rsidRPr="00102B2D" w:rsidRDefault="00A542E6" w:rsidP="00A542E6">
      <w:pPr>
        <w:pStyle w:val="Caption"/>
      </w:pPr>
      <w:bookmarkStart w:id="108" w:name="_Ref506827207"/>
      <w:bookmarkStart w:id="109" w:name="_Toc513444146"/>
      <w:r>
        <w:t xml:space="preserve">Ilustración </w:t>
      </w:r>
      <w:r w:rsidR="00120E5A">
        <w:fldChar w:fldCharType="begin"/>
      </w:r>
      <w:r>
        <w:instrText xml:space="preserve"> SEQ Ilustración \* ARABIC </w:instrText>
      </w:r>
      <w:r w:rsidR="00120E5A">
        <w:fldChar w:fldCharType="separate"/>
      </w:r>
      <w:r w:rsidR="00283A42">
        <w:rPr>
          <w:noProof/>
        </w:rPr>
        <w:t>24</w:t>
      </w:r>
      <w:r w:rsidR="00120E5A">
        <w:fldChar w:fldCharType="end"/>
      </w:r>
      <w:bookmarkEnd w:id="108"/>
      <w:r>
        <w:t xml:space="preserve"> - Fases del Método Scrum</w:t>
      </w:r>
      <w:bookmarkEnd w:id="109"/>
    </w:p>
    <w:p w14:paraId="54218F0B" w14:textId="77777777" w:rsidR="00B73B63" w:rsidRDefault="00B73B63" w:rsidP="0056256A">
      <w:pPr>
        <w:pStyle w:val="Ttulo3Tesis"/>
      </w:pPr>
      <w:bookmarkStart w:id="110" w:name="_Toc513444268"/>
      <w:r>
        <w:t>Proceso de Desarrollo</w:t>
      </w:r>
      <w:bookmarkEnd w:id="110"/>
    </w:p>
    <w:p w14:paraId="26798B43" w14:textId="77777777" w:rsidR="00EE7A2C" w:rsidRDefault="00EE7A2C" w:rsidP="00EE7A2C">
      <w:r>
        <w:t>En Scrum un proyecto se ejecuta en bloques temporales cortos y fijos (iteraciones de un (1) mes natural y hasta de dos (2) semanas, si así se necesita). Cada iteración tiene que proporcionar un resultado completo, un incremento de producto final que sea susceptible de ser entregado con el mínimo esfuerzo al propietario cuando lo solicite.</w:t>
      </w:r>
    </w:p>
    <w:p w14:paraId="1FE06342" w14:textId="77777777" w:rsidR="00EE7A2C" w:rsidRDefault="00EE7A2C" w:rsidP="00EE7A2C">
      <w:r>
        <w:t>El proceso de desarrollo de un proyecto Scrum se resume en los siguientes puntos:</w:t>
      </w:r>
    </w:p>
    <w:p w14:paraId="7E4C8D40" w14:textId="77777777" w:rsidR="00EE7A2C" w:rsidRDefault="00EE7A2C" w:rsidP="00EE7A2C">
      <w:pPr>
        <w:pStyle w:val="ListParagraph"/>
        <w:numPr>
          <w:ilvl w:val="0"/>
          <w:numId w:val="27"/>
        </w:numPr>
      </w:pPr>
      <w:r>
        <w:t>El propietario del producto crea una visión de trabajo del producto final, definiendo un conjunto de requerimientos ordenados por prioridad en la pila de producto.</w:t>
      </w:r>
    </w:p>
    <w:p w14:paraId="59D3CBE1" w14:textId="77777777" w:rsidR="00EE7A2C" w:rsidRDefault="00EE7A2C" w:rsidP="00EE7A2C">
      <w:pPr>
        <w:pStyle w:val="ListParagraph"/>
        <w:numPr>
          <w:ilvl w:val="0"/>
          <w:numId w:val="27"/>
        </w:numPr>
      </w:pPr>
      <w:r>
        <w:t xml:space="preserve">Se realiza la reunión de planificación del </w:t>
      </w:r>
      <w:r>
        <w:rPr>
          <w:i/>
        </w:rPr>
        <w:t>sprint</w:t>
      </w:r>
      <w:r>
        <w:t xml:space="preserve">, donde el equipo de desarrollo selecciona los requerimientos más prioritarios de la pila de producto y los coloca en la pila de </w:t>
      </w:r>
      <w:r>
        <w:rPr>
          <w:i/>
        </w:rPr>
        <w:t>sprint</w:t>
      </w:r>
      <w:r>
        <w:t>. Seguidamente, elaboran una lista de las tareas necesarias para desarrollar los requerimientos seleccionados, se comp</w:t>
      </w:r>
      <w:r w:rsidR="00441D7F">
        <w:t>r</w:t>
      </w:r>
      <w:r>
        <w:t xml:space="preserve">ometen a completar el trabajo y se da inicio al </w:t>
      </w:r>
      <w:r>
        <w:rPr>
          <w:i/>
        </w:rPr>
        <w:t>sprint</w:t>
      </w:r>
      <w:r>
        <w:t>.</w:t>
      </w:r>
    </w:p>
    <w:p w14:paraId="2D416BDA" w14:textId="77777777" w:rsidR="00441D7F" w:rsidRDefault="00441D7F" w:rsidP="00EE7A2C">
      <w:pPr>
        <w:pStyle w:val="ListParagraph"/>
        <w:numPr>
          <w:ilvl w:val="0"/>
          <w:numId w:val="27"/>
        </w:numPr>
      </w:pPr>
      <w:r>
        <w:t>Cada día el equipo de desarrollo tiene una reunión de 15 minutos máximo, donde cada integrante responde las siguientes preguntas:</w:t>
      </w:r>
    </w:p>
    <w:p w14:paraId="41D3605D" w14:textId="77777777" w:rsidR="00441D7F" w:rsidRDefault="00441D7F" w:rsidP="00441D7F">
      <w:pPr>
        <w:pStyle w:val="ListParagraph"/>
        <w:numPr>
          <w:ilvl w:val="1"/>
          <w:numId w:val="27"/>
        </w:numPr>
      </w:pPr>
      <w:r>
        <w:t>¿Qué hice ayer?</w:t>
      </w:r>
    </w:p>
    <w:p w14:paraId="6524A547" w14:textId="77777777" w:rsidR="00441D7F" w:rsidRDefault="00441D7F" w:rsidP="00441D7F">
      <w:pPr>
        <w:pStyle w:val="ListParagraph"/>
        <w:numPr>
          <w:ilvl w:val="1"/>
          <w:numId w:val="27"/>
        </w:numPr>
      </w:pPr>
      <w:r>
        <w:t>¿Qué voy a hacer hoy?</w:t>
      </w:r>
    </w:p>
    <w:p w14:paraId="49E5784C" w14:textId="77777777" w:rsidR="00441D7F" w:rsidRDefault="00441D7F" w:rsidP="00441D7F">
      <w:pPr>
        <w:pStyle w:val="ListParagraph"/>
        <w:numPr>
          <w:ilvl w:val="1"/>
          <w:numId w:val="27"/>
        </w:numPr>
      </w:pPr>
      <w:r>
        <w:t>¿Qué impedimentos puedo tener en el camino?</w:t>
      </w:r>
    </w:p>
    <w:p w14:paraId="0344DDD8" w14:textId="77777777" w:rsidR="00441D7F" w:rsidRDefault="00441D7F" w:rsidP="00441D7F">
      <w:pPr>
        <w:pStyle w:val="ListParagraph"/>
        <w:numPr>
          <w:ilvl w:val="0"/>
          <w:numId w:val="27"/>
        </w:numPr>
      </w:pPr>
      <w:r>
        <w:t xml:space="preserve">Durante el </w:t>
      </w:r>
      <w:r>
        <w:rPr>
          <w:i/>
        </w:rPr>
        <w:t>sprint</w:t>
      </w:r>
      <w:r>
        <w:t>, el gestor Scrum se encarga de eliminar cualquier obstáculo que pueda surgir, logrando que el equipo de desarrollo pueda cumplir con su compromiso y no merme su productividad.</w:t>
      </w:r>
    </w:p>
    <w:p w14:paraId="03FF5FF8" w14:textId="77777777" w:rsidR="00441D7F" w:rsidRDefault="00441D7F" w:rsidP="00441D7F">
      <w:pPr>
        <w:pStyle w:val="ListParagraph"/>
        <w:numPr>
          <w:ilvl w:val="0"/>
          <w:numId w:val="27"/>
        </w:numPr>
      </w:pPr>
      <w:r>
        <w:t xml:space="preserve">El último día del </w:t>
      </w:r>
      <w:r>
        <w:rPr>
          <w:i/>
        </w:rPr>
        <w:t>sprint</w:t>
      </w:r>
      <w:r>
        <w:t xml:space="preserve"> se realiza la reunión de la revisión del </w:t>
      </w:r>
      <w:r>
        <w:rPr>
          <w:i/>
        </w:rPr>
        <w:t>sprint</w:t>
      </w:r>
      <w:r>
        <w:t xml:space="preserve">, donde se verifica si se ha obtenido un producto que pueda ver y tocar el propietario del </w:t>
      </w:r>
      <w:r>
        <w:lastRenderedPageBreak/>
        <w:t>producto (incremento de producto), y si es así el gestor Scrum será el encargado de mostrar los avances.</w:t>
      </w:r>
    </w:p>
    <w:p w14:paraId="77115EEC" w14:textId="77777777" w:rsidR="00441D7F" w:rsidRDefault="00441D7F" w:rsidP="00441D7F">
      <w:pPr>
        <w:pStyle w:val="ListParagraph"/>
        <w:numPr>
          <w:ilvl w:val="0"/>
          <w:numId w:val="27"/>
        </w:numPr>
      </w:pPr>
      <w:r>
        <w:t xml:space="preserve">También se realiza la reunión de Retrospectiva del </w:t>
      </w:r>
      <w:r>
        <w:rPr>
          <w:i/>
        </w:rPr>
        <w:t>sprint</w:t>
      </w:r>
      <w:r>
        <w:t xml:space="preserve">, donde se revisan los objetivos marcados inicialmente en la pila de </w:t>
      </w:r>
      <w:r>
        <w:rPr>
          <w:i/>
        </w:rPr>
        <w:t>sprint</w:t>
      </w:r>
      <w:r>
        <w:t xml:space="preserve"> que acaba de concluir y se aplican los cambios y ajustes necesarios. También se analiza el proceso de trabajo en el </w:t>
      </w:r>
      <w:r>
        <w:rPr>
          <w:i/>
        </w:rPr>
        <w:t>sprint</w:t>
      </w:r>
      <w:r>
        <w:t>, los aspectos positivos, para repetirlos y los aspectos negativos, para evitar que se repitan, siendo el gestor Scrum el encargado de eliminar los obstáculos identificados.</w:t>
      </w:r>
    </w:p>
    <w:p w14:paraId="70736C8C" w14:textId="77777777" w:rsidR="00441D7F" w:rsidRPr="00EE7A2C" w:rsidRDefault="00441D7F" w:rsidP="00441D7F">
      <w:pPr>
        <w:pStyle w:val="ListParagraph"/>
        <w:numPr>
          <w:ilvl w:val="0"/>
          <w:numId w:val="27"/>
        </w:numPr>
      </w:pPr>
      <w:r>
        <w:t>El equipo de desarrollo repite el ciclo hasta que el propietario del producto decida liberar el producto.</w:t>
      </w:r>
    </w:p>
    <w:p w14:paraId="17182C46" w14:textId="77777777" w:rsidR="00B73B63" w:rsidRDefault="00B73B63" w:rsidP="0056256A">
      <w:pPr>
        <w:pStyle w:val="Ttulo3Tesis"/>
      </w:pPr>
      <w:bookmarkStart w:id="111" w:name="_Toc513444269"/>
      <w:r>
        <w:t>Aplicaciones de Scrum</w:t>
      </w:r>
      <w:bookmarkEnd w:id="111"/>
    </w:p>
    <w:p w14:paraId="1567452F" w14:textId="77777777" w:rsidR="00441D7F" w:rsidRDefault="00441D7F" w:rsidP="00441D7F">
      <w:r>
        <w:t>En Scrum, el cliente se compromete con el proyecto en cada iteración y puede introducir cambios funcionales o de prioridad en el inicio de cada nueva iteración sin ningún problema. Por ello, esta metodología brinda la posibilidad de ser utilizada en la elaboración de herramientas de software que necesitan incorporar otras metodologías de su proceso de construcción.</w:t>
      </w:r>
    </w:p>
    <w:p w14:paraId="35D5E80D" w14:textId="77777777" w:rsidR="00441D7F" w:rsidRDefault="00441D7F" w:rsidP="00441D7F">
      <w:r>
        <w:t>Una de estas aplicaciones, puede presentarse en la construcción de un sistema de información que incluye un módulo destinado al procesamiento transaccional a través de una aplicación web y un módulo de reportes a partir de una solución analítica en que se utilice un almacén de datos.</w:t>
      </w:r>
    </w:p>
    <w:p w14:paraId="6A341B9A" w14:textId="77777777" w:rsidR="00441D7F" w:rsidRPr="00441D7F" w:rsidRDefault="00441D7F" w:rsidP="00441D7F"/>
    <w:p w14:paraId="6C13DDD3" w14:textId="77777777" w:rsidR="00B73B63" w:rsidRDefault="00B73B63" w:rsidP="00734ACC">
      <w:pPr>
        <w:pStyle w:val="Ttulo2Tesis"/>
      </w:pPr>
      <w:bookmarkStart w:id="112" w:name="_Toc513444270"/>
      <w:r>
        <w:t>Ciclo de Vida Dimensional según Kimball</w:t>
      </w:r>
      <w:bookmarkEnd w:id="112"/>
    </w:p>
    <w:p w14:paraId="5131E3A8" w14:textId="77777777" w:rsidR="00441D7F" w:rsidRDefault="002C27EF" w:rsidP="00441D7F">
      <w:r>
        <w:t xml:space="preserve">De acuerdo con </w:t>
      </w:r>
      <w:sdt>
        <w:sdtPr>
          <w:id w:val="270606378"/>
          <w:citation/>
        </w:sdtPr>
        <w:sdtContent>
          <w:r w:rsidR="00120E5A">
            <w:fldChar w:fldCharType="begin"/>
          </w:r>
          <w:r>
            <w:instrText xml:space="preserve">CITATION Kim02 \t  \l 8202 </w:instrText>
          </w:r>
          <w:r w:rsidR="00120E5A">
            <w:fldChar w:fldCharType="separate"/>
          </w:r>
          <w:r>
            <w:rPr>
              <w:noProof/>
            </w:rPr>
            <w:t>(Kimball &amp; Ross, 2002)</w:t>
          </w:r>
          <w:r w:rsidR="00120E5A">
            <w:fldChar w:fldCharType="end"/>
          </w:r>
        </w:sdtContent>
      </w:sdt>
      <w:r>
        <w:t xml:space="preserve">, el Ciclo de Vida Dimensional del Negocio que define Kimball representado en la </w:t>
      </w:r>
      <w:r w:rsidR="00120E5A">
        <w:fldChar w:fldCharType="begin"/>
      </w:r>
      <w:r w:rsidR="00212AC2">
        <w:instrText xml:space="preserve"> REF _Ref506806849 \h </w:instrText>
      </w:r>
      <w:r w:rsidR="00120E5A">
        <w:fldChar w:fldCharType="separate"/>
      </w:r>
      <w:r w:rsidR="00283A42">
        <w:t xml:space="preserve">Ilustración </w:t>
      </w:r>
      <w:r w:rsidR="00283A42">
        <w:rPr>
          <w:noProof/>
        </w:rPr>
        <w:t>25</w:t>
      </w:r>
      <w:r w:rsidR="00120E5A">
        <w:fldChar w:fldCharType="end"/>
      </w:r>
      <w:r>
        <w:t xml:space="preserve">, describe un flujo de </w:t>
      </w:r>
      <w:r w:rsidR="009B5478">
        <w:t>actividades</w:t>
      </w:r>
      <w:r>
        <w:t xml:space="preserve"> de alto nivel requeridas para el diseño, desarrollo e implementación de un almacén o bodegas de datos, cuya ejecución da paso a la construcción de una solución de inteligencia de negocio. Por lo tanto, este ciclo asegura que las piezas del proyecto a iniciar bajo esta metodología, se reúnan en el orden correcto y en el momento adecuado</w:t>
      </w:r>
      <w:r w:rsidR="00441D7F">
        <w:t>.</w:t>
      </w:r>
    </w:p>
    <w:p w14:paraId="01F7958D" w14:textId="77777777" w:rsidR="00E81066" w:rsidRDefault="00E81066" w:rsidP="00E81066">
      <w:pPr>
        <w:keepNext/>
      </w:pPr>
      <w:r>
        <w:rPr>
          <w:noProof/>
          <w:lang w:eastAsia="es-VE"/>
        </w:rPr>
        <w:lastRenderedPageBreak/>
        <w:drawing>
          <wp:inline distT="0" distB="0" distL="0" distR="0" wp14:anchorId="30B50D6A" wp14:editId="2CD076D9">
            <wp:extent cx="5943600" cy="2219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iclo de Vida Dimensional Kimbal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219325"/>
                    </a:xfrm>
                    <a:prstGeom prst="rect">
                      <a:avLst/>
                    </a:prstGeom>
                  </pic:spPr>
                </pic:pic>
              </a:graphicData>
            </a:graphic>
          </wp:inline>
        </w:drawing>
      </w:r>
    </w:p>
    <w:p w14:paraId="1230FCD2" w14:textId="77777777" w:rsidR="00441D7F" w:rsidRDefault="00E81066" w:rsidP="00E81066">
      <w:pPr>
        <w:pStyle w:val="Caption"/>
      </w:pPr>
      <w:bookmarkStart w:id="113" w:name="_Ref506806849"/>
      <w:bookmarkStart w:id="114" w:name="_Toc513444147"/>
      <w:r>
        <w:t xml:space="preserve">Ilustración </w:t>
      </w:r>
      <w:r w:rsidR="00120E5A">
        <w:fldChar w:fldCharType="begin"/>
      </w:r>
      <w:r>
        <w:instrText xml:space="preserve"> SEQ Ilustración \* ARABIC </w:instrText>
      </w:r>
      <w:r w:rsidR="00120E5A">
        <w:fldChar w:fldCharType="separate"/>
      </w:r>
      <w:r w:rsidR="00283A42">
        <w:rPr>
          <w:noProof/>
        </w:rPr>
        <w:t>25</w:t>
      </w:r>
      <w:r w:rsidR="00120E5A">
        <w:fldChar w:fldCharType="end"/>
      </w:r>
      <w:bookmarkEnd w:id="113"/>
      <w:r>
        <w:t xml:space="preserve"> - </w:t>
      </w:r>
      <w:r w:rsidR="00B91945">
        <w:t>Actividades</w:t>
      </w:r>
      <w:r>
        <w:t xml:space="preserve"> del Ciclo de Vida Dimensional de Ralph Kimball</w:t>
      </w:r>
      <w:bookmarkEnd w:id="114"/>
    </w:p>
    <w:p w14:paraId="7C5FB96A" w14:textId="77777777" w:rsidR="00441D7F" w:rsidRDefault="00441D7F" w:rsidP="00441D7F">
      <w:r>
        <w:t xml:space="preserve">A continuación se explica cada una de estas </w:t>
      </w:r>
      <w:r w:rsidR="009B5478">
        <w:t>actividades</w:t>
      </w:r>
      <w:r>
        <w:t>:</w:t>
      </w:r>
    </w:p>
    <w:p w14:paraId="7F590007" w14:textId="77777777" w:rsidR="00B73B63" w:rsidRDefault="00B73B63" w:rsidP="0056256A">
      <w:pPr>
        <w:pStyle w:val="Ttulo3Tesis"/>
      </w:pPr>
      <w:bookmarkStart w:id="115" w:name="_Toc513444271"/>
      <w:r>
        <w:t>Planificación del Proyecto</w:t>
      </w:r>
      <w:bookmarkEnd w:id="115"/>
    </w:p>
    <w:p w14:paraId="14631BBC" w14:textId="77777777" w:rsidR="009C4F9B" w:rsidRDefault="009C4F9B" w:rsidP="009C4F9B">
      <w:r>
        <w:t>Consiste en determinar el propósito, los objetivos específicos, el alcance y las tareas a realizar. A su vez, se analizan los principales riesgos y se realiza una aproximación inicial a las necesidades de información, generando un documento que represente un plan de proyecto.</w:t>
      </w:r>
    </w:p>
    <w:p w14:paraId="392BB345" w14:textId="77777777" w:rsidR="00B73B63" w:rsidRDefault="00B73B63" w:rsidP="0056256A">
      <w:pPr>
        <w:pStyle w:val="Ttulo3Tesis"/>
      </w:pPr>
      <w:bookmarkStart w:id="116" w:name="_Toc513444272"/>
      <w:r>
        <w:t>Definición de Requisitos de Negocio</w:t>
      </w:r>
      <w:bookmarkEnd w:id="116"/>
    </w:p>
    <w:p w14:paraId="5C892BD7" w14:textId="77777777" w:rsidR="0085313F" w:rsidRDefault="0085313F" w:rsidP="0085313F">
      <w:r>
        <w:t>En esta fase es conveniente tener el más amplio conocimiento posible sobre el negocio y el ambiente donde se desarrolla. Además, está en gran parte influenciada por entrevistas con personal y el equipo técnico que contribuyen para priorizar los requerimientos.</w:t>
      </w:r>
    </w:p>
    <w:p w14:paraId="1563C5C7" w14:textId="77777777" w:rsidR="00B73B63" w:rsidRDefault="00B73B63" w:rsidP="0056256A">
      <w:pPr>
        <w:pStyle w:val="Ttulo3Tesis"/>
      </w:pPr>
      <w:bookmarkStart w:id="117" w:name="_Toc513444273"/>
      <w:r>
        <w:t>Modelado Dimensional</w:t>
      </w:r>
      <w:bookmarkEnd w:id="117"/>
    </w:p>
    <w:p w14:paraId="2FA721A2" w14:textId="77777777" w:rsidR="0085313F" w:rsidRDefault="008A1063" w:rsidP="0085313F">
      <w:sdt>
        <w:sdtPr>
          <w:id w:val="-1672716023"/>
          <w:citation/>
        </w:sdtPr>
        <w:sdtContent>
          <w:r w:rsidR="00120E5A">
            <w:fldChar w:fldCharType="begin"/>
          </w:r>
          <w:r w:rsidR="0085313F" w:rsidRPr="0085313F">
            <w:rPr>
              <w:lang w:val="es-ES"/>
            </w:rPr>
            <w:instrText xml:space="preserve">CITATION Kim02 \t  \l 8202 </w:instrText>
          </w:r>
          <w:r w:rsidR="00120E5A">
            <w:fldChar w:fldCharType="separate"/>
          </w:r>
          <w:r w:rsidR="0085313F" w:rsidRPr="0085313F">
            <w:rPr>
              <w:noProof/>
              <w:lang w:val="es-ES"/>
            </w:rPr>
            <w:t>(Kimball &amp; Ross, 2002)</w:t>
          </w:r>
          <w:r w:rsidR="00120E5A">
            <w:fldChar w:fldCharType="end"/>
          </w:r>
        </w:sdtContent>
      </w:sdt>
      <w:r w:rsidR="0085313F">
        <w:t xml:space="preserve"> proponen los siguientes pasos:</w:t>
      </w:r>
    </w:p>
    <w:p w14:paraId="39C2227D" w14:textId="77777777" w:rsidR="0085313F" w:rsidRDefault="0085313F" w:rsidP="0085313F">
      <w:pPr>
        <w:pStyle w:val="ListParagraph"/>
        <w:numPr>
          <w:ilvl w:val="0"/>
          <w:numId w:val="28"/>
        </w:numPr>
        <w:rPr>
          <w:lang w:val="es-ES"/>
        </w:rPr>
      </w:pPr>
      <w:r>
        <w:rPr>
          <w:lang w:val="es-ES"/>
        </w:rPr>
        <w:t>Determinar el área de negocio y sus procesos: Consiste en determinar los procesos de negocio a medir en este modelo. El análisis proporciona al diseñador el conocimiento del área a modelar para atender los requerimiento planteados por el usuario final.</w:t>
      </w:r>
    </w:p>
    <w:p w14:paraId="67B1D8B2" w14:textId="77777777" w:rsidR="0085313F" w:rsidRDefault="0085313F" w:rsidP="0085313F">
      <w:pPr>
        <w:pStyle w:val="ListParagraph"/>
        <w:numPr>
          <w:ilvl w:val="0"/>
          <w:numId w:val="28"/>
        </w:numPr>
        <w:rPr>
          <w:lang w:val="es-ES"/>
        </w:rPr>
      </w:pPr>
      <w:r>
        <w:rPr>
          <w:lang w:val="es-ES"/>
        </w:rPr>
        <w:t>Determinar la granularidad: Una vez que identificado el proceso de negocio, se debe declarar el nivel de detalle asociado a una fila de la tabla de hechos.</w:t>
      </w:r>
    </w:p>
    <w:p w14:paraId="2CD302DA" w14:textId="77777777" w:rsidR="0085313F" w:rsidRDefault="0085313F" w:rsidP="0085313F">
      <w:pPr>
        <w:pStyle w:val="ListParagraph"/>
        <w:numPr>
          <w:ilvl w:val="0"/>
          <w:numId w:val="28"/>
        </w:numPr>
        <w:rPr>
          <w:lang w:val="es-ES"/>
        </w:rPr>
      </w:pPr>
      <w:r>
        <w:rPr>
          <w:lang w:val="es-ES"/>
        </w:rPr>
        <w:t>Identificar las dimensiones: Se procede a identificar las dimensiones que van a dar contexto a las medidas del proceso de negocio y que conforman las diferentes formas de ver la información almacenada en la tabla de hechos.</w:t>
      </w:r>
    </w:p>
    <w:p w14:paraId="36212509" w14:textId="77777777" w:rsidR="0085313F" w:rsidRDefault="0085313F" w:rsidP="0085313F">
      <w:pPr>
        <w:pStyle w:val="ListParagraph"/>
        <w:numPr>
          <w:ilvl w:val="0"/>
          <w:numId w:val="28"/>
        </w:numPr>
        <w:rPr>
          <w:lang w:val="es-ES"/>
        </w:rPr>
      </w:pPr>
      <w:r>
        <w:rPr>
          <w:lang w:val="es-ES"/>
        </w:rPr>
        <w:lastRenderedPageBreak/>
        <w:t>Identificar los hechos: En este paso se determinan cuáles son las medidas aplicables al proceso de negocio identificado, asociadas a la granularidad definida.</w:t>
      </w:r>
    </w:p>
    <w:p w14:paraId="30969AD2" w14:textId="77777777" w:rsidR="00B73B63" w:rsidRDefault="00B73B63" w:rsidP="0056256A">
      <w:pPr>
        <w:pStyle w:val="Ttulo3Tesis"/>
      </w:pPr>
      <w:bookmarkStart w:id="118" w:name="_Toc513444274"/>
      <w:r>
        <w:t>Diseño Físico</w:t>
      </w:r>
      <w:bookmarkEnd w:id="118"/>
    </w:p>
    <w:p w14:paraId="1CBE27E2" w14:textId="77777777" w:rsidR="0085313F" w:rsidRDefault="0085313F" w:rsidP="0085313F">
      <w:r>
        <w:t>En esta fase se traslada el modelo dimensional construido a un diseño físico, es decir, se implementa físicamente el almacén de datos que soportará la solución analítica. Se deben tomar en cuenta algunos aspectos importantes como son las convenciones de nombre, tipos de datos y otros aspectos referentes al ambiente de bases de datos.</w:t>
      </w:r>
    </w:p>
    <w:p w14:paraId="460CC86A" w14:textId="77777777" w:rsidR="00B73B63" w:rsidRDefault="00B73B63" w:rsidP="0056256A">
      <w:pPr>
        <w:pStyle w:val="Ttulo3Tesis"/>
      </w:pPr>
      <w:bookmarkStart w:id="119" w:name="_Toc513444275"/>
      <w:r>
        <w:t>Diseño de Procesos de ETL</w:t>
      </w:r>
      <w:bookmarkEnd w:id="119"/>
    </w:p>
    <w:p w14:paraId="73717700" w14:textId="77777777" w:rsidR="0085313F" w:rsidRDefault="0085313F" w:rsidP="0085313F">
      <w:r>
        <w:t>Para realizar extracción de datos desde las diferentes fuentes, realizar sobre ellos las transformaciones necesarias y posteriormente cargarlos de forma automatizada dentro del repositorio utilizado.</w:t>
      </w:r>
    </w:p>
    <w:p w14:paraId="62EF3BCD" w14:textId="77777777" w:rsidR="00B73B63" w:rsidRDefault="00B73B63" w:rsidP="0056256A">
      <w:pPr>
        <w:pStyle w:val="Ttulo3Tesis"/>
      </w:pPr>
      <w:bookmarkStart w:id="120" w:name="_Toc513444276"/>
      <w:r>
        <w:t>Especificación de Aplicaciones de Inteligencia de Negocio</w:t>
      </w:r>
      <w:bookmarkEnd w:id="120"/>
    </w:p>
    <w:p w14:paraId="0ED60A9B" w14:textId="77777777" w:rsidR="0085313F" w:rsidRDefault="0085313F" w:rsidP="0085313F">
      <w:r>
        <w:t>Se enfoca en proporcionar una forma más estructurada y fácil de acceder al almacén de datos a través de aplicaciones analíticas. Pueden ser informes estáticos, que proporcionan a los usuarios un conjunto básico de información acerca de lo que está sucediendo en un área determinada y de esta manera centrarse en un proceso de negocio específico.</w:t>
      </w:r>
    </w:p>
    <w:p w14:paraId="44619BB3" w14:textId="77777777" w:rsidR="00B73B63" w:rsidRDefault="00B73B63" w:rsidP="0056256A">
      <w:pPr>
        <w:pStyle w:val="Ttulo3Tesis"/>
      </w:pPr>
      <w:bookmarkStart w:id="121" w:name="_Toc513444277"/>
      <w:r>
        <w:t>Diseño de Arquitectura Técnica</w:t>
      </w:r>
      <w:bookmarkEnd w:id="121"/>
    </w:p>
    <w:p w14:paraId="6F9EEF20" w14:textId="77777777" w:rsidR="0085313F" w:rsidRDefault="0085313F" w:rsidP="0085313F">
      <w:r>
        <w:t>Sirve como un esquema organizativo que integra los elementos tecnológicos necesarios para llevar a cabo la solución propuesta. Incluye el proceso de selección de los productos a utilizar y la implementación de la solución haciendo uso de los mismos.</w:t>
      </w:r>
    </w:p>
    <w:p w14:paraId="3F489B4E" w14:textId="77777777" w:rsidR="00B73B63" w:rsidRDefault="00B73B63" w:rsidP="0056256A">
      <w:pPr>
        <w:pStyle w:val="Ttulo3Tesis"/>
      </w:pPr>
      <w:bookmarkStart w:id="122" w:name="_Toc513444278"/>
      <w:r>
        <w:t>Mantenimiento y Crecimiento del Almacén de Datos</w:t>
      </w:r>
      <w:bookmarkEnd w:id="122"/>
    </w:p>
    <w:p w14:paraId="5F7AE2C4" w14:textId="77777777" w:rsidR="0085313F" w:rsidRPr="0085313F" w:rsidRDefault="0085313F" w:rsidP="0085313F">
      <w:r>
        <w:t>Una vez culminada la implementación, es necesario continuar invirtiendo recursos en áreas tales como el soporte y capacitación de usuarios, ya que, si el trabajo se realizó correctamente, es probable que la solución necesite expandirse mediante la inclusión de nuevos usuarios, aplicaciones, mejoras, entre otros.</w:t>
      </w:r>
    </w:p>
    <w:p w14:paraId="085A5478" w14:textId="77777777" w:rsidR="006D6F36" w:rsidRPr="00D14216" w:rsidRDefault="006D6F36" w:rsidP="006D6F36"/>
    <w:p w14:paraId="0C673C37" w14:textId="77777777" w:rsidR="00450C25" w:rsidRPr="00D14216" w:rsidRDefault="00450C25" w:rsidP="00450C25">
      <w:pPr>
        <w:spacing w:after="0"/>
      </w:pPr>
    </w:p>
    <w:p w14:paraId="6F7DBB6E" w14:textId="77777777" w:rsidR="00B12797" w:rsidRPr="00D14216" w:rsidRDefault="00B12797" w:rsidP="0069556B">
      <w:pPr>
        <w:ind w:left="567"/>
        <w:rPr>
          <w:rFonts w:cs="Segoe UI"/>
        </w:rPr>
      </w:pPr>
    </w:p>
    <w:p w14:paraId="458C66AB" w14:textId="77777777" w:rsidR="00102E2A" w:rsidRPr="00D14216" w:rsidRDefault="00102E2A" w:rsidP="002E3567">
      <w:pPr>
        <w:ind w:left="567"/>
        <w:rPr>
          <w:rFonts w:cs="Segoe UI"/>
        </w:rPr>
        <w:sectPr w:rsidR="00102E2A" w:rsidRPr="00D14216" w:rsidSect="0093571C">
          <w:headerReference w:type="default" r:id="rId45"/>
          <w:pgSz w:w="12240" w:h="15840"/>
          <w:pgMar w:top="1440" w:right="1440" w:bottom="1440" w:left="1440" w:header="720" w:footer="720" w:gutter="0"/>
          <w:cols w:space="720"/>
        </w:sectPr>
      </w:pPr>
    </w:p>
    <w:p w14:paraId="364B83C4" w14:textId="77777777" w:rsidR="008D787A" w:rsidRDefault="00D14216" w:rsidP="002E3567">
      <w:pPr>
        <w:pStyle w:val="Heading1"/>
        <w:spacing w:after="160"/>
      </w:pPr>
      <w:r>
        <w:lastRenderedPageBreak/>
        <w:br/>
      </w:r>
      <w:bookmarkStart w:id="123" w:name="_Toc513444279"/>
      <w:r w:rsidR="00F2351F" w:rsidRPr="00D14216">
        <w:t>Marco Aplicativo</w:t>
      </w:r>
      <w:bookmarkEnd w:id="123"/>
    </w:p>
    <w:p w14:paraId="0A0AC149" w14:textId="77777777" w:rsidR="005612E8" w:rsidRDefault="005612E8" w:rsidP="005612E8"/>
    <w:p w14:paraId="59A5C125" w14:textId="77777777" w:rsidR="005612E8" w:rsidRDefault="005612E8" w:rsidP="005612E8">
      <w:r>
        <w:t xml:space="preserve">En este capítulo se detallan los pasos que se siguieron para la implementación del sistema de información objetivo del presente </w:t>
      </w:r>
      <w:r w:rsidR="009B5478">
        <w:t>TEG</w:t>
      </w:r>
      <w:r>
        <w:t xml:space="preserve">. Este sistema de información permite automatizar la atención de pacientes que es realizada por los médicos de las instituciones de salud a través de consultas médicas especializadas </w:t>
      </w:r>
      <w:r w:rsidR="009B5478">
        <w:t>y/</w:t>
      </w:r>
      <w:r>
        <w:t>o servicios de apoyo clínico. Se encuentra conformado por un Módulo de Atención de Pacientes y un Módulo Analítico.</w:t>
      </w:r>
    </w:p>
    <w:p w14:paraId="46EF880D" w14:textId="77777777" w:rsidR="008D787A" w:rsidRDefault="005612E8" w:rsidP="00FC3510">
      <w:r>
        <w:t>Como primer paso para realizar esta implementación, se definieron las fases del proyecto.</w:t>
      </w:r>
      <w:r w:rsidR="00B45258" w:rsidRPr="00D14216">
        <w:tab/>
      </w:r>
    </w:p>
    <w:p w14:paraId="6E432BDE" w14:textId="77777777" w:rsidR="006551FB" w:rsidRPr="00D14216" w:rsidRDefault="006551FB" w:rsidP="00FC3510"/>
    <w:p w14:paraId="21F6D8FD" w14:textId="77777777" w:rsidR="002E59EF" w:rsidRDefault="009337A2" w:rsidP="00734ACC">
      <w:pPr>
        <w:pStyle w:val="Ttulo2Tesis"/>
      </w:pPr>
      <w:bookmarkStart w:id="124" w:name="_Toc513444280"/>
      <w:r>
        <w:t>Fases del Proyecto</w:t>
      </w:r>
      <w:bookmarkEnd w:id="124"/>
    </w:p>
    <w:p w14:paraId="15EF26C6" w14:textId="77777777" w:rsidR="0054098A" w:rsidRDefault="0054098A" w:rsidP="0054098A">
      <w:r>
        <w:t xml:space="preserve">Para el desarrollo del proyecto se seleccionó el método Scrum, ya que brinda la posibilidad de incorporar otros métodos de desarrollo </w:t>
      </w:r>
      <w:r w:rsidR="009B5478">
        <w:t xml:space="preserve">y/o actividades </w:t>
      </w:r>
      <w:r>
        <w:t>durante la ejecución de alguna de sus iteraciones. Siendo este el caso del sistema de información a desarrollar en el que se requiere la incorporación de un método para el desarrollo de uno de sus módulos.</w:t>
      </w:r>
    </w:p>
    <w:p w14:paraId="12AF2AA3" w14:textId="77777777" w:rsidR="0054098A" w:rsidRDefault="0054098A" w:rsidP="0054098A">
      <w:r>
        <w:t xml:space="preserve">El proyecto se dividió en las tres (3) fases del método Scrum y en una de las iteraciones definidas se incorporan algunas de las </w:t>
      </w:r>
      <w:r w:rsidR="009B5478">
        <w:t>actividades</w:t>
      </w:r>
      <w:r>
        <w:t xml:space="preserve"> del Ciclo de Vida Dimensional de Ralph Kimball para desarrollar las funcionalidades del Módu</w:t>
      </w:r>
      <w:r w:rsidR="00FC3510">
        <w:t xml:space="preserve">lo Analítico. En la </w:t>
      </w:r>
      <w:r w:rsidR="00120E5A">
        <w:fldChar w:fldCharType="begin"/>
      </w:r>
      <w:r w:rsidR="00FC3510">
        <w:instrText xml:space="preserve"> REF _Ref507615668 \h </w:instrText>
      </w:r>
      <w:r w:rsidR="00120E5A">
        <w:fldChar w:fldCharType="separate"/>
      </w:r>
      <w:r w:rsidR="00283A42">
        <w:t xml:space="preserve">Ilustración </w:t>
      </w:r>
      <w:r w:rsidR="00283A42">
        <w:rPr>
          <w:noProof/>
        </w:rPr>
        <w:t>26</w:t>
      </w:r>
      <w:r w:rsidR="00120E5A">
        <w:fldChar w:fldCharType="end"/>
      </w:r>
      <w:r>
        <w:t xml:space="preserve"> se observan </w:t>
      </w:r>
      <w:r w:rsidR="009B5478">
        <w:t xml:space="preserve">las </w:t>
      </w:r>
      <w:r>
        <w:t>fases</w:t>
      </w:r>
      <w:r w:rsidR="009B5478">
        <w:t xml:space="preserve"> referentes a este desarrollo</w:t>
      </w:r>
      <w:r>
        <w:t xml:space="preserve"> y su duración aproximada.</w:t>
      </w:r>
    </w:p>
    <w:p w14:paraId="6503653C" w14:textId="77777777" w:rsidR="00FC3510" w:rsidRDefault="00FC3510" w:rsidP="00FC3510">
      <w:pPr>
        <w:keepNext/>
        <w:jc w:val="center"/>
      </w:pPr>
      <w:r>
        <w:rPr>
          <w:noProof/>
          <w:lang w:eastAsia="es-VE"/>
        </w:rPr>
        <w:drawing>
          <wp:inline distT="0" distB="0" distL="0" distR="0" wp14:anchorId="546C266B" wp14:editId="540AAA91">
            <wp:extent cx="4929669" cy="2571750"/>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ases del Proyec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42182" cy="2578278"/>
                    </a:xfrm>
                    <a:prstGeom prst="rect">
                      <a:avLst/>
                    </a:prstGeom>
                  </pic:spPr>
                </pic:pic>
              </a:graphicData>
            </a:graphic>
          </wp:inline>
        </w:drawing>
      </w:r>
    </w:p>
    <w:p w14:paraId="4E4FAD93" w14:textId="77777777" w:rsidR="00FC3510" w:rsidRDefault="00FC3510" w:rsidP="00FC3510">
      <w:pPr>
        <w:pStyle w:val="Caption"/>
      </w:pPr>
      <w:bookmarkStart w:id="125" w:name="_Ref507615668"/>
      <w:bookmarkStart w:id="126" w:name="_Toc513444148"/>
      <w:r>
        <w:t xml:space="preserve">Ilustración </w:t>
      </w:r>
      <w:r w:rsidR="00120E5A">
        <w:fldChar w:fldCharType="begin"/>
      </w:r>
      <w:r>
        <w:instrText xml:space="preserve"> SEQ Ilustración \* ARABIC </w:instrText>
      </w:r>
      <w:r w:rsidR="00120E5A">
        <w:fldChar w:fldCharType="separate"/>
      </w:r>
      <w:r w:rsidR="00283A42">
        <w:rPr>
          <w:noProof/>
        </w:rPr>
        <w:t>26</w:t>
      </w:r>
      <w:r w:rsidR="00120E5A">
        <w:fldChar w:fldCharType="end"/>
      </w:r>
      <w:bookmarkEnd w:id="125"/>
      <w:r>
        <w:rPr>
          <w:noProof/>
        </w:rPr>
        <w:t xml:space="preserve"> - Fases del Proyecto</w:t>
      </w:r>
      <w:bookmarkEnd w:id="126"/>
    </w:p>
    <w:p w14:paraId="61C2C721" w14:textId="77777777" w:rsidR="00FE101E" w:rsidRDefault="00FE101E" w:rsidP="0054098A">
      <w:r>
        <w:lastRenderedPageBreak/>
        <w:t>A continuación se explica en detalle el desarrollo de estas fases.</w:t>
      </w:r>
    </w:p>
    <w:p w14:paraId="085E17F4" w14:textId="77777777" w:rsidR="009337A2" w:rsidRDefault="009337A2" w:rsidP="00DE36EA">
      <w:pPr>
        <w:pStyle w:val="Ttulo3Tesis"/>
      </w:pPr>
      <w:bookmarkStart w:id="127" w:name="_Toc513444281"/>
      <w:r>
        <w:t>Fase I – Planificación y Arquitectura</w:t>
      </w:r>
      <w:bookmarkEnd w:id="127"/>
    </w:p>
    <w:p w14:paraId="1CC9B2C0" w14:textId="77777777" w:rsidR="00FE101E" w:rsidRDefault="00FE101E" w:rsidP="00FE101E">
      <w:r>
        <w:t>Esta fase consiste en determinar un plan de proyecto y la arquitectura tecnológica a emplear. Por este motivo se divide en dos sub-fases: planificación y diseño arquitectónico.</w:t>
      </w:r>
    </w:p>
    <w:p w14:paraId="00DB31B1" w14:textId="77777777" w:rsidR="009337A2" w:rsidRDefault="009337A2" w:rsidP="0056256A">
      <w:pPr>
        <w:pStyle w:val="Ttulo4Tesis"/>
      </w:pPr>
      <w:bookmarkStart w:id="128" w:name="_Toc513444282"/>
      <w:r>
        <w:t>Planificación</w:t>
      </w:r>
      <w:bookmarkEnd w:id="128"/>
    </w:p>
    <w:p w14:paraId="740E00C8" w14:textId="77777777" w:rsidR="00FE101E" w:rsidRDefault="00FE101E" w:rsidP="00FE101E">
      <w:r>
        <w:t xml:space="preserve">En esta sub-fase se </w:t>
      </w:r>
      <w:r w:rsidR="0052545B">
        <w:t>define</w:t>
      </w:r>
      <w:r>
        <w:t xml:space="preserve"> el equipo de desarrollo, la pila de producto considerando la lista de requerimientos, los perfiles el usuario y el modelo de casos de uso que especifica las funcionalidades del sistema.</w:t>
      </w:r>
    </w:p>
    <w:p w14:paraId="5840DC50" w14:textId="77777777" w:rsidR="00FE101E" w:rsidRPr="00FC3510" w:rsidRDefault="00FE101E" w:rsidP="00FE101E">
      <w:pPr>
        <w:pStyle w:val="ListParagraph"/>
        <w:numPr>
          <w:ilvl w:val="0"/>
          <w:numId w:val="13"/>
        </w:numPr>
        <w:rPr>
          <w:b/>
        </w:rPr>
      </w:pPr>
      <w:r w:rsidRPr="00FC3510">
        <w:rPr>
          <w:b/>
        </w:rPr>
        <w:t>Equipo de Desarrollo</w:t>
      </w:r>
    </w:p>
    <w:p w14:paraId="4B50BE68" w14:textId="77777777" w:rsidR="00FE101E" w:rsidRDefault="00FE101E" w:rsidP="00FE101E">
      <w:r>
        <w:t xml:space="preserve">Para el desarrollo de este proyecto se </w:t>
      </w:r>
      <w:r w:rsidR="0096797F">
        <w:t>cuenta</w:t>
      </w:r>
      <w:r>
        <w:t xml:space="preserve"> con un único desarrollador, con el dueño del producto y con el líder del proyecto. Diaria</w:t>
      </w:r>
      <w:r w:rsidR="0096797F">
        <w:t>mente se realiza</w:t>
      </w:r>
      <w:r>
        <w:t xml:space="preserve"> un chequeo en el que el desarrollador verificaba las actividades que se completaban de forma exitosa y luego de culminar una versión del producto se mantenían reuniones con los demás miembros del equipo para verificar los resultados de cada iteración y certificarlos o proponer las modificaciones necesarias.</w:t>
      </w:r>
    </w:p>
    <w:p w14:paraId="73A57159" w14:textId="77777777" w:rsidR="00FE101E" w:rsidRPr="00FC3510" w:rsidRDefault="00FE101E" w:rsidP="00FE101E">
      <w:pPr>
        <w:pStyle w:val="ListParagraph"/>
        <w:numPr>
          <w:ilvl w:val="0"/>
          <w:numId w:val="13"/>
        </w:numPr>
        <w:rPr>
          <w:b/>
        </w:rPr>
      </w:pPr>
      <w:r w:rsidRPr="00FC3510">
        <w:rPr>
          <w:b/>
        </w:rPr>
        <w:t>Pila de Producto – Requerimientos Funcionales y No Funcionales</w:t>
      </w:r>
    </w:p>
    <w:p w14:paraId="2CFA4DCE" w14:textId="77777777" w:rsidR="00FE101E" w:rsidRDefault="00FE101E" w:rsidP="00FE101E">
      <w:r>
        <w:t>Luego de realizar reuniones con el equipo de desarrollo del proyecto se definieron los requerimientos funcionales y no funcionales del sistema. Estos requerimientos componen la pila de producto y son presentados a continuación.</w:t>
      </w:r>
    </w:p>
    <w:p w14:paraId="1987B606" w14:textId="77777777" w:rsidR="00FE101E" w:rsidRPr="00FC3510" w:rsidRDefault="00FE101E" w:rsidP="00FE101E">
      <w:pPr>
        <w:pStyle w:val="ListParagraph"/>
        <w:numPr>
          <w:ilvl w:val="0"/>
          <w:numId w:val="29"/>
        </w:numPr>
        <w:rPr>
          <w:b/>
        </w:rPr>
      </w:pPr>
      <w:r w:rsidRPr="00FC3510">
        <w:rPr>
          <w:b/>
        </w:rPr>
        <w:t>Requerimientos Funcionales</w:t>
      </w:r>
    </w:p>
    <w:p w14:paraId="065EC406" w14:textId="77777777" w:rsidR="00FE101E" w:rsidRDefault="00FE101E" w:rsidP="00FE101E">
      <w:pPr>
        <w:pStyle w:val="ListParagraph"/>
        <w:numPr>
          <w:ilvl w:val="1"/>
          <w:numId w:val="29"/>
        </w:numPr>
      </w:pPr>
      <w:r>
        <w:t>Iniciar y cerrar sesión en el sistema</w:t>
      </w:r>
    </w:p>
    <w:p w14:paraId="7C92C45C" w14:textId="77777777" w:rsidR="00F5513D" w:rsidRDefault="000E57EB" w:rsidP="00FE101E">
      <w:pPr>
        <w:pStyle w:val="ListParagraph"/>
        <w:numPr>
          <w:ilvl w:val="1"/>
          <w:numId w:val="29"/>
        </w:numPr>
      </w:pPr>
      <w:r>
        <w:t xml:space="preserve">Registrar una </w:t>
      </w:r>
      <w:r w:rsidR="00AA759C">
        <w:t>atención de acuerdo al responsable de pago, médico, servicio y horario.</w:t>
      </w:r>
    </w:p>
    <w:p w14:paraId="258407BE" w14:textId="77777777" w:rsidR="00AA759C" w:rsidRDefault="00AA759C" w:rsidP="00FE101E">
      <w:pPr>
        <w:pStyle w:val="ListParagraph"/>
        <w:numPr>
          <w:ilvl w:val="1"/>
          <w:numId w:val="29"/>
        </w:numPr>
      </w:pPr>
      <w:r>
        <w:t>Asignar turno a las atenciones de acuerdo al servicio y horario.</w:t>
      </w:r>
    </w:p>
    <w:p w14:paraId="5529C37D" w14:textId="77777777" w:rsidR="00AA759C" w:rsidRDefault="00AA759C" w:rsidP="00FE101E">
      <w:pPr>
        <w:pStyle w:val="ListParagraph"/>
        <w:numPr>
          <w:ilvl w:val="1"/>
          <w:numId w:val="29"/>
        </w:numPr>
      </w:pPr>
      <w:r>
        <w:t>Ingresar pacientes.</w:t>
      </w:r>
    </w:p>
    <w:p w14:paraId="3E3D667B" w14:textId="77777777" w:rsidR="00AA759C" w:rsidRDefault="00AA759C" w:rsidP="00FE101E">
      <w:pPr>
        <w:pStyle w:val="ListParagraph"/>
        <w:numPr>
          <w:ilvl w:val="1"/>
          <w:numId w:val="29"/>
        </w:numPr>
      </w:pPr>
      <w:r>
        <w:t>Incluir o excluir estudios al ingresar pacientes.</w:t>
      </w:r>
    </w:p>
    <w:p w14:paraId="54914EE1" w14:textId="77777777" w:rsidR="00AA759C" w:rsidRDefault="00AA759C" w:rsidP="00FE101E">
      <w:pPr>
        <w:pStyle w:val="ListParagraph"/>
        <w:numPr>
          <w:ilvl w:val="1"/>
          <w:numId w:val="29"/>
        </w:numPr>
      </w:pPr>
      <w:r>
        <w:t xml:space="preserve">Pagar la atención en caso de ser </w:t>
      </w:r>
      <w:proofErr w:type="spellStart"/>
      <w:r>
        <w:t>autopagante</w:t>
      </w:r>
      <w:proofErr w:type="spellEnd"/>
      <w:r>
        <w:t>.</w:t>
      </w:r>
    </w:p>
    <w:p w14:paraId="658BF18A" w14:textId="77777777" w:rsidR="00AA759C" w:rsidRDefault="00AA759C" w:rsidP="00FE101E">
      <w:pPr>
        <w:pStyle w:val="ListParagraph"/>
        <w:numPr>
          <w:ilvl w:val="1"/>
          <w:numId w:val="29"/>
        </w:numPr>
      </w:pPr>
      <w:r>
        <w:t>Gestionar la clave en caso de ser seguro.</w:t>
      </w:r>
    </w:p>
    <w:p w14:paraId="44BE393D" w14:textId="77777777" w:rsidR="00AA759C" w:rsidRDefault="00AA759C" w:rsidP="00FE101E">
      <w:pPr>
        <w:pStyle w:val="ListParagraph"/>
        <w:numPr>
          <w:ilvl w:val="1"/>
          <w:numId w:val="29"/>
        </w:numPr>
      </w:pPr>
      <w:r>
        <w:t>Atender paciente.</w:t>
      </w:r>
    </w:p>
    <w:p w14:paraId="50A6A789" w14:textId="77777777" w:rsidR="00AA759C" w:rsidRDefault="00AA759C" w:rsidP="00FE101E">
      <w:pPr>
        <w:pStyle w:val="ListParagraph"/>
        <w:numPr>
          <w:ilvl w:val="1"/>
          <w:numId w:val="29"/>
        </w:numPr>
      </w:pPr>
      <w:r>
        <w:t>Agregar y eliminar diagnósticos.</w:t>
      </w:r>
    </w:p>
    <w:p w14:paraId="24760C76" w14:textId="77777777" w:rsidR="00AA759C" w:rsidRDefault="00AA759C" w:rsidP="00FE101E">
      <w:pPr>
        <w:pStyle w:val="ListParagraph"/>
        <w:numPr>
          <w:ilvl w:val="1"/>
          <w:numId w:val="29"/>
        </w:numPr>
      </w:pPr>
      <w:r>
        <w:t>Agregar y modificar enfermedad actual.</w:t>
      </w:r>
    </w:p>
    <w:p w14:paraId="5FC8CE9A" w14:textId="77777777" w:rsidR="00AA759C" w:rsidRDefault="00AA759C" w:rsidP="00FE101E">
      <w:pPr>
        <w:pStyle w:val="ListParagraph"/>
        <w:numPr>
          <w:ilvl w:val="1"/>
          <w:numId w:val="29"/>
        </w:numPr>
      </w:pPr>
      <w:r>
        <w:t>Establecer plan de trabajo.</w:t>
      </w:r>
    </w:p>
    <w:p w14:paraId="35AACB94" w14:textId="77777777" w:rsidR="00AA759C" w:rsidRPr="000E57EB" w:rsidRDefault="00AA759C" w:rsidP="00460B78">
      <w:pPr>
        <w:pStyle w:val="ListParagraph"/>
        <w:numPr>
          <w:ilvl w:val="1"/>
          <w:numId w:val="29"/>
        </w:numPr>
      </w:pPr>
      <w:r>
        <w:lastRenderedPageBreak/>
        <w:t>Imprimir informe médico.</w:t>
      </w:r>
    </w:p>
    <w:p w14:paraId="7450BA3D" w14:textId="77777777" w:rsidR="00FE101E" w:rsidRPr="00FC3510" w:rsidRDefault="00F5513D" w:rsidP="00F5513D">
      <w:pPr>
        <w:pStyle w:val="ListParagraph"/>
        <w:numPr>
          <w:ilvl w:val="0"/>
          <w:numId w:val="29"/>
        </w:numPr>
        <w:rPr>
          <w:b/>
        </w:rPr>
      </w:pPr>
      <w:r w:rsidRPr="00FC3510">
        <w:rPr>
          <w:b/>
        </w:rPr>
        <w:t>Requerimientos No Funcionales</w:t>
      </w:r>
    </w:p>
    <w:p w14:paraId="5805AF51" w14:textId="77777777" w:rsidR="009938C4" w:rsidRDefault="00EB56A6" w:rsidP="00FB0022">
      <w:pPr>
        <w:pStyle w:val="ListParagraph"/>
        <w:numPr>
          <w:ilvl w:val="1"/>
          <w:numId w:val="29"/>
        </w:numPr>
      </w:pPr>
      <w:r>
        <w:rPr>
          <w:b/>
        </w:rPr>
        <w:t xml:space="preserve">Disponibilidad: </w:t>
      </w:r>
      <w:r w:rsidR="00F5513D">
        <w:t>El producto final deberá ofrecer un excelente rendimiento a fin de que el usuario pueda realizar sus tareas de forma rápida y correcta.</w:t>
      </w:r>
      <w:r w:rsidR="009938C4">
        <w:t xml:space="preserve"> </w:t>
      </w:r>
    </w:p>
    <w:p w14:paraId="6D23ABB0" w14:textId="77777777" w:rsidR="009938C4" w:rsidRDefault="00551BB1" w:rsidP="00F5513D">
      <w:pPr>
        <w:pStyle w:val="ListParagraph"/>
        <w:numPr>
          <w:ilvl w:val="1"/>
          <w:numId w:val="29"/>
        </w:numPr>
      </w:pPr>
      <w:r w:rsidRPr="00551BB1">
        <w:rPr>
          <w:b/>
        </w:rPr>
        <w:t>Extensibilidad:</w:t>
      </w:r>
      <w:r>
        <w:t xml:space="preserve"> </w:t>
      </w:r>
      <w:r w:rsidR="009938C4">
        <w:t>Se desea que el producto a elaborar sea fácilmente extensible para cualquier desarrollador que desee incorporar nuevas funcionalidades.</w:t>
      </w:r>
    </w:p>
    <w:p w14:paraId="0C7E630C" w14:textId="77777777" w:rsidR="009938C4" w:rsidRDefault="009938C4" w:rsidP="00FB0022">
      <w:pPr>
        <w:pStyle w:val="ListParagraph"/>
        <w:numPr>
          <w:ilvl w:val="1"/>
          <w:numId w:val="29"/>
        </w:numPr>
      </w:pPr>
      <w:r>
        <w:t xml:space="preserve"> </w:t>
      </w:r>
      <w:r w:rsidR="00551BB1" w:rsidRPr="00EB56A6">
        <w:rPr>
          <w:b/>
        </w:rPr>
        <w:t>Seguridad:</w:t>
      </w:r>
      <w:r w:rsidR="00551BB1">
        <w:t xml:space="preserve"> </w:t>
      </w:r>
      <w:r w:rsidRPr="00551BB1">
        <w:t>Ante</w:t>
      </w:r>
      <w:r>
        <w:t xml:space="preserve"> fallas o situaciones excepcionales, la aplicación debe ser capaz de dar una solución apropiada y seguir en funcionamiento. </w:t>
      </w:r>
      <w:r w:rsidR="00EB56A6">
        <w:t>Además, e</w:t>
      </w:r>
      <w:r>
        <w:t xml:space="preserve">l producto final debe ser capaz de prever errores a partir de la definición de validaciones. </w:t>
      </w:r>
    </w:p>
    <w:p w14:paraId="67AA6A3F" w14:textId="77777777" w:rsidR="009938C4" w:rsidRDefault="00551BB1" w:rsidP="00F5513D">
      <w:pPr>
        <w:pStyle w:val="ListParagraph"/>
        <w:numPr>
          <w:ilvl w:val="1"/>
          <w:numId w:val="29"/>
        </w:numPr>
      </w:pPr>
      <w:r>
        <w:rPr>
          <w:b/>
        </w:rPr>
        <w:t>Usabilidad:</w:t>
      </w:r>
      <w:r>
        <w:t xml:space="preserve"> </w:t>
      </w:r>
      <w:r w:rsidR="009938C4">
        <w:t xml:space="preserve">Debe ser un programa de uso sencillo e intuitivo, con un alto grado de usabilidad. </w:t>
      </w:r>
    </w:p>
    <w:p w14:paraId="0FBAD725" w14:textId="77777777" w:rsidR="00F5513D" w:rsidRDefault="00F5513D" w:rsidP="00F5513D">
      <w:r>
        <w:t xml:space="preserve">Una vez definidos estos requerimientos, se </w:t>
      </w:r>
      <w:r w:rsidR="0096797F">
        <w:t>realiza</w:t>
      </w:r>
      <w:r>
        <w:t xml:space="preserve"> un análisis que </w:t>
      </w:r>
      <w:r w:rsidR="0096797F">
        <w:t>permite</w:t>
      </w:r>
      <w:r>
        <w:t xml:space="preserve"> identificar los perfiles de los usuarios que interactuarán con el sistema y el modelo de casos de uso que define las funcionalidades que este sistema debe tener. A continuación se explican estos perfiles de usuario y los niveles que componen el modelo de casos de uso.</w:t>
      </w:r>
    </w:p>
    <w:p w14:paraId="0DDC5B45" w14:textId="77777777" w:rsidR="00EB6310" w:rsidRPr="00FC3510" w:rsidRDefault="00EB6310" w:rsidP="00EB6310">
      <w:pPr>
        <w:pStyle w:val="ListParagraph"/>
        <w:numPr>
          <w:ilvl w:val="0"/>
          <w:numId w:val="13"/>
        </w:numPr>
        <w:rPr>
          <w:b/>
        </w:rPr>
      </w:pPr>
      <w:r w:rsidRPr="00FC3510">
        <w:rPr>
          <w:b/>
        </w:rPr>
        <w:t>Perfiles de Usuario</w:t>
      </w:r>
    </w:p>
    <w:p w14:paraId="59A61BB7" w14:textId="77777777" w:rsidR="00EB6310" w:rsidRDefault="00EB6310" w:rsidP="00EB6310">
      <w:r>
        <w:t xml:space="preserve">El sistema </w:t>
      </w:r>
      <w:r w:rsidR="0096797F">
        <w:t>cuenta</w:t>
      </w:r>
      <w:r>
        <w:t xml:space="preserve"> con varios usuarios potenciales divididos según el rol que representen en la institución:</w:t>
      </w:r>
    </w:p>
    <w:p w14:paraId="5482176B" w14:textId="77777777" w:rsidR="00EB6310" w:rsidRDefault="00460B78" w:rsidP="00460B78">
      <w:pPr>
        <w:pStyle w:val="ListParagraph"/>
        <w:numPr>
          <w:ilvl w:val="0"/>
          <w:numId w:val="31"/>
        </w:numPr>
      </w:pPr>
      <w:r w:rsidRPr="00FC3510">
        <w:rPr>
          <w:b/>
        </w:rPr>
        <w:t>Personal Administrativo:</w:t>
      </w:r>
      <w:r>
        <w:t xml:space="preserve"> </w:t>
      </w:r>
      <w:r w:rsidR="00542102">
        <w:t>Gerentes generales y empleados con manejo de aplicaciones web y que poseen conocimientos del proceso de atención de pacientes y el proceso de evaluación y análisis de resultados.</w:t>
      </w:r>
    </w:p>
    <w:p w14:paraId="1DC938D8" w14:textId="77777777" w:rsidR="00542102" w:rsidRDefault="00542102" w:rsidP="00460B78">
      <w:pPr>
        <w:pStyle w:val="ListParagraph"/>
        <w:numPr>
          <w:ilvl w:val="0"/>
          <w:numId w:val="31"/>
        </w:numPr>
      </w:pPr>
      <w:r w:rsidRPr="00FC3510">
        <w:rPr>
          <w:b/>
        </w:rPr>
        <w:t>Médicos:</w:t>
      </w:r>
      <w:r>
        <w:t xml:space="preserve"> Personas encargadas de llevar a cabo el proceso de atención de pacientes. Además, estas personas deben tener conocimientos básicos acerca del manejo de aplicaciones web.</w:t>
      </w:r>
    </w:p>
    <w:p w14:paraId="4B966932" w14:textId="77777777" w:rsidR="00EB6310" w:rsidRPr="00FC3510" w:rsidRDefault="00EB6310" w:rsidP="00EB6310">
      <w:pPr>
        <w:pStyle w:val="ListParagraph"/>
        <w:numPr>
          <w:ilvl w:val="0"/>
          <w:numId w:val="13"/>
        </w:numPr>
        <w:rPr>
          <w:b/>
        </w:rPr>
      </w:pPr>
      <w:r w:rsidRPr="00FC3510">
        <w:rPr>
          <w:b/>
        </w:rPr>
        <w:t>Modelo de Casos de Uso</w:t>
      </w:r>
    </w:p>
    <w:p w14:paraId="644E7BE1" w14:textId="77777777" w:rsidR="00EB6310" w:rsidRDefault="00EB6310" w:rsidP="00EB6310">
      <w:r>
        <w:t>Un modelo de casos de uso describe con un lenguaje estándar la secuencia y el comportamiento del sistema en las interacciones que se desarrollan durante su comunicación con los actores en respuesta a un evento iniciado por un actor y / u otro sistema. A continuación se presentan los diferentes niveles que componen el modelo de casos de uso del sistema de información objetivo de este Trabajo Especial de Grado.</w:t>
      </w:r>
    </w:p>
    <w:p w14:paraId="31F342FA" w14:textId="77777777" w:rsidR="00EB6310" w:rsidRDefault="00EB6310" w:rsidP="00EB6310">
      <w:pPr>
        <w:pStyle w:val="ListParagraph"/>
        <w:numPr>
          <w:ilvl w:val="0"/>
          <w:numId w:val="30"/>
        </w:numPr>
      </w:pPr>
      <w:r w:rsidRPr="00FC3510">
        <w:rPr>
          <w:b/>
        </w:rPr>
        <w:lastRenderedPageBreak/>
        <w:t>Nivel 0</w:t>
      </w:r>
      <w:r w:rsidR="007945FB" w:rsidRPr="00FC3510">
        <w:rPr>
          <w:b/>
        </w:rPr>
        <w:t>:</w:t>
      </w:r>
      <w:r w:rsidR="007945FB">
        <w:t xml:space="preserve"> En la </w:t>
      </w:r>
      <w:r w:rsidR="00120E5A">
        <w:fldChar w:fldCharType="begin"/>
      </w:r>
      <w:r w:rsidR="00FC3510">
        <w:instrText xml:space="preserve"> REF _Ref507615759 \h </w:instrText>
      </w:r>
      <w:r w:rsidR="00120E5A">
        <w:fldChar w:fldCharType="separate"/>
      </w:r>
      <w:r w:rsidR="00283A42">
        <w:t xml:space="preserve">Ilustración </w:t>
      </w:r>
      <w:r w:rsidR="00283A42">
        <w:rPr>
          <w:noProof/>
        </w:rPr>
        <w:t>27</w:t>
      </w:r>
      <w:r w:rsidR="00120E5A">
        <w:fldChar w:fldCharType="end"/>
      </w:r>
      <w:r w:rsidR="00FC3510">
        <w:t xml:space="preserve"> </w:t>
      </w:r>
      <w:r w:rsidR="007945FB">
        <w:t>se puede observar la interacción de los actores con el sistema.</w:t>
      </w:r>
    </w:p>
    <w:p w14:paraId="5C5D3B4C" w14:textId="77777777" w:rsidR="00A45C5C" w:rsidRDefault="00A45C5C" w:rsidP="00A45C5C">
      <w:pPr>
        <w:keepNext/>
        <w:jc w:val="center"/>
      </w:pPr>
      <w:r>
        <w:rPr>
          <w:noProof/>
          <w:lang w:eastAsia="es-VE"/>
        </w:rPr>
        <w:drawing>
          <wp:inline distT="0" distB="0" distL="0" distR="0" wp14:anchorId="383E5265" wp14:editId="49EBBEBD">
            <wp:extent cx="3019425" cy="68685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 Casos de Uso - Nivel 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36831" cy="690810"/>
                    </a:xfrm>
                    <a:prstGeom prst="rect">
                      <a:avLst/>
                    </a:prstGeom>
                  </pic:spPr>
                </pic:pic>
              </a:graphicData>
            </a:graphic>
          </wp:inline>
        </w:drawing>
      </w:r>
    </w:p>
    <w:p w14:paraId="7FB8C193" w14:textId="77777777" w:rsidR="007945FB" w:rsidRDefault="00A45C5C" w:rsidP="00A45C5C">
      <w:pPr>
        <w:pStyle w:val="Caption"/>
      </w:pPr>
      <w:bookmarkStart w:id="129" w:name="_Ref507615759"/>
      <w:bookmarkStart w:id="130" w:name="_Toc513444149"/>
      <w:r>
        <w:t xml:space="preserve">Ilustración </w:t>
      </w:r>
      <w:r w:rsidR="00120E5A">
        <w:fldChar w:fldCharType="begin"/>
      </w:r>
      <w:r>
        <w:instrText xml:space="preserve"> SEQ Ilustración \* ARABIC </w:instrText>
      </w:r>
      <w:r w:rsidR="00120E5A">
        <w:fldChar w:fldCharType="separate"/>
      </w:r>
      <w:r w:rsidR="00283A42">
        <w:rPr>
          <w:noProof/>
        </w:rPr>
        <w:t>27</w:t>
      </w:r>
      <w:r w:rsidR="00120E5A">
        <w:fldChar w:fldCharType="end"/>
      </w:r>
      <w:bookmarkEnd w:id="129"/>
      <w:r>
        <w:t xml:space="preserve"> - Modelo de Casos de Uso - Nivel 0</w:t>
      </w:r>
      <w:bookmarkEnd w:id="130"/>
    </w:p>
    <w:p w14:paraId="6DE724FA" w14:textId="77777777" w:rsidR="00D2464E" w:rsidRPr="00D2464E" w:rsidRDefault="00D2464E" w:rsidP="002078E7">
      <w:pPr>
        <w:pStyle w:val="ListParagraph"/>
        <w:numPr>
          <w:ilvl w:val="1"/>
          <w:numId w:val="13"/>
        </w:numPr>
      </w:pPr>
      <w:r w:rsidRPr="00FC3510">
        <w:rPr>
          <w:b/>
        </w:rPr>
        <w:t>Nivel 1:</w:t>
      </w:r>
      <w:r>
        <w:t xml:space="preserve"> En la </w:t>
      </w:r>
      <w:r w:rsidR="00120E5A">
        <w:fldChar w:fldCharType="begin"/>
      </w:r>
      <w:r>
        <w:instrText xml:space="preserve"> REF _Ref507615780 \h </w:instrText>
      </w:r>
      <w:r w:rsidR="00120E5A">
        <w:fldChar w:fldCharType="separate"/>
      </w:r>
      <w:r w:rsidR="00283A42">
        <w:t xml:space="preserve">Ilustración </w:t>
      </w:r>
      <w:r w:rsidR="00283A42">
        <w:rPr>
          <w:noProof/>
        </w:rPr>
        <w:t>28</w:t>
      </w:r>
      <w:r w:rsidR="00120E5A">
        <w:fldChar w:fldCharType="end"/>
      </w:r>
      <w:r>
        <w:t xml:space="preserve"> se especifica el conjunto de casos de uso que engloban las funcionalidades planteadas para el sistema de información y son descritos en las Tablas </w:t>
      </w:r>
      <w:r w:rsidR="00120E5A">
        <w:fldChar w:fldCharType="begin"/>
      </w:r>
      <w:r>
        <w:instrText xml:space="preserve"> REF _Ref507616112 \h </w:instrText>
      </w:r>
      <w:r w:rsidR="00120E5A">
        <w:fldChar w:fldCharType="separate"/>
      </w:r>
      <w:r w:rsidR="00283A42">
        <w:t xml:space="preserve">Tabla </w:t>
      </w:r>
      <w:r w:rsidR="00283A42">
        <w:rPr>
          <w:noProof/>
        </w:rPr>
        <w:t>4</w:t>
      </w:r>
      <w:r w:rsidR="00120E5A">
        <w:fldChar w:fldCharType="end"/>
      </w:r>
      <w:r>
        <w:t xml:space="preserve">, </w:t>
      </w:r>
      <w:r w:rsidR="00120E5A">
        <w:fldChar w:fldCharType="begin"/>
      </w:r>
      <w:r>
        <w:instrText xml:space="preserve"> REF _Ref507616115 \h </w:instrText>
      </w:r>
      <w:r w:rsidR="00120E5A">
        <w:fldChar w:fldCharType="separate"/>
      </w:r>
      <w:r w:rsidR="00283A42">
        <w:t xml:space="preserve">Tabla </w:t>
      </w:r>
      <w:r w:rsidR="00283A42">
        <w:rPr>
          <w:noProof/>
        </w:rPr>
        <w:t>5</w:t>
      </w:r>
      <w:r w:rsidR="00120E5A">
        <w:fldChar w:fldCharType="end"/>
      </w:r>
      <w:r>
        <w:t xml:space="preserve">, </w:t>
      </w:r>
      <w:r w:rsidR="00120E5A">
        <w:fldChar w:fldCharType="begin"/>
      </w:r>
      <w:r>
        <w:instrText xml:space="preserve"> REF _Ref507616118 \h </w:instrText>
      </w:r>
      <w:r w:rsidR="00120E5A">
        <w:fldChar w:fldCharType="separate"/>
      </w:r>
      <w:r w:rsidR="00283A42">
        <w:t xml:space="preserve">Tabla </w:t>
      </w:r>
      <w:r w:rsidR="00283A42">
        <w:rPr>
          <w:noProof/>
        </w:rPr>
        <w:t>6</w:t>
      </w:r>
      <w:r w:rsidR="00120E5A">
        <w:fldChar w:fldCharType="end"/>
      </w:r>
      <w:r>
        <w:t xml:space="preserve"> y </w:t>
      </w:r>
      <w:r w:rsidR="00120E5A">
        <w:fldChar w:fldCharType="begin"/>
      </w:r>
      <w:r>
        <w:instrText xml:space="preserve"> REF _Ref512276594 \h </w:instrText>
      </w:r>
      <w:r w:rsidR="00120E5A">
        <w:fldChar w:fldCharType="separate"/>
      </w:r>
      <w:r w:rsidR="00283A42">
        <w:t xml:space="preserve">Tabla </w:t>
      </w:r>
      <w:r w:rsidR="00283A42">
        <w:rPr>
          <w:noProof/>
        </w:rPr>
        <w:t>7</w:t>
      </w:r>
      <w:r w:rsidR="00283A42">
        <w:t xml:space="preserve"> - Caso de Uso - Obtener Resultados</w:t>
      </w:r>
      <w:r w:rsidR="00120E5A">
        <w:fldChar w:fldCharType="end"/>
      </w:r>
      <w:r>
        <w:t>.</w:t>
      </w:r>
    </w:p>
    <w:p w14:paraId="57827F55" w14:textId="77777777" w:rsidR="00EB6310" w:rsidRDefault="00EB6310" w:rsidP="00BA2009">
      <w:pPr>
        <w:pStyle w:val="Caption"/>
        <w:keepNext/>
      </w:pPr>
    </w:p>
    <w:p w14:paraId="445BCB1A" w14:textId="77777777" w:rsidR="00A45C5C" w:rsidRDefault="00660583" w:rsidP="00660583">
      <w:pPr>
        <w:keepNext/>
        <w:ind w:left="360"/>
        <w:jc w:val="center"/>
      </w:pPr>
      <w:r>
        <w:rPr>
          <w:noProof/>
          <w:lang w:eastAsia="es-VE"/>
        </w:rPr>
        <w:drawing>
          <wp:inline distT="0" distB="0" distL="0" distR="0" wp14:anchorId="74012E86" wp14:editId="6C62D106">
            <wp:extent cx="2752725" cy="1939419"/>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delo Casos de Uso - Nivel 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1543" cy="1952677"/>
                    </a:xfrm>
                    <a:prstGeom prst="rect">
                      <a:avLst/>
                    </a:prstGeom>
                  </pic:spPr>
                </pic:pic>
              </a:graphicData>
            </a:graphic>
          </wp:inline>
        </w:drawing>
      </w:r>
    </w:p>
    <w:p w14:paraId="108B7B84" w14:textId="77777777" w:rsidR="00A45C5C" w:rsidRDefault="00A45C5C" w:rsidP="00660583">
      <w:pPr>
        <w:pStyle w:val="Caption"/>
        <w:ind w:left="720"/>
      </w:pPr>
      <w:bookmarkStart w:id="131" w:name="_Ref507615780"/>
      <w:bookmarkStart w:id="132" w:name="_Toc513444150"/>
      <w:r>
        <w:t xml:space="preserve">Ilustración </w:t>
      </w:r>
      <w:r w:rsidR="00120E5A">
        <w:fldChar w:fldCharType="begin"/>
      </w:r>
      <w:r>
        <w:instrText xml:space="preserve"> SEQ Ilustración \* ARABIC </w:instrText>
      </w:r>
      <w:r w:rsidR="00120E5A">
        <w:fldChar w:fldCharType="separate"/>
      </w:r>
      <w:r w:rsidR="00283A42">
        <w:rPr>
          <w:noProof/>
        </w:rPr>
        <w:t>28</w:t>
      </w:r>
      <w:r w:rsidR="00120E5A">
        <w:fldChar w:fldCharType="end"/>
      </w:r>
      <w:bookmarkEnd w:id="131"/>
      <w:r>
        <w:t xml:space="preserve"> - Modelo de Casos de Uso - Nivel 1</w:t>
      </w:r>
      <w:bookmarkEnd w:id="132"/>
    </w:p>
    <w:p w14:paraId="520E2CFA" w14:textId="77777777" w:rsidR="00BA2009" w:rsidRDefault="00BA2009" w:rsidP="00BA2009"/>
    <w:p w14:paraId="04E04B3D" w14:textId="77777777" w:rsidR="00BD7263" w:rsidRDefault="00BD7263" w:rsidP="00BD7263">
      <w:pPr>
        <w:pStyle w:val="Caption"/>
        <w:keepNext/>
      </w:pPr>
      <w:bookmarkStart w:id="133" w:name="_Ref507616112"/>
      <w:bookmarkStart w:id="134" w:name="_Toc513444098"/>
      <w:r>
        <w:t xml:space="preserve">Tabla </w:t>
      </w:r>
      <w:r w:rsidR="00120E5A">
        <w:fldChar w:fldCharType="begin"/>
      </w:r>
      <w:r>
        <w:instrText xml:space="preserve"> SEQ Tabla \* ARABIC </w:instrText>
      </w:r>
      <w:r w:rsidR="00120E5A">
        <w:fldChar w:fldCharType="separate"/>
      </w:r>
      <w:r w:rsidR="00283A42">
        <w:rPr>
          <w:noProof/>
        </w:rPr>
        <w:t>4</w:t>
      </w:r>
      <w:r w:rsidR="00120E5A">
        <w:fldChar w:fldCharType="end"/>
      </w:r>
      <w:bookmarkEnd w:id="133"/>
      <w:r>
        <w:t xml:space="preserve"> - Caso de Uso - Autenticar</w:t>
      </w:r>
      <w:bookmarkEnd w:id="134"/>
    </w:p>
    <w:tbl>
      <w:tblPr>
        <w:tblStyle w:val="EstiloAna"/>
        <w:tblW w:w="0" w:type="auto"/>
        <w:jc w:val="center"/>
        <w:tblLook w:val="04A0" w:firstRow="1" w:lastRow="0" w:firstColumn="1" w:lastColumn="0" w:noHBand="0" w:noVBand="1"/>
      </w:tblPr>
      <w:tblGrid>
        <w:gridCol w:w="1838"/>
        <w:gridCol w:w="7512"/>
      </w:tblGrid>
      <w:tr w:rsidR="00B87FF8" w14:paraId="0713CF0D" w14:textId="77777777" w:rsidTr="001A0E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2BB32386" w14:textId="77777777" w:rsidR="00B87FF8" w:rsidRDefault="00B87FF8" w:rsidP="001566D2">
            <w:pPr>
              <w:tabs>
                <w:tab w:val="left" w:pos="3315"/>
              </w:tabs>
              <w:jc w:val="left"/>
            </w:pPr>
            <w:r>
              <w:t>Caso de Uso</w:t>
            </w:r>
          </w:p>
        </w:tc>
        <w:tc>
          <w:tcPr>
            <w:tcW w:w="7512" w:type="dxa"/>
          </w:tcPr>
          <w:p w14:paraId="1266A6A5" w14:textId="77777777" w:rsidR="00B87FF8" w:rsidRPr="001566D2" w:rsidRDefault="001566D2" w:rsidP="001566D2">
            <w:pPr>
              <w:jc w:val="left"/>
              <w:cnfStyle w:val="100000000000" w:firstRow="1" w:lastRow="0" w:firstColumn="0" w:lastColumn="0" w:oddVBand="0" w:evenVBand="0" w:oddHBand="0" w:evenHBand="0" w:firstRowFirstColumn="0" w:firstRowLastColumn="0" w:lastRowFirstColumn="0" w:lastRowLastColumn="0"/>
            </w:pPr>
            <w:r>
              <w:t xml:space="preserve">1. </w:t>
            </w:r>
            <w:r w:rsidR="00B87FF8" w:rsidRPr="001566D2">
              <w:t>Autenticar</w:t>
            </w:r>
          </w:p>
        </w:tc>
      </w:tr>
      <w:tr w:rsidR="00B87FF8" w14:paraId="414691D1" w14:textId="77777777" w:rsidTr="001A0E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1DFAE7A9" w14:textId="77777777" w:rsidR="00B87FF8" w:rsidRDefault="00B87FF8" w:rsidP="001566D2">
            <w:pPr>
              <w:jc w:val="left"/>
            </w:pPr>
            <w:r>
              <w:t>Actor</w:t>
            </w:r>
          </w:p>
        </w:tc>
        <w:tc>
          <w:tcPr>
            <w:tcW w:w="7512" w:type="dxa"/>
          </w:tcPr>
          <w:p w14:paraId="3D96123D" w14:textId="77777777" w:rsidR="00B87FF8" w:rsidRDefault="004C5AD8" w:rsidP="001566D2">
            <w:pPr>
              <w:jc w:val="left"/>
              <w:cnfStyle w:val="000000100000" w:firstRow="0" w:lastRow="0" w:firstColumn="0" w:lastColumn="0" w:oddVBand="0" w:evenVBand="0" w:oddHBand="1" w:evenHBand="0" w:firstRowFirstColumn="0" w:firstRowLastColumn="0" w:lastRowFirstColumn="0" w:lastRowLastColumn="0"/>
            </w:pPr>
            <w:r>
              <w:t>Personal Administrativo y Médico.</w:t>
            </w:r>
          </w:p>
        </w:tc>
      </w:tr>
      <w:tr w:rsidR="00B87FF8" w14:paraId="7EDAEE29" w14:textId="77777777" w:rsidTr="001A0E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B54C8BB" w14:textId="77777777" w:rsidR="00B87FF8" w:rsidRDefault="00B87FF8" w:rsidP="001566D2">
            <w:pPr>
              <w:jc w:val="left"/>
            </w:pPr>
            <w:r>
              <w:t>Tipo</w:t>
            </w:r>
          </w:p>
        </w:tc>
        <w:tc>
          <w:tcPr>
            <w:tcW w:w="7512" w:type="dxa"/>
          </w:tcPr>
          <w:p w14:paraId="0EA5848E" w14:textId="77777777" w:rsidR="00B87FF8" w:rsidRDefault="004C5AD8" w:rsidP="001566D2">
            <w:pPr>
              <w:jc w:val="left"/>
              <w:cnfStyle w:val="000000010000" w:firstRow="0" w:lastRow="0" w:firstColumn="0" w:lastColumn="0" w:oddVBand="0" w:evenVBand="0" w:oddHBand="0" w:evenHBand="1" w:firstRowFirstColumn="0" w:firstRowLastColumn="0" w:lastRowFirstColumn="0" w:lastRowLastColumn="0"/>
            </w:pPr>
            <w:r>
              <w:t>Asociación.</w:t>
            </w:r>
          </w:p>
        </w:tc>
      </w:tr>
      <w:tr w:rsidR="00B87FF8" w14:paraId="7DDA6438" w14:textId="77777777" w:rsidTr="001A0E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2FEF8C0A" w14:textId="77777777" w:rsidR="00B87FF8" w:rsidRDefault="00B87FF8" w:rsidP="001566D2">
            <w:pPr>
              <w:jc w:val="left"/>
            </w:pPr>
            <w:r>
              <w:t>Descripción</w:t>
            </w:r>
          </w:p>
        </w:tc>
        <w:tc>
          <w:tcPr>
            <w:tcW w:w="7512" w:type="dxa"/>
          </w:tcPr>
          <w:p w14:paraId="13DC19E7" w14:textId="77777777" w:rsidR="00B87FF8" w:rsidRDefault="004C5AD8" w:rsidP="001566D2">
            <w:pPr>
              <w:jc w:val="left"/>
              <w:cnfStyle w:val="000000100000" w:firstRow="0" w:lastRow="0" w:firstColumn="0" w:lastColumn="0" w:oddVBand="0" w:evenVBand="0" w:oddHBand="1" w:evenHBand="0" w:firstRowFirstColumn="0" w:firstRowLastColumn="0" w:lastRowFirstColumn="0" w:lastRowLastColumn="0"/>
            </w:pPr>
            <w:r>
              <w:t>Permite a los actores ingresar al sistema y hacer uso del mismo.</w:t>
            </w:r>
          </w:p>
        </w:tc>
      </w:tr>
      <w:tr w:rsidR="00B87FF8" w14:paraId="2D0CED91" w14:textId="77777777" w:rsidTr="001A0E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3E43A61D" w14:textId="77777777" w:rsidR="00B87FF8" w:rsidRDefault="00B87FF8" w:rsidP="001566D2">
            <w:pPr>
              <w:jc w:val="left"/>
            </w:pPr>
            <w:r>
              <w:t>Precondición</w:t>
            </w:r>
          </w:p>
        </w:tc>
        <w:tc>
          <w:tcPr>
            <w:tcW w:w="7512" w:type="dxa"/>
          </w:tcPr>
          <w:p w14:paraId="4448846C" w14:textId="77777777" w:rsidR="00B87FF8" w:rsidRDefault="004C5AD8" w:rsidP="001566D2">
            <w:pPr>
              <w:jc w:val="left"/>
              <w:cnfStyle w:val="000000010000" w:firstRow="0" w:lastRow="0" w:firstColumn="0" w:lastColumn="0" w:oddVBand="0" w:evenVBand="0" w:oddHBand="0" w:evenHBand="1" w:firstRowFirstColumn="0" w:firstRowLastColumn="0" w:lastRowFirstColumn="0" w:lastRowLastColumn="0"/>
            </w:pPr>
            <w:r>
              <w:t>El actor posee una cuenta en el sistema</w:t>
            </w:r>
          </w:p>
        </w:tc>
      </w:tr>
      <w:tr w:rsidR="00B87FF8" w14:paraId="2D192B00" w14:textId="77777777" w:rsidTr="001A0E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4028E58" w14:textId="77777777" w:rsidR="00B87FF8" w:rsidRDefault="00B87FF8" w:rsidP="001566D2">
            <w:pPr>
              <w:jc w:val="left"/>
            </w:pPr>
            <w:r>
              <w:t>Postcondición</w:t>
            </w:r>
          </w:p>
        </w:tc>
        <w:tc>
          <w:tcPr>
            <w:tcW w:w="7512" w:type="dxa"/>
          </w:tcPr>
          <w:p w14:paraId="511BA86C" w14:textId="77777777" w:rsidR="00B87FF8" w:rsidRDefault="004C5AD8" w:rsidP="001566D2">
            <w:pPr>
              <w:jc w:val="left"/>
              <w:cnfStyle w:val="000000100000" w:firstRow="0" w:lastRow="0" w:firstColumn="0" w:lastColumn="0" w:oddVBand="0" w:evenVBand="0" w:oddHBand="1" w:evenHBand="0" w:firstRowFirstColumn="0" w:firstRowLastColumn="0" w:lastRowFirstColumn="0" w:lastRowLastColumn="0"/>
            </w:pPr>
            <w:r>
              <w:t>El actor ha iniciado sesión en el sistema.</w:t>
            </w:r>
          </w:p>
        </w:tc>
      </w:tr>
    </w:tbl>
    <w:p w14:paraId="39936AD4" w14:textId="77777777" w:rsidR="00B87FF8" w:rsidRDefault="00B87FF8" w:rsidP="00B87FF8"/>
    <w:p w14:paraId="677619F6" w14:textId="77777777" w:rsidR="00BD7263" w:rsidRDefault="00BD7263" w:rsidP="00BD7263">
      <w:pPr>
        <w:pStyle w:val="Caption"/>
        <w:keepNext/>
      </w:pPr>
      <w:bookmarkStart w:id="135" w:name="_Ref507616115"/>
      <w:bookmarkStart w:id="136" w:name="_Toc513444099"/>
      <w:r>
        <w:lastRenderedPageBreak/>
        <w:t xml:space="preserve">Tabla </w:t>
      </w:r>
      <w:r w:rsidR="00120E5A">
        <w:fldChar w:fldCharType="begin"/>
      </w:r>
      <w:r>
        <w:instrText xml:space="preserve"> SEQ Tabla \* ARABIC </w:instrText>
      </w:r>
      <w:r w:rsidR="00120E5A">
        <w:fldChar w:fldCharType="separate"/>
      </w:r>
      <w:r w:rsidR="00283A42">
        <w:rPr>
          <w:noProof/>
        </w:rPr>
        <w:t>5</w:t>
      </w:r>
      <w:r w:rsidR="00120E5A">
        <w:fldChar w:fldCharType="end"/>
      </w:r>
      <w:bookmarkEnd w:id="135"/>
      <w:r>
        <w:t xml:space="preserve"> - Caso de Uso - </w:t>
      </w:r>
      <w:r w:rsidR="00660583">
        <w:t>Gestionar</w:t>
      </w:r>
      <w:r>
        <w:t xml:space="preserve"> Paciente</w:t>
      </w:r>
      <w:bookmarkEnd w:id="136"/>
    </w:p>
    <w:tbl>
      <w:tblPr>
        <w:tblStyle w:val="EstiloAna"/>
        <w:tblW w:w="0" w:type="auto"/>
        <w:tblLook w:val="04A0" w:firstRow="1" w:lastRow="0" w:firstColumn="1" w:lastColumn="0" w:noHBand="0" w:noVBand="1"/>
      </w:tblPr>
      <w:tblGrid>
        <w:gridCol w:w="1838"/>
        <w:gridCol w:w="7512"/>
      </w:tblGrid>
      <w:tr w:rsidR="001566D2" w14:paraId="4E3B2539"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8CECF21" w14:textId="77777777" w:rsidR="001566D2" w:rsidRDefault="001566D2" w:rsidP="00523043">
            <w:pPr>
              <w:tabs>
                <w:tab w:val="left" w:pos="3315"/>
              </w:tabs>
              <w:jc w:val="left"/>
            </w:pPr>
            <w:r>
              <w:t>Caso de Uso</w:t>
            </w:r>
          </w:p>
        </w:tc>
        <w:tc>
          <w:tcPr>
            <w:tcW w:w="7512" w:type="dxa"/>
          </w:tcPr>
          <w:p w14:paraId="70ECF9E1" w14:textId="77777777" w:rsidR="001566D2" w:rsidRPr="001566D2" w:rsidRDefault="001566D2" w:rsidP="00660583">
            <w:pPr>
              <w:jc w:val="left"/>
              <w:cnfStyle w:val="100000000000" w:firstRow="1" w:lastRow="0" w:firstColumn="0" w:lastColumn="0" w:oddVBand="0" w:evenVBand="0" w:oddHBand="0" w:evenHBand="0" w:firstRowFirstColumn="0" w:firstRowLastColumn="0" w:lastRowFirstColumn="0" w:lastRowLastColumn="0"/>
            </w:pPr>
            <w:r>
              <w:t xml:space="preserve">2. </w:t>
            </w:r>
            <w:r w:rsidR="00660583">
              <w:t>Gestionar</w:t>
            </w:r>
            <w:r>
              <w:t xml:space="preserve"> Paciente</w:t>
            </w:r>
          </w:p>
        </w:tc>
      </w:tr>
      <w:tr w:rsidR="001566D2" w14:paraId="1B601F6D"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0FD88B" w14:textId="77777777" w:rsidR="001566D2" w:rsidRDefault="001566D2" w:rsidP="00523043">
            <w:pPr>
              <w:jc w:val="left"/>
            </w:pPr>
            <w:r>
              <w:t>Actor</w:t>
            </w:r>
          </w:p>
        </w:tc>
        <w:tc>
          <w:tcPr>
            <w:tcW w:w="7512" w:type="dxa"/>
          </w:tcPr>
          <w:p w14:paraId="50F3285C" w14:textId="77777777" w:rsidR="001566D2" w:rsidRDefault="00461B04" w:rsidP="00523043">
            <w:pPr>
              <w:jc w:val="left"/>
              <w:cnfStyle w:val="000000100000" w:firstRow="0" w:lastRow="0" w:firstColumn="0" w:lastColumn="0" w:oddVBand="0" w:evenVBand="0" w:oddHBand="1" w:evenHBand="0" w:firstRowFirstColumn="0" w:firstRowLastColumn="0" w:lastRowFirstColumn="0" w:lastRowLastColumn="0"/>
            </w:pPr>
            <w:r>
              <w:t>Personal Administrativo.</w:t>
            </w:r>
          </w:p>
        </w:tc>
      </w:tr>
      <w:tr w:rsidR="001566D2" w14:paraId="43F9EBDF"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1A24F72" w14:textId="77777777" w:rsidR="001566D2" w:rsidRDefault="001566D2" w:rsidP="00523043">
            <w:pPr>
              <w:jc w:val="left"/>
            </w:pPr>
            <w:r>
              <w:t>Tipo</w:t>
            </w:r>
          </w:p>
        </w:tc>
        <w:tc>
          <w:tcPr>
            <w:tcW w:w="7512" w:type="dxa"/>
          </w:tcPr>
          <w:p w14:paraId="5ACEA0C1" w14:textId="77777777" w:rsidR="001566D2" w:rsidRDefault="00461B04" w:rsidP="00523043">
            <w:pPr>
              <w:jc w:val="left"/>
              <w:cnfStyle w:val="000000010000" w:firstRow="0" w:lastRow="0" w:firstColumn="0" w:lastColumn="0" w:oddVBand="0" w:evenVBand="0" w:oddHBand="0" w:evenHBand="1" w:firstRowFirstColumn="0" w:firstRowLastColumn="0" w:lastRowFirstColumn="0" w:lastRowLastColumn="0"/>
            </w:pPr>
            <w:r>
              <w:t>Asociación.</w:t>
            </w:r>
          </w:p>
        </w:tc>
      </w:tr>
      <w:tr w:rsidR="001566D2" w14:paraId="625E1962"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5DAA918" w14:textId="77777777" w:rsidR="001566D2" w:rsidRDefault="001566D2" w:rsidP="00523043">
            <w:pPr>
              <w:jc w:val="left"/>
            </w:pPr>
            <w:r>
              <w:t>Descripción</w:t>
            </w:r>
          </w:p>
        </w:tc>
        <w:tc>
          <w:tcPr>
            <w:tcW w:w="7512" w:type="dxa"/>
          </w:tcPr>
          <w:p w14:paraId="1095EAD1" w14:textId="77777777" w:rsidR="001566D2" w:rsidRDefault="00C42473" w:rsidP="00523043">
            <w:pPr>
              <w:jc w:val="left"/>
              <w:cnfStyle w:val="000000100000" w:firstRow="0" w:lastRow="0" w:firstColumn="0" w:lastColumn="0" w:oddVBand="0" w:evenVBand="0" w:oddHBand="1" w:evenHBand="0" w:firstRowFirstColumn="0" w:firstRowLastColumn="0" w:lastRowFirstColumn="0" w:lastRowLastColumn="0"/>
            </w:pPr>
            <w:r>
              <w:t>Permite el registro de citas, ingreso de pacientes y pago de las atenciones.</w:t>
            </w:r>
          </w:p>
        </w:tc>
      </w:tr>
      <w:tr w:rsidR="001566D2" w14:paraId="3D3C0947"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F00AD0D" w14:textId="77777777" w:rsidR="001566D2" w:rsidRDefault="001566D2" w:rsidP="00523043">
            <w:pPr>
              <w:jc w:val="left"/>
            </w:pPr>
            <w:r>
              <w:t>Precondición</w:t>
            </w:r>
          </w:p>
        </w:tc>
        <w:tc>
          <w:tcPr>
            <w:tcW w:w="7512" w:type="dxa"/>
          </w:tcPr>
          <w:p w14:paraId="67FBAD81" w14:textId="77777777" w:rsidR="001566D2" w:rsidRDefault="00C42473" w:rsidP="00523043">
            <w:pPr>
              <w:jc w:val="left"/>
              <w:cnfStyle w:val="000000010000" w:firstRow="0" w:lastRow="0" w:firstColumn="0" w:lastColumn="0" w:oddVBand="0" w:evenVBand="0" w:oddHBand="0" w:evenHBand="1" w:firstRowFirstColumn="0" w:firstRowLastColumn="0" w:lastRowFirstColumn="0" w:lastRowLastColumn="0"/>
            </w:pPr>
            <w:r>
              <w:t>Estar autenticado como personal administrativo en el Módulo de Atención de Pacientes.</w:t>
            </w:r>
          </w:p>
        </w:tc>
      </w:tr>
      <w:tr w:rsidR="001566D2" w14:paraId="7CFC965F"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3CB359" w14:textId="77777777" w:rsidR="001566D2" w:rsidRDefault="001566D2" w:rsidP="00523043">
            <w:pPr>
              <w:jc w:val="left"/>
            </w:pPr>
            <w:r>
              <w:t>Postcondición</w:t>
            </w:r>
          </w:p>
        </w:tc>
        <w:tc>
          <w:tcPr>
            <w:tcW w:w="7512" w:type="dxa"/>
          </w:tcPr>
          <w:p w14:paraId="0AB92CE9" w14:textId="77777777" w:rsidR="001566D2" w:rsidRDefault="00C42473" w:rsidP="00523043">
            <w:pPr>
              <w:jc w:val="left"/>
              <w:cnfStyle w:val="000000100000" w:firstRow="0" w:lastRow="0" w:firstColumn="0" w:lastColumn="0" w:oddVBand="0" w:evenVBand="0" w:oddHBand="1" w:evenHBand="0" w:firstRowFirstColumn="0" w:firstRowLastColumn="0" w:lastRowFirstColumn="0" w:lastRowLastColumn="0"/>
            </w:pPr>
            <w:r>
              <w:t>Se almacena en el sistema la información correspondiente a la atención.</w:t>
            </w:r>
          </w:p>
        </w:tc>
      </w:tr>
    </w:tbl>
    <w:p w14:paraId="0121AF67" w14:textId="77777777" w:rsidR="00BD7263" w:rsidRDefault="00BD7263" w:rsidP="00BD7263">
      <w:pPr>
        <w:pStyle w:val="Caption"/>
        <w:keepNext/>
      </w:pPr>
      <w:bookmarkStart w:id="137" w:name="_Ref507616118"/>
      <w:bookmarkStart w:id="138" w:name="_Toc513444100"/>
      <w:r>
        <w:t xml:space="preserve">Tabla </w:t>
      </w:r>
      <w:r w:rsidR="00120E5A">
        <w:fldChar w:fldCharType="begin"/>
      </w:r>
      <w:r>
        <w:instrText xml:space="preserve"> SEQ Tabla \* ARABIC </w:instrText>
      </w:r>
      <w:r w:rsidR="00120E5A">
        <w:fldChar w:fldCharType="separate"/>
      </w:r>
      <w:r w:rsidR="00283A42">
        <w:rPr>
          <w:noProof/>
        </w:rPr>
        <w:t>6</w:t>
      </w:r>
      <w:r w:rsidR="00120E5A">
        <w:fldChar w:fldCharType="end"/>
      </w:r>
      <w:bookmarkEnd w:id="137"/>
      <w:r>
        <w:t xml:space="preserve"> - Caso de Uso - Atender Paciente</w:t>
      </w:r>
      <w:bookmarkEnd w:id="138"/>
    </w:p>
    <w:tbl>
      <w:tblPr>
        <w:tblStyle w:val="EstiloAna"/>
        <w:tblW w:w="0" w:type="auto"/>
        <w:tblLook w:val="04A0" w:firstRow="1" w:lastRow="0" w:firstColumn="1" w:lastColumn="0" w:noHBand="0" w:noVBand="1"/>
      </w:tblPr>
      <w:tblGrid>
        <w:gridCol w:w="1838"/>
        <w:gridCol w:w="7512"/>
      </w:tblGrid>
      <w:tr w:rsidR="001566D2" w14:paraId="3C86960E"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52C3AF" w14:textId="77777777" w:rsidR="001566D2" w:rsidRDefault="001566D2" w:rsidP="00523043">
            <w:pPr>
              <w:tabs>
                <w:tab w:val="left" w:pos="3315"/>
              </w:tabs>
              <w:jc w:val="left"/>
            </w:pPr>
            <w:r>
              <w:t>Caso de Uso</w:t>
            </w:r>
          </w:p>
        </w:tc>
        <w:tc>
          <w:tcPr>
            <w:tcW w:w="7512" w:type="dxa"/>
          </w:tcPr>
          <w:p w14:paraId="7629CC11" w14:textId="77777777" w:rsidR="001566D2" w:rsidRPr="001566D2" w:rsidRDefault="001566D2" w:rsidP="001566D2">
            <w:pPr>
              <w:jc w:val="left"/>
              <w:cnfStyle w:val="100000000000" w:firstRow="1" w:lastRow="0" w:firstColumn="0" w:lastColumn="0" w:oddVBand="0" w:evenVBand="0" w:oddHBand="0" w:evenHBand="0" w:firstRowFirstColumn="0" w:firstRowLastColumn="0" w:lastRowFirstColumn="0" w:lastRowLastColumn="0"/>
            </w:pPr>
            <w:r>
              <w:t>3. Atender Paciente</w:t>
            </w:r>
          </w:p>
        </w:tc>
      </w:tr>
      <w:tr w:rsidR="001566D2" w14:paraId="4E7259E3"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23764A4" w14:textId="77777777" w:rsidR="001566D2" w:rsidRDefault="001566D2" w:rsidP="00523043">
            <w:pPr>
              <w:jc w:val="left"/>
            </w:pPr>
            <w:r>
              <w:t>Actor</w:t>
            </w:r>
          </w:p>
        </w:tc>
        <w:tc>
          <w:tcPr>
            <w:tcW w:w="7512" w:type="dxa"/>
          </w:tcPr>
          <w:p w14:paraId="721C9AFA" w14:textId="77777777" w:rsidR="001566D2" w:rsidRDefault="00C42473" w:rsidP="00523043">
            <w:pPr>
              <w:jc w:val="left"/>
              <w:cnfStyle w:val="000000100000" w:firstRow="0" w:lastRow="0" w:firstColumn="0" w:lastColumn="0" w:oddVBand="0" w:evenVBand="0" w:oddHBand="1" w:evenHBand="0" w:firstRowFirstColumn="0" w:firstRowLastColumn="0" w:lastRowFirstColumn="0" w:lastRowLastColumn="0"/>
            </w:pPr>
            <w:r>
              <w:t>Médico.</w:t>
            </w:r>
          </w:p>
        </w:tc>
      </w:tr>
      <w:tr w:rsidR="001566D2" w14:paraId="6C7719A6"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3EF370E" w14:textId="77777777" w:rsidR="001566D2" w:rsidRDefault="001566D2" w:rsidP="00523043">
            <w:pPr>
              <w:jc w:val="left"/>
            </w:pPr>
            <w:r>
              <w:t>Tipo</w:t>
            </w:r>
          </w:p>
        </w:tc>
        <w:tc>
          <w:tcPr>
            <w:tcW w:w="7512" w:type="dxa"/>
          </w:tcPr>
          <w:p w14:paraId="5B1FC28A" w14:textId="77777777" w:rsidR="001566D2" w:rsidRDefault="00461B04" w:rsidP="00523043">
            <w:pPr>
              <w:jc w:val="left"/>
              <w:cnfStyle w:val="000000010000" w:firstRow="0" w:lastRow="0" w:firstColumn="0" w:lastColumn="0" w:oddVBand="0" w:evenVBand="0" w:oddHBand="0" w:evenHBand="1" w:firstRowFirstColumn="0" w:firstRowLastColumn="0" w:lastRowFirstColumn="0" w:lastRowLastColumn="0"/>
            </w:pPr>
            <w:r>
              <w:t>Asociación.</w:t>
            </w:r>
          </w:p>
        </w:tc>
      </w:tr>
      <w:tr w:rsidR="001566D2" w14:paraId="4C7E8D47"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01FD643" w14:textId="77777777" w:rsidR="001566D2" w:rsidRDefault="001566D2" w:rsidP="00523043">
            <w:pPr>
              <w:jc w:val="left"/>
            </w:pPr>
            <w:r>
              <w:t>Descripción</w:t>
            </w:r>
          </w:p>
        </w:tc>
        <w:tc>
          <w:tcPr>
            <w:tcW w:w="7512" w:type="dxa"/>
          </w:tcPr>
          <w:p w14:paraId="506BA3FA" w14:textId="77777777" w:rsidR="001566D2" w:rsidRDefault="00C42473" w:rsidP="00523043">
            <w:pPr>
              <w:jc w:val="left"/>
              <w:cnfStyle w:val="000000100000" w:firstRow="0" w:lastRow="0" w:firstColumn="0" w:lastColumn="0" w:oddVBand="0" w:evenVBand="0" w:oddHBand="1" w:evenHBand="0" w:firstRowFirstColumn="0" w:firstRowLastColumn="0" w:lastRowFirstColumn="0" w:lastRowLastColumn="0"/>
            </w:pPr>
            <w:r>
              <w:t>Permite la atención de pacientes.</w:t>
            </w:r>
          </w:p>
        </w:tc>
      </w:tr>
      <w:tr w:rsidR="001566D2" w14:paraId="6248691B"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DFEC65E" w14:textId="77777777" w:rsidR="001566D2" w:rsidRDefault="001566D2" w:rsidP="00523043">
            <w:pPr>
              <w:jc w:val="left"/>
            </w:pPr>
            <w:r>
              <w:t>Precondición</w:t>
            </w:r>
          </w:p>
        </w:tc>
        <w:tc>
          <w:tcPr>
            <w:tcW w:w="7512" w:type="dxa"/>
          </w:tcPr>
          <w:p w14:paraId="220CDB5E" w14:textId="77777777" w:rsidR="001566D2" w:rsidRDefault="00C42473" w:rsidP="00523043">
            <w:pPr>
              <w:jc w:val="left"/>
              <w:cnfStyle w:val="000000010000" w:firstRow="0" w:lastRow="0" w:firstColumn="0" w:lastColumn="0" w:oddVBand="0" w:evenVBand="0" w:oddHBand="0" w:evenHBand="1" w:firstRowFirstColumn="0" w:firstRowLastColumn="0" w:lastRowFirstColumn="0" w:lastRowLastColumn="0"/>
            </w:pPr>
            <w:r>
              <w:t>Estar autenticado como médico en el Módulo de Atención de Pacientes.</w:t>
            </w:r>
          </w:p>
        </w:tc>
      </w:tr>
      <w:tr w:rsidR="001566D2" w14:paraId="2848E356"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F52759" w14:textId="77777777" w:rsidR="001566D2" w:rsidRDefault="001566D2" w:rsidP="00523043">
            <w:pPr>
              <w:jc w:val="left"/>
            </w:pPr>
            <w:r>
              <w:t>Postcondición</w:t>
            </w:r>
          </w:p>
        </w:tc>
        <w:tc>
          <w:tcPr>
            <w:tcW w:w="7512" w:type="dxa"/>
          </w:tcPr>
          <w:p w14:paraId="6DF34271" w14:textId="77777777" w:rsidR="001566D2" w:rsidRDefault="00C42473" w:rsidP="00523043">
            <w:pPr>
              <w:jc w:val="left"/>
              <w:cnfStyle w:val="000000100000" w:firstRow="0" w:lastRow="0" w:firstColumn="0" w:lastColumn="0" w:oddVBand="0" w:evenVBand="0" w:oddHBand="1" w:evenHBand="0" w:firstRowFirstColumn="0" w:firstRowLastColumn="0" w:lastRowFirstColumn="0" w:lastRowLastColumn="0"/>
            </w:pPr>
            <w:r>
              <w:t xml:space="preserve">Se almacena en el sistema la información correspondiente </w:t>
            </w:r>
            <w:r w:rsidR="00F55CC5">
              <w:t>a la historia del paciente.</w:t>
            </w:r>
          </w:p>
        </w:tc>
      </w:tr>
    </w:tbl>
    <w:p w14:paraId="0F461E81" w14:textId="77777777" w:rsidR="00BD7263" w:rsidRDefault="00BD7263" w:rsidP="00BD7263">
      <w:pPr>
        <w:pStyle w:val="Caption"/>
        <w:keepNext/>
      </w:pPr>
      <w:bookmarkStart w:id="139" w:name="_Ref507616123"/>
      <w:bookmarkStart w:id="140" w:name="_Ref512276594"/>
      <w:bookmarkStart w:id="141" w:name="_Toc513444101"/>
      <w:r>
        <w:t xml:space="preserve">Tabla </w:t>
      </w:r>
      <w:r w:rsidR="00120E5A">
        <w:fldChar w:fldCharType="begin"/>
      </w:r>
      <w:r>
        <w:instrText xml:space="preserve"> SEQ Tabla \* ARABIC </w:instrText>
      </w:r>
      <w:r w:rsidR="00120E5A">
        <w:fldChar w:fldCharType="separate"/>
      </w:r>
      <w:r w:rsidR="00283A42">
        <w:rPr>
          <w:noProof/>
        </w:rPr>
        <w:t>7</w:t>
      </w:r>
      <w:r w:rsidR="00120E5A">
        <w:fldChar w:fldCharType="end"/>
      </w:r>
      <w:bookmarkEnd w:id="139"/>
      <w:r>
        <w:t xml:space="preserve"> - Caso de Uso - Obtener Resultados</w:t>
      </w:r>
      <w:bookmarkEnd w:id="140"/>
      <w:bookmarkEnd w:id="141"/>
    </w:p>
    <w:tbl>
      <w:tblPr>
        <w:tblStyle w:val="EstiloAna"/>
        <w:tblW w:w="0" w:type="auto"/>
        <w:tblLook w:val="04A0" w:firstRow="1" w:lastRow="0" w:firstColumn="1" w:lastColumn="0" w:noHBand="0" w:noVBand="1"/>
      </w:tblPr>
      <w:tblGrid>
        <w:gridCol w:w="1838"/>
        <w:gridCol w:w="7512"/>
      </w:tblGrid>
      <w:tr w:rsidR="001566D2" w14:paraId="2EB16D9D"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00D008D" w14:textId="77777777" w:rsidR="001566D2" w:rsidRDefault="001566D2" w:rsidP="00523043">
            <w:pPr>
              <w:tabs>
                <w:tab w:val="left" w:pos="3315"/>
              </w:tabs>
              <w:jc w:val="left"/>
            </w:pPr>
            <w:r>
              <w:t>Caso de Uso</w:t>
            </w:r>
          </w:p>
        </w:tc>
        <w:tc>
          <w:tcPr>
            <w:tcW w:w="7512" w:type="dxa"/>
          </w:tcPr>
          <w:p w14:paraId="5DDAD1DA" w14:textId="77777777" w:rsidR="001566D2" w:rsidRPr="001566D2" w:rsidRDefault="001566D2" w:rsidP="001566D2">
            <w:pPr>
              <w:jc w:val="left"/>
              <w:cnfStyle w:val="100000000000" w:firstRow="1" w:lastRow="0" w:firstColumn="0" w:lastColumn="0" w:oddVBand="0" w:evenVBand="0" w:oddHBand="0" w:evenHBand="0" w:firstRowFirstColumn="0" w:firstRowLastColumn="0" w:lastRowFirstColumn="0" w:lastRowLastColumn="0"/>
            </w:pPr>
            <w:r>
              <w:t>4. Obtener Resultados</w:t>
            </w:r>
          </w:p>
        </w:tc>
      </w:tr>
      <w:tr w:rsidR="001566D2" w14:paraId="079001D1"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7C6FC92" w14:textId="77777777" w:rsidR="001566D2" w:rsidRDefault="001566D2" w:rsidP="00523043">
            <w:pPr>
              <w:jc w:val="left"/>
            </w:pPr>
            <w:r>
              <w:t>Actor</w:t>
            </w:r>
          </w:p>
        </w:tc>
        <w:tc>
          <w:tcPr>
            <w:tcW w:w="7512" w:type="dxa"/>
          </w:tcPr>
          <w:p w14:paraId="57D45364" w14:textId="77777777" w:rsidR="001566D2" w:rsidRDefault="004C5AD8" w:rsidP="00523043">
            <w:pPr>
              <w:jc w:val="left"/>
              <w:cnfStyle w:val="000000100000" w:firstRow="0" w:lastRow="0" w:firstColumn="0" w:lastColumn="0" w:oddVBand="0" w:evenVBand="0" w:oddHBand="1" w:evenHBand="0" w:firstRowFirstColumn="0" w:firstRowLastColumn="0" w:lastRowFirstColumn="0" w:lastRowLastColumn="0"/>
            </w:pPr>
            <w:r>
              <w:t>Médico.</w:t>
            </w:r>
          </w:p>
        </w:tc>
      </w:tr>
      <w:tr w:rsidR="001566D2" w14:paraId="74B33202"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AA26446" w14:textId="77777777" w:rsidR="001566D2" w:rsidRDefault="001566D2" w:rsidP="00523043">
            <w:pPr>
              <w:jc w:val="left"/>
            </w:pPr>
            <w:r>
              <w:t>Tipo</w:t>
            </w:r>
          </w:p>
        </w:tc>
        <w:tc>
          <w:tcPr>
            <w:tcW w:w="7512" w:type="dxa"/>
          </w:tcPr>
          <w:p w14:paraId="02EDB7DC" w14:textId="77777777" w:rsidR="001566D2" w:rsidRDefault="004C5AD8" w:rsidP="00523043">
            <w:pPr>
              <w:jc w:val="left"/>
              <w:cnfStyle w:val="000000010000" w:firstRow="0" w:lastRow="0" w:firstColumn="0" w:lastColumn="0" w:oddVBand="0" w:evenVBand="0" w:oddHBand="0" w:evenHBand="1" w:firstRowFirstColumn="0" w:firstRowLastColumn="0" w:lastRowFirstColumn="0" w:lastRowLastColumn="0"/>
            </w:pPr>
            <w:r>
              <w:t>Asociación.</w:t>
            </w:r>
          </w:p>
        </w:tc>
      </w:tr>
      <w:tr w:rsidR="001566D2" w14:paraId="0465B352"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99274B0" w14:textId="77777777" w:rsidR="001566D2" w:rsidRDefault="001566D2" w:rsidP="00523043">
            <w:pPr>
              <w:jc w:val="left"/>
            </w:pPr>
            <w:r>
              <w:t>Descripción</w:t>
            </w:r>
          </w:p>
        </w:tc>
        <w:tc>
          <w:tcPr>
            <w:tcW w:w="7512" w:type="dxa"/>
          </w:tcPr>
          <w:p w14:paraId="22933505" w14:textId="77777777" w:rsidR="001566D2" w:rsidRDefault="004C5AD8" w:rsidP="00523043">
            <w:pPr>
              <w:jc w:val="left"/>
              <w:cnfStyle w:val="000000100000" w:firstRow="0" w:lastRow="0" w:firstColumn="0" w:lastColumn="0" w:oddVBand="0" w:evenVBand="0" w:oddHBand="1" w:evenHBand="0" w:firstRowFirstColumn="0" w:firstRowLastColumn="0" w:lastRowFirstColumn="0" w:lastRowLastColumn="0"/>
            </w:pPr>
            <w:r>
              <w:t>Permite al administrador visualizar los resultados obtenidos en los reportes construidos.</w:t>
            </w:r>
          </w:p>
        </w:tc>
      </w:tr>
      <w:tr w:rsidR="001566D2" w14:paraId="53F5466E"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C9D1499" w14:textId="77777777" w:rsidR="001566D2" w:rsidRDefault="001566D2" w:rsidP="00523043">
            <w:pPr>
              <w:jc w:val="left"/>
            </w:pPr>
            <w:r>
              <w:lastRenderedPageBreak/>
              <w:t>Precondición</w:t>
            </w:r>
          </w:p>
        </w:tc>
        <w:tc>
          <w:tcPr>
            <w:tcW w:w="7512" w:type="dxa"/>
          </w:tcPr>
          <w:p w14:paraId="412C1A2F" w14:textId="77777777" w:rsidR="001566D2" w:rsidRDefault="004C5AD8" w:rsidP="004C5AD8">
            <w:pPr>
              <w:jc w:val="left"/>
              <w:cnfStyle w:val="000000010000" w:firstRow="0" w:lastRow="0" w:firstColumn="0" w:lastColumn="0" w:oddVBand="0" w:evenVBand="0" w:oddHBand="0" w:evenHBand="1" w:firstRowFirstColumn="0" w:firstRowLastColumn="0" w:lastRowFirstColumn="0" w:lastRowLastColumn="0"/>
            </w:pPr>
            <w:r>
              <w:t>Estar autenticado como médico en el Módulo Analítico.</w:t>
            </w:r>
          </w:p>
        </w:tc>
      </w:tr>
      <w:tr w:rsidR="001566D2" w14:paraId="6B27D18F"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39BBD23" w14:textId="77777777" w:rsidR="001566D2" w:rsidRDefault="001566D2" w:rsidP="00523043">
            <w:pPr>
              <w:jc w:val="left"/>
            </w:pPr>
            <w:r>
              <w:t>Postcondición</w:t>
            </w:r>
          </w:p>
        </w:tc>
        <w:tc>
          <w:tcPr>
            <w:tcW w:w="7512" w:type="dxa"/>
          </w:tcPr>
          <w:p w14:paraId="08B38CA8" w14:textId="77777777" w:rsidR="001566D2" w:rsidRDefault="004C5AD8" w:rsidP="00523043">
            <w:pPr>
              <w:jc w:val="left"/>
              <w:cnfStyle w:val="000000100000" w:firstRow="0" w:lastRow="0" w:firstColumn="0" w:lastColumn="0" w:oddVBand="0" w:evenVBand="0" w:oddHBand="1" w:evenHBand="0" w:firstRowFirstColumn="0" w:firstRowLastColumn="0" w:lastRowFirstColumn="0" w:lastRowLastColumn="0"/>
            </w:pPr>
            <w:r>
              <w:t>El médico ha visualizado los resultados de la atención de pacientes.</w:t>
            </w:r>
          </w:p>
        </w:tc>
      </w:tr>
    </w:tbl>
    <w:p w14:paraId="719F548E" w14:textId="77777777" w:rsidR="00EB6310" w:rsidRDefault="00EB6310" w:rsidP="00EB6310">
      <w:pPr>
        <w:pStyle w:val="ListParagraph"/>
        <w:numPr>
          <w:ilvl w:val="0"/>
          <w:numId w:val="30"/>
        </w:numPr>
      </w:pPr>
      <w:r w:rsidRPr="00FC3510">
        <w:rPr>
          <w:b/>
        </w:rPr>
        <w:t>Nivel 2</w:t>
      </w:r>
      <w:r w:rsidR="007945FB" w:rsidRPr="00FC3510">
        <w:rPr>
          <w:b/>
        </w:rPr>
        <w:t>:</w:t>
      </w:r>
      <w:r w:rsidR="007945FB">
        <w:t xml:space="preserve"> En la </w:t>
      </w:r>
      <w:r w:rsidR="00120E5A">
        <w:fldChar w:fldCharType="begin"/>
      </w:r>
      <w:r w:rsidR="00FC3510">
        <w:instrText xml:space="preserve"> REF _Ref507615854 \h </w:instrText>
      </w:r>
      <w:r w:rsidR="00120E5A">
        <w:fldChar w:fldCharType="separate"/>
      </w:r>
      <w:r w:rsidR="00283A42">
        <w:t xml:space="preserve">Ilustración </w:t>
      </w:r>
      <w:r w:rsidR="00283A42">
        <w:rPr>
          <w:noProof/>
        </w:rPr>
        <w:t>29</w:t>
      </w:r>
      <w:r w:rsidR="00120E5A">
        <w:fldChar w:fldCharType="end"/>
      </w:r>
      <w:r w:rsidR="00FC3510">
        <w:t xml:space="preserve"> </w:t>
      </w:r>
      <w:r w:rsidR="007945FB">
        <w:t>se observan las funcionalidades que se extienden de los casos de uso expuestos en la</w:t>
      </w:r>
      <w:r w:rsidR="00FC3510">
        <w:t xml:space="preserve"> </w:t>
      </w:r>
      <w:r w:rsidR="00120E5A">
        <w:fldChar w:fldCharType="begin"/>
      </w:r>
      <w:r w:rsidR="00FC3510">
        <w:instrText xml:space="preserve"> REF _Ref507615780 \h </w:instrText>
      </w:r>
      <w:r w:rsidR="00120E5A">
        <w:fldChar w:fldCharType="separate"/>
      </w:r>
      <w:r w:rsidR="00283A42">
        <w:t xml:space="preserve">Ilustración </w:t>
      </w:r>
      <w:r w:rsidR="00283A42">
        <w:rPr>
          <w:noProof/>
        </w:rPr>
        <w:t>28</w:t>
      </w:r>
      <w:r w:rsidR="00120E5A">
        <w:fldChar w:fldCharType="end"/>
      </w:r>
      <w:r w:rsidR="007945FB">
        <w:t>.</w:t>
      </w:r>
    </w:p>
    <w:p w14:paraId="087BC44D" w14:textId="77777777" w:rsidR="00A45C5C" w:rsidRDefault="00660583" w:rsidP="00A45C5C">
      <w:pPr>
        <w:keepNext/>
        <w:jc w:val="center"/>
      </w:pPr>
      <w:r>
        <w:rPr>
          <w:noProof/>
          <w:lang w:eastAsia="es-VE"/>
        </w:rPr>
        <w:drawing>
          <wp:inline distT="0" distB="0" distL="0" distR="0" wp14:anchorId="25F9C73F" wp14:editId="7A5D7D4C">
            <wp:extent cx="5464411" cy="495300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odelo Casos de Uso - Nivel 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8554" cy="4965819"/>
                    </a:xfrm>
                    <a:prstGeom prst="rect">
                      <a:avLst/>
                    </a:prstGeom>
                  </pic:spPr>
                </pic:pic>
              </a:graphicData>
            </a:graphic>
          </wp:inline>
        </w:drawing>
      </w:r>
    </w:p>
    <w:p w14:paraId="0F266311" w14:textId="77777777" w:rsidR="00A45C5C" w:rsidRDefault="00A45C5C" w:rsidP="00A45C5C">
      <w:pPr>
        <w:pStyle w:val="Caption"/>
      </w:pPr>
      <w:bookmarkStart w:id="142" w:name="_Ref507615854"/>
      <w:bookmarkStart w:id="143" w:name="_Toc513444151"/>
      <w:r>
        <w:t xml:space="preserve">Ilustración </w:t>
      </w:r>
      <w:r w:rsidR="00120E5A">
        <w:fldChar w:fldCharType="begin"/>
      </w:r>
      <w:r>
        <w:instrText xml:space="preserve"> SEQ Ilustración \* ARABIC </w:instrText>
      </w:r>
      <w:r w:rsidR="00120E5A">
        <w:fldChar w:fldCharType="separate"/>
      </w:r>
      <w:r w:rsidR="00283A42">
        <w:rPr>
          <w:noProof/>
        </w:rPr>
        <w:t>29</w:t>
      </w:r>
      <w:r w:rsidR="00120E5A">
        <w:fldChar w:fldCharType="end"/>
      </w:r>
      <w:bookmarkEnd w:id="142"/>
      <w:r>
        <w:t xml:space="preserve"> - Modelo de Casos de Uso - Nivel 2</w:t>
      </w:r>
      <w:bookmarkEnd w:id="143"/>
    </w:p>
    <w:p w14:paraId="4EB33347" w14:textId="77777777" w:rsidR="002078E7" w:rsidRPr="002078E7" w:rsidRDefault="002078E7" w:rsidP="002078E7"/>
    <w:p w14:paraId="4BC31C29" w14:textId="77777777" w:rsidR="007945FB" w:rsidRDefault="00B145DE" w:rsidP="007945FB">
      <w:r>
        <w:t>En las tablas presentadas a continuación (</w:t>
      </w:r>
      <w:r w:rsidR="00120E5A">
        <w:fldChar w:fldCharType="begin"/>
      </w:r>
      <w:r>
        <w:instrText xml:space="preserve"> REF _Ref507616208 \h </w:instrText>
      </w:r>
      <w:r w:rsidR="00120E5A">
        <w:fldChar w:fldCharType="separate"/>
      </w:r>
      <w:r w:rsidR="00283A42">
        <w:t xml:space="preserve">Tabla </w:t>
      </w:r>
      <w:r w:rsidR="00283A42">
        <w:rPr>
          <w:noProof/>
        </w:rPr>
        <w:t>8</w:t>
      </w:r>
      <w:r w:rsidR="00120E5A">
        <w:fldChar w:fldCharType="end"/>
      </w:r>
      <w:r>
        <w:t xml:space="preserve">, </w:t>
      </w:r>
      <w:r w:rsidR="00120E5A">
        <w:fldChar w:fldCharType="begin"/>
      </w:r>
      <w:r>
        <w:instrText xml:space="preserve"> REF _Ref507616214 \h </w:instrText>
      </w:r>
      <w:r w:rsidR="00120E5A">
        <w:fldChar w:fldCharType="separate"/>
      </w:r>
      <w:r w:rsidR="00283A42">
        <w:t xml:space="preserve">Tabla </w:t>
      </w:r>
      <w:r w:rsidR="00283A42">
        <w:rPr>
          <w:noProof/>
        </w:rPr>
        <w:t>9</w:t>
      </w:r>
      <w:r w:rsidR="00120E5A">
        <w:fldChar w:fldCharType="end"/>
      </w:r>
      <w:r>
        <w:t xml:space="preserve">, </w:t>
      </w:r>
      <w:r w:rsidR="00120E5A">
        <w:fldChar w:fldCharType="begin"/>
      </w:r>
      <w:r>
        <w:instrText xml:space="preserve"> REF _Ref507616216 \h </w:instrText>
      </w:r>
      <w:r w:rsidR="00120E5A">
        <w:fldChar w:fldCharType="separate"/>
      </w:r>
      <w:r w:rsidR="00283A42">
        <w:t xml:space="preserve">Tabla </w:t>
      </w:r>
      <w:r w:rsidR="00283A42">
        <w:rPr>
          <w:noProof/>
        </w:rPr>
        <w:t>10</w:t>
      </w:r>
      <w:r w:rsidR="00120E5A">
        <w:fldChar w:fldCharType="end"/>
      </w:r>
      <w:r>
        <w:t xml:space="preserve">, </w:t>
      </w:r>
      <w:r w:rsidR="00120E5A">
        <w:fldChar w:fldCharType="begin"/>
      </w:r>
      <w:r>
        <w:instrText xml:space="preserve"> REF _Ref507616218 \h </w:instrText>
      </w:r>
      <w:r w:rsidR="00120E5A">
        <w:fldChar w:fldCharType="separate"/>
      </w:r>
      <w:r w:rsidR="00283A42">
        <w:t xml:space="preserve">Tabla </w:t>
      </w:r>
      <w:r w:rsidR="00283A42">
        <w:rPr>
          <w:noProof/>
        </w:rPr>
        <w:t>11</w:t>
      </w:r>
      <w:r w:rsidR="00120E5A">
        <w:fldChar w:fldCharType="end"/>
      </w:r>
      <w:r>
        <w:t xml:space="preserve">, </w:t>
      </w:r>
      <w:r w:rsidR="00120E5A">
        <w:fldChar w:fldCharType="begin"/>
      </w:r>
      <w:r>
        <w:instrText xml:space="preserve"> REF _Ref507616219 \h </w:instrText>
      </w:r>
      <w:r w:rsidR="00120E5A">
        <w:fldChar w:fldCharType="separate"/>
      </w:r>
      <w:r w:rsidR="00283A42">
        <w:t xml:space="preserve">Tabla </w:t>
      </w:r>
      <w:r w:rsidR="00283A42">
        <w:rPr>
          <w:noProof/>
        </w:rPr>
        <w:t>12</w:t>
      </w:r>
      <w:r w:rsidR="00120E5A">
        <w:fldChar w:fldCharType="end"/>
      </w:r>
      <w:r>
        <w:t xml:space="preserve">, </w:t>
      </w:r>
      <w:r w:rsidR="00120E5A">
        <w:fldChar w:fldCharType="begin"/>
      </w:r>
      <w:r>
        <w:instrText xml:space="preserve"> REF _Ref507616220 \h </w:instrText>
      </w:r>
      <w:r w:rsidR="00120E5A">
        <w:fldChar w:fldCharType="separate"/>
      </w:r>
      <w:r w:rsidR="00283A42">
        <w:t xml:space="preserve">Tabla </w:t>
      </w:r>
      <w:r w:rsidR="00283A42">
        <w:rPr>
          <w:noProof/>
        </w:rPr>
        <w:t>13</w:t>
      </w:r>
      <w:r w:rsidR="00120E5A">
        <w:fldChar w:fldCharType="end"/>
      </w:r>
      <w:r>
        <w:t xml:space="preserve">, </w:t>
      </w:r>
      <w:r w:rsidR="00120E5A">
        <w:fldChar w:fldCharType="begin"/>
      </w:r>
      <w:r>
        <w:instrText xml:space="preserve"> REF _Ref512276904 \h </w:instrText>
      </w:r>
      <w:r w:rsidR="00120E5A">
        <w:fldChar w:fldCharType="separate"/>
      </w:r>
      <w:r w:rsidR="00283A42">
        <w:t xml:space="preserve">Tabla </w:t>
      </w:r>
      <w:r w:rsidR="00283A42">
        <w:rPr>
          <w:noProof/>
        </w:rPr>
        <w:t>14</w:t>
      </w:r>
      <w:r w:rsidR="00120E5A">
        <w:fldChar w:fldCharType="end"/>
      </w:r>
      <w:r>
        <w:t xml:space="preserve">, </w:t>
      </w:r>
      <w:r w:rsidR="00120E5A">
        <w:fldChar w:fldCharType="begin"/>
      </w:r>
      <w:r>
        <w:instrText xml:space="preserve"> REF _Ref507616224 \h </w:instrText>
      </w:r>
      <w:r w:rsidR="00120E5A">
        <w:fldChar w:fldCharType="separate"/>
      </w:r>
      <w:r w:rsidR="00283A42">
        <w:t xml:space="preserve">Tabla </w:t>
      </w:r>
      <w:r w:rsidR="00283A42">
        <w:rPr>
          <w:noProof/>
        </w:rPr>
        <w:t>15</w:t>
      </w:r>
      <w:r w:rsidR="00120E5A">
        <w:fldChar w:fldCharType="end"/>
      </w:r>
      <w:r w:rsidR="007945FB">
        <w:t>) se observan las descripciones asociadas a los casos de uso indicados en la</w:t>
      </w:r>
      <w:r w:rsidR="00FC3510">
        <w:t xml:space="preserve"> </w:t>
      </w:r>
      <w:r w:rsidR="00120E5A">
        <w:fldChar w:fldCharType="begin"/>
      </w:r>
      <w:r w:rsidR="00FC3510">
        <w:instrText xml:space="preserve"> REF _Ref507615854 \h </w:instrText>
      </w:r>
      <w:r w:rsidR="00120E5A">
        <w:fldChar w:fldCharType="separate"/>
      </w:r>
      <w:r w:rsidR="00283A42">
        <w:t xml:space="preserve">Ilustración </w:t>
      </w:r>
      <w:r w:rsidR="00283A42">
        <w:rPr>
          <w:noProof/>
        </w:rPr>
        <w:t>29</w:t>
      </w:r>
      <w:r w:rsidR="00120E5A">
        <w:fldChar w:fldCharType="end"/>
      </w:r>
      <w:r w:rsidR="007945FB">
        <w:t>.</w:t>
      </w:r>
    </w:p>
    <w:p w14:paraId="171C23EB" w14:textId="77777777" w:rsidR="0096623A" w:rsidRDefault="0096623A" w:rsidP="0096623A">
      <w:pPr>
        <w:pStyle w:val="Caption"/>
        <w:keepNext/>
      </w:pPr>
      <w:bookmarkStart w:id="144" w:name="_Ref507616208"/>
      <w:bookmarkStart w:id="145" w:name="_Toc513444102"/>
      <w:r>
        <w:lastRenderedPageBreak/>
        <w:t xml:space="preserve">Tabla </w:t>
      </w:r>
      <w:r w:rsidR="00120E5A">
        <w:fldChar w:fldCharType="begin"/>
      </w:r>
      <w:r>
        <w:instrText xml:space="preserve"> SEQ Tabla \* ARABIC </w:instrText>
      </w:r>
      <w:r w:rsidR="00120E5A">
        <w:fldChar w:fldCharType="separate"/>
      </w:r>
      <w:r w:rsidR="00283A42">
        <w:rPr>
          <w:noProof/>
        </w:rPr>
        <w:t>8</w:t>
      </w:r>
      <w:r w:rsidR="00120E5A">
        <w:fldChar w:fldCharType="end"/>
      </w:r>
      <w:bookmarkEnd w:id="144"/>
      <w:r>
        <w:t xml:space="preserve"> - Caso de Uso - Cambiar Contraseña</w:t>
      </w:r>
      <w:bookmarkEnd w:id="145"/>
    </w:p>
    <w:tbl>
      <w:tblPr>
        <w:tblStyle w:val="EstiloAna"/>
        <w:tblW w:w="0" w:type="auto"/>
        <w:tblLook w:val="04A0" w:firstRow="1" w:lastRow="0" w:firstColumn="1" w:lastColumn="0" w:noHBand="0" w:noVBand="1"/>
      </w:tblPr>
      <w:tblGrid>
        <w:gridCol w:w="1838"/>
        <w:gridCol w:w="7512"/>
      </w:tblGrid>
      <w:tr w:rsidR="00523043" w14:paraId="27F06ED2"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D9AABBD" w14:textId="77777777" w:rsidR="00523043" w:rsidRDefault="00523043" w:rsidP="00523043">
            <w:pPr>
              <w:tabs>
                <w:tab w:val="left" w:pos="3315"/>
              </w:tabs>
              <w:jc w:val="left"/>
            </w:pPr>
            <w:r>
              <w:t>Caso de Uso</w:t>
            </w:r>
          </w:p>
        </w:tc>
        <w:tc>
          <w:tcPr>
            <w:tcW w:w="7512" w:type="dxa"/>
          </w:tcPr>
          <w:p w14:paraId="21BB426F" w14:textId="77777777" w:rsidR="00523043" w:rsidRPr="001566D2" w:rsidRDefault="00A94843" w:rsidP="00A94843">
            <w:pPr>
              <w:jc w:val="left"/>
              <w:cnfStyle w:val="100000000000" w:firstRow="1" w:lastRow="0" w:firstColumn="0" w:lastColumn="0" w:oddVBand="0" w:evenVBand="0" w:oddHBand="0" w:evenHBand="0" w:firstRowFirstColumn="0" w:firstRowLastColumn="0" w:lastRowFirstColumn="0" w:lastRowLastColumn="0"/>
            </w:pPr>
            <w:r>
              <w:t>1.1</w:t>
            </w:r>
            <w:r w:rsidR="00523043">
              <w:t xml:space="preserve">. </w:t>
            </w:r>
            <w:r>
              <w:t>Cambiar Contraseña</w:t>
            </w:r>
          </w:p>
        </w:tc>
      </w:tr>
      <w:tr w:rsidR="00523043" w14:paraId="1397A68D"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D8479A" w14:textId="77777777" w:rsidR="00523043" w:rsidRDefault="00523043" w:rsidP="00523043">
            <w:pPr>
              <w:jc w:val="left"/>
            </w:pPr>
            <w:r>
              <w:t>Actor</w:t>
            </w:r>
          </w:p>
        </w:tc>
        <w:tc>
          <w:tcPr>
            <w:tcW w:w="7512" w:type="dxa"/>
          </w:tcPr>
          <w:p w14:paraId="7D3FCC90" w14:textId="77777777" w:rsidR="00523043" w:rsidRDefault="004C5AD8" w:rsidP="00523043">
            <w:pPr>
              <w:jc w:val="left"/>
              <w:cnfStyle w:val="000000100000" w:firstRow="0" w:lastRow="0" w:firstColumn="0" w:lastColumn="0" w:oddVBand="0" w:evenVBand="0" w:oddHBand="1" w:evenHBand="0" w:firstRowFirstColumn="0" w:firstRowLastColumn="0" w:lastRowFirstColumn="0" w:lastRowLastColumn="0"/>
            </w:pPr>
            <w:r>
              <w:t>Personal Administrativo y Médico.</w:t>
            </w:r>
          </w:p>
        </w:tc>
      </w:tr>
      <w:tr w:rsidR="00523043" w14:paraId="0CBDF6FF"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BDD3AFA" w14:textId="77777777" w:rsidR="00523043" w:rsidRDefault="00523043" w:rsidP="00523043">
            <w:pPr>
              <w:jc w:val="left"/>
            </w:pPr>
            <w:r>
              <w:t>Tipo</w:t>
            </w:r>
          </w:p>
        </w:tc>
        <w:tc>
          <w:tcPr>
            <w:tcW w:w="7512" w:type="dxa"/>
          </w:tcPr>
          <w:p w14:paraId="312C54CD" w14:textId="77777777" w:rsidR="00523043" w:rsidRPr="004C5AD8" w:rsidRDefault="004C5AD8" w:rsidP="00523043">
            <w:pPr>
              <w:jc w:val="left"/>
              <w:cnfStyle w:val="000000010000" w:firstRow="0" w:lastRow="0" w:firstColumn="0" w:lastColumn="0" w:oddVBand="0" w:evenVBand="0" w:oddHBand="0" w:evenHBand="1" w:firstRowFirstColumn="0" w:firstRowLastColumn="0" w:lastRowFirstColumn="0" w:lastRowLastColumn="0"/>
            </w:pPr>
            <w:bookmarkStart w:id="146" w:name="OLE_LINK1"/>
            <w:bookmarkStart w:id="147" w:name="OLE_LINK2"/>
            <w:bookmarkStart w:id="148" w:name="OLE_LINK3"/>
            <w:bookmarkStart w:id="149" w:name="OLE_LINK4"/>
            <w:bookmarkStart w:id="150" w:name="OLE_LINK5"/>
            <w:bookmarkStart w:id="151" w:name="OLE_LINK6"/>
            <w:bookmarkStart w:id="152" w:name="OLE_LINK7"/>
            <w:bookmarkStart w:id="153" w:name="OLE_LINK8"/>
            <w:proofErr w:type="spellStart"/>
            <w:r w:rsidRPr="004C5AD8">
              <w:rPr>
                <w:i/>
              </w:rPr>
              <w:t>Extend</w:t>
            </w:r>
            <w:proofErr w:type="spellEnd"/>
            <w:r>
              <w:t>.</w:t>
            </w:r>
            <w:bookmarkEnd w:id="146"/>
            <w:bookmarkEnd w:id="147"/>
            <w:bookmarkEnd w:id="148"/>
            <w:bookmarkEnd w:id="149"/>
            <w:bookmarkEnd w:id="150"/>
            <w:bookmarkEnd w:id="151"/>
            <w:bookmarkEnd w:id="152"/>
            <w:bookmarkEnd w:id="153"/>
          </w:p>
        </w:tc>
      </w:tr>
      <w:tr w:rsidR="00523043" w14:paraId="58A7367B"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EB942CA" w14:textId="77777777" w:rsidR="00523043" w:rsidRDefault="00523043" w:rsidP="00523043">
            <w:pPr>
              <w:jc w:val="left"/>
            </w:pPr>
            <w:r>
              <w:t>Descripción</w:t>
            </w:r>
          </w:p>
        </w:tc>
        <w:tc>
          <w:tcPr>
            <w:tcW w:w="7512" w:type="dxa"/>
          </w:tcPr>
          <w:p w14:paraId="54443B63" w14:textId="77777777" w:rsidR="00523043" w:rsidRDefault="004C5AD8" w:rsidP="00523043">
            <w:pPr>
              <w:jc w:val="left"/>
              <w:cnfStyle w:val="000000100000" w:firstRow="0" w:lastRow="0" w:firstColumn="0" w:lastColumn="0" w:oddVBand="0" w:evenVBand="0" w:oddHBand="1" w:evenHBand="0" w:firstRowFirstColumn="0" w:firstRowLastColumn="0" w:lastRowFirstColumn="0" w:lastRowLastColumn="0"/>
            </w:pPr>
            <w:r>
              <w:t>Permite al usuario cambiar su contraseña indicando la contraseña actual.</w:t>
            </w:r>
          </w:p>
        </w:tc>
      </w:tr>
      <w:tr w:rsidR="00523043" w14:paraId="3F7EC5B3"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1E1EDA5" w14:textId="77777777" w:rsidR="00523043" w:rsidRDefault="00523043" w:rsidP="00523043">
            <w:pPr>
              <w:jc w:val="left"/>
            </w:pPr>
            <w:r>
              <w:t>Precondición</w:t>
            </w:r>
          </w:p>
        </w:tc>
        <w:tc>
          <w:tcPr>
            <w:tcW w:w="7512" w:type="dxa"/>
          </w:tcPr>
          <w:p w14:paraId="73668810" w14:textId="77777777" w:rsidR="00523043" w:rsidRDefault="004C5AD8" w:rsidP="00523043">
            <w:pPr>
              <w:jc w:val="left"/>
              <w:cnfStyle w:val="000000010000" w:firstRow="0" w:lastRow="0" w:firstColumn="0" w:lastColumn="0" w:oddVBand="0" w:evenVBand="0" w:oddHBand="0" w:evenHBand="1" w:firstRowFirstColumn="0" w:firstRowLastColumn="0" w:lastRowFirstColumn="0" w:lastRowLastColumn="0"/>
            </w:pPr>
            <w:r>
              <w:t>El usuario posee una cuenta en el sistema.</w:t>
            </w:r>
          </w:p>
        </w:tc>
      </w:tr>
      <w:tr w:rsidR="00523043" w14:paraId="33CF9B52"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732F7A" w14:textId="77777777" w:rsidR="00523043" w:rsidRDefault="00523043" w:rsidP="00523043">
            <w:pPr>
              <w:jc w:val="left"/>
            </w:pPr>
            <w:r>
              <w:t>Postcondición</w:t>
            </w:r>
          </w:p>
        </w:tc>
        <w:tc>
          <w:tcPr>
            <w:tcW w:w="7512" w:type="dxa"/>
          </w:tcPr>
          <w:p w14:paraId="46F15827" w14:textId="77777777" w:rsidR="00523043" w:rsidRDefault="004C5AD8" w:rsidP="00523043">
            <w:pPr>
              <w:jc w:val="left"/>
              <w:cnfStyle w:val="000000100000" w:firstRow="0" w:lastRow="0" w:firstColumn="0" w:lastColumn="0" w:oddVBand="0" w:evenVBand="0" w:oddHBand="1" w:evenHBand="0" w:firstRowFirstColumn="0" w:firstRowLastColumn="0" w:lastRowFirstColumn="0" w:lastRowLastColumn="0"/>
            </w:pPr>
            <w:r>
              <w:t>El usuario posee una nueva contraseña.</w:t>
            </w:r>
          </w:p>
        </w:tc>
      </w:tr>
    </w:tbl>
    <w:p w14:paraId="3E8679BF" w14:textId="77777777" w:rsidR="0096623A" w:rsidRDefault="0096623A" w:rsidP="0096623A">
      <w:pPr>
        <w:pStyle w:val="Caption"/>
        <w:keepNext/>
      </w:pPr>
      <w:bookmarkStart w:id="154" w:name="_Ref507616214"/>
      <w:bookmarkStart w:id="155" w:name="_Toc513444103"/>
      <w:r>
        <w:t xml:space="preserve">Tabla </w:t>
      </w:r>
      <w:r w:rsidR="00120E5A">
        <w:fldChar w:fldCharType="begin"/>
      </w:r>
      <w:r>
        <w:instrText xml:space="preserve"> SEQ Tabla \* ARABIC </w:instrText>
      </w:r>
      <w:r w:rsidR="00120E5A">
        <w:fldChar w:fldCharType="separate"/>
      </w:r>
      <w:r w:rsidR="00283A42">
        <w:rPr>
          <w:noProof/>
        </w:rPr>
        <w:t>9</w:t>
      </w:r>
      <w:r w:rsidR="00120E5A">
        <w:fldChar w:fldCharType="end"/>
      </w:r>
      <w:bookmarkEnd w:id="154"/>
      <w:r>
        <w:t xml:space="preserve"> </w:t>
      </w:r>
      <w:r>
        <w:rPr>
          <w:noProof/>
        </w:rPr>
        <w:t xml:space="preserve"> - Caso de Uso - Registrar Cita</w:t>
      </w:r>
      <w:bookmarkEnd w:id="155"/>
    </w:p>
    <w:tbl>
      <w:tblPr>
        <w:tblStyle w:val="EstiloAna"/>
        <w:tblW w:w="0" w:type="auto"/>
        <w:tblLook w:val="04A0" w:firstRow="1" w:lastRow="0" w:firstColumn="1" w:lastColumn="0" w:noHBand="0" w:noVBand="1"/>
      </w:tblPr>
      <w:tblGrid>
        <w:gridCol w:w="1838"/>
        <w:gridCol w:w="7512"/>
      </w:tblGrid>
      <w:tr w:rsidR="00523043" w14:paraId="58600402"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7F96FE0" w14:textId="77777777" w:rsidR="00523043" w:rsidRDefault="00523043" w:rsidP="00523043">
            <w:pPr>
              <w:tabs>
                <w:tab w:val="left" w:pos="3315"/>
              </w:tabs>
              <w:jc w:val="left"/>
            </w:pPr>
            <w:r>
              <w:t>Caso de Uso</w:t>
            </w:r>
          </w:p>
        </w:tc>
        <w:tc>
          <w:tcPr>
            <w:tcW w:w="7512" w:type="dxa"/>
          </w:tcPr>
          <w:p w14:paraId="4745B5E6" w14:textId="77777777" w:rsidR="00523043" w:rsidRPr="001566D2" w:rsidRDefault="00A94843" w:rsidP="00A94843">
            <w:pPr>
              <w:jc w:val="left"/>
              <w:cnfStyle w:val="100000000000" w:firstRow="1" w:lastRow="0" w:firstColumn="0" w:lastColumn="0" w:oddVBand="0" w:evenVBand="0" w:oddHBand="0" w:evenHBand="0" w:firstRowFirstColumn="0" w:firstRowLastColumn="0" w:lastRowFirstColumn="0" w:lastRowLastColumn="0"/>
            </w:pPr>
            <w:r>
              <w:t>2.1</w:t>
            </w:r>
            <w:r w:rsidR="00523043">
              <w:t xml:space="preserve">. </w:t>
            </w:r>
            <w:r>
              <w:t>Registrar Cita</w:t>
            </w:r>
          </w:p>
        </w:tc>
      </w:tr>
      <w:tr w:rsidR="00523043" w14:paraId="0A6F58B8"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6869731" w14:textId="77777777" w:rsidR="00523043" w:rsidRDefault="00523043" w:rsidP="00523043">
            <w:pPr>
              <w:jc w:val="left"/>
            </w:pPr>
            <w:r>
              <w:t>Actor</w:t>
            </w:r>
          </w:p>
        </w:tc>
        <w:tc>
          <w:tcPr>
            <w:tcW w:w="7512" w:type="dxa"/>
          </w:tcPr>
          <w:p w14:paraId="2463242B"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bookmarkStart w:id="156" w:name="OLE_LINK9"/>
            <w:bookmarkStart w:id="157" w:name="OLE_LINK10"/>
            <w:r>
              <w:t>Personal Administrativo.</w:t>
            </w:r>
            <w:bookmarkEnd w:id="156"/>
            <w:bookmarkEnd w:id="157"/>
          </w:p>
        </w:tc>
      </w:tr>
      <w:tr w:rsidR="00523043" w14:paraId="1A5C16BC"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AB4F2D" w14:textId="77777777" w:rsidR="00523043" w:rsidRDefault="00523043" w:rsidP="00523043">
            <w:pPr>
              <w:jc w:val="left"/>
            </w:pPr>
            <w:r>
              <w:t>Tipo</w:t>
            </w:r>
          </w:p>
        </w:tc>
        <w:tc>
          <w:tcPr>
            <w:tcW w:w="7512" w:type="dxa"/>
          </w:tcPr>
          <w:p w14:paraId="0309645E" w14:textId="77777777" w:rsidR="00523043" w:rsidRDefault="00461B04" w:rsidP="00523043">
            <w:pPr>
              <w:jc w:val="left"/>
              <w:cnfStyle w:val="000000010000" w:firstRow="0" w:lastRow="0" w:firstColumn="0" w:lastColumn="0" w:oddVBand="0" w:evenVBand="0" w:oddHBand="0" w:evenHBand="1" w:firstRowFirstColumn="0" w:firstRowLastColumn="0" w:lastRowFirstColumn="0" w:lastRowLastColumn="0"/>
            </w:pPr>
            <w:proofErr w:type="spellStart"/>
            <w:r w:rsidRPr="004C5AD8">
              <w:rPr>
                <w:i/>
              </w:rPr>
              <w:t>Extend</w:t>
            </w:r>
            <w:proofErr w:type="spellEnd"/>
            <w:r>
              <w:t>.</w:t>
            </w:r>
          </w:p>
        </w:tc>
      </w:tr>
      <w:tr w:rsidR="00523043" w14:paraId="1004755F"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9E0E0B2" w14:textId="77777777" w:rsidR="00523043" w:rsidRDefault="00523043" w:rsidP="00523043">
            <w:pPr>
              <w:jc w:val="left"/>
            </w:pPr>
            <w:r>
              <w:t>Descripción</w:t>
            </w:r>
          </w:p>
        </w:tc>
        <w:tc>
          <w:tcPr>
            <w:tcW w:w="7512" w:type="dxa"/>
          </w:tcPr>
          <w:p w14:paraId="2318F890"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Permite la creación de citas de acuerdo al responsable de pago, médico, servicio y horario seleccionado.</w:t>
            </w:r>
          </w:p>
        </w:tc>
      </w:tr>
      <w:tr w:rsidR="00523043" w14:paraId="327124F1"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61774D0" w14:textId="77777777" w:rsidR="00523043" w:rsidRDefault="00523043" w:rsidP="00523043">
            <w:pPr>
              <w:jc w:val="left"/>
            </w:pPr>
            <w:r>
              <w:t>Precondición</w:t>
            </w:r>
          </w:p>
        </w:tc>
        <w:tc>
          <w:tcPr>
            <w:tcW w:w="7512" w:type="dxa"/>
          </w:tcPr>
          <w:p w14:paraId="1CE904FD" w14:textId="77777777" w:rsidR="00523043" w:rsidRDefault="0025553B" w:rsidP="00523043">
            <w:pPr>
              <w:jc w:val="left"/>
              <w:cnfStyle w:val="000000010000" w:firstRow="0" w:lastRow="0" w:firstColumn="0" w:lastColumn="0" w:oddVBand="0" w:evenVBand="0" w:oddHBand="0" w:evenHBand="1" w:firstRowFirstColumn="0" w:firstRowLastColumn="0" w:lastRowFirstColumn="0" w:lastRowLastColumn="0"/>
            </w:pPr>
            <w:bookmarkStart w:id="158" w:name="OLE_LINK11"/>
            <w:bookmarkStart w:id="159" w:name="OLE_LINK12"/>
            <w:r>
              <w:t>Estar autenticado como personal administrativo en el Módulo de Atención de Pacientes.</w:t>
            </w:r>
            <w:bookmarkEnd w:id="158"/>
            <w:bookmarkEnd w:id="159"/>
          </w:p>
        </w:tc>
      </w:tr>
      <w:tr w:rsidR="00523043" w14:paraId="7D5EAF74"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9A312E2" w14:textId="77777777" w:rsidR="00523043" w:rsidRDefault="00523043" w:rsidP="00523043">
            <w:pPr>
              <w:jc w:val="left"/>
            </w:pPr>
            <w:r>
              <w:t>Postcondición</w:t>
            </w:r>
          </w:p>
        </w:tc>
        <w:tc>
          <w:tcPr>
            <w:tcW w:w="7512" w:type="dxa"/>
          </w:tcPr>
          <w:p w14:paraId="40184011"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Se crea la atención correspondiente.</w:t>
            </w:r>
          </w:p>
        </w:tc>
      </w:tr>
    </w:tbl>
    <w:p w14:paraId="347DE8D5" w14:textId="77777777" w:rsidR="0096623A" w:rsidRDefault="0096623A" w:rsidP="0096623A">
      <w:pPr>
        <w:pStyle w:val="Caption"/>
        <w:keepNext/>
      </w:pPr>
      <w:bookmarkStart w:id="160" w:name="_Ref507616216"/>
      <w:bookmarkStart w:id="161" w:name="_Toc513444104"/>
      <w:r>
        <w:t xml:space="preserve">Tabla </w:t>
      </w:r>
      <w:r w:rsidR="00120E5A">
        <w:fldChar w:fldCharType="begin"/>
      </w:r>
      <w:r>
        <w:instrText xml:space="preserve"> SEQ Tabla \* ARABIC </w:instrText>
      </w:r>
      <w:r w:rsidR="00120E5A">
        <w:fldChar w:fldCharType="separate"/>
      </w:r>
      <w:r w:rsidR="00283A42">
        <w:rPr>
          <w:noProof/>
        </w:rPr>
        <w:t>10</w:t>
      </w:r>
      <w:r w:rsidR="00120E5A">
        <w:fldChar w:fldCharType="end"/>
      </w:r>
      <w:bookmarkEnd w:id="160"/>
      <w:r>
        <w:t xml:space="preserve"> - Caso de Uso - Asignar Turno</w:t>
      </w:r>
      <w:bookmarkEnd w:id="161"/>
    </w:p>
    <w:tbl>
      <w:tblPr>
        <w:tblStyle w:val="EstiloAna"/>
        <w:tblW w:w="0" w:type="auto"/>
        <w:tblLook w:val="04A0" w:firstRow="1" w:lastRow="0" w:firstColumn="1" w:lastColumn="0" w:noHBand="0" w:noVBand="1"/>
      </w:tblPr>
      <w:tblGrid>
        <w:gridCol w:w="1838"/>
        <w:gridCol w:w="7512"/>
      </w:tblGrid>
      <w:tr w:rsidR="00523043" w14:paraId="750F7474"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D59F83D" w14:textId="77777777" w:rsidR="00523043" w:rsidRDefault="00523043" w:rsidP="00523043">
            <w:pPr>
              <w:tabs>
                <w:tab w:val="left" w:pos="3315"/>
              </w:tabs>
              <w:jc w:val="left"/>
            </w:pPr>
            <w:r>
              <w:t>Caso de Uso</w:t>
            </w:r>
          </w:p>
        </w:tc>
        <w:tc>
          <w:tcPr>
            <w:tcW w:w="7512" w:type="dxa"/>
          </w:tcPr>
          <w:p w14:paraId="5F95133A" w14:textId="77777777" w:rsidR="00523043" w:rsidRPr="001566D2" w:rsidRDefault="00A94843" w:rsidP="00A94843">
            <w:pPr>
              <w:jc w:val="left"/>
              <w:cnfStyle w:val="100000000000" w:firstRow="1" w:lastRow="0" w:firstColumn="0" w:lastColumn="0" w:oddVBand="0" w:evenVBand="0" w:oddHBand="0" w:evenHBand="0" w:firstRowFirstColumn="0" w:firstRowLastColumn="0" w:lastRowFirstColumn="0" w:lastRowLastColumn="0"/>
            </w:pPr>
            <w:r>
              <w:t>2.2</w:t>
            </w:r>
            <w:r w:rsidR="00523043">
              <w:t xml:space="preserve">. </w:t>
            </w:r>
            <w:r>
              <w:t>Asignar Turno</w:t>
            </w:r>
          </w:p>
        </w:tc>
      </w:tr>
      <w:tr w:rsidR="00523043" w14:paraId="6FA6241E"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F384EB" w14:textId="77777777" w:rsidR="00523043" w:rsidRDefault="00523043" w:rsidP="00523043">
            <w:pPr>
              <w:jc w:val="left"/>
            </w:pPr>
            <w:r>
              <w:t>Actor</w:t>
            </w:r>
          </w:p>
        </w:tc>
        <w:tc>
          <w:tcPr>
            <w:tcW w:w="7512" w:type="dxa"/>
          </w:tcPr>
          <w:p w14:paraId="553F1219"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bookmarkStart w:id="162" w:name="OLE_LINK13"/>
            <w:bookmarkStart w:id="163" w:name="OLE_LINK14"/>
            <w:r>
              <w:t>Personal Administrativo.</w:t>
            </w:r>
            <w:bookmarkEnd w:id="162"/>
            <w:bookmarkEnd w:id="163"/>
          </w:p>
        </w:tc>
      </w:tr>
      <w:tr w:rsidR="00523043" w14:paraId="5D030D32"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C48756" w14:textId="77777777" w:rsidR="00523043" w:rsidRDefault="00523043" w:rsidP="00523043">
            <w:pPr>
              <w:jc w:val="left"/>
            </w:pPr>
            <w:r>
              <w:t>Tipo</w:t>
            </w:r>
          </w:p>
        </w:tc>
        <w:tc>
          <w:tcPr>
            <w:tcW w:w="7512" w:type="dxa"/>
          </w:tcPr>
          <w:p w14:paraId="3588D292" w14:textId="77777777" w:rsidR="00523043" w:rsidRDefault="00461B04" w:rsidP="00523043">
            <w:pPr>
              <w:jc w:val="left"/>
              <w:cnfStyle w:val="000000010000" w:firstRow="0" w:lastRow="0" w:firstColumn="0" w:lastColumn="0" w:oddVBand="0" w:evenVBand="0" w:oddHBand="0" w:evenHBand="1" w:firstRowFirstColumn="0" w:firstRowLastColumn="0" w:lastRowFirstColumn="0" w:lastRowLastColumn="0"/>
            </w:pPr>
            <w:proofErr w:type="spellStart"/>
            <w:r w:rsidRPr="004C5AD8">
              <w:rPr>
                <w:i/>
              </w:rPr>
              <w:t>Extend</w:t>
            </w:r>
            <w:proofErr w:type="spellEnd"/>
            <w:r>
              <w:t>.</w:t>
            </w:r>
          </w:p>
        </w:tc>
      </w:tr>
      <w:tr w:rsidR="00523043" w14:paraId="0295E281"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91E0F0E" w14:textId="77777777" w:rsidR="00523043" w:rsidRDefault="00523043" w:rsidP="00523043">
            <w:pPr>
              <w:jc w:val="left"/>
            </w:pPr>
            <w:r>
              <w:t>Descripción</w:t>
            </w:r>
          </w:p>
        </w:tc>
        <w:tc>
          <w:tcPr>
            <w:tcW w:w="7512" w:type="dxa"/>
          </w:tcPr>
          <w:p w14:paraId="71346865"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Permite la asignación de un turno de atención de acuerdo al servicio y horario correspondiente.</w:t>
            </w:r>
          </w:p>
        </w:tc>
      </w:tr>
      <w:tr w:rsidR="00523043" w14:paraId="56402441"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B1F336C" w14:textId="77777777" w:rsidR="00523043" w:rsidRDefault="00523043" w:rsidP="00523043">
            <w:pPr>
              <w:jc w:val="left"/>
            </w:pPr>
            <w:r>
              <w:lastRenderedPageBreak/>
              <w:t>Precondición</w:t>
            </w:r>
          </w:p>
        </w:tc>
        <w:tc>
          <w:tcPr>
            <w:tcW w:w="7512" w:type="dxa"/>
          </w:tcPr>
          <w:p w14:paraId="070497CC" w14:textId="77777777" w:rsidR="00523043" w:rsidRDefault="0025553B" w:rsidP="00523043">
            <w:pPr>
              <w:jc w:val="left"/>
              <w:cnfStyle w:val="000000010000" w:firstRow="0" w:lastRow="0" w:firstColumn="0" w:lastColumn="0" w:oddVBand="0" w:evenVBand="0" w:oddHBand="0" w:evenHBand="1" w:firstRowFirstColumn="0" w:firstRowLastColumn="0" w:lastRowFirstColumn="0" w:lastRowLastColumn="0"/>
            </w:pPr>
            <w:bookmarkStart w:id="164" w:name="OLE_LINK15"/>
            <w:bookmarkStart w:id="165" w:name="OLE_LINK16"/>
            <w:bookmarkStart w:id="166" w:name="OLE_LINK17"/>
            <w:r>
              <w:t>Estar autenticado como personal administrativo en el Módulo de Atención de Pacientes.</w:t>
            </w:r>
            <w:bookmarkEnd w:id="164"/>
            <w:bookmarkEnd w:id="165"/>
            <w:bookmarkEnd w:id="166"/>
          </w:p>
        </w:tc>
      </w:tr>
      <w:tr w:rsidR="00523043" w14:paraId="2420689E"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BBC5D3" w14:textId="77777777" w:rsidR="00523043" w:rsidRDefault="00523043" w:rsidP="00523043">
            <w:pPr>
              <w:jc w:val="left"/>
            </w:pPr>
            <w:r>
              <w:t>Postcondición</w:t>
            </w:r>
          </w:p>
        </w:tc>
        <w:tc>
          <w:tcPr>
            <w:tcW w:w="7512" w:type="dxa"/>
          </w:tcPr>
          <w:p w14:paraId="3FA1254A"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El paciente recibe el turno en el que será atendido.</w:t>
            </w:r>
          </w:p>
        </w:tc>
      </w:tr>
    </w:tbl>
    <w:p w14:paraId="0A5A3BFC" w14:textId="77777777" w:rsidR="0096623A" w:rsidRDefault="0096623A" w:rsidP="0096623A">
      <w:pPr>
        <w:pStyle w:val="Caption"/>
        <w:keepNext/>
      </w:pPr>
      <w:bookmarkStart w:id="167" w:name="_Ref507616218"/>
      <w:bookmarkStart w:id="168" w:name="_Toc513444105"/>
      <w:r>
        <w:t xml:space="preserve">Tabla </w:t>
      </w:r>
      <w:r w:rsidR="00120E5A">
        <w:fldChar w:fldCharType="begin"/>
      </w:r>
      <w:r>
        <w:instrText xml:space="preserve"> SEQ Tabla \* ARABIC </w:instrText>
      </w:r>
      <w:r w:rsidR="00120E5A">
        <w:fldChar w:fldCharType="separate"/>
      </w:r>
      <w:r w:rsidR="00283A42">
        <w:rPr>
          <w:noProof/>
        </w:rPr>
        <w:t>11</w:t>
      </w:r>
      <w:r w:rsidR="00120E5A">
        <w:fldChar w:fldCharType="end"/>
      </w:r>
      <w:bookmarkEnd w:id="167"/>
      <w:r>
        <w:t xml:space="preserve"> – Caso de Uso - Ingresar Paciente</w:t>
      </w:r>
      <w:bookmarkEnd w:id="168"/>
    </w:p>
    <w:tbl>
      <w:tblPr>
        <w:tblStyle w:val="EstiloAna"/>
        <w:tblW w:w="0" w:type="auto"/>
        <w:tblLook w:val="04A0" w:firstRow="1" w:lastRow="0" w:firstColumn="1" w:lastColumn="0" w:noHBand="0" w:noVBand="1"/>
      </w:tblPr>
      <w:tblGrid>
        <w:gridCol w:w="1838"/>
        <w:gridCol w:w="7512"/>
      </w:tblGrid>
      <w:tr w:rsidR="00523043" w14:paraId="7382EBAE"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2BBEA12" w14:textId="77777777" w:rsidR="00523043" w:rsidRDefault="00523043" w:rsidP="00523043">
            <w:pPr>
              <w:tabs>
                <w:tab w:val="left" w:pos="3315"/>
              </w:tabs>
              <w:jc w:val="left"/>
            </w:pPr>
            <w:r>
              <w:t>Caso de Uso</w:t>
            </w:r>
          </w:p>
        </w:tc>
        <w:tc>
          <w:tcPr>
            <w:tcW w:w="7512" w:type="dxa"/>
          </w:tcPr>
          <w:p w14:paraId="3E0F7EDE" w14:textId="77777777" w:rsidR="00523043" w:rsidRPr="001566D2" w:rsidRDefault="00A94843" w:rsidP="00A94843">
            <w:pPr>
              <w:jc w:val="left"/>
              <w:cnfStyle w:val="100000000000" w:firstRow="1" w:lastRow="0" w:firstColumn="0" w:lastColumn="0" w:oddVBand="0" w:evenVBand="0" w:oddHBand="0" w:evenHBand="0" w:firstRowFirstColumn="0" w:firstRowLastColumn="0" w:lastRowFirstColumn="0" w:lastRowLastColumn="0"/>
            </w:pPr>
            <w:r>
              <w:t>2.3</w:t>
            </w:r>
            <w:r w:rsidR="00523043">
              <w:t xml:space="preserve">. </w:t>
            </w:r>
            <w:r>
              <w:t>Ingresar Paciente</w:t>
            </w:r>
          </w:p>
        </w:tc>
      </w:tr>
      <w:tr w:rsidR="00523043" w14:paraId="45E82D40"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09854AC" w14:textId="77777777" w:rsidR="00523043" w:rsidRDefault="00523043" w:rsidP="00523043">
            <w:pPr>
              <w:jc w:val="left"/>
            </w:pPr>
            <w:r>
              <w:t>Actor</w:t>
            </w:r>
          </w:p>
        </w:tc>
        <w:tc>
          <w:tcPr>
            <w:tcW w:w="7512" w:type="dxa"/>
          </w:tcPr>
          <w:p w14:paraId="6EF4F1AB"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bookmarkStart w:id="169" w:name="OLE_LINK18"/>
            <w:bookmarkStart w:id="170" w:name="OLE_LINK19"/>
            <w:bookmarkStart w:id="171" w:name="OLE_LINK20"/>
            <w:r>
              <w:t>Personal Administrativo.</w:t>
            </w:r>
            <w:bookmarkEnd w:id="169"/>
            <w:bookmarkEnd w:id="170"/>
            <w:bookmarkEnd w:id="171"/>
          </w:p>
        </w:tc>
      </w:tr>
      <w:tr w:rsidR="00523043" w14:paraId="29975955"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1CC67D" w14:textId="77777777" w:rsidR="00523043" w:rsidRDefault="00523043" w:rsidP="00523043">
            <w:pPr>
              <w:jc w:val="left"/>
            </w:pPr>
            <w:r>
              <w:t>Tipo</w:t>
            </w:r>
          </w:p>
        </w:tc>
        <w:tc>
          <w:tcPr>
            <w:tcW w:w="7512" w:type="dxa"/>
          </w:tcPr>
          <w:p w14:paraId="25F7AC3D" w14:textId="77777777" w:rsidR="00523043" w:rsidRDefault="00461B04" w:rsidP="00523043">
            <w:pPr>
              <w:jc w:val="left"/>
              <w:cnfStyle w:val="000000010000" w:firstRow="0" w:lastRow="0" w:firstColumn="0" w:lastColumn="0" w:oddVBand="0" w:evenVBand="0" w:oddHBand="0" w:evenHBand="1" w:firstRowFirstColumn="0" w:firstRowLastColumn="0" w:lastRowFirstColumn="0" w:lastRowLastColumn="0"/>
            </w:pPr>
            <w:proofErr w:type="spellStart"/>
            <w:r w:rsidRPr="004C5AD8">
              <w:rPr>
                <w:i/>
              </w:rPr>
              <w:t>Extend</w:t>
            </w:r>
            <w:proofErr w:type="spellEnd"/>
            <w:r>
              <w:t>.</w:t>
            </w:r>
          </w:p>
        </w:tc>
      </w:tr>
      <w:tr w:rsidR="00523043" w14:paraId="6D7A0531"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E4ADC0F" w14:textId="77777777" w:rsidR="00523043" w:rsidRDefault="00523043" w:rsidP="00523043">
            <w:pPr>
              <w:jc w:val="left"/>
            </w:pPr>
            <w:r>
              <w:t>Descripción</w:t>
            </w:r>
          </w:p>
        </w:tc>
        <w:tc>
          <w:tcPr>
            <w:tcW w:w="7512" w:type="dxa"/>
          </w:tcPr>
          <w:p w14:paraId="08E8FE8C"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Permite el ingreso de un paciente, donde permite agregar o eliminar estudios cargados previamente en el registro de la cita.</w:t>
            </w:r>
          </w:p>
        </w:tc>
      </w:tr>
      <w:tr w:rsidR="00523043" w14:paraId="11698EDA"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261BD0" w14:textId="77777777" w:rsidR="00523043" w:rsidRDefault="00523043" w:rsidP="00523043">
            <w:pPr>
              <w:jc w:val="left"/>
            </w:pPr>
            <w:r>
              <w:t>Precondición</w:t>
            </w:r>
          </w:p>
        </w:tc>
        <w:tc>
          <w:tcPr>
            <w:tcW w:w="7512" w:type="dxa"/>
          </w:tcPr>
          <w:p w14:paraId="3A05F3DF" w14:textId="77777777" w:rsidR="00523043" w:rsidRDefault="0025553B" w:rsidP="00523043">
            <w:pPr>
              <w:jc w:val="left"/>
              <w:cnfStyle w:val="000000010000" w:firstRow="0" w:lastRow="0" w:firstColumn="0" w:lastColumn="0" w:oddVBand="0" w:evenVBand="0" w:oddHBand="0" w:evenHBand="1" w:firstRowFirstColumn="0" w:firstRowLastColumn="0" w:lastRowFirstColumn="0" w:lastRowLastColumn="0"/>
            </w:pPr>
            <w:bookmarkStart w:id="172" w:name="OLE_LINK21"/>
            <w:bookmarkStart w:id="173" w:name="OLE_LINK22"/>
            <w:r>
              <w:t>Estar autenticado como personal administrativo en el Módulo de Atención de Pacientes.</w:t>
            </w:r>
            <w:bookmarkEnd w:id="172"/>
            <w:bookmarkEnd w:id="173"/>
          </w:p>
        </w:tc>
      </w:tr>
      <w:tr w:rsidR="00523043" w14:paraId="2319CEF8"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999F6B2" w14:textId="77777777" w:rsidR="00523043" w:rsidRDefault="00523043" w:rsidP="00523043">
            <w:pPr>
              <w:jc w:val="left"/>
            </w:pPr>
            <w:r>
              <w:t>Postcondición</w:t>
            </w:r>
          </w:p>
        </w:tc>
        <w:tc>
          <w:tcPr>
            <w:tcW w:w="7512" w:type="dxa"/>
          </w:tcPr>
          <w:p w14:paraId="4299D8AA"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Se asigna un número de caso al paciente.</w:t>
            </w:r>
          </w:p>
        </w:tc>
      </w:tr>
    </w:tbl>
    <w:p w14:paraId="3025D86F" w14:textId="77777777" w:rsidR="0096623A" w:rsidRDefault="0096623A" w:rsidP="0096623A">
      <w:pPr>
        <w:pStyle w:val="Caption"/>
        <w:keepNext/>
      </w:pPr>
      <w:bookmarkStart w:id="174" w:name="_Ref507616219"/>
      <w:bookmarkStart w:id="175" w:name="_Toc513444106"/>
      <w:r>
        <w:t xml:space="preserve">Tabla </w:t>
      </w:r>
      <w:r w:rsidR="00120E5A">
        <w:fldChar w:fldCharType="begin"/>
      </w:r>
      <w:r>
        <w:instrText xml:space="preserve"> SEQ Tabla \* ARABIC </w:instrText>
      </w:r>
      <w:r w:rsidR="00120E5A">
        <w:fldChar w:fldCharType="separate"/>
      </w:r>
      <w:r w:rsidR="00283A42">
        <w:rPr>
          <w:noProof/>
        </w:rPr>
        <w:t>12</w:t>
      </w:r>
      <w:r w:rsidR="00120E5A">
        <w:fldChar w:fldCharType="end"/>
      </w:r>
      <w:bookmarkEnd w:id="174"/>
      <w:r>
        <w:t xml:space="preserve"> – Caso de Uso - Pagar Atención</w:t>
      </w:r>
      <w:bookmarkEnd w:id="175"/>
    </w:p>
    <w:tbl>
      <w:tblPr>
        <w:tblStyle w:val="EstiloAna"/>
        <w:tblW w:w="0" w:type="auto"/>
        <w:tblLook w:val="04A0" w:firstRow="1" w:lastRow="0" w:firstColumn="1" w:lastColumn="0" w:noHBand="0" w:noVBand="1"/>
      </w:tblPr>
      <w:tblGrid>
        <w:gridCol w:w="1838"/>
        <w:gridCol w:w="7512"/>
      </w:tblGrid>
      <w:tr w:rsidR="00523043" w14:paraId="6B33F136"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6ECFA15" w14:textId="77777777" w:rsidR="00523043" w:rsidRDefault="00523043" w:rsidP="00523043">
            <w:pPr>
              <w:tabs>
                <w:tab w:val="left" w:pos="3315"/>
              </w:tabs>
              <w:jc w:val="left"/>
            </w:pPr>
            <w:r>
              <w:t>Caso de Uso</w:t>
            </w:r>
          </w:p>
        </w:tc>
        <w:tc>
          <w:tcPr>
            <w:tcW w:w="7512" w:type="dxa"/>
          </w:tcPr>
          <w:p w14:paraId="3C42D6B7" w14:textId="77777777" w:rsidR="00523043" w:rsidRPr="001566D2" w:rsidRDefault="00A94843" w:rsidP="00A94843">
            <w:pPr>
              <w:jc w:val="left"/>
              <w:cnfStyle w:val="100000000000" w:firstRow="1" w:lastRow="0" w:firstColumn="0" w:lastColumn="0" w:oddVBand="0" w:evenVBand="0" w:oddHBand="0" w:evenHBand="0" w:firstRowFirstColumn="0" w:firstRowLastColumn="0" w:lastRowFirstColumn="0" w:lastRowLastColumn="0"/>
            </w:pPr>
            <w:r>
              <w:t>2.</w:t>
            </w:r>
            <w:r w:rsidR="00523043">
              <w:t xml:space="preserve">4. </w:t>
            </w:r>
            <w:r>
              <w:t>Pagar Atención</w:t>
            </w:r>
          </w:p>
        </w:tc>
      </w:tr>
      <w:tr w:rsidR="00523043" w14:paraId="30265D5E"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2B99070" w14:textId="77777777" w:rsidR="00523043" w:rsidRDefault="00523043" w:rsidP="00523043">
            <w:pPr>
              <w:jc w:val="left"/>
            </w:pPr>
            <w:r>
              <w:t>Actor</w:t>
            </w:r>
          </w:p>
        </w:tc>
        <w:tc>
          <w:tcPr>
            <w:tcW w:w="7512" w:type="dxa"/>
          </w:tcPr>
          <w:p w14:paraId="63E70136"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bookmarkStart w:id="176" w:name="OLE_LINK23"/>
            <w:bookmarkStart w:id="177" w:name="OLE_LINK24"/>
            <w:bookmarkStart w:id="178" w:name="OLE_LINK25"/>
            <w:r>
              <w:t>Personal Administrativo.</w:t>
            </w:r>
            <w:bookmarkEnd w:id="176"/>
            <w:bookmarkEnd w:id="177"/>
            <w:bookmarkEnd w:id="178"/>
          </w:p>
        </w:tc>
      </w:tr>
      <w:tr w:rsidR="00523043" w14:paraId="6AF9843C"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AD8B671" w14:textId="77777777" w:rsidR="00523043" w:rsidRDefault="00523043" w:rsidP="00523043">
            <w:pPr>
              <w:jc w:val="left"/>
            </w:pPr>
            <w:r>
              <w:t>Tipo</w:t>
            </w:r>
          </w:p>
        </w:tc>
        <w:tc>
          <w:tcPr>
            <w:tcW w:w="7512" w:type="dxa"/>
          </w:tcPr>
          <w:p w14:paraId="76DBD7FA" w14:textId="77777777" w:rsidR="00523043" w:rsidRDefault="00461B04" w:rsidP="00523043">
            <w:pPr>
              <w:jc w:val="left"/>
              <w:cnfStyle w:val="000000010000" w:firstRow="0" w:lastRow="0" w:firstColumn="0" w:lastColumn="0" w:oddVBand="0" w:evenVBand="0" w:oddHBand="0" w:evenHBand="1" w:firstRowFirstColumn="0" w:firstRowLastColumn="0" w:lastRowFirstColumn="0" w:lastRowLastColumn="0"/>
            </w:pPr>
            <w:proofErr w:type="spellStart"/>
            <w:r w:rsidRPr="004C5AD8">
              <w:rPr>
                <w:i/>
              </w:rPr>
              <w:t>Extend</w:t>
            </w:r>
            <w:proofErr w:type="spellEnd"/>
            <w:r>
              <w:t>.</w:t>
            </w:r>
          </w:p>
        </w:tc>
      </w:tr>
      <w:tr w:rsidR="00523043" w14:paraId="19836A2C"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52D9BA" w14:textId="77777777" w:rsidR="00523043" w:rsidRDefault="00523043" w:rsidP="00523043">
            <w:pPr>
              <w:jc w:val="left"/>
            </w:pPr>
            <w:r>
              <w:t>Descripción</w:t>
            </w:r>
          </w:p>
        </w:tc>
        <w:tc>
          <w:tcPr>
            <w:tcW w:w="7512" w:type="dxa"/>
          </w:tcPr>
          <w:p w14:paraId="627765A6" w14:textId="77777777" w:rsidR="00523043" w:rsidRDefault="0025553B" w:rsidP="0025553B">
            <w:pPr>
              <w:jc w:val="left"/>
              <w:cnfStyle w:val="000000100000" w:firstRow="0" w:lastRow="0" w:firstColumn="0" w:lastColumn="0" w:oddVBand="0" w:evenVBand="0" w:oddHBand="1" w:evenHBand="0" w:firstRowFirstColumn="0" w:firstRowLastColumn="0" w:lastRowFirstColumn="0" w:lastRowLastColumn="0"/>
            </w:pPr>
            <w:r>
              <w:t>Permite registrar un pago realizado por el paciente.</w:t>
            </w:r>
          </w:p>
        </w:tc>
      </w:tr>
      <w:tr w:rsidR="00523043" w14:paraId="4A2771F5"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18CE942" w14:textId="77777777" w:rsidR="00523043" w:rsidRDefault="00523043" w:rsidP="00523043">
            <w:pPr>
              <w:jc w:val="left"/>
            </w:pPr>
            <w:r>
              <w:t>Precondición</w:t>
            </w:r>
          </w:p>
        </w:tc>
        <w:tc>
          <w:tcPr>
            <w:tcW w:w="7512" w:type="dxa"/>
          </w:tcPr>
          <w:p w14:paraId="75DD698E" w14:textId="77777777" w:rsidR="00523043" w:rsidRDefault="0025553B" w:rsidP="00523043">
            <w:pPr>
              <w:jc w:val="left"/>
              <w:cnfStyle w:val="000000010000" w:firstRow="0" w:lastRow="0" w:firstColumn="0" w:lastColumn="0" w:oddVBand="0" w:evenVBand="0" w:oddHBand="0" w:evenHBand="1" w:firstRowFirstColumn="0" w:firstRowLastColumn="0" w:lastRowFirstColumn="0" w:lastRowLastColumn="0"/>
            </w:pPr>
            <w:bookmarkStart w:id="179" w:name="OLE_LINK26"/>
            <w:bookmarkStart w:id="180" w:name="OLE_LINK27"/>
            <w:r>
              <w:t>Estar autenticado como personal administrativo en el Módulo de Atención de Pacientes.</w:t>
            </w:r>
            <w:bookmarkEnd w:id="179"/>
            <w:bookmarkEnd w:id="180"/>
          </w:p>
        </w:tc>
      </w:tr>
      <w:tr w:rsidR="00523043" w14:paraId="1BFFC98A"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64BAA21" w14:textId="77777777" w:rsidR="00523043" w:rsidRDefault="00523043" w:rsidP="00523043">
            <w:pPr>
              <w:jc w:val="left"/>
            </w:pPr>
            <w:r>
              <w:t>Postcondición</w:t>
            </w:r>
          </w:p>
        </w:tc>
        <w:tc>
          <w:tcPr>
            <w:tcW w:w="7512" w:type="dxa"/>
          </w:tcPr>
          <w:p w14:paraId="7FCAA3ED"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Se obtiene un recibo de caja o una factura para entregar al paciente.</w:t>
            </w:r>
          </w:p>
        </w:tc>
      </w:tr>
    </w:tbl>
    <w:p w14:paraId="3EE37226" w14:textId="77777777" w:rsidR="0096623A" w:rsidRDefault="0096623A" w:rsidP="0096623A">
      <w:pPr>
        <w:pStyle w:val="Caption"/>
        <w:keepNext/>
      </w:pPr>
      <w:bookmarkStart w:id="181" w:name="_Ref507616220"/>
      <w:bookmarkStart w:id="182" w:name="_Toc513444107"/>
      <w:r>
        <w:t xml:space="preserve">Tabla </w:t>
      </w:r>
      <w:r w:rsidR="00120E5A">
        <w:fldChar w:fldCharType="begin"/>
      </w:r>
      <w:r>
        <w:instrText xml:space="preserve"> SEQ Tabla \* ARABIC </w:instrText>
      </w:r>
      <w:r w:rsidR="00120E5A">
        <w:fldChar w:fldCharType="separate"/>
      </w:r>
      <w:r w:rsidR="00283A42">
        <w:rPr>
          <w:noProof/>
        </w:rPr>
        <w:t>13</w:t>
      </w:r>
      <w:r w:rsidR="00120E5A">
        <w:fldChar w:fldCharType="end"/>
      </w:r>
      <w:bookmarkEnd w:id="181"/>
      <w:r>
        <w:t xml:space="preserve"> – Caso de Uso - Gestionar Clave</w:t>
      </w:r>
      <w:bookmarkEnd w:id="182"/>
    </w:p>
    <w:tbl>
      <w:tblPr>
        <w:tblStyle w:val="EstiloAna"/>
        <w:tblW w:w="0" w:type="auto"/>
        <w:tblLook w:val="04A0" w:firstRow="1" w:lastRow="0" w:firstColumn="1" w:lastColumn="0" w:noHBand="0" w:noVBand="1"/>
      </w:tblPr>
      <w:tblGrid>
        <w:gridCol w:w="1838"/>
        <w:gridCol w:w="7512"/>
      </w:tblGrid>
      <w:tr w:rsidR="00523043" w14:paraId="17445BE0"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69EEC6E" w14:textId="77777777" w:rsidR="00523043" w:rsidRDefault="00523043" w:rsidP="00523043">
            <w:pPr>
              <w:tabs>
                <w:tab w:val="left" w:pos="3315"/>
              </w:tabs>
              <w:jc w:val="left"/>
            </w:pPr>
            <w:r>
              <w:t>Caso de Uso</w:t>
            </w:r>
          </w:p>
        </w:tc>
        <w:tc>
          <w:tcPr>
            <w:tcW w:w="7512" w:type="dxa"/>
          </w:tcPr>
          <w:p w14:paraId="09E0FC86" w14:textId="77777777" w:rsidR="00523043" w:rsidRPr="001566D2" w:rsidRDefault="00A94843" w:rsidP="00A94843">
            <w:pPr>
              <w:jc w:val="left"/>
              <w:cnfStyle w:val="100000000000" w:firstRow="1" w:lastRow="0" w:firstColumn="0" w:lastColumn="0" w:oddVBand="0" w:evenVBand="0" w:oddHBand="0" w:evenHBand="0" w:firstRowFirstColumn="0" w:firstRowLastColumn="0" w:lastRowFirstColumn="0" w:lastRowLastColumn="0"/>
            </w:pPr>
            <w:r>
              <w:t>2.5</w:t>
            </w:r>
            <w:r w:rsidR="00523043">
              <w:t xml:space="preserve">. </w:t>
            </w:r>
            <w:r>
              <w:t>Gestionar Clave</w:t>
            </w:r>
          </w:p>
        </w:tc>
      </w:tr>
      <w:tr w:rsidR="00523043" w14:paraId="3CEE6544"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48566E2" w14:textId="77777777" w:rsidR="00523043" w:rsidRDefault="00523043" w:rsidP="00523043">
            <w:pPr>
              <w:jc w:val="left"/>
            </w:pPr>
            <w:r>
              <w:t>Actor</w:t>
            </w:r>
          </w:p>
        </w:tc>
        <w:tc>
          <w:tcPr>
            <w:tcW w:w="7512" w:type="dxa"/>
          </w:tcPr>
          <w:p w14:paraId="7CC8C304"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Personal Administrativo.</w:t>
            </w:r>
          </w:p>
        </w:tc>
      </w:tr>
      <w:tr w:rsidR="00523043" w14:paraId="024779F5"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0AFC270" w14:textId="77777777" w:rsidR="00523043" w:rsidRDefault="00523043" w:rsidP="00523043">
            <w:pPr>
              <w:jc w:val="left"/>
            </w:pPr>
            <w:r>
              <w:lastRenderedPageBreak/>
              <w:t>Tipo</w:t>
            </w:r>
          </w:p>
        </w:tc>
        <w:tc>
          <w:tcPr>
            <w:tcW w:w="7512" w:type="dxa"/>
          </w:tcPr>
          <w:p w14:paraId="11C30946" w14:textId="77777777" w:rsidR="00523043" w:rsidRDefault="00461B04" w:rsidP="00523043">
            <w:pPr>
              <w:jc w:val="left"/>
              <w:cnfStyle w:val="000000010000" w:firstRow="0" w:lastRow="0" w:firstColumn="0" w:lastColumn="0" w:oddVBand="0" w:evenVBand="0" w:oddHBand="0" w:evenHBand="1" w:firstRowFirstColumn="0" w:firstRowLastColumn="0" w:lastRowFirstColumn="0" w:lastRowLastColumn="0"/>
            </w:pPr>
            <w:proofErr w:type="spellStart"/>
            <w:r w:rsidRPr="004C5AD8">
              <w:rPr>
                <w:i/>
              </w:rPr>
              <w:t>Extend</w:t>
            </w:r>
            <w:proofErr w:type="spellEnd"/>
            <w:r>
              <w:t>.</w:t>
            </w:r>
          </w:p>
        </w:tc>
      </w:tr>
      <w:tr w:rsidR="00523043" w14:paraId="7600CB12"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1E4FF9" w14:textId="77777777" w:rsidR="00523043" w:rsidRDefault="00523043" w:rsidP="00523043">
            <w:pPr>
              <w:jc w:val="left"/>
            </w:pPr>
            <w:r>
              <w:t>Descripción</w:t>
            </w:r>
          </w:p>
        </w:tc>
        <w:tc>
          <w:tcPr>
            <w:tcW w:w="7512" w:type="dxa"/>
          </w:tcPr>
          <w:p w14:paraId="24EEBE21"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Permite realizar la gestión de aprobación de servicios a realizar por parte de un seguro.</w:t>
            </w:r>
          </w:p>
        </w:tc>
      </w:tr>
      <w:tr w:rsidR="00523043" w14:paraId="3E6A5582"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77B735B" w14:textId="77777777" w:rsidR="00523043" w:rsidRDefault="00523043" w:rsidP="00523043">
            <w:pPr>
              <w:jc w:val="left"/>
            </w:pPr>
            <w:r>
              <w:t>Precondición</w:t>
            </w:r>
          </w:p>
        </w:tc>
        <w:tc>
          <w:tcPr>
            <w:tcW w:w="7512" w:type="dxa"/>
          </w:tcPr>
          <w:p w14:paraId="76052506" w14:textId="77777777" w:rsidR="00523043" w:rsidRDefault="0025553B" w:rsidP="00523043">
            <w:pPr>
              <w:jc w:val="left"/>
              <w:cnfStyle w:val="000000010000" w:firstRow="0" w:lastRow="0" w:firstColumn="0" w:lastColumn="0" w:oddVBand="0" w:evenVBand="0" w:oddHBand="0" w:evenHBand="1" w:firstRowFirstColumn="0" w:firstRowLastColumn="0" w:lastRowFirstColumn="0" w:lastRowLastColumn="0"/>
            </w:pPr>
            <w:bookmarkStart w:id="183" w:name="OLE_LINK28"/>
            <w:bookmarkStart w:id="184" w:name="OLE_LINK29"/>
            <w:r>
              <w:t>Estar autenticado como personal administrativo en el Módulo de Atención de Pacientes.</w:t>
            </w:r>
            <w:bookmarkEnd w:id="183"/>
            <w:bookmarkEnd w:id="184"/>
          </w:p>
        </w:tc>
      </w:tr>
      <w:tr w:rsidR="00523043" w14:paraId="4A647F3A"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05F3FA9" w14:textId="77777777" w:rsidR="00523043" w:rsidRDefault="00523043" w:rsidP="00523043">
            <w:pPr>
              <w:jc w:val="left"/>
            </w:pPr>
            <w:r>
              <w:t>Postcondición</w:t>
            </w:r>
          </w:p>
        </w:tc>
        <w:tc>
          <w:tcPr>
            <w:tcW w:w="7512" w:type="dxa"/>
          </w:tcPr>
          <w:p w14:paraId="3119EB4C"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Se registra la clave de aprobación enviada por el seguro.</w:t>
            </w:r>
          </w:p>
        </w:tc>
      </w:tr>
    </w:tbl>
    <w:p w14:paraId="0C71ABE4" w14:textId="77777777" w:rsidR="0096623A" w:rsidRDefault="0096623A" w:rsidP="0096623A">
      <w:pPr>
        <w:pStyle w:val="Caption"/>
        <w:keepNext/>
      </w:pPr>
      <w:bookmarkStart w:id="185" w:name="_Ref507616222"/>
      <w:bookmarkStart w:id="186" w:name="_Ref512276904"/>
      <w:bookmarkStart w:id="187" w:name="_Toc513444108"/>
      <w:r>
        <w:t xml:space="preserve">Tabla </w:t>
      </w:r>
      <w:r w:rsidR="00120E5A">
        <w:fldChar w:fldCharType="begin"/>
      </w:r>
      <w:r>
        <w:instrText xml:space="preserve"> SEQ Tabla \* ARABIC </w:instrText>
      </w:r>
      <w:r w:rsidR="00120E5A">
        <w:fldChar w:fldCharType="separate"/>
      </w:r>
      <w:r w:rsidR="00283A42">
        <w:rPr>
          <w:noProof/>
        </w:rPr>
        <w:t>14</w:t>
      </w:r>
      <w:r w:rsidR="00120E5A">
        <w:fldChar w:fldCharType="end"/>
      </w:r>
      <w:bookmarkEnd w:id="185"/>
      <w:bookmarkEnd w:id="186"/>
      <w:r>
        <w:t xml:space="preserve"> - Caso de Uso - Establecer Plan de Trabajo</w:t>
      </w:r>
      <w:bookmarkEnd w:id="187"/>
    </w:p>
    <w:tbl>
      <w:tblPr>
        <w:tblStyle w:val="EstiloAna"/>
        <w:tblW w:w="0" w:type="auto"/>
        <w:tblLook w:val="04A0" w:firstRow="1" w:lastRow="0" w:firstColumn="1" w:lastColumn="0" w:noHBand="0" w:noVBand="1"/>
      </w:tblPr>
      <w:tblGrid>
        <w:gridCol w:w="1838"/>
        <w:gridCol w:w="7512"/>
      </w:tblGrid>
      <w:tr w:rsidR="00523043" w14:paraId="4E4233D3"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FDBF8CE" w14:textId="77777777" w:rsidR="00523043" w:rsidRDefault="00523043" w:rsidP="00523043">
            <w:pPr>
              <w:tabs>
                <w:tab w:val="left" w:pos="3315"/>
              </w:tabs>
              <w:jc w:val="left"/>
            </w:pPr>
            <w:r>
              <w:t>Caso de Uso</w:t>
            </w:r>
          </w:p>
        </w:tc>
        <w:tc>
          <w:tcPr>
            <w:tcW w:w="7512" w:type="dxa"/>
          </w:tcPr>
          <w:p w14:paraId="34E4F2C5" w14:textId="77777777" w:rsidR="00523043" w:rsidRPr="001566D2" w:rsidRDefault="00A94843" w:rsidP="00A94843">
            <w:pPr>
              <w:jc w:val="left"/>
              <w:cnfStyle w:val="100000000000" w:firstRow="1" w:lastRow="0" w:firstColumn="0" w:lastColumn="0" w:oddVBand="0" w:evenVBand="0" w:oddHBand="0" w:evenHBand="0" w:firstRowFirstColumn="0" w:firstRowLastColumn="0" w:lastRowFirstColumn="0" w:lastRowLastColumn="0"/>
            </w:pPr>
            <w:r>
              <w:t>3.3</w:t>
            </w:r>
            <w:r w:rsidR="00523043">
              <w:t xml:space="preserve">. </w:t>
            </w:r>
            <w:r>
              <w:t>Establecer Plan de Trabajo</w:t>
            </w:r>
          </w:p>
        </w:tc>
      </w:tr>
      <w:tr w:rsidR="00523043" w14:paraId="51AFB03C"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CCB11B3" w14:textId="77777777" w:rsidR="00523043" w:rsidRDefault="00523043" w:rsidP="00523043">
            <w:pPr>
              <w:jc w:val="left"/>
            </w:pPr>
            <w:r>
              <w:t>Actor</w:t>
            </w:r>
          </w:p>
        </w:tc>
        <w:tc>
          <w:tcPr>
            <w:tcW w:w="7512" w:type="dxa"/>
          </w:tcPr>
          <w:p w14:paraId="7572D704"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bookmarkStart w:id="188" w:name="OLE_LINK30"/>
            <w:bookmarkStart w:id="189" w:name="OLE_LINK31"/>
            <w:bookmarkStart w:id="190" w:name="OLE_LINK32"/>
            <w:r>
              <w:t>Médico.</w:t>
            </w:r>
            <w:bookmarkEnd w:id="188"/>
            <w:bookmarkEnd w:id="189"/>
            <w:bookmarkEnd w:id="190"/>
          </w:p>
        </w:tc>
      </w:tr>
      <w:tr w:rsidR="00523043" w14:paraId="37A086EB"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C08CA55" w14:textId="77777777" w:rsidR="00523043" w:rsidRDefault="00523043" w:rsidP="00523043">
            <w:pPr>
              <w:jc w:val="left"/>
            </w:pPr>
            <w:r>
              <w:t>Tipo</w:t>
            </w:r>
          </w:p>
        </w:tc>
        <w:tc>
          <w:tcPr>
            <w:tcW w:w="7512" w:type="dxa"/>
          </w:tcPr>
          <w:p w14:paraId="5847053B" w14:textId="77777777" w:rsidR="00523043" w:rsidRDefault="00461B04" w:rsidP="00523043">
            <w:pPr>
              <w:jc w:val="left"/>
              <w:cnfStyle w:val="000000010000" w:firstRow="0" w:lastRow="0" w:firstColumn="0" w:lastColumn="0" w:oddVBand="0" w:evenVBand="0" w:oddHBand="0" w:evenHBand="1" w:firstRowFirstColumn="0" w:firstRowLastColumn="0" w:lastRowFirstColumn="0" w:lastRowLastColumn="0"/>
            </w:pPr>
            <w:proofErr w:type="spellStart"/>
            <w:r w:rsidRPr="004C5AD8">
              <w:rPr>
                <w:i/>
              </w:rPr>
              <w:t>Extend</w:t>
            </w:r>
            <w:proofErr w:type="spellEnd"/>
            <w:r>
              <w:t>.</w:t>
            </w:r>
          </w:p>
        </w:tc>
      </w:tr>
      <w:tr w:rsidR="00523043" w14:paraId="4643E38A"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464C116" w14:textId="77777777" w:rsidR="00523043" w:rsidRDefault="00523043" w:rsidP="00523043">
            <w:pPr>
              <w:jc w:val="left"/>
            </w:pPr>
            <w:r>
              <w:t>Descripción</w:t>
            </w:r>
          </w:p>
        </w:tc>
        <w:tc>
          <w:tcPr>
            <w:tcW w:w="7512" w:type="dxa"/>
          </w:tcPr>
          <w:p w14:paraId="4850290E"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Permite indicar los pasos a seguir en la atención de pacientes.</w:t>
            </w:r>
          </w:p>
        </w:tc>
      </w:tr>
      <w:tr w:rsidR="00523043" w14:paraId="49BD2AA8"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57CFCBA" w14:textId="77777777" w:rsidR="00523043" w:rsidRDefault="00523043" w:rsidP="00523043">
            <w:pPr>
              <w:jc w:val="left"/>
            </w:pPr>
            <w:r>
              <w:t>Precondición</w:t>
            </w:r>
          </w:p>
        </w:tc>
        <w:tc>
          <w:tcPr>
            <w:tcW w:w="7512" w:type="dxa"/>
          </w:tcPr>
          <w:p w14:paraId="16F82C03" w14:textId="77777777" w:rsidR="00523043" w:rsidRDefault="0025553B" w:rsidP="0025553B">
            <w:pPr>
              <w:jc w:val="left"/>
              <w:cnfStyle w:val="000000010000" w:firstRow="0" w:lastRow="0" w:firstColumn="0" w:lastColumn="0" w:oddVBand="0" w:evenVBand="0" w:oddHBand="0" w:evenHBand="1" w:firstRowFirstColumn="0" w:firstRowLastColumn="0" w:lastRowFirstColumn="0" w:lastRowLastColumn="0"/>
            </w:pPr>
            <w:bookmarkStart w:id="191" w:name="OLE_LINK33"/>
            <w:bookmarkStart w:id="192" w:name="OLE_LINK34"/>
            <w:r>
              <w:t>Estar autenticado como médico en el Módulo de Atención de Pacientes.</w:t>
            </w:r>
            <w:bookmarkEnd w:id="191"/>
            <w:bookmarkEnd w:id="192"/>
          </w:p>
        </w:tc>
      </w:tr>
      <w:tr w:rsidR="00523043" w14:paraId="37950668"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91A5861" w14:textId="77777777" w:rsidR="00523043" w:rsidRDefault="00523043" w:rsidP="00523043">
            <w:pPr>
              <w:jc w:val="left"/>
            </w:pPr>
            <w:r>
              <w:t>Postcondición</w:t>
            </w:r>
          </w:p>
        </w:tc>
        <w:tc>
          <w:tcPr>
            <w:tcW w:w="7512" w:type="dxa"/>
          </w:tcPr>
          <w:p w14:paraId="02BD69EB"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Se guarda la información referente al plan de trabajo.</w:t>
            </w:r>
          </w:p>
        </w:tc>
      </w:tr>
    </w:tbl>
    <w:p w14:paraId="6B2399CD" w14:textId="77777777" w:rsidR="0096623A" w:rsidRDefault="0096623A" w:rsidP="0096623A">
      <w:pPr>
        <w:pStyle w:val="Caption"/>
        <w:keepNext/>
      </w:pPr>
      <w:bookmarkStart w:id="193" w:name="_Ref507616224"/>
      <w:bookmarkStart w:id="194" w:name="_Toc513444109"/>
      <w:r>
        <w:t xml:space="preserve">Tabla </w:t>
      </w:r>
      <w:r w:rsidR="00120E5A">
        <w:fldChar w:fldCharType="begin"/>
      </w:r>
      <w:r>
        <w:instrText xml:space="preserve"> SEQ Tabla \* ARABIC </w:instrText>
      </w:r>
      <w:r w:rsidR="00120E5A">
        <w:fldChar w:fldCharType="separate"/>
      </w:r>
      <w:r w:rsidR="00283A42">
        <w:rPr>
          <w:noProof/>
        </w:rPr>
        <w:t>15</w:t>
      </w:r>
      <w:r w:rsidR="00120E5A">
        <w:fldChar w:fldCharType="end"/>
      </w:r>
      <w:bookmarkEnd w:id="193"/>
      <w:r>
        <w:t xml:space="preserve"> - Caso de Uso - Imprimir Informe Médico</w:t>
      </w:r>
      <w:bookmarkEnd w:id="194"/>
    </w:p>
    <w:tbl>
      <w:tblPr>
        <w:tblStyle w:val="EstiloAna"/>
        <w:tblW w:w="0" w:type="auto"/>
        <w:tblLook w:val="04A0" w:firstRow="1" w:lastRow="0" w:firstColumn="1" w:lastColumn="0" w:noHBand="0" w:noVBand="1"/>
      </w:tblPr>
      <w:tblGrid>
        <w:gridCol w:w="1838"/>
        <w:gridCol w:w="7512"/>
      </w:tblGrid>
      <w:tr w:rsidR="00523043" w14:paraId="3553498A" w14:textId="77777777" w:rsidTr="00BF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FD02C08" w14:textId="77777777" w:rsidR="00523043" w:rsidRDefault="00523043" w:rsidP="00523043">
            <w:pPr>
              <w:tabs>
                <w:tab w:val="left" w:pos="3315"/>
              </w:tabs>
              <w:jc w:val="left"/>
            </w:pPr>
            <w:r>
              <w:t>Caso de Uso</w:t>
            </w:r>
          </w:p>
        </w:tc>
        <w:tc>
          <w:tcPr>
            <w:tcW w:w="7512" w:type="dxa"/>
          </w:tcPr>
          <w:p w14:paraId="003611BE" w14:textId="77777777" w:rsidR="00523043" w:rsidRPr="001566D2" w:rsidRDefault="00A94843" w:rsidP="00A94843">
            <w:pPr>
              <w:jc w:val="left"/>
              <w:cnfStyle w:val="100000000000" w:firstRow="1" w:lastRow="0" w:firstColumn="0" w:lastColumn="0" w:oddVBand="0" w:evenVBand="0" w:oddHBand="0" w:evenHBand="0" w:firstRowFirstColumn="0" w:firstRowLastColumn="0" w:lastRowFirstColumn="0" w:lastRowLastColumn="0"/>
            </w:pPr>
            <w:r>
              <w:t>4.1</w:t>
            </w:r>
            <w:r w:rsidR="00523043">
              <w:t xml:space="preserve">. </w:t>
            </w:r>
            <w:r>
              <w:t>Imprimir Informe Médico</w:t>
            </w:r>
          </w:p>
        </w:tc>
      </w:tr>
      <w:tr w:rsidR="00523043" w14:paraId="06E32716"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3910B8" w14:textId="77777777" w:rsidR="00523043" w:rsidRDefault="00523043" w:rsidP="00523043">
            <w:pPr>
              <w:jc w:val="left"/>
            </w:pPr>
            <w:r>
              <w:t>Actor</w:t>
            </w:r>
          </w:p>
        </w:tc>
        <w:tc>
          <w:tcPr>
            <w:tcW w:w="7512" w:type="dxa"/>
          </w:tcPr>
          <w:p w14:paraId="4343460D"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Médico.</w:t>
            </w:r>
          </w:p>
        </w:tc>
      </w:tr>
      <w:tr w:rsidR="00523043" w14:paraId="298C6BB2"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5F199C" w14:textId="77777777" w:rsidR="00523043" w:rsidRDefault="00523043" w:rsidP="00523043">
            <w:pPr>
              <w:jc w:val="left"/>
            </w:pPr>
            <w:r>
              <w:t>Tipo</w:t>
            </w:r>
          </w:p>
        </w:tc>
        <w:tc>
          <w:tcPr>
            <w:tcW w:w="7512" w:type="dxa"/>
          </w:tcPr>
          <w:p w14:paraId="02664C5E" w14:textId="77777777" w:rsidR="00523043" w:rsidRDefault="00461B04" w:rsidP="00523043">
            <w:pPr>
              <w:jc w:val="left"/>
              <w:cnfStyle w:val="000000010000" w:firstRow="0" w:lastRow="0" w:firstColumn="0" w:lastColumn="0" w:oddVBand="0" w:evenVBand="0" w:oddHBand="0" w:evenHBand="1" w:firstRowFirstColumn="0" w:firstRowLastColumn="0" w:lastRowFirstColumn="0" w:lastRowLastColumn="0"/>
            </w:pPr>
            <w:proofErr w:type="spellStart"/>
            <w:r w:rsidRPr="004C5AD8">
              <w:rPr>
                <w:i/>
              </w:rPr>
              <w:t>Extend</w:t>
            </w:r>
            <w:proofErr w:type="spellEnd"/>
            <w:r>
              <w:t>.</w:t>
            </w:r>
          </w:p>
        </w:tc>
      </w:tr>
      <w:tr w:rsidR="00523043" w14:paraId="26C81073"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0C5254" w14:textId="77777777" w:rsidR="00523043" w:rsidRDefault="00523043" w:rsidP="00523043">
            <w:pPr>
              <w:jc w:val="left"/>
            </w:pPr>
            <w:r>
              <w:t>Descripción</w:t>
            </w:r>
          </w:p>
        </w:tc>
        <w:tc>
          <w:tcPr>
            <w:tcW w:w="7512" w:type="dxa"/>
          </w:tcPr>
          <w:p w14:paraId="72BF0FA5" w14:textId="77777777" w:rsidR="00523043" w:rsidRDefault="0025553B" w:rsidP="00523043">
            <w:pPr>
              <w:jc w:val="left"/>
              <w:cnfStyle w:val="000000100000" w:firstRow="0" w:lastRow="0" w:firstColumn="0" w:lastColumn="0" w:oddVBand="0" w:evenVBand="0" w:oddHBand="1" w:evenHBand="0" w:firstRowFirstColumn="0" w:firstRowLastColumn="0" w:lastRowFirstColumn="0" w:lastRowLastColumn="0"/>
            </w:pPr>
            <w:r>
              <w:t>Permite la visualización del Informe Médico producto de la atención de pacientes.</w:t>
            </w:r>
          </w:p>
        </w:tc>
      </w:tr>
      <w:tr w:rsidR="00523043" w14:paraId="7DAE07A9" w14:textId="77777777" w:rsidTr="00BF12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42BC7A5" w14:textId="77777777" w:rsidR="00523043" w:rsidRDefault="00523043" w:rsidP="00523043">
            <w:pPr>
              <w:jc w:val="left"/>
            </w:pPr>
            <w:r>
              <w:t>Precondición</w:t>
            </w:r>
          </w:p>
        </w:tc>
        <w:tc>
          <w:tcPr>
            <w:tcW w:w="7512" w:type="dxa"/>
          </w:tcPr>
          <w:p w14:paraId="7E96E3CC" w14:textId="77777777" w:rsidR="00523043" w:rsidRDefault="0025553B" w:rsidP="00523043">
            <w:pPr>
              <w:jc w:val="left"/>
              <w:cnfStyle w:val="000000010000" w:firstRow="0" w:lastRow="0" w:firstColumn="0" w:lastColumn="0" w:oddVBand="0" w:evenVBand="0" w:oddHBand="0" w:evenHBand="1" w:firstRowFirstColumn="0" w:firstRowLastColumn="0" w:lastRowFirstColumn="0" w:lastRowLastColumn="0"/>
            </w:pPr>
            <w:r>
              <w:t>Estar autenticado como médico en el Módulo de Atención de Pacientes.</w:t>
            </w:r>
          </w:p>
        </w:tc>
      </w:tr>
      <w:tr w:rsidR="00523043" w14:paraId="54844F76" w14:textId="77777777" w:rsidTr="00BF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868D6A8" w14:textId="77777777" w:rsidR="00523043" w:rsidRDefault="00523043" w:rsidP="00523043">
            <w:pPr>
              <w:jc w:val="left"/>
            </w:pPr>
            <w:r>
              <w:t>Postcondición</w:t>
            </w:r>
          </w:p>
        </w:tc>
        <w:tc>
          <w:tcPr>
            <w:tcW w:w="7512" w:type="dxa"/>
          </w:tcPr>
          <w:p w14:paraId="08FFB30B" w14:textId="77777777" w:rsidR="00523043" w:rsidRDefault="005650BE" w:rsidP="00523043">
            <w:pPr>
              <w:jc w:val="left"/>
              <w:cnfStyle w:val="000000100000" w:firstRow="0" w:lastRow="0" w:firstColumn="0" w:lastColumn="0" w:oddVBand="0" w:evenVBand="0" w:oddHBand="1" w:evenHBand="0" w:firstRowFirstColumn="0" w:firstRowLastColumn="0" w:lastRowFirstColumn="0" w:lastRowLastColumn="0"/>
            </w:pPr>
            <w:r>
              <w:t>El usuario ha visualizado el Informe Médico.</w:t>
            </w:r>
          </w:p>
        </w:tc>
      </w:tr>
    </w:tbl>
    <w:p w14:paraId="72E950FC" w14:textId="77777777" w:rsidR="00523043" w:rsidRDefault="00523043" w:rsidP="007945FB"/>
    <w:p w14:paraId="7BD4BBB2" w14:textId="77777777" w:rsidR="00A94843" w:rsidRDefault="00B145DE" w:rsidP="007945FB">
      <w:r>
        <w:lastRenderedPageBreak/>
        <w:t>Considerando que los casos de uso añadir y eliminar se presentan reiteradamente en el modelo como extensiones de los casos de uso Registrar Cita, Ingresar Paciente y Atender Paciente, se presenta una descripción general en las tablas que se observan a continuación (</w:t>
      </w:r>
      <w:r w:rsidR="00120E5A">
        <w:fldChar w:fldCharType="begin"/>
      </w:r>
      <w:r>
        <w:instrText xml:space="preserve"> REF _Ref507616959 \h </w:instrText>
      </w:r>
      <w:r w:rsidR="00120E5A">
        <w:fldChar w:fldCharType="separate"/>
      </w:r>
      <w:r w:rsidR="00283A42">
        <w:t xml:space="preserve">Tabla </w:t>
      </w:r>
      <w:r w:rsidR="00283A42">
        <w:rPr>
          <w:noProof/>
        </w:rPr>
        <w:t>16</w:t>
      </w:r>
      <w:r w:rsidR="00120E5A">
        <w:fldChar w:fldCharType="end"/>
      </w:r>
      <w:r>
        <w:t xml:space="preserve">, </w:t>
      </w:r>
      <w:r w:rsidR="00120E5A">
        <w:fldChar w:fldCharType="begin"/>
      </w:r>
      <w:r>
        <w:instrText xml:space="preserve"> REF _Ref512276964 \h </w:instrText>
      </w:r>
      <w:r w:rsidR="00120E5A">
        <w:fldChar w:fldCharType="separate"/>
      </w:r>
      <w:r w:rsidR="00283A42">
        <w:t xml:space="preserve">Tabla </w:t>
      </w:r>
      <w:r w:rsidR="00283A42">
        <w:rPr>
          <w:noProof/>
        </w:rPr>
        <w:t>17</w:t>
      </w:r>
      <w:r w:rsidR="00120E5A">
        <w:fldChar w:fldCharType="end"/>
      </w:r>
      <w:r w:rsidR="00A94843">
        <w:t>).</w:t>
      </w:r>
    </w:p>
    <w:p w14:paraId="2B318816" w14:textId="77777777" w:rsidR="0096623A" w:rsidRDefault="0096623A" w:rsidP="0096623A">
      <w:pPr>
        <w:pStyle w:val="Caption"/>
        <w:keepNext/>
      </w:pPr>
      <w:bookmarkStart w:id="195" w:name="_Ref507616959"/>
      <w:bookmarkStart w:id="196" w:name="_Toc513444110"/>
      <w:r>
        <w:t xml:space="preserve">Tabla </w:t>
      </w:r>
      <w:r w:rsidR="00120E5A">
        <w:fldChar w:fldCharType="begin"/>
      </w:r>
      <w:r>
        <w:instrText xml:space="preserve"> SEQ Tabla \* ARABIC </w:instrText>
      </w:r>
      <w:r w:rsidR="00120E5A">
        <w:fldChar w:fldCharType="separate"/>
      </w:r>
      <w:r w:rsidR="00283A42">
        <w:rPr>
          <w:noProof/>
        </w:rPr>
        <w:t>16</w:t>
      </w:r>
      <w:r w:rsidR="00120E5A">
        <w:fldChar w:fldCharType="end"/>
      </w:r>
      <w:bookmarkEnd w:id="195"/>
      <w:r>
        <w:t xml:space="preserve"> - Caso de Uso Añadir</w:t>
      </w:r>
      <w:bookmarkEnd w:id="196"/>
    </w:p>
    <w:tbl>
      <w:tblPr>
        <w:tblStyle w:val="EstiloAna"/>
        <w:tblW w:w="0" w:type="auto"/>
        <w:tblLook w:val="04A0" w:firstRow="1" w:lastRow="0" w:firstColumn="1" w:lastColumn="0" w:noHBand="0" w:noVBand="1"/>
      </w:tblPr>
      <w:tblGrid>
        <w:gridCol w:w="1838"/>
        <w:gridCol w:w="7512"/>
      </w:tblGrid>
      <w:tr w:rsidR="00523043" w14:paraId="57786B4C" w14:textId="77777777" w:rsidTr="00461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63E878A" w14:textId="77777777" w:rsidR="00523043" w:rsidRDefault="00523043" w:rsidP="00523043">
            <w:pPr>
              <w:tabs>
                <w:tab w:val="left" w:pos="3315"/>
              </w:tabs>
              <w:jc w:val="left"/>
            </w:pPr>
            <w:r>
              <w:t>Caso de Uso</w:t>
            </w:r>
          </w:p>
        </w:tc>
        <w:tc>
          <w:tcPr>
            <w:tcW w:w="7512" w:type="dxa"/>
          </w:tcPr>
          <w:p w14:paraId="47E280EA" w14:textId="77777777" w:rsidR="00523043" w:rsidRPr="001566D2" w:rsidRDefault="00A94843" w:rsidP="00523043">
            <w:pPr>
              <w:jc w:val="left"/>
              <w:cnfStyle w:val="100000000000" w:firstRow="1" w:lastRow="0" w:firstColumn="0" w:lastColumn="0" w:oddVBand="0" w:evenVBand="0" w:oddHBand="0" w:evenHBand="0" w:firstRowFirstColumn="0" w:firstRowLastColumn="0" w:lastRowFirstColumn="0" w:lastRowLastColumn="0"/>
            </w:pPr>
            <w:r>
              <w:t>Añadir</w:t>
            </w:r>
          </w:p>
        </w:tc>
      </w:tr>
      <w:tr w:rsidR="00523043" w14:paraId="6FA5BB0D" w14:textId="77777777" w:rsidTr="0046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1B917BA" w14:textId="77777777" w:rsidR="00523043" w:rsidRDefault="00523043" w:rsidP="00523043">
            <w:pPr>
              <w:jc w:val="left"/>
            </w:pPr>
            <w:r>
              <w:t>Actor</w:t>
            </w:r>
          </w:p>
        </w:tc>
        <w:tc>
          <w:tcPr>
            <w:tcW w:w="7512" w:type="dxa"/>
          </w:tcPr>
          <w:p w14:paraId="74D02198" w14:textId="77777777" w:rsidR="00523043" w:rsidRDefault="005650BE" w:rsidP="00523043">
            <w:pPr>
              <w:jc w:val="left"/>
              <w:cnfStyle w:val="000000100000" w:firstRow="0" w:lastRow="0" w:firstColumn="0" w:lastColumn="0" w:oddVBand="0" w:evenVBand="0" w:oddHBand="1" w:evenHBand="0" w:firstRowFirstColumn="0" w:firstRowLastColumn="0" w:lastRowFirstColumn="0" w:lastRowLastColumn="0"/>
            </w:pPr>
            <w:bookmarkStart w:id="197" w:name="OLE_LINK35"/>
            <w:bookmarkStart w:id="198" w:name="OLE_LINK36"/>
            <w:r>
              <w:t>Personal Administrativo y Médico.</w:t>
            </w:r>
            <w:bookmarkEnd w:id="197"/>
            <w:bookmarkEnd w:id="198"/>
          </w:p>
        </w:tc>
      </w:tr>
      <w:tr w:rsidR="00523043" w14:paraId="3B2EFC04" w14:textId="77777777" w:rsidTr="00461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405E539" w14:textId="77777777" w:rsidR="00523043" w:rsidRDefault="00523043" w:rsidP="00523043">
            <w:pPr>
              <w:jc w:val="left"/>
            </w:pPr>
            <w:r>
              <w:t>Tipo</w:t>
            </w:r>
          </w:p>
        </w:tc>
        <w:tc>
          <w:tcPr>
            <w:tcW w:w="7512" w:type="dxa"/>
          </w:tcPr>
          <w:p w14:paraId="31378D28" w14:textId="77777777" w:rsidR="00523043" w:rsidRDefault="00C42473" w:rsidP="00523043">
            <w:pPr>
              <w:jc w:val="left"/>
              <w:cnfStyle w:val="000000010000" w:firstRow="0" w:lastRow="0" w:firstColumn="0" w:lastColumn="0" w:oddVBand="0" w:evenVBand="0" w:oddHBand="0" w:evenHBand="1" w:firstRowFirstColumn="0" w:firstRowLastColumn="0" w:lastRowFirstColumn="0" w:lastRowLastColumn="0"/>
            </w:pPr>
            <w:proofErr w:type="spellStart"/>
            <w:r w:rsidRPr="004C5AD8">
              <w:rPr>
                <w:i/>
              </w:rPr>
              <w:t>Extend</w:t>
            </w:r>
            <w:proofErr w:type="spellEnd"/>
            <w:r>
              <w:t>.</w:t>
            </w:r>
          </w:p>
        </w:tc>
      </w:tr>
      <w:tr w:rsidR="00523043" w14:paraId="5D0280AA" w14:textId="77777777" w:rsidTr="0046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87000B" w14:textId="77777777" w:rsidR="00523043" w:rsidRDefault="00523043" w:rsidP="00523043">
            <w:pPr>
              <w:jc w:val="left"/>
            </w:pPr>
            <w:r>
              <w:t>Descripción</w:t>
            </w:r>
          </w:p>
        </w:tc>
        <w:tc>
          <w:tcPr>
            <w:tcW w:w="7512" w:type="dxa"/>
          </w:tcPr>
          <w:p w14:paraId="1A1970A1" w14:textId="77777777" w:rsidR="00523043" w:rsidRDefault="005650BE" w:rsidP="00523043">
            <w:pPr>
              <w:jc w:val="left"/>
              <w:cnfStyle w:val="000000100000" w:firstRow="0" w:lastRow="0" w:firstColumn="0" w:lastColumn="0" w:oddVBand="0" w:evenVBand="0" w:oddHBand="1" w:evenHBand="0" w:firstRowFirstColumn="0" w:firstRowLastColumn="0" w:lastRowFirstColumn="0" w:lastRowLastColumn="0"/>
            </w:pPr>
            <w:r>
              <w:t>Permite al usuario agregar un elemento.</w:t>
            </w:r>
          </w:p>
        </w:tc>
      </w:tr>
      <w:tr w:rsidR="00523043" w14:paraId="65C9FE80" w14:textId="77777777" w:rsidTr="00461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40EF218" w14:textId="77777777" w:rsidR="00523043" w:rsidRDefault="00523043" w:rsidP="00523043">
            <w:pPr>
              <w:jc w:val="left"/>
            </w:pPr>
            <w:r>
              <w:t>Precondición</w:t>
            </w:r>
          </w:p>
        </w:tc>
        <w:tc>
          <w:tcPr>
            <w:tcW w:w="7512" w:type="dxa"/>
          </w:tcPr>
          <w:p w14:paraId="0C6A519F" w14:textId="77777777" w:rsidR="00523043" w:rsidRDefault="005650BE" w:rsidP="00523043">
            <w:pPr>
              <w:jc w:val="left"/>
              <w:cnfStyle w:val="000000010000" w:firstRow="0" w:lastRow="0" w:firstColumn="0" w:lastColumn="0" w:oddVBand="0" w:evenVBand="0" w:oddHBand="0" w:evenHBand="1" w:firstRowFirstColumn="0" w:firstRowLastColumn="0" w:lastRowFirstColumn="0" w:lastRowLastColumn="0"/>
            </w:pPr>
            <w:r>
              <w:t>Estar autenticado en el sistema.</w:t>
            </w:r>
          </w:p>
        </w:tc>
      </w:tr>
      <w:tr w:rsidR="00523043" w14:paraId="080C9493" w14:textId="77777777" w:rsidTr="0046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135681E" w14:textId="77777777" w:rsidR="00523043" w:rsidRDefault="00523043" w:rsidP="00523043">
            <w:pPr>
              <w:jc w:val="left"/>
            </w:pPr>
            <w:r>
              <w:t>Postcondición</w:t>
            </w:r>
          </w:p>
        </w:tc>
        <w:tc>
          <w:tcPr>
            <w:tcW w:w="7512" w:type="dxa"/>
          </w:tcPr>
          <w:p w14:paraId="48E804CA" w14:textId="77777777" w:rsidR="00523043" w:rsidRDefault="005650BE" w:rsidP="00523043">
            <w:pPr>
              <w:jc w:val="left"/>
              <w:cnfStyle w:val="000000100000" w:firstRow="0" w:lastRow="0" w:firstColumn="0" w:lastColumn="0" w:oddVBand="0" w:evenVBand="0" w:oddHBand="1" w:evenHBand="0" w:firstRowFirstColumn="0" w:firstRowLastColumn="0" w:lastRowFirstColumn="0" w:lastRowLastColumn="0"/>
            </w:pPr>
            <w:r>
              <w:t>El elemento es agregado luego de realizar las validaciones correspondientes.</w:t>
            </w:r>
          </w:p>
        </w:tc>
      </w:tr>
    </w:tbl>
    <w:p w14:paraId="65AC810D" w14:textId="77777777" w:rsidR="0096623A" w:rsidRDefault="0096623A" w:rsidP="0096623A">
      <w:pPr>
        <w:pStyle w:val="Caption"/>
        <w:keepNext/>
      </w:pPr>
      <w:bookmarkStart w:id="199" w:name="_Ref507616961"/>
      <w:bookmarkStart w:id="200" w:name="_Ref512276964"/>
      <w:bookmarkStart w:id="201" w:name="_Toc513444111"/>
      <w:r>
        <w:t xml:space="preserve">Tabla </w:t>
      </w:r>
      <w:r w:rsidR="00120E5A">
        <w:fldChar w:fldCharType="begin"/>
      </w:r>
      <w:r>
        <w:instrText xml:space="preserve"> SEQ Tabla \* ARABIC </w:instrText>
      </w:r>
      <w:r w:rsidR="00120E5A">
        <w:fldChar w:fldCharType="separate"/>
      </w:r>
      <w:r w:rsidR="00283A42">
        <w:rPr>
          <w:noProof/>
        </w:rPr>
        <w:t>17</w:t>
      </w:r>
      <w:r w:rsidR="00120E5A">
        <w:fldChar w:fldCharType="end"/>
      </w:r>
      <w:bookmarkEnd w:id="199"/>
      <w:bookmarkEnd w:id="200"/>
      <w:r>
        <w:t xml:space="preserve"> - Caso de Uso - Eliminar</w:t>
      </w:r>
      <w:bookmarkEnd w:id="201"/>
    </w:p>
    <w:tbl>
      <w:tblPr>
        <w:tblStyle w:val="EstiloAna"/>
        <w:tblW w:w="0" w:type="auto"/>
        <w:tblLook w:val="04A0" w:firstRow="1" w:lastRow="0" w:firstColumn="1" w:lastColumn="0" w:noHBand="0" w:noVBand="1"/>
      </w:tblPr>
      <w:tblGrid>
        <w:gridCol w:w="1838"/>
        <w:gridCol w:w="7512"/>
      </w:tblGrid>
      <w:tr w:rsidR="00523043" w14:paraId="14C393E1" w14:textId="77777777" w:rsidTr="00461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5DFABA9" w14:textId="77777777" w:rsidR="00523043" w:rsidRDefault="00523043" w:rsidP="00523043">
            <w:pPr>
              <w:tabs>
                <w:tab w:val="left" w:pos="3315"/>
              </w:tabs>
              <w:jc w:val="left"/>
            </w:pPr>
            <w:r>
              <w:t>Caso de Uso</w:t>
            </w:r>
          </w:p>
        </w:tc>
        <w:tc>
          <w:tcPr>
            <w:tcW w:w="7512" w:type="dxa"/>
          </w:tcPr>
          <w:p w14:paraId="10C9475E" w14:textId="77777777" w:rsidR="00523043" w:rsidRPr="001566D2" w:rsidRDefault="00A94843" w:rsidP="00523043">
            <w:pPr>
              <w:jc w:val="left"/>
              <w:cnfStyle w:val="100000000000" w:firstRow="1" w:lastRow="0" w:firstColumn="0" w:lastColumn="0" w:oddVBand="0" w:evenVBand="0" w:oddHBand="0" w:evenHBand="0" w:firstRowFirstColumn="0" w:firstRowLastColumn="0" w:lastRowFirstColumn="0" w:lastRowLastColumn="0"/>
            </w:pPr>
            <w:r>
              <w:t>Eliminar</w:t>
            </w:r>
          </w:p>
        </w:tc>
      </w:tr>
      <w:tr w:rsidR="00523043" w14:paraId="690100B2" w14:textId="77777777" w:rsidTr="0046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E0CD117" w14:textId="77777777" w:rsidR="00523043" w:rsidRDefault="00523043" w:rsidP="00523043">
            <w:pPr>
              <w:jc w:val="left"/>
            </w:pPr>
            <w:r>
              <w:t>Actor</w:t>
            </w:r>
          </w:p>
        </w:tc>
        <w:tc>
          <w:tcPr>
            <w:tcW w:w="7512" w:type="dxa"/>
          </w:tcPr>
          <w:p w14:paraId="3CBE3B98" w14:textId="77777777" w:rsidR="00523043" w:rsidRDefault="005650BE" w:rsidP="00523043">
            <w:pPr>
              <w:jc w:val="left"/>
              <w:cnfStyle w:val="000000100000" w:firstRow="0" w:lastRow="0" w:firstColumn="0" w:lastColumn="0" w:oddVBand="0" w:evenVBand="0" w:oddHBand="1" w:evenHBand="0" w:firstRowFirstColumn="0" w:firstRowLastColumn="0" w:lastRowFirstColumn="0" w:lastRowLastColumn="0"/>
            </w:pPr>
            <w:r>
              <w:t>Personal Administrativo y Médico.</w:t>
            </w:r>
          </w:p>
        </w:tc>
      </w:tr>
      <w:tr w:rsidR="00523043" w14:paraId="03FF0A54" w14:textId="77777777" w:rsidTr="00461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6849BA1" w14:textId="77777777" w:rsidR="00523043" w:rsidRDefault="00523043" w:rsidP="00523043">
            <w:pPr>
              <w:jc w:val="left"/>
            </w:pPr>
            <w:r>
              <w:t>Tipo</w:t>
            </w:r>
          </w:p>
        </w:tc>
        <w:tc>
          <w:tcPr>
            <w:tcW w:w="7512" w:type="dxa"/>
          </w:tcPr>
          <w:p w14:paraId="08537012" w14:textId="77777777" w:rsidR="00523043" w:rsidRDefault="00C42473" w:rsidP="00523043">
            <w:pPr>
              <w:jc w:val="left"/>
              <w:cnfStyle w:val="000000010000" w:firstRow="0" w:lastRow="0" w:firstColumn="0" w:lastColumn="0" w:oddVBand="0" w:evenVBand="0" w:oddHBand="0" w:evenHBand="1" w:firstRowFirstColumn="0" w:firstRowLastColumn="0" w:lastRowFirstColumn="0" w:lastRowLastColumn="0"/>
            </w:pPr>
            <w:proofErr w:type="spellStart"/>
            <w:r w:rsidRPr="004C5AD8">
              <w:rPr>
                <w:i/>
              </w:rPr>
              <w:t>Extend</w:t>
            </w:r>
            <w:proofErr w:type="spellEnd"/>
            <w:r>
              <w:t>.</w:t>
            </w:r>
          </w:p>
        </w:tc>
      </w:tr>
      <w:tr w:rsidR="00523043" w14:paraId="0626EA0D" w14:textId="77777777" w:rsidTr="0046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3BFD4C" w14:textId="77777777" w:rsidR="00523043" w:rsidRDefault="00523043" w:rsidP="00523043">
            <w:pPr>
              <w:jc w:val="left"/>
            </w:pPr>
            <w:r>
              <w:t>Descripción</w:t>
            </w:r>
          </w:p>
        </w:tc>
        <w:tc>
          <w:tcPr>
            <w:tcW w:w="7512" w:type="dxa"/>
          </w:tcPr>
          <w:p w14:paraId="1A714313" w14:textId="77777777" w:rsidR="00523043" w:rsidRDefault="005650BE" w:rsidP="00523043">
            <w:pPr>
              <w:jc w:val="left"/>
              <w:cnfStyle w:val="000000100000" w:firstRow="0" w:lastRow="0" w:firstColumn="0" w:lastColumn="0" w:oddVBand="0" w:evenVBand="0" w:oddHBand="1" w:evenHBand="0" w:firstRowFirstColumn="0" w:firstRowLastColumn="0" w:lastRowFirstColumn="0" w:lastRowLastColumn="0"/>
            </w:pPr>
            <w:r>
              <w:t>Permite al usuario eliminar un elemento.</w:t>
            </w:r>
          </w:p>
        </w:tc>
      </w:tr>
      <w:tr w:rsidR="00523043" w14:paraId="710E568A" w14:textId="77777777" w:rsidTr="00461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DEDA667" w14:textId="77777777" w:rsidR="00523043" w:rsidRDefault="00523043" w:rsidP="00523043">
            <w:pPr>
              <w:jc w:val="left"/>
            </w:pPr>
            <w:r>
              <w:t>Precondición</w:t>
            </w:r>
          </w:p>
        </w:tc>
        <w:tc>
          <w:tcPr>
            <w:tcW w:w="7512" w:type="dxa"/>
          </w:tcPr>
          <w:p w14:paraId="4115814E" w14:textId="77777777" w:rsidR="00523043" w:rsidRDefault="005650BE" w:rsidP="00523043">
            <w:pPr>
              <w:jc w:val="left"/>
              <w:cnfStyle w:val="000000010000" w:firstRow="0" w:lastRow="0" w:firstColumn="0" w:lastColumn="0" w:oddVBand="0" w:evenVBand="0" w:oddHBand="0" w:evenHBand="1" w:firstRowFirstColumn="0" w:firstRowLastColumn="0" w:lastRowFirstColumn="0" w:lastRowLastColumn="0"/>
            </w:pPr>
            <w:r>
              <w:t>Estar autenticado en el sistema.</w:t>
            </w:r>
          </w:p>
        </w:tc>
      </w:tr>
      <w:tr w:rsidR="00523043" w14:paraId="15F9DA78" w14:textId="77777777" w:rsidTr="00461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1AD7BB" w14:textId="77777777" w:rsidR="00523043" w:rsidRDefault="00523043" w:rsidP="00523043">
            <w:pPr>
              <w:jc w:val="left"/>
            </w:pPr>
            <w:r>
              <w:t>Postcondición</w:t>
            </w:r>
          </w:p>
        </w:tc>
        <w:tc>
          <w:tcPr>
            <w:tcW w:w="7512" w:type="dxa"/>
          </w:tcPr>
          <w:p w14:paraId="76D2F47A" w14:textId="77777777" w:rsidR="00523043" w:rsidRDefault="005650BE" w:rsidP="00523043">
            <w:pPr>
              <w:jc w:val="left"/>
              <w:cnfStyle w:val="000000100000" w:firstRow="0" w:lastRow="0" w:firstColumn="0" w:lastColumn="0" w:oddVBand="0" w:evenVBand="0" w:oddHBand="1" w:evenHBand="0" w:firstRowFirstColumn="0" w:firstRowLastColumn="0" w:lastRowFirstColumn="0" w:lastRowLastColumn="0"/>
            </w:pPr>
            <w:r>
              <w:t>El elemento es eliminado luego de confirmar su eliminación.</w:t>
            </w:r>
          </w:p>
        </w:tc>
      </w:tr>
    </w:tbl>
    <w:p w14:paraId="2D3EE1AC" w14:textId="77777777" w:rsidR="007945FB" w:rsidRDefault="007945FB" w:rsidP="007945FB"/>
    <w:p w14:paraId="6064402D" w14:textId="77777777" w:rsidR="00EB6310" w:rsidRDefault="00EB6310" w:rsidP="00EB6310">
      <w:r>
        <w:t>Con la definición de los casos de uso del sistema culmina la sub-fase de planificación y se procede a especificar el diseño arquitectónico del sistema.</w:t>
      </w:r>
    </w:p>
    <w:p w14:paraId="00FEDD23" w14:textId="77777777" w:rsidR="009337A2" w:rsidRDefault="009337A2" w:rsidP="0056256A">
      <w:pPr>
        <w:pStyle w:val="Ttulo4Tesis"/>
      </w:pPr>
      <w:bookmarkStart w:id="202" w:name="_Toc513444283"/>
      <w:r>
        <w:lastRenderedPageBreak/>
        <w:t>Diseño Arquitectónico</w:t>
      </w:r>
      <w:bookmarkEnd w:id="202"/>
    </w:p>
    <w:p w14:paraId="4C763293" w14:textId="77777777" w:rsidR="0017603B" w:rsidRDefault="0017603B" w:rsidP="0017603B">
      <w:r>
        <w:t xml:space="preserve">Esta sub-fase </w:t>
      </w:r>
      <w:r w:rsidR="0096797F">
        <w:t>consiste</w:t>
      </w:r>
      <w:r>
        <w:t xml:space="preserve"> en determinar las herramientas a utilizar dentro de la arquitectura tecnológica del sistema de atención de pacientes. En la </w:t>
      </w:r>
      <w:r w:rsidR="00120E5A">
        <w:fldChar w:fldCharType="begin"/>
      </w:r>
      <w:r w:rsidR="000E4F7E">
        <w:instrText xml:space="preserve"> REF _Ref507617624 \h </w:instrText>
      </w:r>
      <w:r w:rsidR="00120E5A">
        <w:fldChar w:fldCharType="separate"/>
      </w:r>
      <w:r w:rsidR="00283A42">
        <w:t xml:space="preserve">Tabla </w:t>
      </w:r>
      <w:r w:rsidR="00283A42">
        <w:rPr>
          <w:noProof/>
        </w:rPr>
        <w:t>18</w:t>
      </w:r>
      <w:r w:rsidR="00120E5A">
        <w:fldChar w:fldCharType="end"/>
      </w:r>
      <w:r w:rsidR="000E4F7E">
        <w:t xml:space="preserve"> </w:t>
      </w:r>
      <w:r>
        <w:t>se observan las herramientas seleccionadas.</w:t>
      </w:r>
    </w:p>
    <w:p w14:paraId="6D7F0758" w14:textId="77777777" w:rsidR="000E4F7E" w:rsidRDefault="000E4F7E" w:rsidP="000E4F7E">
      <w:pPr>
        <w:pStyle w:val="Caption"/>
        <w:keepNext/>
      </w:pPr>
      <w:bookmarkStart w:id="203" w:name="_Ref507617624"/>
      <w:bookmarkStart w:id="204" w:name="_Toc513444112"/>
      <w:r>
        <w:t xml:space="preserve">Tabla </w:t>
      </w:r>
      <w:r w:rsidR="00120E5A">
        <w:fldChar w:fldCharType="begin"/>
      </w:r>
      <w:r>
        <w:instrText xml:space="preserve"> SEQ Tabla \* ARABIC </w:instrText>
      </w:r>
      <w:r w:rsidR="00120E5A">
        <w:fldChar w:fldCharType="separate"/>
      </w:r>
      <w:r w:rsidR="00283A42">
        <w:rPr>
          <w:noProof/>
        </w:rPr>
        <w:t>18</w:t>
      </w:r>
      <w:r w:rsidR="00120E5A">
        <w:fldChar w:fldCharType="end"/>
      </w:r>
      <w:bookmarkEnd w:id="203"/>
      <w:r>
        <w:t xml:space="preserve"> - Herramientas Seleccionadas</w:t>
      </w:r>
      <w:bookmarkEnd w:id="204"/>
    </w:p>
    <w:tbl>
      <w:tblPr>
        <w:tblStyle w:val="EstiloAna"/>
        <w:tblW w:w="0" w:type="auto"/>
        <w:tblLook w:val="04A0" w:firstRow="1" w:lastRow="0" w:firstColumn="1" w:lastColumn="0" w:noHBand="0" w:noVBand="1"/>
      </w:tblPr>
      <w:tblGrid>
        <w:gridCol w:w="2972"/>
        <w:gridCol w:w="6378"/>
      </w:tblGrid>
      <w:tr w:rsidR="0017603B" w14:paraId="2322C269" w14:textId="77777777" w:rsidTr="001760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D49AD62" w14:textId="77777777" w:rsidR="0017603B" w:rsidRDefault="0017603B" w:rsidP="000E4F7E">
            <w:pPr>
              <w:spacing w:line="276" w:lineRule="auto"/>
              <w:jc w:val="center"/>
            </w:pPr>
            <w:r>
              <w:t>Herramienta</w:t>
            </w:r>
          </w:p>
        </w:tc>
        <w:tc>
          <w:tcPr>
            <w:tcW w:w="6378" w:type="dxa"/>
          </w:tcPr>
          <w:p w14:paraId="4E8D7087" w14:textId="77777777" w:rsidR="0017603B" w:rsidRDefault="0017603B" w:rsidP="000E4F7E">
            <w:pPr>
              <w:spacing w:line="276"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17603B" w14:paraId="211B4D53" w14:textId="77777777" w:rsidTr="00176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789080C" w14:textId="77777777" w:rsidR="0017603B" w:rsidRDefault="0017603B" w:rsidP="000E4F7E">
            <w:pPr>
              <w:spacing w:line="276" w:lineRule="auto"/>
              <w:jc w:val="left"/>
            </w:pPr>
            <w:r>
              <w:t>SQL Se</w:t>
            </w:r>
            <w:r w:rsidR="0096797F">
              <w:t>r</w:t>
            </w:r>
            <w:r>
              <w:t>ver 2008</w:t>
            </w:r>
          </w:p>
        </w:tc>
        <w:tc>
          <w:tcPr>
            <w:tcW w:w="6378" w:type="dxa"/>
          </w:tcPr>
          <w:p w14:paraId="2F0655EE" w14:textId="77777777" w:rsidR="0017603B" w:rsidRDefault="0017603B" w:rsidP="000E4F7E">
            <w:pPr>
              <w:spacing w:line="276" w:lineRule="auto"/>
              <w:cnfStyle w:val="000000100000" w:firstRow="0" w:lastRow="0" w:firstColumn="0" w:lastColumn="0" w:oddVBand="0" w:evenVBand="0" w:oddHBand="1" w:evenHBand="0" w:firstRowFirstColumn="0" w:firstRowLastColumn="0" w:lastRowFirstColumn="0" w:lastRowLastColumn="0"/>
            </w:pPr>
            <w:r>
              <w:t>SMBD utilizado para implementar las estructuras de datos que soportan los módulos que componen el sistema de atención de pacientes.</w:t>
            </w:r>
          </w:p>
        </w:tc>
      </w:tr>
      <w:tr w:rsidR="0017603B" w14:paraId="5DED1D38" w14:textId="77777777" w:rsidTr="001760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F723608" w14:textId="77777777" w:rsidR="0017603B" w:rsidRDefault="0017603B" w:rsidP="000E4F7E">
            <w:pPr>
              <w:spacing w:line="276" w:lineRule="auto"/>
              <w:jc w:val="left"/>
            </w:pPr>
            <w:r>
              <w:t>Framework</w:t>
            </w:r>
            <w:r w:rsidR="000E4F7E">
              <w:t xml:space="preserve"> </w:t>
            </w:r>
            <w:r w:rsidR="000E4F7E" w:rsidRPr="002301F9">
              <w:rPr>
                <w:lang w:val="en-US"/>
              </w:rPr>
              <w:t>.NET 4.5</w:t>
            </w:r>
          </w:p>
        </w:tc>
        <w:tc>
          <w:tcPr>
            <w:tcW w:w="6378" w:type="dxa"/>
          </w:tcPr>
          <w:p w14:paraId="4B8F9251" w14:textId="77777777" w:rsidR="0017603B" w:rsidRDefault="0017603B" w:rsidP="000E4F7E">
            <w:pPr>
              <w:spacing w:line="276" w:lineRule="auto"/>
              <w:cnfStyle w:val="000000010000" w:firstRow="0" w:lastRow="0" w:firstColumn="0" w:lastColumn="0" w:oddVBand="0" w:evenVBand="0" w:oddHBand="0" w:evenHBand="1" w:firstRowFirstColumn="0" w:firstRowLastColumn="0" w:lastRowFirstColumn="0" w:lastRowLastColumn="0"/>
            </w:pPr>
            <w:r>
              <w:t>Seleccionado para el desarrollo de la aplicación web que compone el Módulo de Atención de Pacientes. Además, se incorporan las tecnologías HTML5, CSS3, JavaScript, jQuery y Bootstrap.</w:t>
            </w:r>
          </w:p>
        </w:tc>
      </w:tr>
      <w:tr w:rsidR="0017603B" w:rsidRPr="0017603B" w14:paraId="4CDF4B7D" w14:textId="77777777" w:rsidTr="001760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C86C77B" w14:textId="77777777" w:rsidR="0017603B" w:rsidRPr="00147FF5" w:rsidRDefault="0017603B" w:rsidP="000E4F7E">
            <w:pPr>
              <w:spacing w:line="276" w:lineRule="auto"/>
              <w:jc w:val="left"/>
              <w:rPr>
                <w:lang w:val="en-US"/>
              </w:rPr>
            </w:pPr>
            <w:r w:rsidRPr="00147FF5">
              <w:rPr>
                <w:lang w:val="en-US"/>
              </w:rPr>
              <w:t>Pentaho Data Integration Community Edition 5.4</w:t>
            </w:r>
          </w:p>
        </w:tc>
        <w:tc>
          <w:tcPr>
            <w:tcW w:w="6378" w:type="dxa"/>
          </w:tcPr>
          <w:p w14:paraId="099FA73B" w14:textId="77777777" w:rsidR="0017603B" w:rsidRPr="0017603B" w:rsidRDefault="0017603B" w:rsidP="000E4F7E">
            <w:pPr>
              <w:spacing w:line="276" w:lineRule="auto"/>
              <w:cnfStyle w:val="000000100000" w:firstRow="0" w:lastRow="0" w:firstColumn="0" w:lastColumn="0" w:oddVBand="0" w:evenVBand="0" w:oddHBand="1" w:evenHBand="0" w:firstRowFirstColumn="0" w:firstRowLastColumn="0" w:lastRowFirstColumn="0" w:lastRowLastColumn="0"/>
              <w:rPr>
                <w:lang w:val="es-ES"/>
              </w:rPr>
            </w:pPr>
            <w:r>
              <w:rPr>
                <w:lang w:val="es-ES"/>
              </w:rPr>
              <w:t>Herramienta para la construcción de procesos de extracción, transformación y carga (ETL) utilizados para cargar los datos dentro del almacén de datos del Módulo Analítico.</w:t>
            </w:r>
          </w:p>
        </w:tc>
      </w:tr>
      <w:tr w:rsidR="0017603B" w:rsidRPr="0017603B" w14:paraId="2ED1C87C" w14:textId="77777777" w:rsidTr="001760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D5FD812" w14:textId="77777777" w:rsidR="0017603B" w:rsidRPr="00147FF5" w:rsidRDefault="0017603B" w:rsidP="000E4F7E">
            <w:pPr>
              <w:spacing w:line="276" w:lineRule="auto"/>
              <w:jc w:val="left"/>
              <w:rPr>
                <w:lang w:val="en-US"/>
              </w:rPr>
            </w:pPr>
            <w:r w:rsidRPr="00147FF5">
              <w:rPr>
                <w:lang w:val="en-US"/>
              </w:rPr>
              <w:t>Oracle Business Intelligence Standard Edition One 11g</w:t>
            </w:r>
          </w:p>
        </w:tc>
        <w:tc>
          <w:tcPr>
            <w:tcW w:w="6378" w:type="dxa"/>
          </w:tcPr>
          <w:p w14:paraId="50F10653" w14:textId="77777777" w:rsidR="0017603B" w:rsidRDefault="0017603B" w:rsidP="000E4F7E">
            <w:pPr>
              <w:spacing w:line="276" w:lineRule="auto"/>
              <w:cnfStyle w:val="000000010000" w:firstRow="0" w:lastRow="0" w:firstColumn="0" w:lastColumn="0" w:oddVBand="0" w:evenVBand="0" w:oddHBand="0" w:evenHBand="1" w:firstRowFirstColumn="0" w:firstRowLastColumn="0" w:lastRowFirstColumn="0" w:lastRowLastColumn="0"/>
              <w:rPr>
                <w:lang w:val="es-ES"/>
              </w:rPr>
            </w:pPr>
            <w:r>
              <w:rPr>
                <w:lang w:val="es-ES"/>
              </w:rPr>
              <w:t>Suite de herramientas para la construcción de aplicaciones analíticas que permiten la construcción de cuadros de mando y reportes a medida del Módulo Analítico. Se destacan los siguientes componentes:</w:t>
            </w:r>
          </w:p>
          <w:p w14:paraId="498C8B8C" w14:textId="77777777" w:rsidR="0017603B" w:rsidRDefault="0017603B" w:rsidP="000E4F7E">
            <w:pPr>
              <w:pStyle w:val="ListParagraph"/>
              <w:numPr>
                <w:ilvl w:val="0"/>
                <w:numId w:val="34"/>
              </w:numPr>
              <w:spacing w:line="276" w:lineRule="auto"/>
              <w:cnfStyle w:val="000000010000" w:firstRow="0" w:lastRow="0" w:firstColumn="0" w:lastColumn="0" w:oddVBand="0" w:evenVBand="0" w:oddHBand="0" w:evenHBand="1" w:firstRowFirstColumn="0" w:firstRowLastColumn="0" w:lastRowFirstColumn="0" w:lastRowLastColumn="0"/>
              <w:rPr>
                <w:lang w:val="es-ES"/>
              </w:rPr>
            </w:pPr>
            <w:r>
              <w:rPr>
                <w:lang w:val="es-ES"/>
              </w:rPr>
              <w:t xml:space="preserve">Oracle </w:t>
            </w:r>
            <w:proofErr w:type="spellStart"/>
            <w:r>
              <w:rPr>
                <w:lang w:val="es-ES"/>
              </w:rPr>
              <w:t>Dashboards</w:t>
            </w:r>
            <w:proofErr w:type="spellEnd"/>
          </w:p>
          <w:p w14:paraId="2FD25B31" w14:textId="77777777" w:rsidR="0017603B" w:rsidRDefault="0017603B" w:rsidP="000E4F7E">
            <w:pPr>
              <w:pStyle w:val="ListParagraph"/>
              <w:numPr>
                <w:ilvl w:val="0"/>
                <w:numId w:val="34"/>
              </w:numPr>
              <w:spacing w:line="276" w:lineRule="auto"/>
              <w:cnfStyle w:val="000000010000" w:firstRow="0" w:lastRow="0" w:firstColumn="0" w:lastColumn="0" w:oddVBand="0" w:evenVBand="0" w:oddHBand="0" w:evenHBand="1" w:firstRowFirstColumn="0" w:firstRowLastColumn="0" w:lastRowFirstColumn="0" w:lastRowLastColumn="0"/>
              <w:rPr>
                <w:lang w:val="es-ES"/>
              </w:rPr>
            </w:pPr>
            <w:r>
              <w:rPr>
                <w:lang w:val="es-ES"/>
              </w:rPr>
              <w:t xml:space="preserve">Oracle </w:t>
            </w:r>
            <w:proofErr w:type="spellStart"/>
            <w:r>
              <w:rPr>
                <w:lang w:val="es-ES"/>
              </w:rPr>
              <w:t>Analytics</w:t>
            </w:r>
            <w:proofErr w:type="spellEnd"/>
          </w:p>
          <w:p w14:paraId="34013EC5" w14:textId="77777777" w:rsidR="0017603B" w:rsidRPr="0017603B" w:rsidRDefault="0017603B" w:rsidP="000E4F7E">
            <w:pPr>
              <w:pStyle w:val="ListParagraph"/>
              <w:numPr>
                <w:ilvl w:val="0"/>
                <w:numId w:val="34"/>
              </w:numPr>
              <w:spacing w:line="276" w:lineRule="auto"/>
              <w:cnfStyle w:val="000000010000" w:firstRow="0" w:lastRow="0" w:firstColumn="0" w:lastColumn="0" w:oddVBand="0" w:evenVBand="0" w:oddHBand="0" w:evenHBand="1" w:firstRowFirstColumn="0" w:firstRowLastColumn="0" w:lastRowFirstColumn="0" w:lastRowLastColumn="0"/>
              <w:rPr>
                <w:lang w:val="es-ES"/>
              </w:rPr>
            </w:pPr>
            <w:proofErr w:type="spellStart"/>
            <w:r>
              <w:rPr>
                <w:lang w:val="es-ES"/>
              </w:rPr>
              <w:t>Administration</w:t>
            </w:r>
            <w:proofErr w:type="spellEnd"/>
            <w:r>
              <w:rPr>
                <w:lang w:val="es-ES"/>
              </w:rPr>
              <w:t xml:space="preserve"> Tool</w:t>
            </w:r>
          </w:p>
        </w:tc>
      </w:tr>
    </w:tbl>
    <w:p w14:paraId="41050A60" w14:textId="77777777" w:rsidR="000E4F7E" w:rsidRDefault="000E4F7E" w:rsidP="0017603B">
      <w:pPr>
        <w:rPr>
          <w:lang w:val="es-ES"/>
        </w:rPr>
      </w:pPr>
    </w:p>
    <w:p w14:paraId="796BC9BB" w14:textId="77777777" w:rsidR="0017603B" w:rsidRPr="0017603B" w:rsidRDefault="00B2633F" w:rsidP="0017603B">
      <w:pPr>
        <w:rPr>
          <w:lang w:val="es-ES"/>
        </w:rPr>
      </w:pPr>
      <w:r>
        <w:rPr>
          <w:lang w:val="es-ES"/>
        </w:rPr>
        <w:t>Una vez definida la planificación del proyecto y la arquitectura técnica se pasa a la segunda fase del método Scrum, en la que se realiza el desarrollo del sistema.</w:t>
      </w:r>
    </w:p>
    <w:p w14:paraId="3727085D" w14:textId="77777777" w:rsidR="009337A2" w:rsidRDefault="009337A2" w:rsidP="00DE36EA">
      <w:pPr>
        <w:pStyle w:val="Ttulo3Tesis"/>
      </w:pPr>
      <w:bookmarkStart w:id="205" w:name="_Toc513444284"/>
      <w:r>
        <w:t>Fase II – Desarrollo</w:t>
      </w:r>
      <w:bookmarkEnd w:id="205"/>
      <w:r>
        <w:t xml:space="preserve"> </w:t>
      </w:r>
    </w:p>
    <w:p w14:paraId="6F78B452" w14:textId="77777777" w:rsidR="00337155" w:rsidRDefault="00337155" w:rsidP="00337155">
      <w:r>
        <w:t xml:space="preserve">En esta fase se </w:t>
      </w:r>
      <w:r w:rsidR="00ED7082">
        <w:t>definen</w:t>
      </w:r>
      <w:r>
        <w:t xml:space="preserve"> las iteraciones a ejecutar para desarrollar el sistema de información y el tiempo estimado para cada una de ellas (ver </w:t>
      </w:r>
      <w:r w:rsidR="00120E5A">
        <w:fldChar w:fldCharType="begin"/>
      </w:r>
      <w:r>
        <w:instrText xml:space="preserve"> REF _Ref507619310 \h </w:instrText>
      </w:r>
      <w:r w:rsidR="00120E5A">
        <w:fldChar w:fldCharType="separate"/>
      </w:r>
      <w:r w:rsidR="00283A42">
        <w:t xml:space="preserve">Tabla </w:t>
      </w:r>
      <w:r w:rsidR="00283A42">
        <w:rPr>
          <w:noProof/>
        </w:rPr>
        <w:t>19</w:t>
      </w:r>
      <w:r w:rsidR="00120E5A">
        <w:fldChar w:fldCharType="end"/>
      </w:r>
      <w:r>
        <w:t xml:space="preserve">). Para definir el tiempo estimado se consideraron los tiempos propuestos por el método Scrum (de 1 a 4 semanas por </w:t>
      </w:r>
      <w:r>
        <w:rPr>
          <w:i/>
        </w:rPr>
        <w:t>Sprint</w:t>
      </w:r>
      <w:r>
        <w:t>).</w:t>
      </w:r>
    </w:p>
    <w:p w14:paraId="04AA9425" w14:textId="77777777" w:rsidR="002078E7" w:rsidRDefault="002078E7" w:rsidP="00337155"/>
    <w:p w14:paraId="1F0207B7" w14:textId="77777777" w:rsidR="00337155" w:rsidRDefault="00337155" w:rsidP="00337155">
      <w:pPr>
        <w:pStyle w:val="Caption"/>
        <w:keepNext/>
      </w:pPr>
      <w:bookmarkStart w:id="206" w:name="_Ref507619310"/>
      <w:bookmarkStart w:id="207" w:name="_Toc513444113"/>
      <w:r>
        <w:lastRenderedPageBreak/>
        <w:t xml:space="preserve">Tabla </w:t>
      </w:r>
      <w:r w:rsidR="00120E5A">
        <w:fldChar w:fldCharType="begin"/>
      </w:r>
      <w:r>
        <w:instrText xml:space="preserve"> SEQ Tabla \* ARABIC </w:instrText>
      </w:r>
      <w:r w:rsidR="00120E5A">
        <w:fldChar w:fldCharType="separate"/>
      </w:r>
      <w:r w:rsidR="00283A42">
        <w:rPr>
          <w:noProof/>
        </w:rPr>
        <w:t>19</w:t>
      </w:r>
      <w:r w:rsidR="00120E5A">
        <w:fldChar w:fldCharType="end"/>
      </w:r>
      <w:bookmarkEnd w:id="206"/>
      <w:r>
        <w:t xml:space="preserve"> - Iteraciones a Desarrollar</w:t>
      </w:r>
      <w:bookmarkEnd w:id="207"/>
    </w:p>
    <w:tbl>
      <w:tblPr>
        <w:tblStyle w:val="EstiloAna"/>
        <w:tblW w:w="0" w:type="auto"/>
        <w:jc w:val="center"/>
        <w:tblLook w:val="04A0" w:firstRow="1" w:lastRow="0" w:firstColumn="1" w:lastColumn="0" w:noHBand="0" w:noVBand="1"/>
      </w:tblPr>
      <w:tblGrid>
        <w:gridCol w:w="562"/>
        <w:gridCol w:w="7230"/>
        <w:gridCol w:w="1558"/>
      </w:tblGrid>
      <w:tr w:rsidR="00337155" w14:paraId="433B152C" w14:textId="77777777" w:rsidTr="00760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2" w:type="dxa"/>
          </w:tcPr>
          <w:p w14:paraId="2BEEBAC5" w14:textId="77777777" w:rsidR="00337155" w:rsidRDefault="00337155" w:rsidP="00337155">
            <w:pPr>
              <w:jc w:val="center"/>
            </w:pPr>
            <w:r>
              <w:t>#</w:t>
            </w:r>
          </w:p>
        </w:tc>
        <w:tc>
          <w:tcPr>
            <w:tcW w:w="7230" w:type="dxa"/>
          </w:tcPr>
          <w:p w14:paraId="007FCF64" w14:textId="77777777" w:rsidR="00337155" w:rsidRDefault="00337155" w:rsidP="00337155">
            <w:pPr>
              <w:jc w:val="center"/>
              <w:cnfStyle w:val="100000000000" w:firstRow="1" w:lastRow="0" w:firstColumn="0" w:lastColumn="0" w:oddVBand="0" w:evenVBand="0" w:oddHBand="0" w:evenHBand="0" w:firstRowFirstColumn="0" w:firstRowLastColumn="0" w:lastRowFirstColumn="0" w:lastRowLastColumn="0"/>
            </w:pPr>
            <w:r>
              <w:t>Objetivo</w:t>
            </w:r>
          </w:p>
        </w:tc>
        <w:tc>
          <w:tcPr>
            <w:tcW w:w="1558" w:type="dxa"/>
          </w:tcPr>
          <w:p w14:paraId="4243EF2B" w14:textId="77777777" w:rsidR="00337155" w:rsidRDefault="00337155" w:rsidP="00337155">
            <w:pPr>
              <w:jc w:val="center"/>
              <w:cnfStyle w:val="100000000000" w:firstRow="1" w:lastRow="0" w:firstColumn="0" w:lastColumn="0" w:oddVBand="0" w:evenVBand="0" w:oddHBand="0" w:evenHBand="0" w:firstRowFirstColumn="0" w:firstRowLastColumn="0" w:lastRowFirstColumn="0" w:lastRowLastColumn="0"/>
            </w:pPr>
            <w:r>
              <w:t>Duración</w:t>
            </w:r>
          </w:p>
        </w:tc>
      </w:tr>
      <w:tr w:rsidR="00337155" w14:paraId="294D444E"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4CA8020A" w14:textId="77777777" w:rsidR="00337155" w:rsidRPr="007601AC" w:rsidRDefault="00337155" w:rsidP="00337155">
            <w:pPr>
              <w:jc w:val="center"/>
              <w:rPr>
                <w:b w:val="0"/>
                <w:color w:val="auto"/>
              </w:rPr>
            </w:pPr>
            <w:r w:rsidRPr="007601AC">
              <w:rPr>
                <w:b w:val="0"/>
                <w:color w:val="auto"/>
              </w:rPr>
              <w:t>1</w:t>
            </w:r>
          </w:p>
        </w:tc>
        <w:tc>
          <w:tcPr>
            <w:tcW w:w="7230" w:type="dxa"/>
          </w:tcPr>
          <w:p w14:paraId="6463174B" w14:textId="77777777" w:rsidR="00337155" w:rsidRDefault="00337155" w:rsidP="00337155">
            <w:pPr>
              <w:jc w:val="left"/>
              <w:cnfStyle w:val="000000100000" w:firstRow="0" w:lastRow="0" w:firstColumn="0" w:lastColumn="0" w:oddVBand="0" w:evenVBand="0" w:oddHBand="1" w:evenHBand="0" w:firstRowFirstColumn="0" w:firstRowLastColumn="0" w:lastRowFirstColumn="0" w:lastRowLastColumn="0"/>
            </w:pPr>
            <w:r>
              <w:t>Definición de Guía de Estilo y Prototipaje.</w:t>
            </w:r>
          </w:p>
        </w:tc>
        <w:tc>
          <w:tcPr>
            <w:tcW w:w="1558" w:type="dxa"/>
          </w:tcPr>
          <w:p w14:paraId="48817408" w14:textId="77777777" w:rsidR="00337155" w:rsidRDefault="00337155" w:rsidP="00337155">
            <w:pPr>
              <w:jc w:val="center"/>
              <w:cnfStyle w:val="000000100000" w:firstRow="0" w:lastRow="0" w:firstColumn="0" w:lastColumn="0" w:oddVBand="0" w:evenVBand="0" w:oddHBand="1" w:evenHBand="0" w:firstRowFirstColumn="0" w:firstRowLastColumn="0" w:lastRowFirstColumn="0" w:lastRowLastColumn="0"/>
            </w:pPr>
            <w:r>
              <w:t>1 semana</w:t>
            </w:r>
          </w:p>
        </w:tc>
      </w:tr>
      <w:tr w:rsidR="00337155" w14:paraId="085186F1"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14421F4F" w14:textId="77777777" w:rsidR="00337155" w:rsidRPr="007601AC" w:rsidRDefault="00337155" w:rsidP="00337155">
            <w:pPr>
              <w:jc w:val="center"/>
              <w:rPr>
                <w:b w:val="0"/>
                <w:color w:val="auto"/>
              </w:rPr>
            </w:pPr>
            <w:r w:rsidRPr="007601AC">
              <w:rPr>
                <w:b w:val="0"/>
                <w:color w:val="auto"/>
              </w:rPr>
              <w:t>2</w:t>
            </w:r>
          </w:p>
        </w:tc>
        <w:tc>
          <w:tcPr>
            <w:tcW w:w="7230" w:type="dxa"/>
          </w:tcPr>
          <w:p w14:paraId="47B7CB4D" w14:textId="77777777" w:rsidR="00337155" w:rsidRDefault="00337155" w:rsidP="00337155">
            <w:pPr>
              <w:jc w:val="left"/>
              <w:cnfStyle w:val="000000010000" w:firstRow="0" w:lastRow="0" w:firstColumn="0" w:lastColumn="0" w:oddVBand="0" w:evenVBand="0" w:oddHBand="0" w:evenHBand="1" w:firstRowFirstColumn="0" w:firstRowLastColumn="0" w:lastRowFirstColumn="0" w:lastRowLastColumn="0"/>
            </w:pPr>
            <w:r>
              <w:t>Desarrollo de las Funcionalidades del Módulo de Atención de Pacientes (Registro de Citas</w:t>
            </w:r>
            <w:r w:rsidR="00ED25DF">
              <w:t xml:space="preserve"> e Ingreso de Pacientes</w:t>
            </w:r>
            <w:r>
              <w:t>).</w:t>
            </w:r>
          </w:p>
        </w:tc>
        <w:tc>
          <w:tcPr>
            <w:tcW w:w="1558" w:type="dxa"/>
          </w:tcPr>
          <w:p w14:paraId="70FF2C40" w14:textId="77777777" w:rsidR="00337155" w:rsidRDefault="00337155" w:rsidP="00337155">
            <w:pPr>
              <w:jc w:val="center"/>
              <w:cnfStyle w:val="000000010000" w:firstRow="0" w:lastRow="0" w:firstColumn="0" w:lastColumn="0" w:oddVBand="0" w:evenVBand="0" w:oddHBand="0" w:evenHBand="1" w:firstRowFirstColumn="0" w:firstRowLastColumn="0" w:lastRowFirstColumn="0" w:lastRowLastColumn="0"/>
            </w:pPr>
            <w:r>
              <w:t>2 semanas</w:t>
            </w:r>
          </w:p>
        </w:tc>
      </w:tr>
      <w:tr w:rsidR="00337155" w14:paraId="72D4DDDA"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3AB29069" w14:textId="77777777" w:rsidR="00337155" w:rsidRPr="007601AC" w:rsidRDefault="00337155" w:rsidP="00337155">
            <w:pPr>
              <w:jc w:val="center"/>
              <w:rPr>
                <w:b w:val="0"/>
                <w:color w:val="auto"/>
              </w:rPr>
            </w:pPr>
            <w:r w:rsidRPr="007601AC">
              <w:rPr>
                <w:b w:val="0"/>
                <w:color w:val="auto"/>
              </w:rPr>
              <w:t>3</w:t>
            </w:r>
          </w:p>
        </w:tc>
        <w:tc>
          <w:tcPr>
            <w:tcW w:w="7230" w:type="dxa"/>
          </w:tcPr>
          <w:p w14:paraId="6F5AE335" w14:textId="77777777" w:rsidR="00337155" w:rsidRDefault="00337155" w:rsidP="009B45BA">
            <w:pPr>
              <w:jc w:val="left"/>
              <w:cnfStyle w:val="000000100000" w:firstRow="0" w:lastRow="0" w:firstColumn="0" w:lastColumn="0" w:oddVBand="0" w:evenVBand="0" w:oddHBand="1" w:evenHBand="0" w:firstRowFirstColumn="0" w:firstRowLastColumn="0" w:lastRowFirstColumn="0" w:lastRowLastColumn="0"/>
            </w:pPr>
            <w:r>
              <w:t xml:space="preserve">Desarrollo de las Funcionalidades del Módulo de Atención de Pacientes (Lista de Espera, Confirmar estudios, </w:t>
            </w:r>
            <w:r w:rsidR="009B45BA">
              <w:t xml:space="preserve">Consulta Médica, </w:t>
            </w:r>
            <w:r>
              <w:t>Diagnóstico).</w:t>
            </w:r>
          </w:p>
        </w:tc>
        <w:tc>
          <w:tcPr>
            <w:tcW w:w="1558" w:type="dxa"/>
          </w:tcPr>
          <w:p w14:paraId="0CCB6B02" w14:textId="77777777" w:rsidR="00337155" w:rsidRDefault="00337155" w:rsidP="00337155">
            <w:pPr>
              <w:jc w:val="center"/>
              <w:cnfStyle w:val="000000100000" w:firstRow="0" w:lastRow="0" w:firstColumn="0" w:lastColumn="0" w:oddVBand="0" w:evenVBand="0" w:oddHBand="1" w:evenHBand="0" w:firstRowFirstColumn="0" w:firstRowLastColumn="0" w:lastRowFirstColumn="0" w:lastRowLastColumn="0"/>
            </w:pPr>
            <w:r>
              <w:t>4 semanas</w:t>
            </w:r>
          </w:p>
        </w:tc>
      </w:tr>
      <w:tr w:rsidR="00337155" w14:paraId="6F202F74"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6B4FE1E3" w14:textId="77777777" w:rsidR="00337155" w:rsidRPr="007601AC" w:rsidRDefault="00337155" w:rsidP="00337155">
            <w:pPr>
              <w:jc w:val="center"/>
              <w:rPr>
                <w:b w:val="0"/>
                <w:color w:val="auto"/>
              </w:rPr>
            </w:pPr>
            <w:r w:rsidRPr="007601AC">
              <w:rPr>
                <w:b w:val="0"/>
                <w:color w:val="auto"/>
              </w:rPr>
              <w:t>4</w:t>
            </w:r>
          </w:p>
        </w:tc>
        <w:tc>
          <w:tcPr>
            <w:tcW w:w="7230" w:type="dxa"/>
          </w:tcPr>
          <w:p w14:paraId="7299BEAB" w14:textId="77777777" w:rsidR="00337155" w:rsidRDefault="00337155" w:rsidP="00337155">
            <w:pPr>
              <w:jc w:val="left"/>
              <w:cnfStyle w:val="000000010000" w:firstRow="0" w:lastRow="0" w:firstColumn="0" w:lastColumn="0" w:oddVBand="0" w:evenVBand="0" w:oddHBand="0" w:evenHBand="1" w:firstRowFirstColumn="0" w:firstRowLastColumn="0" w:lastRowFirstColumn="0" w:lastRowLastColumn="0"/>
            </w:pPr>
            <w:r>
              <w:t>Desarrollo de las Funcionalidades del Módulo de Atención de Pacientes (Paraclínicos, Tratamiento, Interconsultas, Plan de Trabajo, Reposos y Permisos).</w:t>
            </w:r>
          </w:p>
        </w:tc>
        <w:tc>
          <w:tcPr>
            <w:tcW w:w="1558" w:type="dxa"/>
          </w:tcPr>
          <w:p w14:paraId="0F34940B" w14:textId="77777777" w:rsidR="00337155" w:rsidRDefault="00337155" w:rsidP="00337155">
            <w:pPr>
              <w:jc w:val="center"/>
              <w:cnfStyle w:val="000000010000" w:firstRow="0" w:lastRow="0" w:firstColumn="0" w:lastColumn="0" w:oddVBand="0" w:evenVBand="0" w:oddHBand="0" w:evenHBand="1" w:firstRowFirstColumn="0" w:firstRowLastColumn="0" w:lastRowFirstColumn="0" w:lastRowLastColumn="0"/>
            </w:pPr>
            <w:r>
              <w:t>4 semanas</w:t>
            </w:r>
          </w:p>
        </w:tc>
      </w:tr>
      <w:tr w:rsidR="00337155" w14:paraId="1C5EC9D3"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40C95D97" w14:textId="77777777" w:rsidR="00337155" w:rsidRPr="007601AC" w:rsidRDefault="00337155" w:rsidP="00337155">
            <w:pPr>
              <w:jc w:val="center"/>
              <w:rPr>
                <w:b w:val="0"/>
                <w:color w:val="auto"/>
              </w:rPr>
            </w:pPr>
            <w:r w:rsidRPr="007601AC">
              <w:rPr>
                <w:b w:val="0"/>
                <w:color w:val="auto"/>
              </w:rPr>
              <w:t>5</w:t>
            </w:r>
          </w:p>
        </w:tc>
        <w:tc>
          <w:tcPr>
            <w:tcW w:w="7230" w:type="dxa"/>
          </w:tcPr>
          <w:p w14:paraId="08184BCA" w14:textId="77777777" w:rsidR="00337155" w:rsidRDefault="00337155" w:rsidP="00337155">
            <w:pPr>
              <w:jc w:val="left"/>
              <w:cnfStyle w:val="000000100000" w:firstRow="0" w:lastRow="0" w:firstColumn="0" w:lastColumn="0" w:oddVBand="0" w:evenVBand="0" w:oddHBand="1" w:evenHBand="0" w:firstRowFirstColumn="0" w:firstRowLastColumn="0" w:lastRowFirstColumn="0" w:lastRowLastColumn="0"/>
            </w:pPr>
            <w:r>
              <w:t>Desarrollo de las Funcionalidades del Módulo Analítico.</w:t>
            </w:r>
          </w:p>
        </w:tc>
        <w:tc>
          <w:tcPr>
            <w:tcW w:w="1558" w:type="dxa"/>
          </w:tcPr>
          <w:p w14:paraId="2720475F" w14:textId="77777777" w:rsidR="00337155" w:rsidRDefault="00337155" w:rsidP="00337155">
            <w:pPr>
              <w:jc w:val="center"/>
              <w:cnfStyle w:val="000000100000" w:firstRow="0" w:lastRow="0" w:firstColumn="0" w:lastColumn="0" w:oddVBand="0" w:evenVBand="0" w:oddHBand="1" w:evenHBand="0" w:firstRowFirstColumn="0" w:firstRowLastColumn="0" w:lastRowFirstColumn="0" w:lastRowLastColumn="0"/>
            </w:pPr>
            <w:r>
              <w:t>4 semanas</w:t>
            </w:r>
          </w:p>
        </w:tc>
      </w:tr>
    </w:tbl>
    <w:p w14:paraId="7B7173F9" w14:textId="77777777" w:rsidR="00337155" w:rsidRPr="00337155" w:rsidRDefault="00337155" w:rsidP="00337155"/>
    <w:p w14:paraId="4A7B0CDF" w14:textId="77777777" w:rsidR="00337155" w:rsidRDefault="00337155" w:rsidP="00337155">
      <w:r>
        <w:t>Una vez planificadas estas iteraciones, se dio comienzo al desarrollo del sistema.</w:t>
      </w:r>
    </w:p>
    <w:p w14:paraId="6DA992C3" w14:textId="77777777" w:rsidR="00313F55" w:rsidRDefault="00313F55" w:rsidP="0056256A">
      <w:pPr>
        <w:pStyle w:val="Ttulo4Tesis"/>
      </w:pPr>
      <w:bookmarkStart w:id="208" w:name="_Toc513444285"/>
      <w:r>
        <w:t>Iteración 1: Definición de Guía de Estilo y Prototipaje</w:t>
      </w:r>
      <w:bookmarkEnd w:id="208"/>
    </w:p>
    <w:p w14:paraId="1D70352F" w14:textId="77777777" w:rsidR="00313F55" w:rsidRDefault="00313F55" w:rsidP="00313F55">
      <w:r>
        <w:t xml:space="preserve">La meta de esta iteración </w:t>
      </w:r>
      <w:r w:rsidR="0096797F">
        <w:t>consiste</w:t>
      </w:r>
      <w:r>
        <w:t xml:space="preserve"> en establecer los lineamientos gráficos a utilizar en las interfaces de usuario que conforman el sistema y de esta manera disponer de material de consulta que sea utilizado al momento de incorporar un nuevo elemento. Para ello se estimó un período de 1 semana y se definieron las actividades observadas en la </w:t>
      </w:r>
      <w:r w:rsidR="00120E5A">
        <w:fldChar w:fldCharType="begin"/>
      </w:r>
      <w:r>
        <w:instrText xml:space="preserve"> REF _Ref507619747 \h </w:instrText>
      </w:r>
      <w:r w:rsidR="00120E5A">
        <w:fldChar w:fldCharType="separate"/>
      </w:r>
      <w:r w:rsidR="00283A42">
        <w:t xml:space="preserve">Tabla </w:t>
      </w:r>
      <w:r w:rsidR="00283A42">
        <w:rPr>
          <w:noProof/>
        </w:rPr>
        <w:t>20</w:t>
      </w:r>
      <w:r w:rsidR="00120E5A">
        <w:fldChar w:fldCharType="end"/>
      </w:r>
      <w:r>
        <w:t>.</w:t>
      </w:r>
    </w:p>
    <w:p w14:paraId="74B506BD" w14:textId="77777777" w:rsidR="00313F55" w:rsidRDefault="00313F55" w:rsidP="00313F55">
      <w:pPr>
        <w:pStyle w:val="Caption"/>
        <w:keepNext/>
      </w:pPr>
      <w:bookmarkStart w:id="209" w:name="_Ref507619747"/>
      <w:bookmarkStart w:id="210" w:name="_Toc513444114"/>
      <w:r>
        <w:t xml:space="preserve">Tabla </w:t>
      </w:r>
      <w:r w:rsidR="00120E5A">
        <w:fldChar w:fldCharType="begin"/>
      </w:r>
      <w:r>
        <w:instrText xml:space="preserve"> SEQ Tabla \* ARABIC </w:instrText>
      </w:r>
      <w:r w:rsidR="00120E5A">
        <w:fldChar w:fldCharType="separate"/>
      </w:r>
      <w:r w:rsidR="00283A42">
        <w:rPr>
          <w:noProof/>
        </w:rPr>
        <w:t>20</w:t>
      </w:r>
      <w:r w:rsidR="00120E5A">
        <w:fldChar w:fldCharType="end"/>
      </w:r>
      <w:bookmarkEnd w:id="209"/>
      <w:r>
        <w:t xml:space="preserve"> - Pila de </w:t>
      </w:r>
      <w:r>
        <w:rPr>
          <w:i/>
        </w:rPr>
        <w:t>Sprint</w:t>
      </w:r>
      <w:r>
        <w:t xml:space="preserve"> de la Primera Iteración</w:t>
      </w:r>
      <w:bookmarkEnd w:id="210"/>
    </w:p>
    <w:tbl>
      <w:tblPr>
        <w:tblStyle w:val="EstiloAna"/>
        <w:tblW w:w="0" w:type="auto"/>
        <w:tblLook w:val="04A0" w:firstRow="1" w:lastRow="0" w:firstColumn="1" w:lastColumn="0" w:noHBand="0" w:noVBand="1"/>
      </w:tblPr>
      <w:tblGrid>
        <w:gridCol w:w="562"/>
        <w:gridCol w:w="7230"/>
        <w:gridCol w:w="1558"/>
      </w:tblGrid>
      <w:tr w:rsidR="00313F55" w14:paraId="03E84305" w14:textId="77777777" w:rsidTr="00760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FD0897A" w14:textId="77777777" w:rsidR="00313F55" w:rsidRDefault="00313F55" w:rsidP="00313F55">
            <w:pPr>
              <w:jc w:val="center"/>
            </w:pPr>
            <w:r>
              <w:t>#</w:t>
            </w:r>
          </w:p>
        </w:tc>
        <w:tc>
          <w:tcPr>
            <w:tcW w:w="7230" w:type="dxa"/>
          </w:tcPr>
          <w:p w14:paraId="5E37013C" w14:textId="77777777" w:rsidR="00313F55" w:rsidRDefault="00313F55" w:rsidP="00313F55">
            <w:pPr>
              <w:jc w:val="center"/>
              <w:cnfStyle w:val="100000000000" w:firstRow="1" w:lastRow="0" w:firstColumn="0" w:lastColumn="0" w:oddVBand="0" w:evenVBand="0" w:oddHBand="0" w:evenHBand="0" w:firstRowFirstColumn="0" w:firstRowLastColumn="0" w:lastRowFirstColumn="0" w:lastRowLastColumn="0"/>
            </w:pPr>
            <w:r>
              <w:t>Actividad</w:t>
            </w:r>
          </w:p>
        </w:tc>
        <w:tc>
          <w:tcPr>
            <w:tcW w:w="1558" w:type="dxa"/>
          </w:tcPr>
          <w:p w14:paraId="7F37348F" w14:textId="77777777" w:rsidR="00313F55" w:rsidRDefault="00313F55" w:rsidP="00313F55">
            <w:pPr>
              <w:jc w:val="center"/>
              <w:cnfStyle w:val="100000000000" w:firstRow="1" w:lastRow="0" w:firstColumn="0" w:lastColumn="0" w:oddVBand="0" w:evenVBand="0" w:oddHBand="0" w:evenHBand="0" w:firstRowFirstColumn="0" w:firstRowLastColumn="0" w:lastRowFirstColumn="0" w:lastRowLastColumn="0"/>
            </w:pPr>
            <w:r>
              <w:t>Duración</w:t>
            </w:r>
          </w:p>
        </w:tc>
      </w:tr>
      <w:tr w:rsidR="00313F55" w14:paraId="12CF7FAB"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005FCE0B" w14:textId="77777777" w:rsidR="00313F55" w:rsidRPr="007601AC" w:rsidRDefault="00313F55" w:rsidP="00313F55">
            <w:pPr>
              <w:jc w:val="center"/>
              <w:rPr>
                <w:b w:val="0"/>
                <w:color w:val="auto"/>
              </w:rPr>
            </w:pPr>
            <w:r w:rsidRPr="007601AC">
              <w:rPr>
                <w:b w:val="0"/>
                <w:color w:val="auto"/>
              </w:rPr>
              <w:t>1</w:t>
            </w:r>
          </w:p>
        </w:tc>
        <w:tc>
          <w:tcPr>
            <w:tcW w:w="7230" w:type="dxa"/>
          </w:tcPr>
          <w:p w14:paraId="76702A73" w14:textId="77777777" w:rsidR="00313F55" w:rsidRDefault="00313F55" w:rsidP="00313F55">
            <w:pPr>
              <w:jc w:val="center"/>
              <w:cnfStyle w:val="000000100000" w:firstRow="0" w:lastRow="0" w:firstColumn="0" w:lastColumn="0" w:oddVBand="0" w:evenVBand="0" w:oddHBand="1" w:evenHBand="0" w:firstRowFirstColumn="0" w:firstRowLastColumn="0" w:lastRowFirstColumn="0" w:lastRowLastColumn="0"/>
            </w:pPr>
            <w:r>
              <w:t>Definición de Guía de Estilo</w:t>
            </w:r>
          </w:p>
        </w:tc>
        <w:tc>
          <w:tcPr>
            <w:tcW w:w="1558" w:type="dxa"/>
            <w:vMerge w:val="restart"/>
          </w:tcPr>
          <w:p w14:paraId="48196F4C" w14:textId="77777777" w:rsidR="00313F55" w:rsidRDefault="00313F55" w:rsidP="00313F55">
            <w:pPr>
              <w:jc w:val="center"/>
              <w:cnfStyle w:val="000000100000" w:firstRow="0" w:lastRow="0" w:firstColumn="0" w:lastColumn="0" w:oddVBand="0" w:evenVBand="0" w:oddHBand="1" w:evenHBand="0" w:firstRowFirstColumn="0" w:firstRowLastColumn="0" w:lastRowFirstColumn="0" w:lastRowLastColumn="0"/>
            </w:pPr>
            <w:r>
              <w:t>1 semana</w:t>
            </w:r>
          </w:p>
        </w:tc>
      </w:tr>
      <w:tr w:rsidR="00313F55" w14:paraId="420B0EEE" w14:textId="77777777" w:rsidTr="00760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3D617A6B" w14:textId="77777777" w:rsidR="00313F55" w:rsidRPr="007601AC" w:rsidRDefault="00313F55" w:rsidP="00313F55">
            <w:pPr>
              <w:jc w:val="center"/>
              <w:rPr>
                <w:b w:val="0"/>
                <w:color w:val="auto"/>
              </w:rPr>
            </w:pPr>
            <w:r w:rsidRPr="007601AC">
              <w:rPr>
                <w:b w:val="0"/>
                <w:color w:val="auto"/>
              </w:rPr>
              <w:t>2</w:t>
            </w:r>
          </w:p>
        </w:tc>
        <w:tc>
          <w:tcPr>
            <w:tcW w:w="7230" w:type="dxa"/>
          </w:tcPr>
          <w:p w14:paraId="5FA236A8" w14:textId="77777777" w:rsidR="00313F55" w:rsidRDefault="00313F55" w:rsidP="00313F55">
            <w:pPr>
              <w:jc w:val="center"/>
              <w:cnfStyle w:val="000000010000" w:firstRow="0" w:lastRow="0" w:firstColumn="0" w:lastColumn="0" w:oddVBand="0" w:evenVBand="0" w:oddHBand="0" w:evenHBand="1" w:firstRowFirstColumn="0" w:firstRowLastColumn="0" w:lastRowFirstColumn="0" w:lastRowLastColumn="0"/>
            </w:pPr>
            <w:r>
              <w:t>Definición de Prototipos del Módulo de Atención de Pacientes</w:t>
            </w:r>
          </w:p>
        </w:tc>
        <w:tc>
          <w:tcPr>
            <w:tcW w:w="1558" w:type="dxa"/>
            <w:vMerge/>
          </w:tcPr>
          <w:p w14:paraId="6D17B86D" w14:textId="77777777" w:rsidR="00313F55" w:rsidRDefault="00313F55" w:rsidP="00313F55">
            <w:pPr>
              <w:jc w:val="center"/>
              <w:cnfStyle w:val="000000010000" w:firstRow="0" w:lastRow="0" w:firstColumn="0" w:lastColumn="0" w:oddVBand="0" w:evenVBand="0" w:oddHBand="0" w:evenHBand="1" w:firstRowFirstColumn="0" w:firstRowLastColumn="0" w:lastRowFirstColumn="0" w:lastRowLastColumn="0"/>
            </w:pPr>
          </w:p>
        </w:tc>
      </w:tr>
      <w:tr w:rsidR="00313F55" w14:paraId="3B73E23D"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3D489881" w14:textId="77777777" w:rsidR="00313F55" w:rsidRPr="007601AC" w:rsidRDefault="00313F55" w:rsidP="00313F55">
            <w:pPr>
              <w:jc w:val="center"/>
              <w:rPr>
                <w:b w:val="0"/>
                <w:color w:val="auto"/>
              </w:rPr>
            </w:pPr>
            <w:r w:rsidRPr="007601AC">
              <w:rPr>
                <w:b w:val="0"/>
                <w:color w:val="auto"/>
              </w:rPr>
              <w:t>3</w:t>
            </w:r>
          </w:p>
        </w:tc>
        <w:tc>
          <w:tcPr>
            <w:tcW w:w="7230" w:type="dxa"/>
          </w:tcPr>
          <w:p w14:paraId="250F50C0" w14:textId="77777777" w:rsidR="00313F55" w:rsidRDefault="00313F55" w:rsidP="00313F55">
            <w:pPr>
              <w:jc w:val="center"/>
              <w:cnfStyle w:val="000000100000" w:firstRow="0" w:lastRow="0" w:firstColumn="0" w:lastColumn="0" w:oddVBand="0" w:evenVBand="0" w:oddHBand="1" w:evenHBand="0" w:firstRowFirstColumn="0" w:firstRowLastColumn="0" w:lastRowFirstColumn="0" w:lastRowLastColumn="0"/>
            </w:pPr>
            <w:r>
              <w:t>Definición de Prototipos del Módulo Analítico</w:t>
            </w:r>
          </w:p>
        </w:tc>
        <w:tc>
          <w:tcPr>
            <w:tcW w:w="1558" w:type="dxa"/>
            <w:vMerge/>
          </w:tcPr>
          <w:p w14:paraId="57999EF4" w14:textId="77777777" w:rsidR="00313F55" w:rsidRDefault="00313F55" w:rsidP="00313F55">
            <w:pPr>
              <w:jc w:val="center"/>
              <w:cnfStyle w:val="000000100000" w:firstRow="0" w:lastRow="0" w:firstColumn="0" w:lastColumn="0" w:oddVBand="0" w:evenVBand="0" w:oddHBand="1" w:evenHBand="0" w:firstRowFirstColumn="0" w:firstRowLastColumn="0" w:lastRowFirstColumn="0" w:lastRowLastColumn="0"/>
            </w:pPr>
          </w:p>
        </w:tc>
      </w:tr>
    </w:tbl>
    <w:p w14:paraId="67BB11B4" w14:textId="77777777" w:rsidR="00313F55" w:rsidRDefault="00313F55" w:rsidP="00313F55"/>
    <w:p w14:paraId="0EA3148A" w14:textId="77777777" w:rsidR="00313F55" w:rsidRDefault="00313F55" w:rsidP="00313F55">
      <w:r>
        <w:t>A continuación se presentan los resultados obtenidos.</w:t>
      </w:r>
    </w:p>
    <w:p w14:paraId="2157A60F" w14:textId="77777777" w:rsidR="00313F55" w:rsidRPr="004C16BC" w:rsidRDefault="00313F55" w:rsidP="00313F55">
      <w:pPr>
        <w:pStyle w:val="ListParagraph"/>
        <w:numPr>
          <w:ilvl w:val="0"/>
          <w:numId w:val="35"/>
        </w:numPr>
        <w:rPr>
          <w:b/>
        </w:rPr>
      </w:pPr>
      <w:r w:rsidRPr="004C16BC">
        <w:rPr>
          <w:b/>
        </w:rPr>
        <w:lastRenderedPageBreak/>
        <w:t>Guía de Estilo</w:t>
      </w:r>
    </w:p>
    <w:p w14:paraId="3A8A6292" w14:textId="77777777" w:rsidR="00FA6146" w:rsidRDefault="00FA6146" w:rsidP="00FA6146">
      <w:r>
        <w:t xml:space="preserve">La guía de estilos resume los aspectos gráficos del sistema de información, específicamente: la paleta de colores, la tipografía, los estilos de los formularios y la iconografía. En la </w:t>
      </w:r>
      <w:r w:rsidR="00120E5A">
        <w:fldChar w:fldCharType="begin"/>
      </w:r>
      <w:r w:rsidR="008D7A46">
        <w:instrText xml:space="preserve"> REF _Ref507709286 \h </w:instrText>
      </w:r>
      <w:r w:rsidR="00120E5A">
        <w:fldChar w:fldCharType="separate"/>
      </w:r>
      <w:r w:rsidR="00283A42">
        <w:t xml:space="preserve">Ilustración </w:t>
      </w:r>
      <w:r w:rsidR="00283A42">
        <w:rPr>
          <w:noProof/>
        </w:rPr>
        <w:t>30</w:t>
      </w:r>
      <w:r w:rsidR="00120E5A">
        <w:fldChar w:fldCharType="end"/>
      </w:r>
      <w:r w:rsidR="008D7A46">
        <w:t xml:space="preserve"> </w:t>
      </w:r>
      <w:r>
        <w:t>se presenta la guía de estilo.</w:t>
      </w:r>
    </w:p>
    <w:p w14:paraId="69F43BB3" w14:textId="77777777" w:rsidR="008D7A46" w:rsidRDefault="00B80326" w:rsidP="008D7A46">
      <w:pPr>
        <w:keepNext/>
        <w:jc w:val="center"/>
      </w:pPr>
      <w:r>
        <w:rPr>
          <w:noProof/>
          <w:lang w:eastAsia="es-VE"/>
        </w:rPr>
        <w:drawing>
          <wp:inline distT="0" distB="0" distL="0" distR="0" wp14:anchorId="6F9CBC66" wp14:editId="6AF4958E">
            <wp:extent cx="3907296" cy="66770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uía de Estil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11683" cy="6684522"/>
                    </a:xfrm>
                    <a:prstGeom prst="rect">
                      <a:avLst/>
                    </a:prstGeom>
                  </pic:spPr>
                </pic:pic>
              </a:graphicData>
            </a:graphic>
          </wp:inline>
        </w:drawing>
      </w:r>
    </w:p>
    <w:p w14:paraId="59A338DD" w14:textId="77777777" w:rsidR="008D7A46" w:rsidRDefault="008D7A46" w:rsidP="008D7A46">
      <w:pPr>
        <w:pStyle w:val="Caption"/>
      </w:pPr>
      <w:bookmarkStart w:id="211" w:name="_Ref507709286"/>
      <w:bookmarkStart w:id="212" w:name="_Toc513444152"/>
      <w:r>
        <w:t xml:space="preserve">Ilustración </w:t>
      </w:r>
      <w:r w:rsidR="00120E5A">
        <w:fldChar w:fldCharType="begin"/>
      </w:r>
      <w:r>
        <w:instrText xml:space="preserve"> SEQ Ilustración \* ARABIC </w:instrText>
      </w:r>
      <w:r w:rsidR="00120E5A">
        <w:fldChar w:fldCharType="separate"/>
      </w:r>
      <w:r w:rsidR="00283A42">
        <w:rPr>
          <w:noProof/>
        </w:rPr>
        <w:t>30</w:t>
      </w:r>
      <w:r w:rsidR="00120E5A">
        <w:fldChar w:fldCharType="end"/>
      </w:r>
      <w:bookmarkEnd w:id="211"/>
      <w:r>
        <w:rPr>
          <w:noProof/>
        </w:rPr>
        <w:t xml:space="preserve"> - Guía de Estilo</w:t>
      </w:r>
      <w:bookmarkEnd w:id="212"/>
    </w:p>
    <w:p w14:paraId="65C95345" w14:textId="77777777" w:rsidR="00313F55" w:rsidRPr="00235AF4" w:rsidRDefault="00313F55" w:rsidP="00313F55">
      <w:pPr>
        <w:pStyle w:val="ListParagraph"/>
        <w:numPr>
          <w:ilvl w:val="0"/>
          <w:numId w:val="35"/>
        </w:numPr>
        <w:rPr>
          <w:b/>
        </w:rPr>
      </w:pPr>
      <w:r w:rsidRPr="00235AF4">
        <w:rPr>
          <w:b/>
        </w:rPr>
        <w:lastRenderedPageBreak/>
        <w:t>Prototipos del Módulo de Atención de Pacientes</w:t>
      </w:r>
    </w:p>
    <w:p w14:paraId="778C67DD" w14:textId="77777777" w:rsidR="00FC037E" w:rsidRDefault="00FC037E" w:rsidP="00FC037E">
      <w:r>
        <w:t xml:space="preserve">De acuerdo a las funcionalidades que deben ser satisfechas por este módulo, se </w:t>
      </w:r>
      <w:r w:rsidR="0096797F">
        <w:t>diseñan</w:t>
      </w:r>
      <w:r>
        <w:t xml:space="preserve"> los siguientes prototipos:</w:t>
      </w:r>
    </w:p>
    <w:p w14:paraId="60797568" w14:textId="77777777" w:rsidR="00313F55" w:rsidRPr="00235AF4" w:rsidRDefault="00313F55" w:rsidP="00313F55">
      <w:pPr>
        <w:pStyle w:val="ListParagraph"/>
        <w:numPr>
          <w:ilvl w:val="1"/>
          <w:numId w:val="35"/>
        </w:numPr>
        <w:rPr>
          <w:b/>
        </w:rPr>
      </w:pPr>
      <w:r w:rsidRPr="00235AF4">
        <w:rPr>
          <w:b/>
        </w:rPr>
        <w:t>Registrar Cita</w:t>
      </w:r>
    </w:p>
    <w:p w14:paraId="2E99F4D1" w14:textId="77777777" w:rsidR="00B22215" w:rsidRDefault="00B22215" w:rsidP="00E208B7">
      <w:pPr>
        <w:pStyle w:val="ListParagraph"/>
      </w:pPr>
      <w:r>
        <w:t xml:space="preserve">En la </w:t>
      </w:r>
      <w:r w:rsidR="00120E5A">
        <w:fldChar w:fldCharType="begin"/>
      </w:r>
      <w:r w:rsidR="00422BE6">
        <w:instrText xml:space="preserve"> REF _Ref508051551 \h </w:instrText>
      </w:r>
      <w:r w:rsidR="00120E5A">
        <w:fldChar w:fldCharType="separate"/>
      </w:r>
      <w:r w:rsidR="00283A42">
        <w:t xml:space="preserve">Ilustración </w:t>
      </w:r>
      <w:r w:rsidR="00283A42">
        <w:rPr>
          <w:noProof/>
        </w:rPr>
        <w:t>31</w:t>
      </w:r>
      <w:r w:rsidR="00120E5A">
        <w:fldChar w:fldCharType="end"/>
      </w:r>
      <w:r w:rsidR="00422BE6">
        <w:t xml:space="preserve"> </w:t>
      </w:r>
      <w:r>
        <w:t>se muestra el prototipo destinado a esta funcionalidad. En dicha interfaz, el personal administrativo ingresa los datos suministrados por el paciente para la creación de una (1) o varias citas. Se deben indicar la unidad de atención y el motivo de consulta, al igual que los datos del paciente, del responsable de pago y los datos del titular en caso de que el responsable de pago sea una compañía de seguro. Adicionalmente, el paciente indica los estudios que se desea realizar, junto con el médico y el horario de su preferencia. Luego de superar las validaciones correspondientes al pulsar el botón de procesar, se crean las citas requeridas.</w:t>
      </w:r>
    </w:p>
    <w:p w14:paraId="6351CE31" w14:textId="77777777" w:rsidR="00063B9D" w:rsidRDefault="00063B9D" w:rsidP="00063B9D">
      <w:pPr>
        <w:pStyle w:val="ListParagraph"/>
        <w:keepNext/>
        <w:ind w:left="1080"/>
        <w:jc w:val="center"/>
      </w:pPr>
      <w:r>
        <w:rPr>
          <w:noProof/>
          <w:lang w:eastAsia="es-VE"/>
        </w:rPr>
        <w:drawing>
          <wp:inline distT="0" distB="0" distL="0" distR="0" wp14:anchorId="441A5635" wp14:editId="4169FF34">
            <wp:extent cx="4829030" cy="263842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totipo Registro de Cit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38366" cy="2643526"/>
                    </a:xfrm>
                    <a:prstGeom prst="rect">
                      <a:avLst/>
                    </a:prstGeom>
                  </pic:spPr>
                </pic:pic>
              </a:graphicData>
            </a:graphic>
          </wp:inline>
        </w:drawing>
      </w:r>
    </w:p>
    <w:p w14:paraId="54600697" w14:textId="77777777" w:rsidR="00063B9D" w:rsidRDefault="00063B9D" w:rsidP="00063B9D">
      <w:pPr>
        <w:pStyle w:val="Caption"/>
      </w:pPr>
      <w:bookmarkStart w:id="213" w:name="_Ref508051551"/>
      <w:bookmarkStart w:id="214" w:name="_Toc513444153"/>
      <w:r>
        <w:t xml:space="preserve">Ilustración </w:t>
      </w:r>
      <w:r w:rsidR="00120E5A">
        <w:fldChar w:fldCharType="begin"/>
      </w:r>
      <w:r>
        <w:instrText xml:space="preserve"> SEQ Ilustración \* ARABIC </w:instrText>
      </w:r>
      <w:r w:rsidR="00120E5A">
        <w:fldChar w:fldCharType="separate"/>
      </w:r>
      <w:r w:rsidR="00283A42">
        <w:rPr>
          <w:noProof/>
        </w:rPr>
        <w:t>31</w:t>
      </w:r>
      <w:r w:rsidR="00120E5A">
        <w:fldChar w:fldCharType="end"/>
      </w:r>
      <w:bookmarkEnd w:id="213"/>
      <w:r>
        <w:t xml:space="preserve"> - Prototipo de Interfaz de Registro de Cita</w:t>
      </w:r>
      <w:bookmarkEnd w:id="214"/>
    </w:p>
    <w:p w14:paraId="02E9B211" w14:textId="77777777" w:rsidR="00592124" w:rsidRPr="00235AF4" w:rsidRDefault="00592124" w:rsidP="00313F55">
      <w:pPr>
        <w:pStyle w:val="ListParagraph"/>
        <w:numPr>
          <w:ilvl w:val="1"/>
          <w:numId w:val="35"/>
        </w:numPr>
        <w:rPr>
          <w:b/>
        </w:rPr>
      </w:pPr>
      <w:r w:rsidRPr="00235AF4">
        <w:rPr>
          <w:b/>
        </w:rPr>
        <w:t>Ingreso de Pacientes</w:t>
      </w:r>
    </w:p>
    <w:p w14:paraId="5A60D62B" w14:textId="77777777" w:rsidR="00B22215" w:rsidRDefault="00B22215" w:rsidP="00E208B7">
      <w:pPr>
        <w:pStyle w:val="ListParagraph"/>
      </w:pPr>
      <w:r>
        <w:t xml:space="preserve">Esta interfaz se muestra cuando el paciente llega a la institución médica para asistir a una cita previamente reservada. En la parte superior se puede observar </w:t>
      </w:r>
      <w:r w:rsidR="00E5782B">
        <w:t xml:space="preserve">la unidad de atención correspondiente. En el lateral derecho se encuentra la lista de pacientes del día </w:t>
      </w:r>
      <w:r w:rsidR="00DB01E7">
        <w:t>en curso</w:t>
      </w:r>
      <w:r w:rsidR="00E5782B">
        <w:t xml:space="preserve"> que se encuentran próximos a ingresar. Luego de seleccionar el paciente a ingresar, </w:t>
      </w:r>
      <w:r w:rsidR="00A06F8D">
        <w:t xml:space="preserve">se verifican los datos generales del </w:t>
      </w:r>
      <w:r w:rsidR="00DB01E7">
        <w:t>mismo</w:t>
      </w:r>
      <w:r w:rsidR="00A06F8D">
        <w:t xml:space="preserve">, su carga familiar, los datos del responsable de pago y los estudios a realizar. En caso de que todos los datos sean correctos, se pulsa el botón ingresar, generando un número de caso. En la </w:t>
      </w:r>
      <w:r w:rsidR="00120E5A">
        <w:fldChar w:fldCharType="begin"/>
      </w:r>
      <w:r w:rsidR="00422BE6">
        <w:instrText xml:space="preserve"> REF _Ref508051563 \h </w:instrText>
      </w:r>
      <w:r w:rsidR="00120E5A">
        <w:fldChar w:fldCharType="separate"/>
      </w:r>
      <w:r w:rsidR="00283A42">
        <w:t xml:space="preserve">Ilustración </w:t>
      </w:r>
      <w:r w:rsidR="00283A42">
        <w:rPr>
          <w:noProof/>
        </w:rPr>
        <w:t>32</w:t>
      </w:r>
      <w:r w:rsidR="00120E5A">
        <w:fldChar w:fldCharType="end"/>
      </w:r>
      <w:r w:rsidR="00422BE6">
        <w:t xml:space="preserve"> </w:t>
      </w:r>
      <w:r w:rsidR="00A06F8D">
        <w:t>se observa el prototipo de dicha interfaz.</w:t>
      </w:r>
    </w:p>
    <w:p w14:paraId="50051EF7" w14:textId="77777777" w:rsidR="00063B9D" w:rsidRDefault="00063B9D" w:rsidP="00063B9D">
      <w:pPr>
        <w:pStyle w:val="ListParagraph"/>
        <w:keepNext/>
        <w:ind w:left="1080"/>
        <w:jc w:val="center"/>
      </w:pPr>
      <w:r>
        <w:rPr>
          <w:noProof/>
          <w:lang w:eastAsia="es-VE"/>
        </w:rPr>
        <w:lastRenderedPageBreak/>
        <w:drawing>
          <wp:inline distT="0" distB="0" distL="0" distR="0" wp14:anchorId="1A704077" wp14:editId="5F65CF26">
            <wp:extent cx="4791075" cy="261768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rototipo Ingres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4923" cy="2619790"/>
                    </a:xfrm>
                    <a:prstGeom prst="rect">
                      <a:avLst/>
                    </a:prstGeom>
                  </pic:spPr>
                </pic:pic>
              </a:graphicData>
            </a:graphic>
          </wp:inline>
        </w:drawing>
      </w:r>
    </w:p>
    <w:p w14:paraId="6F81D76C" w14:textId="77777777" w:rsidR="00063B9D" w:rsidRDefault="00063B9D" w:rsidP="00063B9D">
      <w:pPr>
        <w:pStyle w:val="Caption"/>
      </w:pPr>
      <w:bookmarkStart w:id="215" w:name="_Ref508051563"/>
      <w:bookmarkStart w:id="216" w:name="_Toc513444154"/>
      <w:r>
        <w:t xml:space="preserve">Ilustración </w:t>
      </w:r>
      <w:r w:rsidR="00120E5A">
        <w:fldChar w:fldCharType="begin"/>
      </w:r>
      <w:r>
        <w:instrText xml:space="preserve"> SEQ Ilustración \* ARABIC </w:instrText>
      </w:r>
      <w:r w:rsidR="00120E5A">
        <w:fldChar w:fldCharType="separate"/>
      </w:r>
      <w:r w:rsidR="00283A42">
        <w:rPr>
          <w:noProof/>
        </w:rPr>
        <w:t>32</w:t>
      </w:r>
      <w:r w:rsidR="00120E5A">
        <w:fldChar w:fldCharType="end"/>
      </w:r>
      <w:bookmarkEnd w:id="215"/>
      <w:r>
        <w:t xml:space="preserve"> - Prototipo de Interfaz de Ingreso</w:t>
      </w:r>
      <w:bookmarkEnd w:id="216"/>
    </w:p>
    <w:p w14:paraId="63324770" w14:textId="77777777" w:rsidR="00313F55" w:rsidRPr="00235AF4" w:rsidRDefault="00313F55" w:rsidP="00313F55">
      <w:pPr>
        <w:pStyle w:val="ListParagraph"/>
        <w:numPr>
          <w:ilvl w:val="1"/>
          <w:numId w:val="35"/>
        </w:numPr>
        <w:rPr>
          <w:b/>
        </w:rPr>
      </w:pPr>
      <w:r w:rsidRPr="00235AF4">
        <w:rPr>
          <w:b/>
        </w:rPr>
        <w:t>Lista de Espera</w:t>
      </w:r>
    </w:p>
    <w:p w14:paraId="1AEB819C" w14:textId="77777777" w:rsidR="002D4DE7" w:rsidRDefault="002D4DE7" w:rsidP="00E208B7">
      <w:pPr>
        <w:pStyle w:val="ListParagraph"/>
      </w:pPr>
      <w:r>
        <w:t xml:space="preserve">En la </w:t>
      </w:r>
      <w:r w:rsidR="00120E5A">
        <w:fldChar w:fldCharType="begin"/>
      </w:r>
      <w:r w:rsidR="00422BE6">
        <w:instrText xml:space="preserve"> REF _Ref508051575 \h </w:instrText>
      </w:r>
      <w:r w:rsidR="00120E5A">
        <w:fldChar w:fldCharType="separate"/>
      </w:r>
      <w:r w:rsidR="00283A42">
        <w:t xml:space="preserve">Ilustración </w:t>
      </w:r>
      <w:r w:rsidR="00283A42">
        <w:rPr>
          <w:noProof/>
        </w:rPr>
        <w:t>33</w:t>
      </w:r>
      <w:r w:rsidR="00120E5A">
        <w:fldChar w:fldCharType="end"/>
      </w:r>
      <w:r w:rsidR="00422BE6">
        <w:t xml:space="preserve"> </w:t>
      </w:r>
      <w:r>
        <w:t xml:space="preserve">se muestra el prototipo destinado a la interfaz dónde los médicos podrán ver la lista de pacientes que tienen en el día en curso. La interfaz cuenta con unos filtros de búsqueda como la cédula o el nombre del paciente y el servicio al que pertenece el estudio a realizar. Para atender a un paciente, el médico selecciona el registro correspondiente y </w:t>
      </w:r>
      <w:r w:rsidR="004C6D8B">
        <w:t>pulsa</w:t>
      </w:r>
      <w:r>
        <w:t xml:space="preserve"> el botón de atender.</w:t>
      </w:r>
    </w:p>
    <w:p w14:paraId="57D8030E" w14:textId="77777777" w:rsidR="00063B9D" w:rsidRDefault="00063B9D" w:rsidP="00063B9D">
      <w:pPr>
        <w:pStyle w:val="ListParagraph"/>
        <w:keepNext/>
        <w:ind w:left="1080"/>
        <w:jc w:val="center"/>
      </w:pPr>
      <w:r>
        <w:rPr>
          <w:noProof/>
          <w:lang w:eastAsia="es-VE"/>
        </w:rPr>
        <w:drawing>
          <wp:inline distT="0" distB="0" distL="0" distR="0" wp14:anchorId="5FC8CE4D" wp14:editId="359F5696">
            <wp:extent cx="4654697" cy="25431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totipo Lista de Esper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1585" cy="2557866"/>
                    </a:xfrm>
                    <a:prstGeom prst="rect">
                      <a:avLst/>
                    </a:prstGeom>
                  </pic:spPr>
                </pic:pic>
              </a:graphicData>
            </a:graphic>
          </wp:inline>
        </w:drawing>
      </w:r>
    </w:p>
    <w:p w14:paraId="14FA1192" w14:textId="77777777" w:rsidR="00063B9D" w:rsidRDefault="00063B9D" w:rsidP="00063B9D">
      <w:pPr>
        <w:pStyle w:val="Caption"/>
      </w:pPr>
      <w:bookmarkStart w:id="217" w:name="_Ref508051575"/>
      <w:bookmarkStart w:id="218" w:name="_Toc513444155"/>
      <w:r>
        <w:t xml:space="preserve">Ilustración </w:t>
      </w:r>
      <w:r w:rsidR="00120E5A">
        <w:fldChar w:fldCharType="begin"/>
      </w:r>
      <w:r>
        <w:instrText xml:space="preserve"> SEQ Ilustración \* ARABIC </w:instrText>
      </w:r>
      <w:r w:rsidR="00120E5A">
        <w:fldChar w:fldCharType="separate"/>
      </w:r>
      <w:r w:rsidR="00283A42">
        <w:rPr>
          <w:noProof/>
        </w:rPr>
        <w:t>33</w:t>
      </w:r>
      <w:r w:rsidR="00120E5A">
        <w:fldChar w:fldCharType="end"/>
      </w:r>
      <w:bookmarkEnd w:id="217"/>
      <w:r>
        <w:t xml:space="preserve"> - Prototipo de Interfaz de Lista de Espera</w:t>
      </w:r>
      <w:bookmarkEnd w:id="218"/>
    </w:p>
    <w:p w14:paraId="5880CD94" w14:textId="77777777" w:rsidR="00313F55" w:rsidRPr="00235AF4" w:rsidRDefault="00313F55" w:rsidP="00313F55">
      <w:pPr>
        <w:pStyle w:val="ListParagraph"/>
        <w:numPr>
          <w:ilvl w:val="1"/>
          <w:numId w:val="35"/>
        </w:numPr>
        <w:rPr>
          <w:b/>
        </w:rPr>
      </w:pPr>
      <w:r w:rsidRPr="00235AF4">
        <w:rPr>
          <w:b/>
        </w:rPr>
        <w:t>Confirmar Estudios</w:t>
      </w:r>
    </w:p>
    <w:p w14:paraId="605B81CD" w14:textId="77777777" w:rsidR="000228DC" w:rsidRDefault="000228DC" w:rsidP="00E208B7">
      <w:pPr>
        <w:pStyle w:val="ListParagraph"/>
      </w:pPr>
      <w:r>
        <w:t>Luego de que el médico selecciona un paciente para atender, se muestra la interfaz cuyo prototipo se puede observar en la</w:t>
      </w:r>
      <w:r w:rsidR="00422BE6">
        <w:t xml:space="preserve"> </w:t>
      </w:r>
      <w:r w:rsidR="00120E5A">
        <w:fldChar w:fldCharType="begin"/>
      </w:r>
      <w:r w:rsidR="00422BE6">
        <w:instrText xml:space="preserve"> REF _Ref508051585 \h </w:instrText>
      </w:r>
      <w:r w:rsidR="00120E5A">
        <w:fldChar w:fldCharType="separate"/>
      </w:r>
      <w:r w:rsidR="00283A42">
        <w:t xml:space="preserve">Ilustración </w:t>
      </w:r>
      <w:r w:rsidR="00283A42">
        <w:rPr>
          <w:noProof/>
        </w:rPr>
        <w:t>34</w:t>
      </w:r>
      <w:r w:rsidR="00120E5A">
        <w:fldChar w:fldCharType="end"/>
      </w:r>
      <w:r>
        <w:t xml:space="preserve">. En la parte superior izquierda se observan los datos del paciente (cédula de identidad, nombre, edad y número de </w:t>
      </w:r>
      <w:r>
        <w:lastRenderedPageBreak/>
        <w:t xml:space="preserve">historia) y los datos del responsable de pago. </w:t>
      </w:r>
      <w:r w:rsidR="00C22383">
        <w:t>En la parte inferior izquierda se puede observar la historia del paciente y por último, en el lateral derecho, se encuentran los estudios indicados en la reserva de la cita. Luego de seleccionar los estudios a realizar, se oprime el botón de atender.</w:t>
      </w:r>
    </w:p>
    <w:p w14:paraId="318F89EA" w14:textId="77777777" w:rsidR="006E1CE4" w:rsidRDefault="006E1CE4" w:rsidP="006E1CE4">
      <w:pPr>
        <w:pStyle w:val="ListParagraph"/>
        <w:keepNext/>
        <w:ind w:left="1080"/>
        <w:jc w:val="center"/>
      </w:pPr>
      <w:r>
        <w:rPr>
          <w:noProof/>
          <w:lang w:eastAsia="es-VE"/>
        </w:rPr>
        <w:drawing>
          <wp:inline distT="0" distB="0" distL="0" distR="0" wp14:anchorId="3CC98093" wp14:editId="19565734">
            <wp:extent cx="4741864" cy="2590800"/>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rototipo Confirmar Estudi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50361" cy="2595442"/>
                    </a:xfrm>
                    <a:prstGeom prst="rect">
                      <a:avLst/>
                    </a:prstGeom>
                  </pic:spPr>
                </pic:pic>
              </a:graphicData>
            </a:graphic>
          </wp:inline>
        </w:drawing>
      </w:r>
    </w:p>
    <w:p w14:paraId="6AAA93D2" w14:textId="77777777" w:rsidR="006E1CE4" w:rsidRDefault="006E1CE4" w:rsidP="006E1CE4">
      <w:pPr>
        <w:pStyle w:val="Caption"/>
        <w:ind w:left="1080"/>
      </w:pPr>
      <w:bookmarkStart w:id="219" w:name="_Ref508051585"/>
      <w:bookmarkStart w:id="220" w:name="_Toc513444156"/>
      <w:r>
        <w:t xml:space="preserve">Ilustración </w:t>
      </w:r>
      <w:r w:rsidR="00120E5A">
        <w:fldChar w:fldCharType="begin"/>
      </w:r>
      <w:r>
        <w:instrText xml:space="preserve"> SEQ Ilustración \* ARABIC </w:instrText>
      </w:r>
      <w:r w:rsidR="00120E5A">
        <w:fldChar w:fldCharType="separate"/>
      </w:r>
      <w:r w:rsidR="00283A42">
        <w:rPr>
          <w:noProof/>
        </w:rPr>
        <w:t>34</w:t>
      </w:r>
      <w:r w:rsidR="00120E5A">
        <w:fldChar w:fldCharType="end"/>
      </w:r>
      <w:bookmarkEnd w:id="219"/>
      <w:r>
        <w:t xml:space="preserve"> - Prototipo de Interfaz de Confirmar Estudios</w:t>
      </w:r>
      <w:bookmarkEnd w:id="220"/>
    </w:p>
    <w:p w14:paraId="2CF5D9E0" w14:textId="77777777" w:rsidR="00313F55" w:rsidRPr="00235AF4" w:rsidRDefault="00313F55" w:rsidP="00313F55">
      <w:pPr>
        <w:pStyle w:val="ListParagraph"/>
        <w:numPr>
          <w:ilvl w:val="1"/>
          <w:numId w:val="35"/>
        </w:numPr>
        <w:rPr>
          <w:b/>
        </w:rPr>
      </w:pPr>
      <w:r w:rsidRPr="00235AF4">
        <w:rPr>
          <w:b/>
        </w:rPr>
        <w:t>Consulta Médica</w:t>
      </w:r>
    </w:p>
    <w:p w14:paraId="6EB42024" w14:textId="77777777" w:rsidR="008E38C9" w:rsidRDefault="008E38C9" w:rsidP="00E208B7">
      <w:pPr>
        <w:pStyle w:val="ListParagraph"/>
      </w:pPr>
      <w:r>
        <w:t xml:space="preserve">En este caso se dispone de </w:t>
      </w:r>
      <w:r w:rsidR="00D4395F">
        <w:t>una interfaz con un conjunto de pestañas,</w:t>
      </w:r>
      <w:r>
        <w:t xml:space="preserve"> que permite realizar la atención de un paciente. En la parte superior se observa la cédula de identidad, el nombre y la edad del paciente que se está atendiendo.</w:t>
      </w:r>
    </w:p>
    <w:p w14:paraId="0F420702" w14:textId="77777777" w:rsidR="00313F55" w:rsidRPr="00235AF4" w:rsidRDefault="00FA6146" w:rsidP="00FA6146">
      <w:pPr>
        <w:pStyle w:val="ListParagraph"/>
        <w:numPr>
          <w:ilvl w:val="2"/>
          <w:numId w:val="35"/>
        </w:numPr>
        <w:rPr>
          <w:b/>
        </w:rPr>
      </w:pPr>
      <w:r w:rsidRPr="00235AF4">
        <w:rPr>
          <w:b/>
        </w:rPr>
        <w:t>Datos Básicos</w:t>
      </w:r>
    </w:p>
    <w:p w14:paraId="73138A00" w14:textId="77777777" w:rsidR="008E38C9" w:rsidRDefault="008E38C9" w:rsidP="008E38C9">
      <w:pPr>
        <w:pStyle w:val="ListParagraph"/>
        <w:ind w:left="1800"/>
      </w:pPr>
      <w:r>
        <w:t xml:space="preserve">En la </w:t>
      </w:r>
      <w:r w:rsidR="00120E5A">
        <w:fldChar w:fldCharType="begin"/>
      </w:r>
      <w:r w:rsidR="00422BE6">
        <w:instrText xml:space="preserve"> REF _Ref508051601 \h </w:instrText>
      </w:r>
      <w:r w:rsidR="00120E5A">
        <w:fldChar w:fldCharType="separate"/>
      </w:r>
      <w:r w:rsidR="00283A42">
        <w:t xml:space="preserve">Ilustración </w:t>
      </w:r>
      <w:r w:rsidR="00283A42">
        <w:rPr>
          <w:noProof/>
        </w:rPr>
        <w:t>35</w:t>
      </w:r>
      <w:r w:rsidR="00120E5A">
        <w:fldChar w:fldCharType="end"/>
      </w:r>
      <w:r w:rsidR="00422BE6">
        <w:t xml:space="preserve"> </w:t>
      </w:r>
      <w:r>
        <w:t>se observa el prototipo correspondiente a la interfaz de la pestaña de los datos generales del paciente. Esta interfaz presenta los datos básicos del paciente como su fecha de nacimiento, teléfono, dirección, entre otros. También se observan los datos de la consulta y los datos de algunos familiares en caso de alguna emergencia. En esta interfaz el médico debe completar la enfermedad actual del paciente y luego continuar con la consulta.</w:t>
      </w:r>
    </w:p>
    <w:p w14:paraId="4FA21DA2" w14:textId="77777777" w:rsidR="006E1CE4" w:rsidRDefault="006E1CE4" w:rsidP="006E1CE4">
      <w:pPr>
        <w:pStyle w:val="ListParagraph"/>
        <w:keepNext/>
        <w:jc w:val="center"/>
      </w:pPr>
      <w:r>
        <w:rPr>
          <w:noProof/>
          <w:lang w:eastAsia="es-VE"/>
        </w:rPr>
        <w:lastRenderedPageBreak/>
        <w:drawing>
          <wp:inline distT="0" distB="0" distL="0" distR="0" wp14:anchorId="205C2A87" wp14:editId="0AD83F35">
            <wp:extent cx="4497798" cy="24574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rototipo Consulta - Datos Generale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5858" cy="2461854"/>
                    </a:xfrm>
                    <a:prstGeom prst="rect">
                      <a:avLst/>
                    </a:prstGeom>
                  </pic:spPr>
                </pic:pic>
              </a:graphicData>
            </a:graphic>
          </wp:inline>
        </w:drawing>
      </w:r>
    </w:p>
    <w:p w14:paraId="19579E9B" w14:textId="77777777" w:rsidR="006E1CE4" w:rsidRDefault="006E1CE4" w:rsidP="006E1CE4">
      <w:pPr>
        <w:pStyle w:val="Caption"/>
        <w:ind w:left="720"/>
      </w:pPr>
      <w:bookmarkStart w:id="221" w:name="_Ref508051601"/>
      <w:bookmarkStart w:id="222" w:name="_Toc513444157"/>
      <w:r>
        <w:t xml:space="preserve">Ilustración </w:t>
      </w:r>
      <w:r w:rsidR="00120E5A">
        <w:fldChar w:fldCharType="begin"/>
      </w:r>
      <w:r>
        <w:instrText xml:space="preserve"> SEQ Ilustración \* ARABIC </w:instrText>
      </w:r>
      <w:r w:rsidR="00120E5A">
        <w:fldChar w:fldCharType="separate"/>
      </w:r>
      <w:r w:rsidR="00283A42">
        <w:rPr>
          <w:noProof/>
        </w:rPr>
        <w:t>35</w:t>
      </w:r>
      <w:r w:rsidR="00120E5A">
        <w:fldChar w:fldCharType="end"/>
      </w:r>
      <w:bookmarkEnd w:id="221"/>
      <w:r>
        <w:t xml:space="preserve"> - Prototipo de Interfaz de Consulta - Datos Generales</w:t>
      </w:r>
      <w:bookmarkEnd w:id="222"/>
    </w:p>
    <w:p w14:paraId="516C501D" w14:textId="77777777" w:rsidR="00FA6146" w:rsidRPr="00235AF4" w:rsidRDefault="00FA6146" w:rsidP="00FA6146">
      <w:pPr>
        <w:pStyle w:val="ListParagraph"/>
        <w:numPr>
          <w:ilvl w:val="2"/>
          <w:numId w:val="35"/>
        </w:numPr>
        <w:rPr>
          <w:b/>
        </w:rPr>
      </w:pPr>
      <w:r w:rsidRPr="00235AF4">
        <w:rPr>
          <w:b/>
        </w:rPr>
        <w:t>Diagnóstico</w:t>
      </w:r>
    </w:p>
    <w:p w14:paraId="434A3E07" w14:textId="77777777" w:rsidR="008E38C9" w:rsidRDefault="00D4395F" w:rsidP="008E38C9">
      <w:pPr>
        <w:pStyle w:val="ListParagraph"/>
        <w:ind w:left="1800"/>
      </w:pPr>
      <w:r>
        <w:t>Esta interfaz permite al médico indicar el o los diagnósticos encontrados al paciente, al igual que permite una ampliación del mismo. En caso de cometer algún error indicando el diagnóstico, la interfaz provee la funcionalidad de eliminar. El prototipo de dicha interfaz se puede observar en la</w:t>
      </w:r>
      <w:r w:rsidR="00422BE6">
        <w:t xml:space="preserve"> </w:t>
      </w:r>
      <w:r w:rsidR="00120E5A">
        <w:fldChar w:fldCharType="begin"/>
      </w:r>
      <w:r w:rsidR="00422BE6">
        <w:instrText xml:space="preserve"> REF _Ref508051611 \h </w:instrText>
      </w:r>
      <w:r w:rsidR="00120E5A">
        <w:fldChar w:fldCharType="separate"/>
      </w:r>
      <w:r w:rsidR="00283A42">
        <w:t xml:space="preserve">Ilustración </w:t>
      </w:r>
      <w:r w:rsidR="00283A42">
        <w:rPr>
          <w:noProof/>
        </w:rPr>
        <w:t>36</w:t>
      </w:r>
      <w:r w:rsidR="00120E5A">
        <w:fldChar w:fldCharType="end"/>
      </w:r>
      <w:r>
        <w:t>.</w:t>
      </w:r>
    </w:p>
    <w:p w14:paraId="123A760D" w14:textId="77777777" w:rsidR="006E1CE4" w:rsidRDefault="006E1CE4" w:rsidP="006E1CE4">
      <w:pPr>
        <w:keepNext/>
        <w:ind w:left="720"/>
        <w:jc w:val="center"/>
      </w:pPr>
      <w:r>
        <w:rPr>
          <w:noProof/>
          <w:lang w:eastAsia="es-VE"/>
        </w:rPr>
        <w:drawing>
          <wp:inline distT="0" distB="0" distL="0" distR="0" wp14:anchorId="24FD96A4" wp14:editId="2F88E8DF">
            <wp:extent cx="4533900" cy="247717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ipo Consulta - Diagnóstic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1997" cy="2481600"/>
                    </a:xfrm>
                    <a:prstGeom prst="rect">
                      <a:avLst/>
                    </a:prstGeom>
                  </pic:spPr>
                </pic:pic>
              </a:graphicData>
            </a:graphic>
          </wp:inline>
        </w:drawing>
      </w:r>
    </w:p>
    <w:p w14:paraId="67CF8C97" w14:textId="77777777" w:rsidR="006E1CE4" w:rsidRDefault="006E1CE4" w:rsidP="006E1CE4">
      <w:pPr>
        <w:pStyle w:val="Caption"/>
        <w:ind w:left="720"/>
      </w:pPr>
      <w:bookmarkStart w:id="223" w:name="_Ref508051611"/>
      <w:bookmarkStart w:id="224" w:name="_Toc513444158"/>
      <w:r>
        <w:t xml:space="preserve">Ilustración </w:t>
      </w:r>
      <w:r w:rsidR="00120E5A">
        <w:fldChar w:fldCharType="begin"/>
      </w:r>
      <w:r>
        <w:instrText xml:space="preserve"> SEQ Ilustración \* ARABIC </w:instrText>
      </w:r>
      <w:r w:rsidR="00120E5A">
        <w:fldChar w:fldCharType="separate"/>
      </w:r>
      <w:r w:rsidR="00283A42">
        <w:rPr>
          <w:noProof/>
        </w:rPr>
        <w:t>36</w:t>
      </w:r>
      <w:r w:rsidR="00120E5A">
        <w:fldChar w:fldCharType="end"/>
      </w:r>
      <w:bookmarkEnd w:id="223"/>
      <w:r w:rsidRPr="00D042DF">
        <w:t xml:space="preserve"> - Prototipo de Interfaz de Consulta </w:t>
      </w:r>
      <w:r>
        <w:t>–</w:t>
      </w:r>
      <w:r w:rsidRPr="00D042DF">
        <w:t xml:space="preserve"> </w:t>
      </w:r>
      <w:r>
        <w:t>Diagnóstico</w:t>
      </w:r>
      <w:bookmarkEnd w:id="224"/>
    </w:p>
    <w:p w14:paraId="20515BB8" w14:textId="77777777" w:rsidR="00FA6146" w:rsidRPr="00235AF4" w:rsidRDefault="00FA6146" w:rsidP="00FA6146">
      <w:pPr>
        <w:pStyle w:val="ListParagraph"/>
        <w:numPr>
          <w:ilvl w:val="2"/>
          <w:numId w:val="35"/>
        </w:numPr>
        <w:rPr>
          <w:b/>
        </w:rPr>
      </w:pPr>
      <w:r w:rsidRPr="00235AF4">
        <w:rPr>
          <w:b/>
        </w:rPr>
        <w:t>Paraclínico</w:t>
      </w:r>
    </w:p>
    <w:p w14:paraId="6C3853AB" w14:textId="77777777" w:rsidR="00D4395F" w:rsidRDefault="00D4395F" w:rsidP="00D4395F">
      <w:pPr>
        <w:pStyle w:val="ListParagraph"/>
        <w:ind w:left="1800"/>
      </w:pPr>
      <w:r>
        <w:t>El médico puede solicitar al paciente la realización de exámenes paraclínicos. Para cumplir con esta funcionalidad, se muestra la interfaz cuyo prototipo se observa en la</w:t>
      </w:r>
      <w:r w:rsidR="00422BE6">
        <w:t xml:space="preserve"> </w:t>
      </w:r>
      <w:r w:rsidR="00120E5A">
        <w:fldChar w:fldCharType="begin"/>
      </w:r>
      <w:r w:rsidR="00422BE6">
        <w:instrText xml:space="preserve"> REF _Ref508051619 \h </w:instrText>
      </w:r>
      <w:r w:rsidR="00120E5A">
        <w:fldChar w:fldCharType="separate"/>
      </w:r>
      <w:r w:rsidR="00283A42">
        <w:t xml:space="preserve">Ilustración </w:t>
      </w:r>
      <w:r w:rsidR="00283A42">
        <w:rPr>
          <w:noProof/>
        </w:rPr>
        <w:t>37</w:t>
      </w:r>
      <w:r w:rsidR="00120E5A">
        <w:fldChar w:fldCharType="end"/>
      </w:r>
      <w:r>
        <w:t xml:space="preserve">. En dicha interfaz se presentan dos sub-pestañas, la primera donde el médico puede </w:t>
      </w:r>
      <w:r>
        <w:lastRenderedPageBreak/>
        <w:t>seleccionar el estudio o el conjunto de estudios a realizar y la segunda donde puede cagar u observar los resultados de los mismos. En caso de cometer algún error, la interfaz provee la funcionalidad de editar y eliminar.</w:t>
      </w:r>
    </w:p>
    <w:p w14:paraId="47EEBF4E" w14:textId="77777777" w:rsidR="006E1CE4" w:rsidRDefault="006E1CE4" w:rsidP="006E1CE4">
      <w:pPr>
        <w:pStyle w:val="ListParagraph"/>
        <w:keepNext/>
        <w:jc w:val="center"/>
      </w:pPr>
      <w:r>
        <w:rPr>
          <w:noProof/>
          <w:lang w:eastAsia="es-VE"/>
        </w:rPr>
        <w:drawing>
          <wp:inline distT="0" distB="0" distL="0" distR="0" wp14:anchorId="325A7DF1" wp14:editId="549E529A">
            <wp:extent cx="4515229" cy="246697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ipo Consulta - Paraclínic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21703" cy="2470512"/>
                    </a:xfrm>
                    <a:prstGeom prst="rect">
                      <a:avLst/>
                    </a:prstGeom>
                  </pic:spPr>
                </pic:pic>
              </a:graphicData>
            </a:graphic>
          </wp:inline>
        </w:drawing>
      </w:r>
    </w:p>
    <w:p w14:paraId="2D2DFAAA" w14:textId="77777777" w:rsidR="006E1CE4" w:rsidRDefault="006E1CE4" w:rsidP="006E1CE4">
      <w:pPr>
        <w:pStyle w:val="Caption"/>
        <w:ind w:left="720"/>
      </w:pPr>
      <w:bookmarkStart w:id="225" w:name="_Ref508051619"/>
      <w:bookmarkStart w:id="226" w:name="_Toc513444159"/>
      <w:r>
        <w:t xml:space="preserve">Ilustración </w:t>
      </w:r>
      <w:r w:rsidR="00120E5A">
        <w:fldChar w:fldCharType="begin"/>
      </w:r>
      <w:r>
        <w:instrText xml:space="preserve"> SEQ Ilustración \* ARABIC </w:instrText>
      </w:r>
      <w:r w:rsidR="00120E5A">
        <w:fldChar w:fldCharType="separate"/>
      </w:r>
      <w:r w:rsidR="00283A42">
        <w:rPr>
          <w:noProof/>
        </w:rPr>
        <w:t>37</w:t>
      </w:r>
      <w:r w:rsidR="00120E5A">
        <w:fldChar w:fldCharType="end"/>
      </w:r>
      <w:bookmarkEnd w:id="225"/>
      <w:r w:rsidRPr="00BD5A77">
        <w:t xml:space="preserve"> - Prototipo de Interfaz de Consulta </w:t>
      </w:r>
      <w:r>
        <w:t>–</w:t>
      </w:r>
      <w:r w:rsidRPr="00BD5A77">
        <w:t xml:space="preserve"> </w:t>
      </w:r>
      <w:r>
        <w:t>Paraclínico</w:t>
      </w:r>
      <w:bookmarkEnd w:id="226"/>
    </w:p>
    <w:p w14:paraId="57F611BD" w14:textId="77777777" w:rsidR="00FA6146" w:rsidRPr="00235AF4" w:rsidRDefault="00FA6146" w:rsidP="00FA6146">
      <w:pPr>
        <w:pStyle w:val="ListParagraph"/>
        <w:numPr>
          <w:ilvl w:val="2"/>
          <w:numId w:val="35"/>
        </w:numPr>
        <w:rPr>
          <w:b/>
        </w:rPr>
      </w:pPr>
      <w:r w:rsidRPr="00235AF4">
        <w:rPr>
          <w:b/>
        </w:rPr>
        <w:t>Interconsulta</w:t>
      </w:r>
    </w:p>
    <w:p w14:paraId="16137287" w14:textId="77777777" w:rsidR="00083482" w:rsidRDefault="00083482" w:rsidP="00083482">
      <w:pPr>
        <w:pStyle w:val="ListParagraph"/>
        <w:ind w:left="1800"/>
      </w:pPr>
      <w:r>
        <w:t xml:space="preserve">En algunos casos, el médico requiere de la intervención de </w:t>
      </w:r>
      <w:r w:rsidR="005F2233">
        <w:t>especialistas</w:t>
      </w:r>
      <w:r>
        <w:t xml:space="preserve"> de otras </w:t>
      </w:r>
      <w:r w:rsidR="005F2233">
        <w:t>áreas</w:t>
      </w:r>
      <w:r>
        <w:t xml:space="preserve">; para llevar a cabo esta funcionalidad, se cuenta con la interfaz de solicitud de interconsulta. El médico selecciona la especialidad, el </w:t>
      </w:r>
      <w:r w:rsidR="005F2233">
        <w:t>especialista</w:t>
      </w:r>
      <w:r>
        <w:t xml:space="preserve"> (interno o externo) y el estudio de la interconsulta. La interfaz también provee las funcionalidades de eliminar, en caso de cometer algún error, e imprimir la interconsulta. El prototipo asociado a dicha interfaz se puede observar en la</w:t>
      </w:r>
      <w:r w:rsidR="00235AF4">
        <w:t xml:space="preserve"> </w:t>
      </w:r>
      <w:r w:rsidR="00120E5A">
        <w:fldChar w:fldCharType="begin"/>
      </w:r>
      <w:r w:rsidR="00235AF4">
        <w:instrText xml:space="preserve"> REF _Ref508051633 \h </w:instrText>
      </w:r>
      <w:r w:rsidR="00120E5A">
        <w:fldChar w:fldCharType="separate"/>
      </w:r>
      <w:r w:rsidR="00283A42">
        <w:t xml:space="preserve">Ilustración </w:t>
      </w:r>
      <w:r w:rsidR="00283A42">
        <w:rPr>
          <w:noProof/>
        </w:rPr>
        <w:t>38</w:t>
      </w:r>
      <w:r w:rsidR="00120E5A">
        <w:fldChar w:fldCharType="end"/>
      </w:r>
      <w:r>
        <w:t>.</w:t>
      </w:r>
    </w:p>
    <w:p w14:paraId="031D69FB" w14:textId="77777777" w:rsidR="006E1CE4" w:rsidRDefault="006E1CE4" w:rsidP="006E1CE4">
      <w:pPr>
        <w:pStyle w:val="ListParagraph"/>
        <w:keepNext/>
        <w:jc w:val="center"/>
      </w:pPr>
      <w:r>
        <w:rPr>
          <w:noProof/>
          <w:lang w:eastAsia="es-VE"/>
        </w:rPr>
        <w:lastRenderedPageBreak/>
        <w:drawing>
          <wp:inline distT="0" distB="0" distL="0" distR="0" wp14:anchorId="58D3C5CB" wp14:editId="4F57F382">
            <wp:extent cx="4550095" cy="2486025"/>
            <wp:effectExtent l="0" t="0" r="317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ipo Consulta - Interconsult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58193" cy="2490449"/>
                    </a:xfrm>
                    <a:prstGeom prst="rect">
                      <a:avLst/>
                    </a:prstGeom>
                  </pic:spPr>
                </pic:pic>
              </a:graphicData>
            </a:graphic>
          </wp:inline>
        </w:drawing>
      </w:r>
    </w:p>
    <w:p w14:paraId="1A7779DC" w14:textId="77777777" w:rsidR="006E1CE4" w:rsidRDefault="006E1CE4" w:rsidP="006E1CE4">
      <w:pPr>
        <w:pStyle w:val="Caption"/>
        <w:ind w:left="720"/>
      </w:pPr>
      <w:bookmarkStart w:id="227" w:name="_Ref508051633"/>
      <w:bookmarkStart w:id="228" w:name="_Toc513444160"/>
      <w:r>
        <w:t xml:space="preserve">Ilustración </w:t>
      </w:r>
      <w:r w:rsidR="00120E5A">
        <w:fldChar w:fldCharType="begin"/>
      </w:r>
      <w:r>
        <w:instrText xml:space="preserve"> SEQ Ilustración \* ARABIC </w:instrText>
      </w:r>
      <w:r w:rsidR="00120E5A">
        <w:fldChar w:fldCharType="separate"/>
      </w:r>
      <w:r w:rsidR="00283A42">
        <w:rPr>
          <w:noProof/>
        </w:rPr>
        <w:t>38</w:t>
      </w:r>
      <w:r w:rsidR="00120E5A">
        <w:fldChar w:fldCharType="end"/>
      </w:r>
      <w:bookmarkEnd w:id="227"/>
      <w:r w:rsidRPr="00BD0368">
        <w:t xml:space="preserve"> - Prototipo de Interfaz de Consulta </w:t>
      </w:r>
      <w:r>
        <w:t>–</w:t>
      </w:r>
      <w:r w:rsidRPr="00BD0368">
        <w:t xml:space="preserve"> </w:t>
      </w:r>
      <w:r>
        <w:t>Interconsulta</w:t>
      </w:r>
      <w:bookmarkEnd w:id="228"/>
    </w:p>
    <w:p w14:paraId="748A9ED3" w14:textId="77777777" w:rsidR="006E1CE4" w:rsidRPr="006E1CE4" w:rsidRDefault="006E1CE4" w:rsidP="006E1CE4"/>
    <w:p w14:paraId="04FBF473" w14:textId="77777777" w:rsidR="00FA6146" w:rsidRPr="00235AF4" w:rsidRDefault="00FA6146" w:rsidP="00FA6146">
      <w:pPr>
        <w:pStyle w:val="ListParagraph"/>
        <w:numPr>
          <w:ilvl w:val="2"/>
          <w:numId w:val="35"/>
        </w:numPr>
        <w:rPr>
          <w:b/>
        </w:rPr>
      </w:pPr>
      <w:r w:rsidRPr="00235AF4">
        <w:rPr>
          <w:b/>
        </w:rPr>
        <w:t>Tratamiento</w:t>
      </w:r>
    </w:p>
    <w:p w14:paraId="50DD938D" w14:textId="77777777" w:rsidR="00101BEA" w:rsidRDefault="00101BEA" w:rsidP="00101BEA">
      <w:pPr>
        <w:pStyle w:val="ListParagraph"/>
        <w:ind w:left="1800"/>
      </w:pPr>
      <w:r>
        <w:t xml:space="preserve">En la </w:t>
      </w:r>
      <w:r w:rsidR="00120E5A">
        <w:fldChar w:fldCharType="begin"/>
      </w:r>
      <w:r w:rsidR="00235AF4">
        <w:instrText xml:space="preserve"> REF _Ref508051643 \h </w:instrText>
      </w:r>
      <w:r w:rsidR="00120E5A">
        <w:fldChar w:fldCharType="separate"/>
      </w:r>
      <w:r w:rsidR="00283A42">
        <w:t xml:space="preserve">Ilustración </w:t>
      </w:r>
      <w:r w:rsidR="00283A42">
        <w:rPr>
          <w:noProof/>
        </w:rPr>
        <w:t>39</w:t>
      </w:r>
      <w:r w:rsidR="00120E5A">
        <w:fldChar w:fldCharType="end"/>
      </w:r>
      <w:r w:rsidR="00235AF4">
        <w:t xml:space="preserve"> </w:t>
      </w:r>
      <w:r>
        <w:t xml:space="preserve">se observa el prototipo correspondiente a la pestaña de tratamiento, donde el médico puede indicar los medicamentos a tomar. Luego de seleccionar el medicamento, se muestra el detalle del mismo y se agrega a la lista. </w:t>
      </w:r>
    </w:p>
    <w:p w14:paraId="5F7275C4" w14:textId="77777777" w:rsidR="006E1CE4" w:rsidRDefault="006E1CE4" w:rsidP="006E1CE4">
      <w:pPr>
        <w:pStyle w:val="ListParagraph"/>
        <w:keepNext/>
        <w:jc w:val="center"/>
      </w:pPr>
      <w:r>
        <w:rPr>
          <w:noProof/>
          <w:lang w:eastAsia="es-VE"/>
        </w:rPr>
        <w:drawing>
          <wp:inline distT="0" distB="0" distL="0" distR="0" wp14:anchorId="7C25983E" wp14:editId="494E7071">
            <wp:extent cx="4515230" cy="24669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ipo Consulta - Tratami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22797" cy="2471109"/>
                    </a:xfrm>
                    <a:prstGeom prst="rect">
                      <a:avLst/>
                    </a:prstGeom>
                  </pic:spPr>
                </pic:pic>
              </a:graphicData>
            </a:graphic>
          </wp:inline>
        </w:drawing>
      </w:r>
    </w:p>
    <w:p w14:paraId="451CCF79" w14:textId="77777777" w:rsidR="006E1CE4" w:rsidRDefault="006E1CE4" w:rsidP="006E1CE4">
      <w:pPr>
        <w:pStyle w:val="Caption"/>
        <w:ind w:left="720"/>
      </w:pPr>
      <w:bookmarkStart w:id="229" w:name="_Ref508051643"/>
      <w:bookmarkStart w:id="230" w:name="_Toc513444161"/>
      <w:r>
        <w:t xml:space="preserve">Ilustración </w:t>
      </w:r>
      <w:r w:rsidR="00120E5A">
        <w:fldChar w:fldCharType="begin"/>
      </w:r>
      <w:r>
        <w:instrText xml:space="preserve"> SEQ Ilustración \* ARABIC </w:instrText>
      </w:r>
      <w:r w:rsidR="00120E5A">
        <w:fldChar w:fldCharType="separate"/>
      </w:r>
      <w:r w:rsidR="00283A42">
        <w:rPr>
          <w:noProof/>
        </w:rPr>
        <w:t>39</w:t>
      </w:r>
      <w:r w:rsidR="00120E5A">
        <w:fldChar w:fldCharType="end"/>
      </w:r>
      <w:bookmarkEnd w:id="229"/>
      <w:r w:rsidRPr="00287254">
        <w:t xml:space="preserve"> - Prototipo de Interfaz de Consulta </w:t>
      </w:r>
      <w:r>
        <w:t>–</w:t>
      </w:r>
      <w:r w:rsidRPr="00287254">
        <w:t xml:space="preserve"> </w:t>
      </w:r>
      <w:r>
        <w:t>Tratamiento</w:t>
      </w:r>
      <w:bookmarkEnd w:id="230"/>
    </w:p>
    <w:p w14:paraId="7D5024AD" w14:textId="77777777" w:rsidR="00FA6146" w:rsidRPr="00235AF4" w:rsidRDefault="00FA6146" w:rsidP="00FA6146">
      <w:pPr>
        <w:pStyle w:val="ListParagraph"/>
        <w:numPr>
          <w:ilvl w:val="2"/>
          <w:numId w:val="35"/>
        </w:numPr>
        <w:rPr>
          <w:b/>
        </w:rPr>
      </w:pPr>
      <w:r w:rsidRPr="00235AF4">
        <w:rPr>
          <w:b/>
        </w:rPr>
        <w:t>Plan de Trabajo</w:t>
      </w:r>
    </w:p>
    <w:p w14:paraId="069C0B3E" w14:textId="77777777" w:rsidR="00101BEA" w:rsidRDefault="00101BEA" w:rsidP="00101BEA">
      <w:pPr>
        <w:pStyle w:val="ListParagraph"/>
        <w:ind w:left="1800"/>
      </w:pPr>
      <w:r>
        <w:t>En toda consulta médica el médico debe indicar el plan de trabajo a seguir. Esta funcionalidad es satisfecha por la interfaz de usuario cuyo prototipo se puede observar en la</w:t>
      </w:r>
      <w:r w:rsidR="00235AF4">
        <w:t xml:space="preserve"> </w:t>
      </w:r>
      <w:r w:rsidR="00120E5A">
        <w:fldChar w:fldCharType="begin"/>
      </w:r>
      <w:r w:rsidR="00235AF4">
        <w:instrText xml:space="preserve"> REF _Ref508051653 \h </w:instrText>
      </w:r>
      <w:r w:rsidR="00120E5A">
        <w:fldChar w:fldCharType="separate"/>
      </w:r>
      <w:r w:rsidR="00283A42">
        <w:t xml:space="preserve">Ilustración </w:t>
      </w:r>
      <w:r w:rsidR="00283A42">
        <w:rPr>
          <w:noProof/>
        </w:rPr>
        <w:t>40</w:t>
      </w:r>
      <w:r w:rsidR="00120E5A">
        <w:fldChar w:fldCharType="end"/>
      </w:r>
      <w:r>
        <w:t xml:space="preserve">. En dicha interfaz se tiene un </w:t>
      </w:r>
      <w:r>
        <w:lastRenderedPageBreak/>
        <w:t>campo de texto abierto y un resumen de los exámenes paraclínicos e interconsultas solicitadas en caso de haberlos.</w:t>
      </w:r>
    </w:p>
    <w:p w14:paraId="2B680FE2" w14:textId="77777777" w:rsidR="006E1CE4" w:rsidRDefault="006E1CE4" w:rsidP="006E1CE4">
      <w:pPr>
        <w:pStyle w:val="ListParagraph"/>
        <w:keepNext/>
        <w:jc w:val="center"/>
      </w:pPr>
      <w:r>
        <w:rPr>
          <w:noProof/>
          <w:lang w:eastAsia="es-VE"/>
        </w:rPr>
        <w:drawing>
          <wp:inline distT="0" distB="0" distL="0" distR="0" wp14:anchorId="613C8ADF" wp14:editId="6AA87576">
            <wp:extent cx="3952875" cy="215972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ipo Consulta - Plan de Trabaj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4518" cy="2166084"/>
                    </a:xfrm>
                    <a:prstGeom prst="rect">
                      <a:avLst/>
                    </a:prstGeom>
                  </pic:spPr>
                </pic:pic>
              </a:graphicData>
            </a:graphic>
          </wp:inline>
        </w:drawing>
      </w:r>
    </w:p>
    <w:p w14:paraId="52361A15" w14:textId="77777777" w:rsidR="006E1CE4" w:rsidRPr="006E1CE4" w:rsidRDefault="006E1CE4" w:rsidP="006E1CE4">
      <w:pPr>
        <w:pStyle w:val="Caption"/>
        <w:ind w:left="720"/>
      </w:pPr>
      <w:bookmarkStart w:id="231" w:name="_Ref508051653"/>
      <w:bookmarkStart w:id="232" w:name="_Toc513444162"/>
      <w:r>
        <w:t xml:space="preserve">Ilustración </w:t>
      </w:r>
      <w:r w:rsidR="00120E5A">
        <w:fldChar w:fldCharType="begin"/>
      </w:r>
      <w:r>
        <w:instrText xml:space="preserve"> SEQ Ilustración \* ARABIC </w:instrText>
      </w:r>
      <w:r w:rsidR="00120E5A">
        <w:fldChar w:fldCharType="separate"/>
      </w:r>
      <w:r w:rsidR="00283A42">
        <w:rPr>
          <w:noProof/>
        </w:rPr>
        <w:t>40</w:t>
      </w:r>
      <w:r w:rsidR="00120E5A">
        <w:fldChar w:fldCharType="end"/>
      </w:r>
      <w:bookmarkEnd w:id="231"/>
      <w:r w:rsidRPr="001B5E68">
        <w:t xml:space="preserve"> - Prototipo de Interfaz de Consulta - </w:t>
      </w:r>
      <w:r>
        <w:t>Plan de Trabajo</w:t>
      </w:r>
      <w:bookmarkEnd w:id="232"/>
    </w:p>
    <w:p w14:paraId="00936E53" w14:textId="77777777" w:rsidR="00FA6146" w:rsidRPr="00235AF4" w:rsidRDefault="00FA6146" w:rsidP="00FA6146">
      <w:pPr>
        <w:pStyle w:val="ListParagraph"/>
        <w:numPr>
          <w:ilvl w:val="2"/>
          <w:numId w:val="35"/>
        </w:numPr>
        <w:rPr>
          <w:b/>
        </w:rPr>
      </w:pPr>
      <w:r w:rsidRPr="00235AF4">
        <w:rPr>
          <w:b/>
        </w:rPr>
        <w:t>Reposos y Permisos</w:t>
      </w:r>
    </w:p>
    <w:p w14:paraId="32FC1FB3" w14:textId="77777777" w:rsidR="00101BEA" w:rsidRDefault="00374380" w:rsidP="00101BEA">
      <w:pPr>
        <w:pStyle w:val="ListParagraph"/>
        <w:ind w:left="1800"/>
      </w:pPr>
      <w:r>
        <w:t xml:space="preserve">De acuerdo al diagnóstico encontrado, el médico puede indicar que el paciente debe tomar reposo o requiere de algún permiso. Para ello, se cuenta con la interfaz de usuario que permite al médico seleccionar el tipo de reposo a indicar, los diagnósticos a los que está asociado el reposo y la duración del mismo. </w:t>
      </w:r>
      <w:r w:rsidR="005F2233">
        <w:t>El prototipo de dicha interfaz se puede observar en la</w:t>
      </w:r>
      <w:r w:rsidR="00235AF4">
        <w:t xml:space="preserve"> </w:t>
      </w:r>
      <w:r w:rsidR="00120E5A">
        <w:fldChar w:fldCharType="begin"/>
      </w:r>
      <w:r w:rsidR="00235AF4">
        <w:instrText xml:space="preserve"> REF _Ref508051662 \h </w:instrText>
      </w:r>
      <w:r w:rsidR="00120E5A">
        <w:fldChar w:fldCharType="separate"/>
      </w:r>
      <w:r w:rsidR="00283A42">
        <w:t xml:space="preserve">Ilustración </w:t>
      </w:r>
      <w:r w:rsidR="00283A42">
        <w:rPr>
          <w:noProof/>
        </w:rPr>
        <w:t>41</w:t>
      </w:r>
      <w:r w:rsidR="00120E5A">
        <w:fldChar w:fldCharType="end"/>
      </w:r>
      <w:r w:rsidR="005F2233">
        <w:t>.</w:t>
      </w:r>
    </w:p>
    <w:p w14:paraId="0D58DCB0" w14:textId="77777777" w:rsidR="006E1CE4" w:rsidRDefault="006E1CE4" w:rsidP="006E1CE4">
      <w:pPr>
        <w:pStyle w:val="ListParagraph"/>
        <w:keepNext/>
        <w:jc w:val="center"/>
      </w:pPr>
      <w:r>
        <w:rPr>
          <w:noProof/>
          <w:lang w:eastAsia="es-VE"/>
        </w:rPr>
        <w:drawing>
          <wp:inline distT="0" distB="0" distL="0" distR="0" wp14:anchorId="5BAF11A6" wp14:editId="6644E8B7">
            <wp:extent cx="4079398" cy="22288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totipo Consulta - Reposos y Permis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85354" cy="2232104"/>
                    </a:xfrm>
                    <a:prstGeom prst="rect">
                      <a:avLst/>
                    </a:prstGeom>
                  </pic:spPr>
                </pic:pic>
              </a:graphicData>
            </a:graphic>
          </wp:inline>
        </w:drawing>
      </w:r>
    </w:p>
    <w:p w14:paraId="251715EE" w14:textId="77777777" w:rsidR="006E1CE4" w:rsidRDefault="006E1CE4" w:rsidP="006E1CE4">
      <w:pPr>
        <w:pStyle w:val="Caption"/>
        <w:ind w:left="720"/>
      </w:pPr>
      <w:bookmarkStart w:id="233" w:name="_Ref508051662"/>
      <w:bookmarkStart w:id="234" w:name="_Toc513444163"/>
      <w:r>
        <w:t xml:space="preserve">Ilustración </w:t>
      </w:r>
      <w:r w:rsidR="00120E5A">
        <w:fldChar w:fldCharType="begin"/>
      </w:r>
      <w:r>
        <w:instrText xml:space="preserve"> SEQ Ilustración \* ARABIC </w:instrText>
      </w:r>
      <w:r w:rsidR="00120E5A">
        <w:fldChar w:fldCharType="separate"/>
      </w:r>
      <w:r w:rsidR="00283A42">
        <w:rPr>
          <w:noProof/>
        </w:rPr>
        <w:t>41</w:t>
      </w:r>
      <w:r w:rsidR="00120E5A">
        <w:fldChar w:fldCharType="end"/>
      </w:r>
      <w:bookmarkEnd w:id="233"/>
      <w:r w:rsidRPr="00763B37">
        <w:t xml:space="preserve"> - Prototipo de Interfaz de Consulta - </w:t>
      </w:r>
      <w:r>
        <w:t>Reposos y Permisos</w:t>
      </w:r>
      <w:bookmarkEnd w:id="234"/>
    </w:p>
    <w:p w14:paraId="01B12052" w14:textId="77777777" w:rsidR="00313F55" w:rsidRPr="00235AF4" w:rsidRDefault="00313F55" w:rsidP="00313F55">
      <w:pPr>
        <w:pStyle w:val="ListParagraph"/>
        <w:numPr>
          <w:ilvl w:val="0"/>
          <w:numId w:val="35"/>
        </w:numPr>
        <w:rPr>
          <w:b/>
        </w:rPr>
      </w:pPr>
      <w:r w:rsidRPr="00235AF4">
        <w:rPr>
          <w:b/>
        </w:rPr>
        <w:t>Prototipos del Módulo Analítico</w:t>
      </w:r>
    </w:p>
    <w:p w14:paraId="0331A540" w14:textId="77777777" w:rsidR="007C41D1" w:rsidRPr="007C41D1" w:rsidRDefault="007C41D1" w:rsidP="007C41D1">
      <w:r>
        <w:t xml:space="preserve">En el caso de este módulo se cuenta con la presencia de las interfaces (de inicio de sesión, administración, entre otras) provistas por las herramientas de la </w:t>
      </w:r>
      <w:r>
        <w:rPr>
          <w:i/>
        </w:rPr>
        <w:t xml:space="preserve">Suite Oracle Business </w:t>
      </w:r>
      <w:proofErr w:type="spellStart"/>
      <w:r>
        <w:rPr>
          <w:i/>
        </w:rPr>
        <w:t>Intelligence</w:t>
      </w:r>
      <w:proofErr w:type="spellEnd"/>
      <w:r>
        <w:rPr>
          <w:i/>
        </w:rPr>
        <w:t xml:space="preserve"> </w:t>
      </w:r>
      <w:r>
        <w:t xml:space="preserve"> (OBI) que fue seleccionada para el desarrollo. Sin embargo, a continuación se </w:t>
      </w:r>
      <w:r>
        <w:lastRenderedPageBreak/>
        <w:t>define el prototipo asociado a la presentación de los cuadros de mando generados con esta herramienta.</w:t>
      </w:r>
    </w:p>
    <w:p w14:paraId="229D2D9B" w14:textId="77777777" w:rsidR="00313F55" w:rsidRPr="00235AF4" w:rsidRDefault="00313F55" w:rsidP="00313F55">
      <w:pPr>
        <w:pStyle w:val="ListParagraph"/>
        <w:numPr>
          <w:ilvl w:val="1"/>
          <w:numId w:val="35"/>
        </w:numPr>
        <w:rPr>
          <w:b/>
        </w:rPr>
      </w:pPr>
      <w:r w:rsidRPr="00235AF4">
        <w:rPr>
          <w:b/>
        </w:rPr>
        <w:t>Cuadros de Mando</w:t>
      </w:r>
    </w:p>
    <w:p w14:paraId="02EB5F9F" w14:textId="77777777" w:rsidR="007C41D1" w:rsidRDefault="007C41D1" w:rsidP="006551FB">
      <w:pPr>
        <w:pStyle w:val="ListParagraph"/>
      </w:pPr>
      <w:r>
        <w:t xml:space="preserve">Estas interfaces tienen funcionalidades asociadas a la visualización de resultados y la realización de consultas que permitan cambiar la perspectiva con la que se presentan estos resultados. Por ello, se dispone de un área de filtros, un área de gráficos y una tabla resumen en las que se muestran los resultados que haya de manera predeterminada, pero que variarán de acuerdo a los filtros aplicados. En la </w:t>
      </w:r>
      <w:r w:rsidR="00120E5A">
        <w:fldChar w:fldCharType="begin"/>
      </w:r>
      <w:r w:rsidR="00235AF4">
        <w:instrText xml:space="preserve"> REF _Ref508051690 \h </w:instrText>
      </w:r>
      <w:r w:rsidR="00120E5A">
        <w:fldChar w:fldCharType="separate"/>
      </w:r>
      <w:r w:rsidR="00283A42">
        <w:t xml:space="preserve">Ilustración </w:t>
      </w:r>
      <w:r w:rsidR="00283A42">
        <w:rPr>
          <w:noProof/>
        </w:rPr>
        <w:t>42</w:t>
      </w:r>
      <w:r w:rsidR="00120E5A">
        <w:fldChar w:fldCharType="end"/>
      </w:r>
      <w:r w:rsidR="00235AF4">
        <w:t xml:space="preserve"> </w:t>
      </w:r>
      <w:r>
        <w:t>se observa el prototipo de la interfaz mencionada.</w:t>
      </w:r>
    </w:p>
    <w:p w14:paraId="1AC015D1" w14:textId="77777777" w:rsidR="006E1CE4" w:rsidRDefault="006E1CE4" w:rsidP="006E1CE4">
      <w:pPr>
        <w:pStyle w:val="ListParagraph"/>
        <w:keepNext/>
        <w:ind w:left="1080"/>
        <w:jc w:val="center"/>
      </w:pPr>
      <w:r>
        <w:rPr>
          <w:noProof/>
          <w:lang w:eastAsia="es-VE"/>
        </w:rPr>
        <w:drawing>
          <wp:inline distT="0" distB="0" distL="0" distR="0" wp14:anchorId="7CA0A565" wp14:editId="39F609A1">
            <wp:extent cx="3886200" cy="212329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totipo Cuadros de Mand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92935" cy="2126973"/>
                    </a:xfrm>
                    <a:prstGeom prst="rect">
                      <a:avLst/>
                    </a:prstGeom>
                  </pic:spPr>
                </pic:pic>
              </a:graphicData>
            </a:graphic>
          </wp:inline>
        </w:drawing>
      </w:r>
    </w:p>
    <w:p w14:paraId="5611B3DA" w14:textId="77777777" w:rsidR="006E1CE4" w:rsidRDefault="006E1CE4" w:rsidP="006E1CE4">
      <w:pPr>
        <w:pStyle w:val="Caption"/>
        <w:ind w:left="1080"/>
      </w:pPr>
      <w:bookmarkStart w:id="235" w:name="_Ref508051690"/>
      <w:bookmarkStart w:id="236" w:name="_Toc513444164"/>
      <w:r>
        <w:t xml:space="preserve">Ilustración </w:t>
      </w:r>
      <w:r w:rsidR="00120E5A">
        <w:fldChar w:fldCharType="begin"/>
      </w:r>
      <w:r>
        <w:instrText xml:space="preserve"> SEQ Ilustración \* ARABIC </w:instrText>
      </w:r>
      <w:r w:rsidR="00120E5A">
        <w:fldChar w:fldCharType="separate"/>
      </w:r>
      <w:r w:rsidR="00283A42">
        <w:rPr>
          <w:noProof/>
        </w:rPr>
        <w:t>42</w:t>
      </w:r>
      <w:r w:rsidR="00120E5A">
        <w:fldChar w:fldCharType="end"/>
      </w:r>
      <w:bookmarkEnd w:id="235"/>
      <w:r>
        <w:t xml:space="preserve"> - Prototipo de Presentación de Cuadros de Mando</w:t>
      </w:r>
      <w:bookmarkEnd w:id="236"/>
    </w:p>
    <w:p w14:paraId="002D9EE2" w14:textId="77777777" w:rsidR="00313F55" w:rsidRDefault="00313F55" w:rsidP="0056256A">
      <w:pPr>
        <w:pStyle w:val="Ttulo4Tesis"/>
      </w:pPr>
      <w:bookmarkStart w:id="237" w:name="_Toc513444286"/>
      <w:r>
        <w:t xml:space="preserve">Iteración 2: Desarrollo de las Funcionalidades del Módulo de Atención de Pacientes </w:t>
      </w:r>
      <w:r w:rsidR="0077024A">
        <w:t>Parte I</w:t>
      </w:r>
      <w:bookmarkEnd w:id="237"/>
    </w:p>
    <w:p w14:paraId="7134F673" w14:textId="77777777" w:rsidR="00D4124A" w:rsidRDefault="00D4124A" w:rsidP="00D4124A">
      <w:r>
        <w:t xml:space="preserve">La meta de esta iteración </w:t>
      </w:r>
      <w:r w:rsidR="0096797F">
        <w:t>consiste</w:t>
      </w:r>
      <w:r>
        <w:t xml:space="preserve"> en desarrollar las funcionalidades asociadas al registro de citas y las relacionadas al ingreso de pacientes. Para ello se </w:t>
      </w:r>
      <w:r w:rsidR="0096797F">
        <w:t>definen</w:t>
      </w:r>
      <w:r>
        <w:t xml:space="preserve"> las actividades observadas en la </w:t>
      </w:r>
      <w:r w:rsidR="00120E5A">
        <w:fldChar w:fldCharType="begin"/>
      </w:r>
      <w:r w:rsidR="008F2525">
        <w:instrText xml:space="preserve"> REF _Ref508220354 \h </w:instrText>
      </w:r>
      <w:r w:rsidR="00120E5A">
        <w:fldChar w:fldCharType="separate"/>
      </w:r>
      <w:r w:rsidR="00283A42">
        <w:t xml:space="preserve">Tabla </w:t>
      </w:r>
      <w:r w:rsidR="00283A42">
        <w:rPr>
          <w:noProof/>
        </w:rPr>
        <w:t>21</w:t>
      </w:r>
      <w:r w:rsidR="00120E5A">
        <w:fldChar w:fldCharType="end"/>
      </w:r>
      <w:r w:rsidR="008F2525">
        <w:t xml:space="preserve"> </w:t>
      </w:r>
      <w:r>
        <w:t xml:space="preserve">y se </w:t>
      </w:r>
      <w:r w:rsidR="0096797F">
        <w:t>estima</w:t>
      </w:r>
      <w:r>
        <w:t xml:space="preserve"> un período de 2 semanas para su ejecución.</w:t>
      </w:r>
    </w:p>
    <w:p w14:paraId="17DF9C62" w14:textId="77777777" w:rsidR="00DD157B" w:rsidRDefault="00DD157B" w:rsidP="00DD157B">
      <w:pPr>
        <w:pStyle w:val="Caption"/>
        <w:keepNext/>
      </w:pPr>
      <w:bookmarkStart w:id="238" w:name="_Ref508220354"/>
      <w:bookmarkStart w:id="239" w:name="_Toc513444115"/>
      <w:r>
        <w:t xml:space="preserve">Tabla </w:t>
      </w:r>
      <w:r w:rsidR="00120E5A">
        <w:fldChar w:fldCharType="begin"/>
      </w:r>
      <w:r>
        <w:instrText xml:space="preserve"> SEQ Tabla \* ARABIC </w:instrText>
      </w:r>
      <w:r w:rsidR="00120E5A">
        <w:fldChar w:fldCharType="separate"/>
      </w:r>
      <w:r w:rsidR="00283A42">
        <w:rPr>
          <w:noProof/>
        </w:rPr>
        <w:t>21</w:t>
      </w:r>
      <w:r w:rsidR="00120E5A">
        <w:fldChar w:fldCharType="end"/>
      </w:r>
      <w:bookmarkEnd w:id="238"/>
      <w:r>
        <w:t xml:space="preserve"> - Pila de </w:t>
      </w:r>
      <w:r>
        <w:rPr>
          <w:i/>
        </w:rPr>
        <w:t>Sprint</w:t>
      </w:r>
      <w:r>
        <w:t xml:space="preserve"> de la Segunda Iteración</w:t>
      </w:r>
      <w:bookmarkEnd w:id="239"/>
    </w:p>
    <w:tbl>
      <w:tblPr>
        <w:tblStyle w:val="EstiloAna"/>
        <w:tblW w:w="0" w:type="auto"/>
        <w:tblLook w:val="04A0" w:firstRow="1" w:lastRow="0" w:firstColumn="1" w:lastColumn="0" w:noHBand="0" w:noVBand="1"/>
      </w:tblPr>
      <w:tblGrid>
        <w:gridCol w:w="562"/>
        <w:gridCol w:w="7230"/>
        <w:gridCol w:w="1558"/>
      </w:tblGrid>
      <w:tr w:rsidR="00DD157B" w14:paraId="2A5E244D" w14:textId="77777777" w:rsidTr="00760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87F0E2D" w14:textId="77777777" w:rsidR="00DD157B" w:rsidRDefault="00DD157B" w:rsidP="00AD0A91">
            <w:pPr>
              <w:jc w:val="center"/>
            </w:pPr>
            <w:r>
              <w:t>#</w:t>
            </w:r>
          </w:p>
        </w:tc>
        <w:tc>
          <w:tcPr>
            <w:tcW w:w="7230" w:type="dxa"/>
          </w:tcPr>
          <w:p w14:paraId="3D4FC57D" w14:textId="77777777" w:rsidR="00DD157B" w:rsidRDefault="00DD157B" w:rsidP="00AD0A91">
            <w:pPr>
              <w:jc w:val="center"/>
              <w:cnfStyle w:val="100000000000" w:firstRow="1" w:lastRow="0" w:firstColumn="0" w:lastColumn="0" w:oddVBand="0" w:evenVBand="0" w:oddHBand="0" w:evenHBand="0" w:firstRowFirstColumn="0" w:firstRowLastColumn="0" w:lastRowFirstColumn="0" w:lastRowLastColumn="0"/>
            </w:pPr>
            <w:r>
              <w:t>Actividad</w:t>
            </w:r>
          </w:p>
        </w:tc>
        <w:tc>
          <w:tcPr>
            <w:tcW w:w="1558" w:type="dxa"/>
          </w:tcPr>
          <w:p w14:paraId="3858310A" w14:textId="77777777" w:rsidR="00DD157B" w:rsidRDefault="00DD157B" w:rsidP="00AD0A91">
            <w:pPr>
              <w:jc w:val="center"/>
              <w:cnfStyle w:val="100000000000" w:firstRow="1" w:lastRow="0" w:firstColumn="0" w:lastColumn="0" w:oddVBand="0" w:evenVBand="0" w:oddHBand="0" w:evenHBand="0" w:firstRowFirstColumn="0" w:firstRowLastColumn="0" w:lastRowFirstColumn="0" w:lastRowLastColumn="0"/>
            </w:pPr>
            <w:r>
              <w:t>Duración</w:t>
            </w:r>
          </w:p>
        </w:tc>
      </w:tr>
      <w:tr w:rsidR="00DD157B" w14:paraId="3C1400C8"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78A36560" w14:textId="77777777" w:rsidR="00DD157B" w:rsidRPr="007601AC" w:rsidRDefault="00DD157B" w:rsidP="00AD0A91">
            <w:pPr>
              <w:jc w:val="center"/>
              <w:rPr>
                <w:b w:val="0"/>
                <w:color w:val="auto"/>
              </w:rPr>
            </w:pPr>
            <w:r w:rsidRPr="007601AC">
              <w:rPr>
                <w:b w:val="0"/>
                <w:color w:val="auto"/>
              </w:rPr>
              <w:t>1</w:t>
            </w:r>
          </w:p>
        </w:tc>
        <w:tc>
          <w:tcPr>
            <w:tcW w:w="7230" w:type="dxa"/>
          </w:tcPr>
          <w:p w14:paraId="2F75180D" w14:textId="77777777" w:rsidR="00DD157B" w:rsidRDefault="00DD157B" w:rsidP="00DD157B">
            <w:pPr>
              <w:jc w:val="center"/>
              <w:cnfStyle w:val="000000100000" w:firstRow="0" w:lastRow="0" w:firstColumn="0" w:lastColumn="0" w:oddVBand="0" w:evenVBand="0" w:oddHBand="1" w:evenHBand="0" w:firstRowFirstColumn="0" w:firstRowLastColumn="0" w:lastRowFirstColumn="0" w:lastRowLastColumn="0"/>
            </w:pPr>
            <w:r>
              <w:t>Desarrollo de la funcionalidad de Registro de Citas</w:t>
            </w:r>
          </w:p>
        </w:tc>
        <w:tc>
          <w:tcPr>
            <w:tcW w:w="1558" w:type="dxa"/>
          </w:tcPr>
          <w:p w14:paraId="3A286E15" w14:textId="77777777" w:rsidR="00DD157B" w:rsidRDefault="00DD157B" w:rsidP="00AD0A91">
            <w:pPr>
              <w:jc w:val="center"/>
              <w:cnfStyle w:val="000000100000" w:firstRow="0" w:lastRow="0" w:firstColumn="0" w:lastColumn="0" w:oddVBand="0" w:evenVBand="0" w:oddHBand="1" w:evenHBand="0" w:firstRowFirstColumn="0" w:firstRowLastColumn="0" w:lastRowFirstColumn="0" w:lastRowLastColumn="0"/>
            </w:pPr>
            <w:r>
              <w:t>1 semana</w:t>
            </w:r>
          </w:p>
        </w:tc>
      </w:tr>
      <w:tr w:rsidR="00DD157B" w14:paraId="48420662" w14:textId="77777777" w:rsidTr="00760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666EDABC" w14:textId="77777777" w:rsidR="00DD157B" w:rsidRPr="007601AC" w:rsidRDefault="00DD157B" w:rsidP="00AD0A91">
            <w:pPr>
              <w:jc w:val="center"/>
              <w:rPr>
                <w:b w:val="0"/>
                <w:color w:val="auto"/>
              </w:rPr>
            </w:pPr>
            <w:r w:rsidRPr="007601AC">
              <w:rPr>
                <w:b w:val="0"/>
                <w:color w:val="auto"/>
              </w:rPr>
              <w:t>2</w:t>
            </w:r>
          </w:p>
        </w:tc>
        <w:tc>
          <w:tcPr>
            <w:tcW w:w="7230" w:type="dxa"/>
          </w:tcPr>
          <w:p w14:paraId="45CA5595" w14:textId="77777777" w:rsidR="00DD157B" w:rsidRDefault="00DD157B" w:rsidP="00AD0A91">
            <w:pPr>
              <w:jc w:val="center"/>
              <w:cnfStyle w:val="000000010000" w:firstRow="0" w:lastRow="0" w:firstColumn="0" w:lastColumn="0" w:oddVBand="0" w:evenVBand="0" w:oddHBand="0" w:evenHBand="1" w:firstRowFirstColumn="0" w:firstRowLastColumn="0" w:lastRowFirstColumn="0" w:lastRowLastColumn="0"/>
            </w:pPr>
            <w:r>
              <w:t>Desarrollo de la funcionalidad de Ingreso de Pacientes</w:t>
            </w:r>
          </w:p>
        </w:tc>
        <w:tc>
          <w:tcPr>
            <w:tcW w:w="1558" w:type="dxa"/>
          </w:tcPr>
          <w:p w14:paraId="7E42158F" w14:textId="77777777" w:rsidR="00DD157B" w:rsidRDefault="00DD157B" w:rsidP="00AD0A91">
            <w:pPr>
              <w:jc w:val="center"/>
              <w:cnfStyle w:val="000000010000" w:firstRow="0" w:lastRow="0" w:firstColumn="0" w:lastColumn="0" w:oddVBand="0" w:evenVBand="0" w:oddHBand="0" w:evenHBand="1" w:firstRowFirstColumn="0" w:firstRowLastColumn="0" w:lastRowFirstColumn="0" w:lastRowLastColumn="0"/>
            </w:pPr>
            <w:r>
              <w:t>1 semana</w:t>
            </w:r>
          </w:p>
        </w:tc>
      </w:tr>
    </w:tbl>
    <w:p w14:paraId="27FBCC1F" w14:textId="77777777" w:rsidR="00DC5690" w:rsidRDefault="00DC5690" w:rsidP="00F321A8"/>
    <w:p w14:paraId="01D29808" w14:textId="77777777" w:rsidR="00F321A8" w:rsidRDefault="00F321A8" w:rsidP="00F321A8">
      <w:r>
        <w:lastRenderedPageBreak/>
        <w:t xml:space="preserve">Durante esta iteración se </w:t>
      </w:r>
      <w:r w:rsidR="0096797F">
        <w:t>mantienen</w:t>
      </w:r>
      <w:r>
        <w:t xml:space="preserve"> reuniones con el equipo de desarrollo del proyecto en las que se fueron presentando las versiones generadas. Los resultados obtenidos de esta iteración se muestran a continuación.</w:t>
      </w:r>
    </w:p>
    <w:p w14:paraId="071F2B6C" w14:textId="77777777" w:rsidR="00F321A8" w:rsidRPr="000E6B17" w:rsidRDefault="00F321A8" w:rsidP="00F321A8">
      <w:pPr>
        <w:pStyle w:val="ListParagraph"/>
        <w:numPr>
          <w:ilvl w:val="0"/>
          <w:numId w:val="35"/>
        </w:numPr>
        <w:rPr>
          <w:b/>
        </w:rPr>
      </w:pPr>
      <w:r w:rsidRPr="000E6B17">
        <w:rPr>
          <w:b/>
        </w:rPr>
        <w:t>Funcionalidad de Registro de Citas</w:t>
      </w:r>
    </w:p>
    <w:p w14:paraId="51D190C6" w14:textId="77777777" w:rsidR="00F321A8" w:rsidRDefault="00AD0A91" w:rsidP="00F321A8">
      <w:r>
        <w:t>Esta funcionalidad es representada por la interfaz expuesta en la</w:t>
      </w:r>
      <w:r w:rsidR="000E6B17">
        <w:t xml:space="preserve"> </w:t>
      </w:r>
      <w:r w:rsidR="00120E5A">
        <w:fldChar w:fldCharType="begin"/>
      </w:r>
      <w:r w:rsidR="000E6B17">
        <w:instrText xml:space="preserve"> REF _Ref508450647 \h </w:instrText>
      </w:r>
      <w:r w:rsidR="00120E5A">
        <w:fldChar w:fldCharType="separate"/>
      </w:r>
      <w:r w:rsidR="00283A42">
        <w:t xml:space="preserve">Ilustración </w:t>
      </w:r>
      <w:r w:rsidR="00283A42">
        <w:rPr>
          <w:noProof/>
        </w:rPr>
        <w:t>43</w:t>
      </w:r>
      <w:r w:rsidR="00120E5A">
        <w:fldChar w:fldCharType="end"/>
      </w:r>
      <w:r>
        <w:t>.</w:t>
      </w:r>
      <w:r w:rsidR="007D7883">
        <w:t xml:space="preserve"> En ella se muestra un formulario que debe ser completado por el personal administrativo con los datos suministrados por el paciente. Se debe seleccionar una Unidad de atención, un Motivo de Consulta y el tipo de pago (</w:t>
      </w:r>
      <w:proofErr w:type="spellStart"/>
      <w:r w:rsidR="007D7883">
        <w:t>Autopagante</w:t>
      </w:r>
      <w:proofErr w:type="spellEnd"/>
      <w:r w:rsidR="007D7883">
        <w:t xml:space="preserve"> o Seguro). En caso de ser </w:t>
      </w:r>
      <w:proofErr w:type="spellStart"/>
      <w:r w:rsidR="007D7883">
        <w:t>Autopagante</w:t>
      </w:r>
      <w:proofErr w:type="spellEnd"/>
      <w:r w:rsidR="007D7883">
        <w:t>, el paciente debe indicar los datos</w:t>
      </w:r>
      <w:r w:rsidR="00736F44">
        <w:t xml:space="preserve"> básicos</w:t>
      </w:r>
      <w:r w:rsidR="007D7883">
        <w:t xml:space="preserve"> del responsable de pago; en caso de ser Seguro, se indican los datos del titular de la póliza. Posteriormente se co</w:t>
      </w:r>
      <w:r w:rsidR="00736F44">
        <w:t>mpletan los datos del paciente</w:t>
      </w:r>
      <w:r w:rsidR="007D7883">
        <w:t xml:space="preserve">. </w:t>
      </w:r>
    </w:p>
    <w:p w14:paraId="6FABD1C9" w14:textId="77777777" w:rsidR="0029541C" w:rsidRDefault="0029541C" w:rsidP="0029541C">
      <w:pPr>
        <w:keepNext/>
        <w:jc w:val="center"/>
      </w:pPr>
      <w:r>
        <w:rPr>
          <w:noProof/>
          <w:lang w:eastAsia="es-VE"/>
        </w:rPr>
        <w:drawing>
          <wp:inline distT="0" distB="0" distL="0" distR="0" wp14:anchorId="2EDC3BBB" wp14:editId="51EC5165">
            <wp:extent cx="5943600" cy="267970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terfaz Registro de Cita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2D9C0315" w14:textId="77777777" w:rsidR="0029541C" w:rsidRDefault="0029541C" w:rsidP="0029541C">
      <w:pPr>
        <w:pStyle w:val="Caption"/>
      </w:pPr>
      <w:bookmarkStart w:id="240" w:name="_Ref508450647"/>
      <w:bookmarkStart w:id="241" w:name="_Toc513444165"/>
      <w:r>
        <w:t xml:space="preserve">Ilustración </w:t>
      </w:r>
      <w:r w:rsidR="00120E5A">
        <w:fldChar w:fldCharType="begin"/>
      </w:r>
      <w:r>
        <w:instrText xml:space="preserve"> SEQ Ilustración \* ARABIC </w:instrText>
      </w:r>
      <w:r w:rsidR="00120E5A">
        <w:fldChar w:fldCharType="separate"/>
      </w:r>
      <w:r w:rsidR="00283A42">
        <w:rPr>
          <w:noProof/>
        </w:rPr>
        <w:t>43</w:t>
      </w:r>
      <w:r w:rsidR="00120E5A">
        <w:fldChar w:fldCharType="end"/>
      </w:r>
      <w:bookmarkEnd w:id="240"/>
      <w:r>
        <w:t xml:space="preserve"> - Interfaz Registro de Citas</w:t>
      </w:r>
      <w:bookmarkEnd w:id="241"/>
    </w:p>
    <w:p w14:paraId="552F083B" w14:textId="77777777" w:rsidR="007D7883" w:rsidRDefault="007D7883" w:rsidP="00F321A8">
      <w:r>
        <w:t xml:space="preserve">El personal administrativo selecciona el servicio o el médico que el paciente desee. En caso de no conocer el médico, se tiene la funcionalidad de “Médico </w:t>
      </w:r>
      <w:proofErr w:type="spellStart"/>
      <w:r>
        <w:rPr>
          <w:i/>
        </w:rPr>
        <w:t>Random</w:t>
      </w:r>
      <w:proofErr w:type="spellEnd"/>
      <w:r>
        <w:t xml:space="preserve">”, que asigna el médico disponible más próximo. </w:t>
      </w:r>
      <w:r w:rsidR="001E2BA5">
        <w:t>Luego se debe seleccionar el día y el horario de la cita, para ello se presenta la interfaz que se puede observar en la</w:t>
      </w:r>
      <w:r w:rsidR="000E6B17">
        <w:t xml:space="preserve"> </w:t>
      </w:r>
      <w:r w:rsidR="00120E5A">
        <w:fldChar w:fldCharType="begin"/>
      </w:r>
      <w:r w:rsidR="000E6B17">
        <w:instrText xml:space="preserve"> REF _Ref508450661 \h </w:instrText>
      </w:r>
      <w:r w:rsidR="00120E5A">
        <w:fldChar w:fldCharType="separate"/>
      </w:r>
      <w:r w:rsidR="00283A42">
        <w:t xml:space="preserve">Ilustración </w:t>
      </w:r>
      <w:r w:rsidR="00283A42">
        <w:rPr>
          <w:noProof/>
        </w:rPr>
        <w:t>44</w:t>
      </w:r>
      <w:r w:rsidR="00120E5A">
        <w:fldChar w:fldCharType="end"/>
      </w:r>
      <w:r w:rsidR="001E2BA5">
        <w:t>.</w:t>
      </w:r>
    </w:p>
    <w:p w14:paraId="085BA3D7" w14:textId="77777777" w:rsidR="0029541C" w:rsidRDefault="0029541C" w:rsidP="0029541C">
      <w:pPr>
        <w:keepNext/>
      </w:pPr>
      <w:r>
        <w:rPr>
          <w:noProof/>
          <w:lang w:eastAsia="es-VE"/>
        </w:rPr>
        <w:lastRenderedPageBreak/>
        <w:drawing>
          <wp:inline distT="0" distB="0" distL="0" distR="0" wp14:anchorId="71FB6F13" wp14:editId="55E10E82">
            <wp:extent cx="5943600" cy="3428365"/>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faz Registro de Citas - Horari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3EA931DE" w14:textId="77777777" w:rsidR="0029541C" w:rsidRDefault="0029541C" w:rsidP="0029541C">
      <w:pPr>
        <w:pStyle w:val="Caption"/>
      </w:pPr>
      <w:bookmarkStart w:id="242" w:name="_Ref508450661"/>
      <w:bookmarkStart w:id="243" w:name="_Toc513444166"/>
      <w:r>
        <w:t xml:space="preserve">Ilustración </w:t>
      </w:r>
      <w:r w:rsidR="00120E5A">
        <w:fldChar w:fldCharType="begin"/>
      </w:r>
      <w:r>
        <w:instrText xml:space="preserve"> SEQ Ilustración \* ARABIC </w:instrText>
      </w:r>
      <w:r w:rsidR="00120E5A">
        <w:fldChar w:fldCharType="separate"/>
      </w:r>
      <w:r w:rsidR="00283A42">
        <w:rPr>
          <w:noProof/>
        </w:rPr>
        <w:t>44</w:t>
      </w:r>
      <w:r w:rsidR="00120E5A">
        <w:fldChar w:fldCharType="end"/>
      </w:r>
      <w:bookmarkEnd w:id="242"/>
      <w:r>
        <w:t xml:space="preserve"> - Interfaz Registro de Citas - Horario</w:t>
      </w:r>
      <w:bookmarkEnd w:id="243"/>
    </w:p>
    <w:p w14:paraId="7BEAE56A" w14:textId="77777777" w:rsidR="001E2BA5" w:rsidRDefault="001E2BA5" w:rsidP="00F321A8">
      <w:r>
        <w:t xml:space="preserve">Por último, se buscan los estudios solicitados por el paciente y se presiona el botón “Agregar” para añadirlos a la lista. </w:t>
      </w:r>
      <w:r w:rsidR="000E6B17">
        <w:t>S</w:t>
      </w:r>
      <w:r>
        <w:t>e presenta una tabla con un resumen de los estudios seleccionados, donde se puede observar el médico, el estudio, el horario, el precio, el IVA, el total y la preparación de dicho estudio (en caso de tenerla). Adicionalmente, la tabla ofrece las funcionalidades de cambiar horario, agregar materiales y eliminar estudio. Dicha tabla se puede observar en la</w:t>
      </w:r>
      <w:r w:rsidR="000E6B17">
        <w:t xml:space="preserve"> </w:t>
      </w:r>
      <w:r w:rsidR="00120E5A">
        <w:fldChar w:fldCharType="begin"/>
      </w:r>
      <w:r w:rsidR="000E6B17">
        <w:instrText xml:space="preserve"> REF _Ref508450673 \h </w:instrText>
      </w:r>
      <w:r w:rsidR="00120E5A">
        <w:fldChar w:fldCharType="separate"/>
      </w:r>
      <w:r w:rsidR="00283A42">
        <w:t xml:space="preserve">Ilustración </w:t>
      </w:r>
      <w:r w:rsidR="00283A42">
        <w:rPr>
          <w:noProof/>
        </w:rPr>
        <w:t>45</w:t>
      </w:r>
      <w:r w:rsidR="00120E5A">
        <w:fldChar w:fldCharType="end"/>
      </w:r>
      <w:r>
        <w:t>. Para proceder a la creación de la(s) cita(s) se oprime el botón “Procesar”. De acuerdo a la configuración de la institución médica, se obtiene el reporte de Orden de Atención.</w:t>
      </w:r>
    </w:p>
    <w:p w14:paraId="7D70168E" w14:textId="77777777" w:rsidR="0029541C" w:rsidRDefault="0029541C" w:rsidP="0029541C">
      <w:pPr>
        <w:keepNext/>
        <w:jc w:val="center"/>
      </w:pPr>
      <w:r>
        <w:rPr>
          <w:noProof/>
          <w:lang w:eastAsia="es-VE"/>
        </w:rPr>
        <w:lastRenderedPageBreak/>
        <w:drawing>
          <wp:inline distT="0" distB="0" distL="0" distR="0" wp14:anchorId="35F66C91" wp14:editId="49AFBA43">
            <wp:extent cx="5467350" cy="2910079"/>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nterfaz Registro de Citas - Resume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67350" cy="2910079"/>
                    </a:xfrm>
                    <a:prstGeom prst="rect">
                      <a:avLst/>
                    </a:prstGeom>
                  </pic:spPr>
                </pic:pic>
              </a:graphicData>
            </a:graphic>
          </wp:inline>
        </w:drawing>
      </w:r>
    </w:p>
    <w:p w14:paraId="501E39F3" w14:textId="77777777" w:rsidR="0029541C" w:rsidRPr="007D7883" w:rsidRDefault="0029541C" w:rsidP="0029541C">
      <w:pPr>
        <w:pStyle w:val="Caption"/>
      </w:pPr>
      <w:bookmarkStart w:id="244" w:name="_Ref508450673"/>
      <w:bookmarkStart w:id="245" w:name="_Toc513444167"/>
      <w:r>
        <w:t xml:space="preserve">Ilustración </w:t>
      </w:r>
      <w:r w:rsidR="00120E5A">
        <w:fldChar w:fldCharType="begin"/>
      </w:r>
      <w:r>
        <w:instrText xml:space="preserve"> SEQ Ilustración \* ARABIC </w:instrText>
      </w:r>
      <w:r w:rsidR="00120E5A">
        <w:fldChar w:fldCharType="separate"/>
      </w:r>
      <w:r w:rsidR="00283A42">
        <w:rPr>
          <w:noProof/>
        </w:rPr>
        <w:t>45</w:t>
      </w:r>
      <w:r w:rsidR="00120E5A">
        <w:fldChar w:fldCharType="end"/>
      </w:r>
      <w:bookmarkEnd w:id="244"/>
      <w:r>
        <w:t xml:space="preserve"> - Interfaz Registro de Citas - Resumen</w:t>
      </w:r>
      <w:bookmarkEnd w:id="245"/>
    </w:p>
    <w:p w14:paraId="32A1FC90" w14:textId="77777777" w:rsidR="009A48BC" w:rsidRDefault="009A48BC" w:rsidP="00F321A8">
      <w:r>
        <w:t xml:space="preserve">Una vez culminada la actividad de desarrollar la funcionalidad de registro de citas, se </w:t>
      </w:r>
      <w:r w:rsidR="00DC5690">
        <w:t>desarrolla</w:t>
      </w:r>
      <w:r>
        <w:t xml:space="preserve"> la funcionalidad de ingreso de pacientes. A continuación se muestran los resultados obtenidos.</w:t>
      </w:r>
    </w:p>
    <w:p w14:paraId="0B62FFA0" w14:textId="77777777" w:rsidR="00F321A8" w:rsidRPr="00B45D7A" w:rsidRDefault="00F321A8" w:rsidP="00F321A8">
      <w:pPr>
        <w:pStyle w:val="ListParagraph"/>
        <w:numPr>
          <w:ilvl w:val="0"/>
          <w:numId w:val="35"/>
        </w:numPr>
        <w:rPr>
          <w:b/>
        </w:rPr>
      </w:pPr>
      <w:r w:rsidRPr="00B45D7A">
        <w:rPr>
          <w:b/>
        </w:rPr>
        <w:t>Funcionalidad de Ingreso de Pacientes</w:t>
      </w:r>
    </w:p>
    <w:p w14:paraId="6FF55265" w14:textId="77777777" w:rsidR="00F321A8" w:rsidRDefault="00B60175" w:rsidP="00F321A8">
      <w:r>
        <w:t>Cuando el paciente llega a la institución de salud para acudir a su cita en su día y horario reservado, se debe realizar el ingreso del paciente. Para ello, se presenta la interfaz observada en la</w:t>
      </w:r>
      <w:r w:rsidR="000E6B17">
        <w:t xml:space="preserve"> </w:t>
      </w:r>
      <w:r w:rsidR="00120E5A">
        <w:fldChar w:fldCharType="begin"/>
      </w:r>
      <w:r w:rsidR="000E6B17">
        <w:instrText xml:space="preserve"> REF _Ref508450687 \h </w:instrText>
      </w:r>
      <w:r w:rsidR="00120E5A">
        <w:fldChar w:fldCharType="separate"/>
      </w:r>
      <w:r w:rsidR="00283A42">
        <w:t xml:space="preserve">Ilustración </w:t>
      </w:r>
      <w:r w:rsidR="00283A42">
        <w:rPr>
          <w:noProof/>
        </w:rPr>
        <w:t>46</w:t>
      </w:r>
      <w:r w:rsidR="00120E5A">
        <w:fldChar w:fldCharType="end"/>
      </w:r>
      <w:r>
        <w:t xml:space="preserve">, donde el personal administrativo cuenta con una lista de pacientes del día que se encuentran próximos a ingresar. Si se desea realizar una búsqueda, la interfaz cuenta con los filtros de responsable de pago, cédula y nombre del paciente. </w:t>
      </w:r>
    </w:p>
    <w:p w14:paraId="3166F284" w14:textId="77777777" w:rsidR="0029541C" w:rsidRDefault="0029541C" w:rsidP="0029541C">
      <w:pPr>
        <w:keepNext/>
        <w:jc w:val="center"/>
      </w:pPr>
      <w:r>
        <w:rPr>
          <w:noProof/>
          <w:lang w:eastAsia="es-VE"/>
        </w:rPr>
        <w:lastRenderedPageBreak/>
        <w:drawing>
          <wp:inline distT="0" distB="0" distL="0" distR="0" wp14:anchorId="75897008" wp14:editId="349BDEFD">
            <wp:extent cx="5629275" cy="322420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nterfaz Ingres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30770" cy="3225059"/>
                    </a:xfrm>
                    <a:prstGeom prst="rect">
                      <a:avLst/>
                    </a:prstGeom>
                  </pic:spPr>
                </pic:pic>
              </a:graphicData>
            </a:graphic>
          </wp:inline>
        </w:drawing>
      </w:r>
    </w:p>
    <w:p w14:paraId="55727550" w14:textId="77777777" w:rsidR="0029541C" w:rsidRDefault="0029541C" w:rsidP="0029541C">
      <w:pPr>
        <w:pStyle w:val="Caption"/>
      </w:pPr>
      <w:bookmarkStart w:id="246" w:name="_Ref508450687"/>
      <w:bookmarkStart w:id="247" w:name="_Toc513444168"/>
      <w:r>
        <w:t xml:space="preserve">Ilustración </w:t>
      </w:r>
      <w:r w:rsidR="00120E5A">
        <w:fldChar w:fldCharType="begin"/>
      </w:r>
      <w:r>
        <w:instrText xml:space="preserve"> SEQ Ilustración \* ARABIC </w:instrText>
      </w:r>
      <w:r w:rsidR="00120E5A">
        <w:fldChar w:fldCharType="separate"/>
      </w:r>
      <w:r w:rsidR="00283A42">
        <w:rPr>
          <w:noProof/>
        </w:rPr>
        <w:t>46</w:t>
      </w:r>
      <w:r w:rsidR="00120E5A">
        <w:fldChar w:fldCharType="end"/>
      </w:r>
      <w:bookmarkEnd w:id="246"/>
      <w:r>
        <w:t xml:space="preserve"> - Interfaz Ingreso de Pacientes</w:t>
      </w:r>
      <w:bookmarkEnd w:id="247"/>
    </w:p>
    <w:p w14:paraId="230B6338" w14:textId="77777777" w:rsidR="00B60175" w:rsidRDefault="00B60175" w:rsidP="00F321A8">
      <w:r>
        <w:t>Luego de seleccionar el paciente a ingresar, se muestra una ventana emergente (</w:t>
      </w:r>
      <w:r w:rsidR="00120E5A">
        <w:fldChar w:fldCharType="begin"/>
      </w:r>
      <w:r w:rsidR="000E6B17">
        <w:instrText xml:space="preserve"> REF _Ref508450697 \h </w:instrText>
      </w:r>
      <w:r w:rsidR="00120E5A">
        <w:fldChar w:fldCharType="separate"/>
      </w:r>
      <w:r w:rsidR="00283A42">
        <w:t xml:space="preserve">Ilustración </w:t>
      </w:r>
      <w:r w:rsidR="00283A42">
        <w:rPr>
          <w:noProof/>
        </w:rPr>
        <w:t>47</w:t>
      </w:r>
      <w:r w:rsidR="00120E5A">
        <w:fldChar w:fldCharType="end"/>
      </w:r>
      <w:r>
        <w:t>) donde se seleccionan la(s) cita(s) que se desea ingresar; tomando en cuenta que no se pueden realizar ingresos de citas que posean diferente responsable de pago.</w:t>
      </w:r>
    </w:p>
    <w:p w14:paraId="06EA1711" w14:textId="77777777" w:rsidR="0029541C" w:rsidRDefault="0029541C" w:rsidP="0029541C">
      <w:pPr>
        <w:keepNext/>
        <w:jc w:val="center"/>
      </w:pPr>
      <w:r>
        <w:rPr>
          <w:noProof/>
          <w:lang w:eastAsia="es-VE"/>
        </w:rPr>
        <w:drawing>
          <wp:inline distT="0" distB="0" distL="0" distR="0" wp14:anchorId="5AC661F5" wp14:editId="07A8C9E0">
            <wp:extent cx="5095875" cy="292795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nterfaz Ingreso - Modal Cita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7644" cy="2928966"/>
                    </a:xfrm>
                    <a:prstGeom prst="rect">
                      <a:avLst/>
                    </a:prstGeom>
                  </pic:spPr>
                </pic:pic>
              </a:graphicData>
            </a:graphic>
          </wp:inline>
        </w:drawing>
      </w:r>
    </w:p>
    <w:p w14:paraId="5D8391BC" w14:textId="77777777" w:rsidR="0029541C" w:rsidRDefault="0029541C" w:rsidP="0029541C">
      <w:pPr>
        <w:pStyle w:val="Caption"/>
      </w:pPr>
      <w:bookmarkStart w:id="248" w:name="_Ref508450697"/>
      <w:bookmarkStart w:id="249" w:name="_Toc513444169"/>
      <w:r>
        <w:t xml:space="preserve">Ilustración </w:t>
      </w:r>
      <w:r w:rsidR="00120E5A">
        <w:fldChar w:fldCharType="begin"/>
      </w:r>
      <w:r>
        <w:instrText xml:space="preserve"> SEQ Ilustración \* ARABIC </w:instrText>
      </w:r>
      <w:r w:rsidR="00120E5A">
        <w:fldChar w:fldCharType="separate"/>
      </w:r>
      <w:r w:rsidR="00283A42">
        <w:rPr>
          <w:noProof/>
        </w:rPr>
        <w:t>47</w:t>
      </w:r>
      <w:r w:rsidR="00120E5A">
        <w:fldChar w:fldCharType="end"/>
      </w:r>
      <w:bookmarkEnd w:id="248"/>
      <w:r>
        <w:t xml:space="preserve"> - Interfaz Ingreso de Pacientes - Seleccionar Citas</w:t>
      </w:r>
      <w:bookmarkEnd w:id="249"/>
    </w:p>
    <w:p w14:paraId="1B7AB9BB" w14:textId="77777777" w:rsidR="00B60175" w:rsidRDefault="00B60175" w:rsidP="00F321A8">
      <w:r>
        <w:t xml:space="preserve">Una vez realizadas las validaciones pertinentes, se presenta una interfaz con una serie de pestañas. La primera pestaña consiste de un formulario donde se encuentran los datos </w:t>
      </w:r>
      <w:r>
        <w:lastRenderedPageBreak/>
        <w:t xml:space="preserve">básicos del paciente. Si </w:t>
      </w:r>
      <w:r w:rsidR="000E6B17">
        <w:t>la persona</w:t>
      </w:r>
      <w:r>
        <w:t xml:space="preserve"> ha acudido previamente a la institución, se </w:t>
      </w:r>
      <w:r w:rsidR="0029541C">
        <w:t>cargan por defecto</w:t>
      </w:r>
      <w:r>
        <w:t xml:space="preserve"> los datos guardados en el sistema. En caso contrario, el personal administrativo </w:t>
      </w:r>
      <w:r w:rsidR="00DC5690">
        <w:t>debe</w:t>
      </w:r>
      <w:r>
        <w:t xml:space="preserve"> solicitar los datos faltantes para completar el formulario. La interfaz de esta pestaña se puede observar en la</w:t>
      </w:r>
      <w:r w:rsidR="000E6B17">
        <w:t xml:space="preserve"> </w:t>
      </w:r>
      <w:r w:rsidR="00120E5A">
        <w:fldChar w:fldCharType="begin"/>
      </w:r>
      <w:r w:rsidR="000E6B17">
        <w:instrText xml:space="preserve"> REF _Ref508450707 \h </w:instrText>
      </w:r>
      <w:r w:rsidR="00120E5A">
        <w:fldChar w:fldCharType="separate"/>
      </w:r>
      <w:r w:rsidR="00283A42">
        <w:t xml:space="preserve">Ilustración </w:t>
      </w:r>
      <w:r w:rsidR="00283A42">
        <w:rPr>
          <w:noProof/>
        </w:rPr>
        <w:t>48</w:t>
      </w:r>
      <w:r w:rsidR="00120E5A">
        <w:fldChar w:fldCharType="end"/>
      </w:r>
      <w:r>
        <w:t>.</w:t>
      </w:r>
    </w:p>
    <w:p w14:paraId="4E340C01" w14:textId="77777777" w:rsidR="0029541C" w:rsidRDefault="0029541C" w:rsidP="0029541C">
      <w:pPr>
        <w:keepNext/>
      </w:pPr>
      <w:r>
        <w:rPr>
          <w:noProof/>
          <w:lang w:eastAsia="es-VE"/>
        </w:rPr>
        <w:drawing>
          <wp:inline distT="0" distB="0" distL="0" distR="0" wp14:anchorId="71554FFE" wp14:editId="70EAB743">
            <wp:extent cx="5943600" cy="3407410"/>
            <wp:effectExtent l="0" t="0" r="0" b="25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terfaz Ingreso - Datos Generale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3DBD70BC" w14:textId="77777777" w:rsidR="0029541C" w:rsidRDefault="0029541C" w:rsidP="0029541C">
      <w:pPr>
        <w:pStyle w:val="Caption"/>
      </w:pPr>
      <w:bookmarkStart w:id="250" w:name="_Ref508450707"/>
      <w:bookmarkStart w:id="251" w:name="_Toc513444170"/>
      <w:r>
        <w:t xml:space="preserve">Ilustración </w:t>
      </w:r>
      <w:r w:rsidR="00120E5A">
        <w:fldChar w:fldCharType="begin"/>
      </w:r>
      <w:r>
        <w:instrText xml:space="preserve"> SEQ Ilustración \* ARABIC </w:instrText>
      </w:r>
      <w:r w:rsidR="00120E5A">
        <w:fldChar w:fldCharType="separate"/>
      </w:r>
      <w:r w:rsidR="00283A42">
        <w:rPr>
          <w:noProof/>
        </w:rPr>
        <w:t>48</w:t>
      </w:r>
      <w:r w:rsidR="00120E5A">
        <w:fldChar w:fldCharType="end"/>
      </w:r>
      <w:bookmarkEnd w:id="250"/>
      <w:r>
        <w:t xml:space="preserve"> - Interfaz Ingreso de Pacientes - Pestaña Datos del Paciente</w:t>
      </w:r>
      <w:bookmarkEnd w:id="251"/>
    </w:p>
    <w:p w14:paraId="279AA521" w14:textId="77777777" w:rsidR="00B60175" w:rsidRDefault="00B60175" w:rsidP="00F321A8">
      <w:r>
        <w:t>Posteriormente se tiene la pestaña de “Carga Familiar” observada en la</w:t>
      </w:r>
      <w:r w:rsidR="000E6B17">
        <w:t xml:space="preserve"> </w:t>
      </w:r>
      <w:r w:rsidR="00120E5A">
        <w:fldChar w:fldCharType="begin"/>
      </w:r>
      <w:r w:rsidR="000E6B17">
        <w:instrText xml:space="preserve"> REF _Ref508450714 \h </w:instrText>
      </w:r>
      <w:r w:rsidR="00120E5A">
        <w:fldChar w:fldCharType="separate"/>
      </w:r>
      <w:r w:rsidR="00283A42">
        <w:t xml:space="preserve">Ilustración </w:t>
      </w:r>
      <w:r w:rsidR="00283A42">
        <w:rPr>
          <w:noProof/>
        </w:rPr>
        <w:t>49</w:t>
      </w:r>
      <w:r w:rsidR="00120E5A">
        <w:fldChar w:fldCharType="end"/>
      </w:r>
      <w:r>
        <w:t>, donde se verifican (o agregan en caso de no existir) los datos de algunos familiares del paciente.</w:t>
      </w:r>
      <w:r w:rsidR="00172D55">
        <w:t xml:space="preserve"> También se cuenta con la pestaña de “Responsable de Pago” (</w:t>
      </w:r>
      <w:r w:rsidR="00120E5A">
        <w:fldChar w:fldCharType="begin"/>
      </w:r>
      <w:r w:rsidR="000E6B17">
        <w:instrText xml:space="preserve"> REF _Ref508450721 \h </w:instrText>
      </w:r>
      <w:r w:rsidR="00120E5A">
        <w:fldChar w:fldCharType="separate"/>
      </w:r>
      <w:r w:rsidR="00283A42">
        <w:t xml:space="preserve">Ilustración </w:t>
      </w:r>
      <w:r w:rsidR="00283A42">
        <w:rPr>
          <w:noProof/>
        </w:rPr>
        <w:t>50</w:t>
      </w:r>
      <w:r w:rsidR="00120E5A">
        <w:fldChar w:fldCharType="end"/>
      </w:r>
      <w:r w:rsidR="00172D55">
        <w:t xml:space="preserve">), donde </w:t>
      </w:r>
      <w:r>
        <w:t>se verifican los datos del responsable de pago de esa(s) cita(s)</w:t>
      </w:r>
      <w:r w:rsidR="00172D55">
        <w:t>.</w:t>
      </w:r>
    </w:p>
    <w:p w14:paraId="72BDABBE" w14:textId="77777777" w:rsidR="0029541C" w:rsidRDefault="0029541C" w:rsidP="0029541C">
      <w:pPr>
        <w:keepNext/>
      </w:pPr>
      <w:r>
        <w:rPr>
          <w:noProof/>
          <w:lang w:eastAsia="es-VE"/>
        </w:rPr>
        <w:lastRenderedPageBreak/>
        <w:drawing>
          <wp:inline distT="0" distB="0" distL="0" distR="0" wp14:anchorId="77856612" wp14:editId="53A9AD8F">
            <wp:extent cx="5943600" cy="3401695"/>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nterfaz Ingreso - Carga Familia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7172802C" w14:textId="77777777" w:rsidR="0029541C" w:rsidRDefault="0029541C" w:rsidP="0029541C">
      <w:pPr>
        <w:pStyle w:val="Caption"/>
      </w:pPr>
      <w:bookmarkStart w:id="252" w:name="_Ref508450714"/>
      <w:bookmarkStart w:id="253" w:name="_Toc513444171"/>
      <w:r>
        <w:t xml:space="preserve">Ilustración </w:t>
      </w:r>
      <w:r w:rsidR="00120E5A">
        <w:fldChar w:fldCharType="begin"/>
      </w:r>
      <w:r>
        <w:instrText xml:space="preserve"> SEQ Ilustración \* ARABIC </w:instrText>
      </w:r>
      <w:r w:rsidR="00120E5A">
        <w:fldChar w:fldCharType="separate"/>
      </w:r>
      <w:r w:rsidR="00283A42">
        <w:rPr>
          <w:noProof/>
        </w:rPr>
        <w:t>49</w:t>
      </w:r>
      <w:r w:rsidR="00120E5A">
        <w:fldChar w:fldCharType="end"/>
      </w:r>
      <w:bookmarkEnd w:id="252"/>
      <w:r>
        <w:t xml:space="preserve"> - Interfaz Ingreso de Pacientes - Pestaña Carga Familiar</w:t>
      </w:r>
      <w:bookmarkEnd w:id="253"/>
    </w:p>
    <w:p w14:paraId="50AC0468" w14:textId="77777777" w:rsidR="00DC5690" w:rsidRPr="00DC5690" w:rsidRDefault="00DC5690" w:rsidP="00DC5690"/>
    <w:p w14:paraId="7231DD53" w14:textId="77777777" w:rsidR="0029541C" w:rsidRDefault="0029541C" w:rsidP="0029541C">
      <w:pPr>
        <w:keepNext/>
      </w:pPr>
      <w:r>
        <w:rPr>
          <w:noProof/>
          <w:lang w:eastAsia="es-VE"/>
        </w:rPr>
        <w:drawing>
          <wp:inline distT="0" distB="0" distL="0" distR="0" wp14:anchorId="2F742BE1" wp14:editId="16C423EB">
            <wp:extent cx="5943600" cy="341249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nterfaz Ingreso - Responsab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7E04A74B" w14:textId="77777777" w:rsidR="0029541C" w:rsidRDefault="0029541C" w:rsidP="0029541C">
      <w:pPr>
        <w:pStyle w:val="Caption"/>
      </w:pPr>
      <w:bookmarkStart w:id="254" w:name="_Ref508450721"/>
      <w:bookmarkStart w:id="255" w:name="_Toc513444172"/>
      <w:r>
        <w:t xml:space="preserve">Ilustración </w:t>
      </w:r>
      <w:r w:rsidR="00120E5A">
        <w:fldChar w:fldCharType="begin"/>
      </w:r>
      <w:r>
        <w:instrText xml:space="preserve"> SEQ Ilustración \* ARABIC </w:instrText>
      </w:r>
      <w:r w:rsidR="00120E5A">
        <w:fldChar w:fldCharType="separate"/>
      </w:r>
      <w:r w:rsidR="00283A42">
        <w:rPr>
          <w:noProof/>
        </w:rPr>
        <w:t>50</w:t>
      </w:r>
      <w:r w:rsidR="00120E5A">
        <w:fldChar w:fldCharType="end"/>
      </w:r>
      <w:bookmarkEnd w:id="254"/>
      <w:r>
        <w:t xml:space="preserve"> - Interfaz Ingreso de Pacientes - Pestaña Responsable de Pago</w:t>
      </w:r>
      <w:bookmarkEnd w:id="255"/>
    </w:p>
    <w:p w14:paraId="1392E90D" w14:textId="77777777" w:rsidR="00172D55" w:rsidRDefault="00172D55" w:rsidP="00F321A8"/>
    <w:p w14:paraId="0603547E" w14:textId="77777777" w:rsidR="00172D55" w:rsidRDefault="00172D55" w:rsidP="00F321A8">
      <w:r>
        <w:lastRenderedPageBreak/>
        <w:t>Por último, se presenta la pestaña de “Servicios”, donde se tiene un resumen de la(s) cita(s) a realizar. Se pueden observar los estudios con su precio, descuento, IVA y total agrupados por servicio y médico. Adicionalmente, ésta interfaz presenta las funcionalidades de agregar descuento, agregar y eliminar estudios. La interfaz de esta pestaña se puede observar en la</w:t>
      </w:r>
      <w:r w:rsidR="000E6B17">
        <w:t xml:space="preserve"> </w:t>
      </w:r>
      <w:r w:rsidR="00120E5A">
        <w:fldChar w:fldCharType="begin"/>
      </w:r>
      <w:r w:rsidR="000E6B17">
        <w:instrText xml:space="preserve"> REF _Ref508450735 \h </w:instrText>
      </w:r>
      <w:r w:rsidR="00120E5A">
        <w:fldChar w:fldCharType="separate"/>
      </w:r>
      <w:r w:rsidR="00283A42">
        <w:t xml:space="preserve">Ilustración </w:t>
      </w:r>
      <w:r w:rsidR="00283A42">
        <w:rPr>
          <w:noProof/>
        </w:rPr>
        <w:t>51</w:t>
      </w:r>
      <w:r w:rsidR="00120E5A">
        <w:fldChar w:fldCharType="end"/>
      </w:r>
      <w:r>
        <w:t>.</w:t>
      </w:r>
    </w:p>
    <w:p w14:paraId="48CD252A" w14:textId="77777777" w:rsidR="0029541C" w:rsidRDefault="0029541C" w:rsidP="0029541C">
      <w:pPr>
        <w:keepNext/>
      </w:pPr>
      <w:r>
        <w:rPr>
          <w:noProof/>
          <w:lang w:eastAsia="es-VE"/>
        </w:rPr>
        <w:drawing>
          <wp:inline distT="0" distB="0" distL="0" distR="0" wp14:anchorId="7DA2A54A" wp14:editId="63AC0D8E">
            <wp:extent cx="5943600" cy="340233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faz Ingreso - Servici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14:paraId="0117895D" w14:textId="77777777" w:rsidR="0029541C" w:rsidRDefault="0029541C" w:rsidP="0029541C">
      <w:pPr>
        <w:pStyle w:val="Caption"/>
      </w:pPr>
      <w:bookmarkStart w:id="256" w:name="_Ref508450735"/>
      <w:bookmarkStart w:id="257" w:name="_Toc513444173"/>
      <w:r>
        <w:t xml:space="preserve">Ilustración </w:t>
      </w:r>
      <w:r w:rsidR="00120E5A">
        <w:fldChar w:fldCharType="begin"/>
      </w:r>
      <w:r>
        <w:instrText xml:space="preserve"> SEQ Ilustración \* ARABIC </w:instrText>
      </w:r>
      <w:r w:rsidR="00120E5A">
        <w:fldChar w:fldCharType="separate"/>
      </w:r>
      <w:r w:rsidR="00283A42">
        <w:rPr>
          <w:noProof/>
        </w:rPr>
        <w:t>51</w:t>
      </w:r>
      <w:r w:rsidR="00120E5A">
        <w:fldChar w:fldCharType="end"/>
      </w:r>
      <w:bookmarkEnd w:id="256"/>
      <w:r>
        <w:t xml:space="preserve"> - Interfaz Ingreso de Pacientes - Pestaña Servicios</w:t>
      </w:r>
      <w:bookmarkEnd w:id="257"/>
    </w:p>
    <w:p w14:paraId="7EFD64BC" w14:textId="77777777" w:rsidR="00172D55" w:rsidRDefault="00172D55" w:rsidP="00F321A8">
      <w:r>
        <w:t xml:space="preserve">Para finalizar el ingreso del paciente, el personal administrativo selecciona los estudios que el paciente se va a realizar y presiona el botón de “Ingresar”. Una vez culminado el desarrollo de las actividades estipuladas para la segunda iteración y de haber certificado el producto obtenido, se </w:t>
      </w:r>
      <w:r w:rsidR="003B667E">
        <w:t>procede</w:t>
      </w:r>
      <w:r>
        <w:t xml:space="preserve"> a ejecutar la tercera iteración.</w:t>
      </w:r>
    </w:p>
    <w:p w14:paraId="5A0E8A17" w14:textId="77777777" w:rsidR="00313F55" w:rsidRDefault="00313F55" w:rsidP="0056256A">
      <w:pPr>
        <w:pStyle w:val="Ttulo4Tesis"/>
      </w:pPr>
      <w:bookmarkStart w:id="258" w:name="_Toc513444287"/>
      <w:r>
        <w:t xml:space="preserve">Iteración 3: Desarrollo de las Funcionalidades del Módulo de Atención de Pacientes </w:t>
      </w:r>
      <w:r w:rsidR="00735A66">
        <w:t>Parte I</w:t>
      </w:r>
      <w:r w:rsidR="0077024A">
        <w:t>I</w:t>
      </w:r>
      <w:bookmarkEnd w:id="258"/>
    </w:p>
    <w:p w14:paraId="7AD47B3B" w14:textId="77777777" w:rsidR="0031059B" w:rsidRDefault="0031059B" w:rsidP="0031059B">
      <w:r>
        <w:t xml:space="preserve">La meta de esta iteración </w:t>
      </w:r>
      <w:r w:rsidR="0096797F">
        <w:t>consiste</w:t>
      </w:r>
      <w:r>
        <w:t xml:space="preserve"> en desarrollar algunas de las funcionalidades asociadas a la atención de pacientes. Para ello se </w:t>
      </w:r>
      <w:r w:rsidR="0096797F">
        <w:t>definen</w:t>
      </w:r>
      <w:r>
        <w:t xml:space="preserve"> las actividades observadas en la </w:t>
      </w:r>
      <w:r w:rsidR="00120E5A">
        <w:fldChar w:fldCharType="begin"/>
      </w:r>
      <w:r w:rsidR="000E6B17">
        <w:instrText xml:space="preserve"> REF _Ref508450757 \h </w:instrText>
      </w:r>
      <w:r w:rsidR="00120E5A">
        <w:fldChar w:fldCharType="separate"/>
      </w:r>
      <w:r w:rsidR="00283A42">
        <w:t xml:space="preserve">Tabla </w:t>
      </w:r>
      <w:r w:rsidR="00283A42">
        <w:rPr>
          <w:noProof/>
        </w:rPr>
        <w:t>22</w:t>
      </w:r>
      <w:r w:rsidR="00120E5A">
        <w:fldChar w:fldCharType="end"/>
      </w:r>
      <w:r w:rsidR="000E6B17">
        <w:t xml:space="preserve"> </w:t>
      </w:r>
      <w:r>
        <w:t xml:space="preserve">y se </w:t>
      </w:r>
      <w:r w:rsidR="003B667E">
        <w:t>estima</w:t>
      </w:r>
      <w:r>
        <w:t xml:space="preserve"> un período de 4 semanas para su ejecución.</w:t>
      </w:r>
    </w:p>
    <w:p w14:paraId="44886F55" w14:textId="77777777" w:rsidR="009D2A72" w:rsidRDefault="009D2A72" w:rsidP="0031059B"/>
    <w:p w14:paraId="4123F51B" w14:textId="77777777" w:rsidR="00DA6DCB" w:rsidRDefault="00DA6DCB" w:rsidP="00DA6DCB">
      <w:pPr>
        <w:pStyle w:val="Caption"/>
        <w:keepNext/>
      </w:pPr>
      <w:bookmarkStart w:id="259" w:name="_Ref508450757"/>
      <w:bookmarkStart w:id="260" w:name="_Toc513444116"/>
      <w:r>
        <w:lastRenderedPageBreak/>
        <w:t xml:space="preserve">Tabla </w:t>
      </w:r>
      <w:r w:rsidR="00120E5A">
        <w:fldChar w:fldCharType="begin"/>
      </w:r>
      <w:r>
        <w:instrText xml:space="preserve"> SEQ Tabla \* ARABIC </w:instrText>
      </w:r>
      <w:r w:rsidR="00120E5A">
        <w:fldChar w:fldCharType="separate"/>
      </w:r>
      <w:r w:rsidR="00283A42">
        <w:rPr>
          <w:noProof/>
        </w:rPr>
        <w:t>22</w:t>
      </w:r>
      <w:r w:rsidR="00120E5A">
        <w:fldChar w:fldCharType="end"/>
      </w:r>
      <w:bookmarkEnd w:id="259"/>
      <w:r>
        <w:t xml:space="preserve"> - Pila de </w:t>
      </w:r>
      <w:r>
        <w:rPr>
          <w:i/>
        </w:rPr>
        <w:t>Sprint</w:t>
      </w:r>
      <w:r w:rsidR="000E6B17">
        <w:t xml:space="preserve"> de la </w:t>
      </w:r>
      <w:r w:rsidR="000E6B17" w:rsidRPr="000E6B17">
        <w:t>T</w:t>
      </w:r>
      <w:r w:rsidRPr="000E6B17">
        <w:t>ercera</w:t>
      </w:r>
      <w:r>
        <w:t xml:space="preserve"> Iteración</w:t>
      </w:r>
      <w:bookmarkEnd w:id="260"/>
    </w:p>
    <w:tbl>
      <w:tblPr>
        <w:tblStyle w:val="EstiloAna"/>
        <w:tblW w:w="0" w:type="auto"/>
        <w:tblLook w:val="04A0" w:firstRow="1" w:lastRow="0" w:firstColumn="1" w:lastColumn="0" w:noHBand="0" w:noVBand="1"/>
      </w:tblPr>
      <w:tblGrid>
        <w:gridCol w:w="562"/>
        <w:gridCol w:w="7230"/>
        <w:gridCol w:w="1558"/>
      </w:tblGrid>
      <w:tr w:rsidR="00084F8D" w14:paraId="042F0602" w14:textId="77777777" w:rsidTr="00760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7EF5DC" w14:textId="77777777" w:rsidR="00084F8D" w:rsidRDefault="00084F8D" w:rsidP="00084F8D">
            <w:pPr>
              <w:jc w:val="center"/>
            </w:pPr>
            <w:r>
              <w:t>#</w:t>
            </w:r>
          </w:p>
        </w:tc>
        <w:tc>
          <w:tcPr>
            <w:tcW w:w="7230" w:type="dxa"/>
          </w:tcPr>
          <w:p w14:paraId="70AAC5B9" w14:textId="77777777" w:rsidR="00084F8D" w:rsidRDefault="00084F8D" w:rsidP="00084F8D">
            <w:pPr>
              <w:jc w:val="center"/>
              <w:cnfStyle w:val="100000000000" w:firstRow="1" w:lastRow="0" w:firstColumn="0" w:lastColumn="0" w:oddVBand="0" w:evenVBand="0" w:oddHBand="0" w:evenHBand="0" w:firstRowFirstColumn="0" w:firstRowLastColumn="0" w:lastRowFirstColumn="0" w:lastRowLastColumn="0"/>
            </w:pPr>
            <w:r>
              <w:t>Actividad</w:t>
            </w:r>
          </w:p>
        </w:tc>
        <w:tc>
          <w:tcPr>
            <w:tcW w:w="1558" w:type="dxa"/>
          </w:tcPr>
          <w:p w14:paraId="62702B03" w14:textId="77777777" w:rsidR="00084F8D" w:rsidRDefault="00084F8D" w:rsidP="00084F8D">
            <w:pPr>
              <w:jc w:val="center"/>
              <w:cnfStyle w:val="100000000000" w:firstRow="1" w:lastRow="0" w:firstColumn="0" w:lastColumn="0" w:oddVBand="0" w:evenVBand="0" w:oddHBand="0" w:evenHBand="0" w:firstRowFirstColumn="0" w:firstRowLastColumn="0" w:lastRowFirstColumn="0" w:lastRowLastColumn="0"/>
            </w:pPr>
            <w:r>
              <w:t>Duración</w:t>
            </w:r>
          </w:p>
        </w:tc>
      </w:tr>
      <w:tr w:rsidR="00084F8D" w14:paraId="32F4726A"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1B062E21" w14:textId="77777777" w:rsidR="00084F8D" w:rsidRPr="007601AC" w:rsidRDefault="00084F8D" w:rsidP="00084F8D">
            <w:pPr>
              <w:jc w:val="center"/>
              <w:rPr>
                <w:b w:val="0"/>
                <w:color w:val="auto"/>
              </w:rPr>
            </w:pPr>
            <w:r w:rsidRPr="007601AC">
              <w:rPr>
                <w:b w:val="0"/>
                <w:color w:val="auto"/>
              </w:rPr>
              <w:t>1</w:t>
            </w:r>
          </w:p>
        </w:tc>
        <w:tc>
          <w:tcPr>
            <w:tcW w:w="7230" w:type="dxa"/>
          </w:tcPr>
          <w:p w14:paraId="572472B1" w14:textId="77777777" w:rsidR="00084F8D" w:rsidRDefault="00084F8D" w:rsidP="00DA6DCB">
            <w:pPr>
              <w:jc w:val="center"/>
              <w:cnfStyle w:val="000000100000" w:firstRow="0" w:lastRow="0" w:firstColumn="0" w:lastColumn="0" w:oddVBand="0" w:evenVBand="0" w:oddHBand="1" w:evenHBand="0" w:firstRowFirstColumn="0" w:firstRowLastColumn="0" w:lastRowFirstColumn="0" w:lastRowLastColumn="0"/>
            </w:pPr>
            <w:r>
              <w:t>Desarrollo de la funcionalidad de</w:t>
            </w:r>
            <w:r w:rsidR="00DA6DCB">
              <w:t xml:space="preserve"> Ver</w:t>
            </w:r>
            <w:r>
              <w:t xml:space="preserve"> </w:t>
            </w:r>
            <w:r w:rsidR="00DA6DCB">
              <w:t>Lista de Espera</w:t>
            </w:r>
          </w:p>
        </w:tc>
        <w:tc>
          <w:tcPr>
            <w:tcW w:w="1558" w:type="dxa"/>
          </w:tcPr>
          <w:p w14:paraId="2C50CDD0" w14:textId="77777777" w:rsidR="00084F8D" w:rsidRDefault="00084F8D" w:rsidP="00084F8D">
            <w:pPr>
              <w:jc w:val="center"/>
              <w:cnfStyle w:val="000000100000" w:firstRow="0" w:lastRow="0" w:firstColumn="0" w:lastColumn="0" w:oddVBand="0" w:evenVBand="0" w:oddHBand="1" w:evenHBand="0" w:firstRowFirstColumn="0" w:firstRowLastColumn="0" w:lastRowFirstColumn="0" w:lastRowLastColumn="0"/>
            </w:pPr>
            <w:r>
              <w:t>1 semana</w:t>
            </w:r>
          </w:p>
        </w:tc>
      </w:tr>
      <w:tr w:rsidR="00084F8D" w14:paraId="1CA456C0" w14:textId="77777777" w:rsidTr="00760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66D61BC8" w14:textId="77777777" w:rsidR="00084F8D" w:rsidRPr="007601AC" w:rsidRDefault="00084F8D" w:rsidP="00084F8D">
            <w:pPr>
              <w:jc w:val="center"/>
              <w:rPr>
                <w:b w:val="0"/>
                <w:color w:val="auto"/>
              </w:rPr>
            </w:pPr>
            <w:r w:rsidRPr="007601AC">
              <w:rPr>
                <w:b w:val="0"/>
                <w:color w:val="auto"/>
              </w:rPr>
              <w:t>2</w:t>
            </w:r>
          </w:p>
        </w:tc>
        <w:tc>
          <w:tcPr>
            <w:tcW w:w="7230" w:type="dxa"/>
          </w:tcPr>
          <w:p w14:paraId="3EF4A83D" w14:textId="77777777" w:rsidR="00084F8D" w:rsidRDefault="00084F8D" w:rsidP="00DA6DCB">
            <w:pPr>
              <w:jc w:val="center"/>
              <w:cnfStyle w:val="000000010000" w:firstRow="0" w:lastRow="0" w:firstColumn="0" w:lastColumn="0" w:oddVBand="0" w:evenVBand="0" w:oddHBand="0" w:evenHBand="1" w:firstRowFirstColumn="0" w:firstRowLastColumn="0" w:lastRowFirstColumn="0" w:lastRowLastColumn="0"/>
            </w:pPr>
            <w:r>
              <w:t xml:space="preserve">Desarrollo de la funcionalidad de </w:t>
            </w:r>
            <w:r w:rsidR="00DA6DCB">
              <w:t>Confirmar Estudios</w:t>
            </w:r>
          </w:p>
        </w:tc>
        <w:tc>
          <w:tcPr>
            <w:tcW w:w="1558" w:type="dxa"/>
          </w:tcPr>
          <w:p w14:paraId="4AE70B2B" w14:textId="77777777" w:rsidR="00084F8D" w:rsidRDefault="00084F8D" w:rsidP="00084F8D">
            <w:pPr>
              <w:jc w:val="center"/>
              <w:cnfStyle w:val="000000010000" w:firstRow="0" w:lastRow="0" w:firstColumn="0" w:lastColumn="0" w:oddVBand="0" w:evenVBand="0" w:oddHBand="0" w:evenHBand="1" w:firstRowFirstColumn="0" w:firstRowLastColumn="0" w:lastRowFirstColumn="0" w:lastRowLastColumn="0"/>
            </w:pPr>
            <w:r>
              <w:t>1 semana</w:t>
            </w:r>
          </w:p>
        </w:tc>
      </w:tr>
      <w:tr w:rsidR="00DA6DCB" w14:paraId="75348B8C"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67A0CD54" w14:textId="77777777" w:rsidR="00DA6DCB" w:rsidRPr="007601AC" w:rsidRDefault="00DA6DCB" w:rsidP="00084F8D">
            <w:pPr>
              <w:jc w:val="center"/>
              <w:rPr>
                <w:b w:val="0"/>
                <w:color w:val="auto"/>
              </w:rPr>
            </w:pPr>
            <w:r w:rsidRPr="007601AC">
              <w:rPr>
                <w:b w:val="0"/>
                <w:color w:val="auto"/>
              </w:rPr>
              <w:t>3</w:t>
            </w:r>
          </w:p>
        </w:tc>
        <w:tc>
          <w:tcPr>
            <w:tcW w:w="7230" w:type="dxa"/>
          </w:tcPr>
          <w:p w14:paraId="1EF1F798" w14:textId="77777777" w:rsidR="00DA6DCB" w:rsidRDefault="00DA6DCB" w:rsidP="00BF502A">
            <w:pPr>
              <w:jc w:val="center"/>
              <w:cnfStyle w:val="000000100000" w:firstRow="0" w:lastRow="0" w:firstColumn="0" w:lastColumn="0" w:oddVBand="0" w:evenVBand="0" w:oddHBand="1" w:evenHBand="0" w:firstRowFirstColumn="0" w:firstRowLastColumn="0" w:lastRowFirstColumn="0" w:lastRowLastColumn="0"/>
            </w:pPr>
            <w:r>
              <w:t xml:space="preserve">Desarrollo de la funcionalidad de </w:t>
            </w:r>
            <w:r w:rsidR="00BF502A">
              <w:t>Completar Consulta</w:t>
            </w:r>
          </w:p>
        </w:tc>
        <w:tc>
          <w:tcPr>
            <w:tcW w:w="1558" w:type="dxa"/>
          </w:tcPr>
          <w:p w14:paraId="43B44129" w14:textId="77777777" w:rsidR="00DA6DCB" w:rsidRDefault="00DA6DCB" w:rsidP="00084F8D">
            <w:pPr>
              <w:jc w:val="center"/>
              <w:cnfStyle w:val="000000100000" w:firstRow="0" w:lastRow="0" w:firstColumn="0" w:lastColumn="0" w:oddVBand="0" w:evenVBand="0" w:oddHBand="1" w:evenHBand="0" w:firstRowFirstColumn="0" w:firstRowLastColumn="0" w:lastRowFirstColumn="0" w:lastRowLastColumn="0"/>
            </w:pPr>
            <w:r>
              <w:t>1 semana</w:t>
            </w:r>
          </w:p>
        </w:tc>
      </w:tr>
      <w:tr w:rsidR="00DA6DCB" w14:paraId="354A1322" w14:textId="77777777" w:rsidTr="00760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7BDA68E6" w14:textId="77777777" w:rsidR="00DA6DCB" w:rsidRPr="007601AC" w:rsidRDefault="00BF502A" w:rsidP="00084F8D">
            <w:pPr>
              <w:jc w:val="center"/>
              <w:rPr>
                <w:b w:val="0"/>
                <w:color w:val="auto"/>
              </w:rPr>
            </w:pPr>
            <w:r w:rsidRPr="007601AC">
              <w:rPr>
                <w:b w:val="0"/>
                <w:color w:val="auto"/>
              </w:rPr>
              <w:t>4</w:t>
            </w:r>
          </w:p>
        </w:tc>
        <w:tc>
          <w:tcPr>
            <w:tcW w:w="7230" w:type="dxa"/>
          </w:tcPr>
          <w:p w14:paraId="04F74741" w14:textId="77777777" w:rsidR="00DA6DCB" w:rsidRDefault="00DA6DCB" w:rsidP="00084F8D">
            <w:pPr>
              <w:jc w:val="center"/>
              <w:cnfStyle w:val="000000010000" w:firstRow="0" w:lastRow="0" w:firstColumn="0" w:lastColumn="0" w:oddVBand="0" w:evenVBand="0" w:oddHBand="0" w:evenHBand="1" w:firstRowFirstColumn="0" w:firstRowLastColumn="0" w:lastRowFirstColumn="0" w:lastRowLastColumn="0"/>
            </w:pPr>
            <w:r>
              <w:t>Desarrollo de la funcionalidad de Agregar Diagnóstico</w:t>
            </w:r>
          </w:p>
        </w:tc>
        <w:tc>
          <w:tcPr>
            <w:tcW w:w="1558" w:type="dxa"/>
          </w:tcPr>
          <w:p w14:paraId="1D753A4B" w14:textId="77777777" w:rsidR="00DA6DCB" w:rsidRDefault="00DA6DCB" w:rsidP="00084F8D">
            <w:pPr>
              <w:jc w:val="center"/>
              <w:cnfStyle w:val="000000010000" w:firstRow="0" w:lastRow="0" w:firstColumn="0" w:lastColumn="0" w:oddVBand="0" w:evenVBand="0" w:oddHBand="0" w:evenHBand="1" w:firstRowFirstColumn="0" w:firstRowLastColumn="0" w:lastRowFirstColumn="0" w:lastRowLastColumn="0"/>
            </w:pPr>
            <w:r>
              <w:t>1 semana</w:t>
            </w:r>
          </w:p>
        </w:tc>
      </w:tr>
    </w:tbl>
    <w:p w14:paraId="75CCC88E" w14:textId="77777777" w:rsidR="00084F8D" w:rsidRPr="0031059B" w:rsidRDefault="00084F8D" w:rsidP="0031059B"/>
    <w:p w14:paraId="4C36DB2F" w14:textId="77777777" w:rsidR="00313F55" w:rsidRDefault="00641A1E" w:rsidP="00313F55">
      <w:r>
        <w:t xml:space="preserve">Durante esta iteración se </w:t>
      </w:r>
      <w:r w:rsidR="003B667E">
        <w:t>mantienen</w:t>
      </w:r>
      <w:r>
        <w:t xml:space="preserve"> reuniones con el equipo de desarrollo con la finalidad de revisar cada una de las versiones que se generaban, obtener sus opiniones y definir las modificaciones necesarias. A continuación se muestran los resultados obtenidos.</w:t>
      </w:r>
    </w:p>
    <w:p w14:paraId="6F836D9E" w14:textId="77777777" w:rsidR="00641A1E" w:rsidRPr="003B3C84" w:rsidRDefault="00641A1E" w:rsidP="00641A1E">
      <w:pPr>
        <w:pStyle w:val="ListParagraph"/>
        <w:numPr>
          <w:ilvl w:val="0"/>
          <w:numId w:val="35"/>
        </w:numPr>
        <w:rPr>
          <w:b/>
        </w:rPr>
      </w:pPr>
      <w:r w:rsidRPr="003B3C84">
        <w:rPr>
          <w:b/>
        </w:rPr>
        <w:t>Funcionalidad de Ver Lista de Espera</w:t>
      </w:r>
    </w:p>
    <w:p w14:paraId="2011348C" w14:textId="77777777" w:rsidR="00736F44" w:rsidRDefault="00736F44" w:rsidP="00736F44">
      <w:r>
        <w:t>El médico cuenta con una interfaz donde puede observar los pacientes que tiene pendientes. Para ello, se presenta la interfaz de la</w:t>
      </w:r>
      <w:r w:rsidR="003B3C84">
        <w:t xml:space="preserve"> </w:t>
      </w:r>
      <w:r w:rsidR="00120E5A">
        <w:fldChar w:fldCharType="begin"/>
      </w:r>
      <w:r w:rsidR="003B3C84">
        <w:instrText xml:space="preserve"> REF _Ref508989932 \h </w:instrText>
      </w:r>
      <w:r w:rsidR="00120E5A">
        <w:fldChar w:fldCharType="separate"/>
      </w:r>
      <w:r w:rsidR="00283A42">
        <w:t xml:space="preserve">Ilustración </w:t>
      </w:r>
      <w:r w:rsidR="00283A42">
        <w:rPr>
          <w:noProof/>
        </w:rPr>
        <w:t>52</w:t>
      </w:r>
      <w:r w:rsidR="00120E5A">
        <w:fldChar w:fldCharType="end"/>
      </w:r>
      <w:r>
        <w:t>, donde se tiene la lista de pacientes asignados al médico. Para atender a un paciente, el médico presiona el botón “Atender”, siempre y cuando el registro se encuentre en el estado correcto “Por Atender”.</w:t>
      </w:r>
    </w:p>
    <w:p w14:paraId="4F1992EF" w14:textId="77777777" w:rsidR="003B3C84" w:rsidRDefault="003B3C84" w:rsidP="009D2A72">
      <w:pPr>
        <w:keepNext/>
        <w:jc w:val="center"/>
      </w:pPr>
      <w:r>
        <w:rPr>
          <w:noProof/>
          <w:lang w:eastAsia="es-VE"/>
        </w:rPr>
        <w:drawing>
          <wp:inline distT="0" distB="0" distL="0" distR="0" wp14:anchorId="5A90DC39" wp14:editId="025D562B">
            <wp:extent cx="5429250" cy="31078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terfaz Lista de Esper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3170" cy="3115867"/>
                    </a:xfrm>
                    <a:prstGeom prst="rect">
                      <a:avLst/>
                    </a:prstGeom>
                  </pic:spPr>
                </pic:pic>
              </a:graphicData>
            </a:graphic>
          </wp:inline>
        </w:drawing>
      </w:r>
    </w:p>
    <w:p w14:paraId="2326BDE2" w14:textId="77777777" w:rsidR="003B3C84" w:rsidRDefault="003B3C84" w:rsidP="009D2A72">
      <w:pPr>
        <w:pStyle w:val="Caption"/>
      </w:pPr>
      <w:bookmarkStart w:id="261" w:name="_Ref508989932"/>
      <w:bookmarkStart w:id="262" w:name="_Toc513444174"/>
      <w:r>
        <w:t xml:space="preserve">Ilustración </w:t>
      </w:r>
      <w:r w:rsidR="00120E5A">
        <w:fldChar w:fldCharType="begin"/>
      </w:r>
      <w:r>
        <w:instrText xml:space="preserve"> SEQ Ilustración \* ARABIC </w:instrText>
      </w:r>
      <w:r w:rsidR="00120E5A">
        <w:fldChar w:fldCharType="separate"/>
      </w:r>
      <w:r w:rsidR="00283A42">
        <w:rPr>
          <w:noProof/>
        </w:rPr>
        <w:t>52</w:t>
      </w:r>
      <w:r w:rsidR="00120E5A">
        <w:fldChar w:fldCharType="end"/>
      </w:r>
      <w:bookmarkEnd w:id="261"/>
      <w:r>
        <w:t xml:space="preserve"> - Interfaz Lista de Espera</w:t>
      </w:r>
      <w:bookmarkEnd w:id="262"/>
    </w:p>
    <w:p w14:paraId="204F3F86" w14:textId="77777777" w:rsidR="00736F44" w:rsidRDefault="00AD773C" w:rsidP="00AD773C">
      <w:r>
        <w:lastRenderedPageBreak/>
        <w:t xml:space="preserve">De esta forma, se culmina la actividad de desarrollar la funcionalidad de ver Lista de Espera. Posteriormente, se </w:t>
      </w:r>
      <w:r w:rsidR="009D2A72">
        <w:t>desarrolla</w:t>
      </w:r>
      <w:r>
        <w:t xml:space="preserve"> la funcionalidad de Confirmar estudios. A continuación se muestran los resultados obtenidos.</w:t>
      </w:r>
    </w:p>
    <w:p w14:paraId="1B44C8E8" w14:textId="77777777" w:rsidR="00641A1E" w:rsidRPr="003B3C84" w:rsidRDefault="00641A1E" w:rsidP="00641A1E">
      <w:pPr>
        <w:pStyle w:val="ListParagraph"/>
        <w:numPr>
          <w:ilvl w:val="0"/>
          <w:numId w:val="35"/>
        </w:numPr>
        <w:rPr>
          <w:b/>
        </w:rPr>
      </w:pPr>
      <w:r w:rsidRPr="003B3C84">
        <w:rPr>
          <w:b/>
        </w:rPr>
        <w:t>Funcionalidad de Confirmar Estudios</w:t>
      </w:r>
    </w:p>
    <w:p w14:paraId="38DC1BDD" w14:textId="77777777" w:rsidR="00736F44" w:rsidRDefault="009B45BA" w:rsidP="00736F44">
      <w:r>
        <w:t>El médico debe confirmar los estudios que le va a realizar al paciente. En la interfaz de la</w:t>
      </w:r>
      <w:r w:rsidR="00523020">
        <w:t xml:space="preserve"> </w:t>
      </w:r>
      <w:r w:rsidR="00120E5A">
        <w:fldChar w:fldCharType="begin"/>
      </w:r>
      <w:r w:rsidR="00523020">
        <w:instrText xml:space="preserve"> REF _Ref508990771 \h </w:instrText>
      </w:r>
      <w:r w:rsidR="00120E5A">
        <w:fldChar w:fldCharType="separate"/>
      </w:r>
      <w:r w:rsidR="00283A42">
        <w:t xml:space="preserve">Ilustración </w:t>
      </w:r>
      <w:r w:rsidR="00283A42">
        <w:rPr>
          <w:noProof/>
        </w:rPr>
        <w:t>53</w:t>
      </w:r>
      <w:r w:rsidR="00120E5A">
        <w:fldChar w:fldCharType="end"/>
      </w:r>
      <w:r>
        <w:t xml:space="preserve">, se observa la pantalla que provee las funcionalidades necesarias para ello. En dicha interfaz se pueden observar datos básicos del paciente, al igual que la historia del paciente y la lista de los estudios a realizar. En la historia del paciente, el médico puede volver a imprimir reportes relacionados a </w:t>
      </w:r>
      <w:r w:rsidR="00523020">
        <w:t>atenciones pasadas</w:t>
      </w:r>
      <w:r>
        <w:t>.</w:t>
      </w:r>
    </w:p>
    <w:p w14:paraId="6F25ADDF" w14:textId="77777777" w:rsidR="003B3C84" w:rsidRDefault="003B3C84" w:rsidP="003B3C84">
      <w:pPr>
        <w:keepNext/>
      </w:pPr>
      <w:r>
        <w:rPr>
          <w:noProof/>
          <w:lang w:eastAsia="es-VE"/>
        </w:rPr>
        <w:drawing>
          <wp:inline distT="0" distB="0" distL="0" distR="0" wp14:anchorId="51BF72D5" wp14:editId="38A52C99">
            <wp:extent cx="5943600" cy="339788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terfaz Confirmar Estudios - Imprimi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14:paraId="138C33E2" w14:textId="77777777" w:rsidR="003B3C84" w:rsidRDefault="003B3C84" w:rsidP="003B3C84">
      <w:pPr>
        <w:pStyle w:val="Caption"/>
      </w:pPr>
      <w:bookmarkStart w:id="263" w:name="_Ref508990771"/>
      <w:bookmarkStart w:id="264" w:name="_Toc513444175"/>
      <w:r>
        <w:t xml:space="preserve">Ilustración </w:t>
      </w:r>
      <w:r w:rsidR="00120E5A">
        <w:fldChar w:fldCharType="begin"/>
      </w:r>
      <w:r>
        <w:instrText xml:space="preserve"> SEQ Ilustración \* ARABIC </w:instrText>
      </w:r>
      <w:r w:rsidR="00120E5A">
        <w:fldChar w:fldCharType="separate"/>
      </w:r>
      <w:r w:rsidR="00283A42">
        <w:rPr>
          <w:noProof/>
        </w:rPr>
        <w:t>53</w:t>
      </w:r>
      <w:r w:rsidR="00120E5A">
        <w:fldChar w:fldCharType="end"/>
      </w:r>
      <w:bookmarkEnd w:id="263"/>
      <w:r>
        <w:t xml:space="preserve"> - Interfaz Confirmar Estudios</w:t>
      </w:r>
      <w:bookmarkEnd w:id="264"/>
    </w:p>
    <w:p w14:paraId="04AF1FED" w14:textId="77777777" w:rsidR="009B45BA" w:rsidRDefault="009B45BA" w:rsidP="00736F44">
      <w:r>
        <w:t>Adicionalmente, en la inter</w:t>
      </w:r>
      <w:r w:rsidR="00523020">
        <w:t xml:space="preserve">faz observada en la </w:t>
      </w:r>
      <w:r w:rsidR="00120E5A">
        <w:fldChar w:fldCharType="begin"/>
      </w:r>
      <w:r w:rsidR="00523020">
        <w:instrText xml:space="preserve"> REF _Ref508990785 \h </w:instrText>
      </w:r>
      <w:r w:rsidR="00120E5A">
        <w:fldChar w:fldCharType="separate"/>
      </w:r>
      <w:r w:rsidR="00283A42">
        <w:t xml:space="preserve">Ilustración </w:t>
      </w:r>
      <w:r w:rsidR="00283A42">
        <w:rPr>
          <w:noProof/>
        </w:rPr>
        <w:t>54</w:t>
      </w:r>
      <w:r w:rsidR="00120E5A">
        <w:fldChar w:fldCharType="end"/>
      </w:r>
      <w:r>
        <w:t>, si el paciente acudió previamente a una atención y quedaron pendientes algunos resultados, la interfaz provee la funcionalidad de “Duplicar Atención”, donde se cargan los datos de la atención previa, pero dándole al médico la oportunidad de cargar los resultados asociados a dicha atención.</w:t>
      </w:r>
    </w:p>
    <w:p w14:paraId="4D686AC3" w14:textId="77777777" w:rsidR="003B3C84" w:rsidRDefault="003B3C84" w:rsidP="003B3C84">
      <w:pPr>
        <w:keepNext/>
      </w:pPr>
      <w:r>
        <w:rPr>
          <w:noProof/>
          <w:lang w:eastAsia="es-VE"/>
        </w:rPr>
        <w:lastRenderedPageBreak/>
        <w:drawing>
          <wp:inline distT="0" distB="0" distL="0" distR="0" wp14:anchorId="33ACC48C" wp14:editId="05FCF5F8">
            <wp:extent cx="5943600" cy="3292475"/>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nterfaz Confirmar Estudios - Duplicar Consult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39D4A65D" w14:textId="77777777" w:rsidR="003B3C84" w:rsidRDefault="003B3C84" w:rsidP="003B3C84">
      <w:pPr>
        <w:pStyle w:val="Caption"/>
      </w:pPr>
      <w:bookmarkStart w:id="265" w:name="_Ref508990785"/>
      <w:bookmarkStart w:id="266" w:name="_Toc513444176"/>
      <w:r>
        <w:t xml:space="preserve">Ilustración </w:t>
      </w:r>
      <w:r w:rsidR="00120E5A">
        <w:fldChar w:fldCharType="begin"/>
      </w:r>
      <w:r>
        <w:instrText xml:space="preserve"> SEQ Ilustración \* ARABIC </w:instrText>
      </w:r>
      <w:r w:rsidR="00120E5A">
        <w:fldChar w:fldCharType="separate"/>
      </w:r>
      <w:r w:rsidR="00283A42">
        <w:rPr>
          <w:noProof/>
        </w:rPr>
        <w:t>54</w:t>
      </w:r>
      <w:r w:rsidR="00120E5A">
        <w:fldChar w:fldCharType="end"/>
      </w:r>
      <w:bookmarkEnd w:id="265"/>
      <w:r>
        <w:t xml:space="preserve"> - Interfaz Confirmar Estudios - Duplicar Consulta</w:t>
      </w:r>
      <w:bookmarkEnd w:id="266"/>
    </w:p>
    <w:p w14:paraId="2DFF0A5D" w14:textId="77777777" w:rsidR="009B45BA" w:rsidRDefault="009B45BA" w:rsidP="00736F44"/>
    <w:p w14:paraId="2C3D5DB0" w14:textId="77777777" w:rsidR="009B45BA" w:rsidRDefault="009B45BA" w:rsidP="00736F44">
      <w:r>
        <w:t>Por último, el médico selecciona los estudios a realizar y oprime el botón “Atender”, lo cual le conduce a la pantalla de Consulta.</w:t>
      </w:r>
      <w:r w:rsidR="00AD773C">
        <w:t xml:space="preserve"> De esta forma se culmina la actividad de desarrollar la funcionalidad de Confirmar Estudios, continuando con el desarrollo de la funcionalidad de Completar Consulta, cuyos resultados se presentan a continuación.</w:t>
      </w:r>
    </w:p>
    <w:p w14:paraId="494002DA" w14:textId="77777777" w:rsidR="00641A1E" w:rsidRPr="00523020" w:rsidRDefault="00641A1E" w:rsidP="00641A1E">
      <w:pPr>
        <w:pStyle w:val="ListParagraph"/>
        <w:numPr>
          <w:ilvl w:val="0"/>
          <w:numId w:val="35"/>
        </w:numPr>
        <w:rPr>
          <w:b/>
        </w:rPr>
      </w:pPr>
      <w:r w:rsidRPr="00523020">
        <w:rPr>
          <w:b/>
        </w:rPr>
        <w:t xml:space="preserve">Funcionalidad de Completar </w:t>
      </w:r>
      <w:r w:rsidR="00BF502A" w:rsidRPr="00523020">
        <w:rPr>
          <w:b/>
        </w:rPr>
        <w:t>Consulta</w:t>
      </w:r>
    </w:p>
    <w:p w14:paraId="37BA3DD6" w14:textId="77777777" w:rsidR="00BF502A" w:rsidRDefault="00BF502A" w:rsidP="00BF502A">
      <w:r>
        <w:t>Para atender un paciente, se le presenta al médico una pantalla con una serie de pestaña</w:t>
      </w:r>
      <w:r w:rsidR="009D2A72">
        <w:t>s</w:t>
      </w:r>
      <w:r>
        <w:t>. La Interfaz de la primera pestaña, correspondiente a los datos generales del paciente y de la consulta, se puede observar en la</w:t>
      </w:r>
      <w:r w:rsidR="00523020">
        <w:t xml:space="preserve"> </w:t>
      </w:r>
      <w:r w:rsidR="00120E5A">
        <w:fldChar w:fldCharType="begin"/>
      </w:r>
      <w:r w:rsidR="00523020">
        <w:instrText xml:space="preserve"> REF _Ref508990802 \h </w:instrText>
      </w:r>
      <w:r w:rsidR="00120E5A">
        <w:fldChar w:fldCharType="separate"/>
      </w:r>
      <w:r w:rsidR="00283A42">
        <w:t xml:space="preserve">Ilustración </w:t>
      </w:r>
      <w:r w:rsidR="00283A42">
        <w:rPr>
          <w:noProof/>
        </w:rPr>
        <w:t>55</w:t>
      </w:r>
      <w:r w:rsidR="00120E5A">
        <w:fldChar w:fldCharType="end"/>
      </w:r>
      <w:r>
        <w:t xml:space="preserve">. Se presenta un formulario con los datos precargados del paciente, donde el médico </w:t>
      </w:r>
      <w:r w:rsidR="009D2A72">
        <w:t>puede</w:t>
      </w:r>
      <w:r>
        <w:t xml:space="preserve"> confirmar los datos o completar los faltantes. </w:t>
      </w:r>
    </w:p>
    <w:p w14:paraId="7EE31002" w14:textId="77777777" w:rsidR="003B3C84" w:rsidRDefault="003B3C84" w:rsidP="003B3C84">
      <w:pPr>
        <w:keepNext/>
        <w:jc w:val="center"/>
      </w:pPr>
      <w:r>
        <w:rPr>
          <w:noProof/>
          <w:lang w:eastAsia="es-VE"/>
        </w:rPr>
        <w:lastRenderedPageBreak/>
        <w:drawing>
          <wp:inline distT="0" distB="0" distL="0" distR="0" wp14:anchorId="5474ED08" wp14:editId="24B61FC1">
            <wp:extent cx="5467350" cy="3161248"/>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nterfaz Consulta - Datos Generale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75246" cy="3165813"/>
                    </a:xfrm>
                    <a:prstGeom prst="rect">
                      <a:avLst/>
                    </a:prstGeom>
                  </pic:spPr>
                </pic:pic>
              </a:graphicData>
            </a:graphic>
          </wp:inline>
        </w:drawing>
      </w:r>
    </w:p>
    <w:p w14:paraId="67EA11B0" w14:textId="77777777" w:rsidR="003B3C84" w:rsidRDefault="003B3C84" w:rsidP="003B3C84">
      <w:pPr>
        <w:pStyle w:val="Caption"/>
      </w:pPr>
      <w:bookmarkStart w:id="267" w:name="_Ref508990802"/>
      <w:bookmarkStart w:id="268" w:name="_Toc513444177"/>
      <w:r>
        <w:t xml:space="preserve">Ilustración </w:t>
      </w:r>
      <w:r w:rsidR="00120E5A">
        <w:fldChar w:fldCharType="begin"/>
      </w:r>
      <w:r>
        <w:instrText xml:space="preserve"> SEQ Ilustración \* ARABIC </w:instrText>
      </w:r>
      <w:r w:rsidR="00120E5A">
        <w:fldChar w:fldCharType="separate"/>
      </w:r>
      <w:r w:rsidR="00283A42">
        <w:rPr>
          <w:noProof/>
        </w:rPr>
        <w:t>55</w:t>
      </w:r>
      <w:r w:rsidR="00120E5A">
        <w:fldChar w:fldCharType="end"/>
      </w:r>
      <w:bookmarkEnd w:id="267"/>
      <w:r>
        <w:t xml:space="preserve"> - Interfaz Consulta - Datos Generales</w:t>
      </w:r>
      <w:bookmarkEnd w:id="268"/>
    </w:p>
    <w:p w14:paraId="19B57B9C" w14:textId="77777777" w:rsidR="00BF502A" w:rsidRDefault="00BF502A" w:rsidP="00BF502A">
      <w:r>
        <w:t>Una vez completado el formulario de los datos generales del paciente, se debe completar la información referente a los antecedentes del paciente (</w:t>
      </w:r>
      <w:r w:rsidR="00120E5A">
        <w:fldChar w:fldCharType="begin"/>
      </w:r>
      <w:r w:rsidR="00523020">
        <w:instrText xml:space="preserve"> REF _Ref508990812 \h </w:instrText>
      </w:r>
      <w:r w:rsidR="00120E5A">
        <w:fldChar w:fldCharType="separate"/>
      </w:r>
      <w:r w:rsidR="00283A42">
        <w:t xml:space="preserve">Ilustración </w:t>
      </w:r>
      <w:r w:rsidR="00283A42">
        <w:rPr>
          <w:noProof/>
        </w:rPr>
        <w:t>56</w:t>
      </w:r>
      <w:r w:rsidR="00120E5A">
        <w:fldChar w:fldCharType="end"/>
      </w:r>
      <w:r>
        <w:t>), para posteriormente realizar el examen físico y completar los formatos correspondientes (</w:t>
      </w:r>
      <w:r w:rsidR="00120E5A">
        <w:fldChar w:fldCharType="begin"/>
      </w:r>
      <w:r w:rsidR="00523020">
        <w:instrText xml:space="preserve"> REF _Ref508990819 \h </w:instrText>
      </w:r>
      <w:r w:rsidR="00120E5A">
        <w:fldChar w:fldCharType="separate"/>
      </w:r>
      <w:r w:rsidR="00283A42">
        <w:t xml:space="preserve">Ilustración </w:t>
      </w:r>
      <w:r w:rsidR="00283A42">
        <w:rPr>
          <w:noProof/>
        </w:rPr>
        <w:t>57</w:t>
      </w:r>
      <w:r w:rsidR="00120E5A">
        <w:fldChar w:fldCharType="end"/>
      </w:r>
      <w:r>
        <w:t>).</w:t>
      </w:r>
    </w:p>
    <w:p w14:paraId="6253CE03" w14:textId="77777777" w:rsidR="003B3C84" w:rsidRDefault="003B3C84" w:rsidP="003B3C84">
      <w:pPr>
        <w:keepNext/>
        <w:jc w:val="center"/>
      </w:pPr>
      <w:r>
        <w:rPr>
          <w:noProof/>
          <w:lang w:eastAsia="es-VE"/>
        </w:rPr>
        <w:drawing>
          <wp:inline distT="0" distB="0" distL="0" distR="0" wp14:anchorId="79ECEC67" wp14:editId="11361B97">
            <wp:extent cx="5345598" cy="3076575"/>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nterfaz Consulta - Antecedent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50912" cy="3079633"/>
                    </a:xfrm>
                    <a:prstGeom prst="rect">
                      <a:avLst/>
                    </a:prstGeom>
                  </pic:spPr>
                </pic:pic>
              </a:graphicData>
            </a:graphic>
          </wp:inline>
        </w:drawing>
      </w:r>
    </w:p>
    <w:p w14:paraId="441327B9" w14:textId="77777777" w:rsidR="003B3C84" w:rsidRDefault="003B3C84" w:rsidP="003B3C84">
      <w:pPr>
        <w:pStyle w:val="Caption"/>
      </w:pPr>
      <w:bookmarkStart w:id="269" w:name="_Ref508990812"/>
      <w:bookmarkStart w:id="270" w:name="_Toc513444178"/>
      <w:r>
        <w:t xml:space="preserve">Ilustración </w:t>
      </w:r>
      <w:r w:rsidR="00120E5A">
        <w:fldChar w:fldCharType="begin"/>
      </w:r>
      <w:r>
        <w:instrText xml:space="preserve"> SEQ Ilustración \* ARABIC </w:instrText>
      </w:r>
      <w:r w:rsidR="00120E5A">
        <w:fldChar w:fldCharType="separate"/>
      </w:r>
      <w:r w:rsidR="00283A42">
        <w:rPr>
          <w:noProof/>
        </w:rPr>
        <w:t>56</w:t>
      </w:r>
      <w:r w:rsidR="00120E5A">
        <w:fldChar w:fldCharType="end"/>
      </w:r>
      <w:bookmarkEnd w:id="269"/>
      <w:r w:rsidRPr="00B755CE">
        <w:t xml:space="preserve"> - Interfaz Consulta - </w:t>
      </w:r>
      <w:r>
        <w:t>Antecedentes</w:t>
      </w:r>
      <w:bookmarkEnd w:id="270"/>
    </w:p>
    <w:p w14:paraId="2DE7CDDB" w14:textId="77777777" w:rsidR="003B3C84" w:rsidRDefault="003B3C84" w:rsidP="003B3C84">
      <w:pPr>
        <w:keepNext/>
        <w:jc w:val="center"/>
      </w:pPr>
      <w:r>
        <w:rPr>
          <w:noProof/>
          <w:lang w:eastAsia="es-VE"/>
        </w:rPr>
        <w:lastRenderedPageBreak/>
        <w:drawing>
          <wp:inline distT="0" distB="0" distL="0" distR="0" wp14:anchorId="63CD202F" wp14:editId="4F588AFB">
            <wp:extent cx="5943600" cy="343662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terfaz Consulta - Examen Físic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inline>
        </w:drawing>
      </w:r>
    </w:p>
    <w:p w14:paraId="30D128BF" w14:textId="77777777" w:rsidR="00AD773C" w:rsidRDefault="003B3C84" w:rsidP="003B3C84">
      <w:pPr>
        <w:pStyle w:val="Caption"/>
      </w:pPr>
      <w:bookmarkStart w:id="271" w:name="_Ref508990819"/>
      <w:bookmarkStart w:id="272" w:name="_Toc513444179"/>
      <w:r>
        <w:t xml:space="preserve">Ilustración </w:t>
      </w:r>
      <w:r w:rsidR="00120E5A">
        <w:fldChar w:fldCharType="begin"/>
      </w:r>
      <w:r>
        <w:instrText xml:space="preserve"> SEQ Ilustración \* ARABIC </w:instrText>
      </w:r>
      <w:r w:rsidR="00120E5A">
        <w:fldChar w:fldCharType="separate"/>
      </w:r>
      <w:r w:rsidR="00283A42">
        <w:rPr>
          <w:noProof/>
        </w:rPr>
        <w:t>57</w:t>
      </w:r>
      <w:r w:rsidR="00120E5A">
        <w:fldChar w:fldCharType="end"/>
      </w:r>
      <w:bookmarkEnd w:id="271"/>
      <w:r w:rsidRPr="00E575CC">
        <w:t xml:space="preserve"> - Interfaz Consulta - </w:t>
      </w:r>
      <w:r>
        <w:t>Examen Físico</w:t>
      </w:r>
      <w:bookmarkEnd w:id="272"/>
    </w:p>
    <w:p w14:paraId="6314E739" w14:textId="77777777" w:rsidR="00AD773C" w:rsidRDefault="00AD773C" w:rsidP="00BF502A">
      <w:r>
        <w:t>Luego de completar las tres (3) primeras pestañas, se da por culminada la actividad de desarrollar la funcionalidad de Completar Consulta; se procede al desarrollo de la funcionalidad de Agregar Diagnóstico.</w:t>
      </w:r>
    </w:p>
    <w:p w14:paraId="33F76C9F" w14:textId="77777777" w:rsidR="00641A1E" w:rsidRPr="00523020" w:rsidRDefault="00641A1E" w:rsidP="00641A1E">
      <w:pPr>
        <w:pStyle w:val="ListParagraph"/>
        <w:numPr>
          <w:ilvl w:val="0"/>
          <w:numId w:val="35"/>
        </w:numPr>
        <w:rPr>
          <w:b/>
        </w:rPr>
      </w:pPr>
      <w:r w:rsidRPr="00523020">
        <w:rPr>
          <w:b/>
        </w:rPr>
        <w:t>Funcionalidad de Agregar Diagnóstico</w:t>
      </w:r>
    </w:p>
    <w:p w14:paraId="360ECD5B" w14:textId="77777777" w:rsidR="00BF502A" w:rsidRDefault="00BF502A" w:rsidP="00BF502A">
      <w:r>
        <w:t xml:space="preserve">En toda consulta médica, el especialista debe indicar cuál fue el diagnóstico encontrado. Se presenta la interfaz de la </w:t>
      </w:r>
      <w:r w:rsidR="00120E5A">
        <w:fldChar w:fldCharType="begin"/>
      </w:r>
      <w:r w:rsidR="00BF7156">
        <w:instrText xml:space="preserve"> REF _Ref508991097 \h </w:instrText>
      </w:r>
      <w:r w:rsidR="00120E5A">
        <w:fldChar w:fldCharType="separate"/>
      </w:r>
      <w:r w:rsidR="00283A42">
        <w:t xml:space="preserve">Ilustración </w:t>
      </w:r>
      <w:r w:rsidR="00283A42">
        <w:rPr>
          <w:noProof/>
        </w:rPr>
        <w:t>58</w:t>
      </w:r>
      <w:r w:rsidR="00120E5A">
        <w:fldChar w:fldCharType="end"/>
      </w:r>
      <w:r w:rsidR="00BF7156">
        <w:t xml:space="preserve"> </w:t>
      </w:r>
      <w:r>
        <w:t>para cumplir con dicha funcionalidad. El médico puede escoger un diagnóstico previamente cargado de acuerdo al CIE-10 y agregarle un diagnóstico más amplio. El médico tiene la oportunidad de agregar tantos diagnósticos como encuentre y eliminar alguno en caso de haberse equivocado.</w:t>
      </w:r>
    </w:p>
    <w:p w14:paraId="70E8DB5F" w14:textId="77777777" w:rsidR="00523020" w:rsidRDefault="003B3C84" w:rsidP="00895BE5">
      <w:pPr>
        <w:keepNext/>
        <w:jc w:val="center"/>
      </w:pPr>
      <w:r>
        <w:rPr>
          <w:noProof/>
          <w:lang w:eastAsia="es-VE"/>
        </w:rPr>
        <w:lastRenderedPageBreak/>
        <w:drawing>
          <wp:inline distT="0" distB="0" distL="0" distR="0" wp14:anchorId="12D8AC35" wp14:editId="1D532BBF">
            <wp:extent cx="5660307" cy="32480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nterfaz Consulta - Diagnóstico.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70253" cy="3253732"/>
                    </a:xfrm>
                    <a:prstGeom prst="rect">
                      <a:avLst/>
                    </a:prstGeom>
                  </pic:spPr>
                </pic:pic>
              </a:graphicData>
            </a:graphic>
          </wp:inline>
        </w:drawing>
      </w:r>
    </w:p>
    <w:p w14:paraId="3034B802" w14:textId="77777777" w:rsidR="003B3C84" w:rsidRDefault="00523020" w:rsidP="00523020">
      <w:pPr>
        <w:pStyle w:val="Caption"/>
      </w:pPr>
      <w:bookmarkStart w:id="273" w:name="_Ref508991097"/>
      <w:bookmarkStart w:id="274" w:name="_Toc513444180"/>
      <w:r>
        <w:t xml:space="preserve">Ilustración </w:t>
      </w:r>
      <w:r w:rsidR="00120E5A">
        <w:fldChar w:fldCharType="begin"/>
      </w:r>
      <w:r>
        <w:instrText xml:space="preserve"> SEQ Ilustración \* ARABIC </w:instrText>
      </w:r>
      <w:r w:rsidR="00120E5A">
        <w:fldChar w:fldCharType="separate"/>
      </w:r>
      <w:r w:rsidR="00283A42">
        <w:rPr>
          <w:noProof/>
        </w:rPr>
        <w:t>58</w:t>
      </w:r>
      <w:r w:rsidR="00120E5A">
        <w:fldChar w:fldCharType="end"/>
      </w:r>
      <w:bookmarkEnd w:id="273"/>
      <w:r w:rsidRPr="00BE11E1">
        <w:t xml:space="preserve"> - Interfaz Consulta - </w:t>
      </w:r>
      <w:r>
        <w:t>Agregar Diagnóstico</w:t>
      </w:r>
      <w:bookmarkEnd w:id="274"/>
    </w:p>
    <w:p w14:paraId="7183FF2A" w14:textId="77777777" w:rsidR="00AD773C" w:rsidRDefault="00AD773C" w:rsidP="00BF502A">
      <w:r>
        <w:t xml:space="preserve">Una vez culminado el desarrollo de las actividades estipuladas para la tercera iteración y de haber certificado el producto obtenido, se </w:t>
      </w:r>
      <w:r w:rsidR="003B667E">
        <w:t>procede</w:t>
      </w:r>
      <w:r>
        <w:t xml:space="preserve"> a ejecutar la cuarta iteración.</w:t>
      </w:r>
    </w:p>
    <w:p w14:paraId="6FE0D14F" w14:textId="77777777" w:rsidR="00313F55" w:rsidRDefault="00313F55" w:rsidP="0056256A">
      <w:pPr>
        <w:pStyle w:val="Ttulo4Tesis"/>
      </w:pPr>
      <w:bookmarkStart w:id="275" w:name="_Toc513444288"/>
      <w:r>
        <w:t xml:space="preserve">Iteración 4: Desarrollo de las Funcionalidades del Módulo de Atención de Pacientes </w:t>
      </w:r>
      <w:r w:rsidR="00735A66">
        <w:t>Parte II</w:t>
      </w:r>
      <w:r w:rsidR="0077024A">
        <w:t>I</w:t>
      </w:r>
      <w:bookmarkEnd w:id="275"/>
    </w:p>
    <w:p w14:paraId="1ECAC900" w14:textId="77777777" w:rsidR="003269FF" w:rsidRDefault="003269FF" w:rsidP="003269FF">
      <w:r>
        <w:t xml:space="preserve">La meta de esta iteración </w:t>
      </w:r>
      <w:r w:rsidR="003B667E">
        <w:t>consiste</w:t>
      </w:r>
      <w:r>
        <w:t xml:space="preserve"> en desarrollar algunas de las funcionalidades asociadas a la atención de pacientes. Para ello se </w:t>
      </w:r>
      <w:r w:rsidR="003B667E">
        <w:t>definen</w:t>
      </w:r>
      <w:r>
        <w:t xml:space="preserve"> las actividades observadas en la </w:t>
      </w:r>
      <w:r w:rsidR="00120E5A">
        <w:fldChar w:fldCharType="begin"/>
      </w:r>
      <w:r w:rsidR="00BF7156">
        <w:instrText xml:space="preserve"> REF _Ref508991158 \h </w:instrText>
      </w:r>
      <w:r w:rsidR="00120E5A">
        <w:fldChar w:fldCharType="separate"/>
      </w:r>
      <w:r w:rsidR="00283A42">
        <w:t xml:space="preserve">Tabla </w:t>
      </w:r>
      <w:r w:rsidR="00283A42">
        <w:rPr>
          <w:noProof/>
        </w:rPr>
        <w:t>23</w:t>
      </w:r>
      <w:r w:rsidR="00120E5A">
        <w:fldChar w:fldCharType="end"/>
      </w:r>
      <w:r w:rsidR="00BF7156">
        <w:t xml:space="preserve"> </w:t>
      </w:r>
      <w:r>
        <w:t xml:space="preserve">y se </w:t>
      </w:r>
      <w:r w:rsidR="003B667E">
        <w:t>estima</w:t>
      </w:r>
      <w:r>
        <w:t xml:space="preserve"> un período de 4 semanas para su ejecución.</w:t>
      </w:r>
    </w:p>
    <w:p w14:paraId="648DBDDE" w14:textId="77777777" w:rsidR="00BF7156" w:rsidRDefault="00BF7156" w:rsidP="00BF7156">
      <w:pPr>
        <w:pStyle w:val="Caption"/>
        <w:keepNext/>
      </w:pPr>
      <w:bookmarkStart w:id="276" w:name="_Ref508991158"/>
      <w:bookmarkStart w:id="277" w:name="_Toc513444117"/>
      <w:r>
        <w:t xml:space="preserve">Tabla </w:t>
      </w:r>
      <w:r w:rsidR="00120E5A">
        <w:fldChar w:fldCharType="begin"/>
      </w:r>
      <w:r>
        <w:instrText xml:space="preserve"> SEQ Tabla \* ARABIC </w:instrText>
      </w:r>
      <w:r w:rsidR="00120E5A">
        <w:fldChar w:fldCharType="separate"/>
      </w:r>
      <w:r w:rsidR="00283A42">
        <w:rPr>
          <w:noProof/>
        </w:rPr>
        <w:t>23</w:t>
      </w:r>
      <w:r w:rsidR="00120E5A">
        <w:fldChar w:fldCharType="end"/>
      </w:r>
      <w:bookmarkEnd w:id="276"/>
      <w:r>
        <w:t xml:space="preserve"> - Pila de </w:t>
      </w:r>
      <w:r>
        <w:rPr>
          <w:i/>
        </w:rPr>
        <w:t>Sprint</w:t>
      </w:r>
      <w:r>
        <w:t xml:space="preserve"> de la Cuarta iteración</w:t>
      </w:r>
      <w:bookmarkEnd w:id="277"/>
    </w:p>
    <w:tbl>
      <w:tblPr>
        <w:tblStyle w:val="EstiloAna"/>
        <w:tblW w:w="0" w:type="auto"/>
        <w:tblLook w:val="04A0" w:firstRow="1" w:lastRow="0" w:firstColumn="1" w:lastColumn="0" w:noHBand="0" w:noVBand="1"/>
      </w:tblPr>
      <w:tblGrid>
        <w:gridCol w:w="562"/>
        <w:gridCol w:w="7230"/>
        <w:gridCol w:w="1558"/>
      </w:tblGrid>
      <w:tr w:rsidR="003269FF" w14:paraId="56BD92DE" w14:textId="77777777" w:rsidTr="00760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CB9E8AF" w14:textId="77777777" w:rsidR="003269FF" w:rsidRDefault="003269FF" w:rsidP="00A05F1C">
            <w:pPr>
              <w:jc w:val="center"/>
            </w:pPr>
            <w:r>
              <w:t>#</w:t>
            </w:r>
          </w:p>
        </w:tc>
        <w:tc>
          <w:tcPr>
            <w:tcW w:w="7230" w:type="dxa"/>
          </w:tcPr>
          <w:p w14:paraId="73203ECA" w14:textId="77777777" w:rsidR="003269FF" w:rsidRDefault="003269FF" w:rsidP="00A05F1C">
            <w:pPr>
              <w:jc w:val="center"/>
              <w:cnfStyle w:val="100000000000" w:firstRow="1" w:lastRow="0" w:firstColumn="0" w:lastColumn="0" w:oddVBand="0" w:evenVBand="0" w:oddHBand="0" w:evenHBand="0" w:firstRowFirstColumn="0" w:firstRowLastColumn="0" w:lastRowFirstColumn="0" w:lastRowLastColumn="0"/>
            </w:pPr>
            <w:r>
              <w:t>Actividad</w:t>
            </w:r>
          </w:p>
        </w:tc>
        <w:tc>
          <w:tcPr>
            <w:tcW w:w="1558" w:type="dxa"/>
          </w:tcPr>
          <w:p w14:paraId="3715B495" w14:textId="77777777" w:rsidR="003269FF" w:rsidRDefault="003269FF" w:rsidP="00A05F1C">
            <w:pPr>
              <w:jc w:val="center"/>
              <w:cnfStyle w:val="100000000000" w:firstRow="1" w:lastRow="0" w:firstColumn="0" w:lastColumn="0" w:oddVBand="0" w:evenVBand="0" w:oddHBand="0" w:evenHBand="0" w:firstRowFirstColumn="0" w:firstRowLastColumn="0" w:lastRowFirstColumn="0" w:lastRowLastColumn="0"/>
            </w:pPr>
            <w:r>
              <w:t>Duración</w:t>
            </w:r>
          </w:p>
        </w:tc>
      </w:tr>
      <w:tr w:rsidR="003269FF" w14:paraId="015D5A99"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41B82737" w14:textId="77777777" w:rsidR="003269FF" w:rsidRPr="007601AC" w:rsidRDefault="003269FF" w:rsidP="00A05F1C">
            <w:pPr>
              <w:jc w:val="center"/>
              <w:rPr>
                <w:b w:val="0"/>
                <w:color w:val="auto"/>
              </w:rPr>
            </w:pPr>
            <w:r w:rsidRPr="007601AC">
              <w:rPr>
                <w:b w:val="0"/>
                <w:color w:val="auto"/>
              </w:rPr>
              <w:t>1</w:t>
            </w:r>
          </w:p>
        </w:tc>
        <w:tc>
          <w:tcPr>
            <w:tcW w:w="7230" w:type="dxa"/>
          </w:tcPr>
          <w:p w14:paraId="50C53748" w14:textId="77777777" w:rsidR="003269FF" w:rsidRDefault="003269FF" w:rsidP="003269FF">
            <w:pPr>
              <w:jc w:val="center"/>
              <w:cnfStyle w:val="000000100000" w:firstRow="0" w:lastRow="0" w:firstColumn="0" w:lastColumn="0" w:oddVBand="0" w:evenVBand="0" w:oddHBand="1" w:evenHBand="0" w:firstRowFirstColumn="0" w:firstRowLastColumn="0" w:lastRowFirstColumn="0" w:lastRowLastColumn="0"/>
            </w:pPr>
            <w:r>
              <w:t>Desarrollo de la funcionalidad de Solicitar Paraclínicos</w:t>
            </w:r>
          </w:p>
        </w:tc>
        <w:tc>
          <w:tcPr>
            <w:tcW w:w="1558" w:type="dxa"/>
          </w:tcPr>
          <w:p w14:paraId="38E697E1" w14:textId="77777777" w:rsidR="003269FF" w:rsidRDefault="003269FF" w:rsidP="00A05F1C">
            <w:pPr>
              <w:jc w:val="center"/>
              <w:cnfStyle w:val="000000100000" w:firstRow="0" w:lastRow="0" w:firstColumn="0" w:lastColumn="0" w:oddVBand="0" w:evenVBand="0" w:oddHBand="1" w:evenHBand="0" w:firstRowFirstColumn="0" w:firstRowLastColumn="0" w:lastRowFirstColumn="0" w:lastRowLastColumn="0"/>
            </w:pPr>
            <w:r>
              <w:t>1 semana</w:t>
            </w:r>
          </w:p>
        </w:tc>
      </w:tr>
      <w:tr w:rsidR="003269FF" w14:paraId="5BBD22EC" w14:textId="77777777" w:rsidTr="00760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75695A79" w14:textId="77777777" w:rsidR="003269FF" w:rsidRPr="007601AC" w:rsidRDefault="003269FF" w:rsidP="00A05F1C">
            <w:pPr>
              <w:jc w:val="center"/>
              <w:rPr>
                <w:b w:val="0"/>
                <w:color w:val="auto"/>
              </w:rPr>
            </w:pPr>
            <w:r w:rsidRPr="007601AC">
              <w:rPr>
                <w:b w:val="0"/>
                <w:color w:val="auto"/>
              </w:rPr>
              <w:t>2</w:t>
            </w:r>
          </w:p>
        </w:tc>
        <w:tc>
          <w:tcPr>
            <w:tcW w:w="7230" w:type="dxa"/>
          </w:tcPr>
          <w:p w14:paraId="65C0CB51" w14:textId="77777777" w:rsidR="003269FF" w:rsidRDefault="003269FF" w:rsidP="003269FF">
            <w:pPr>
              <w:jc w:val="center"/>
              <w:cnfStyle w:val="000000010000" w:firstRow="0" w:lastRow="0" w:firstColumn="0" w:lastColumn="0" w:oddVBand="0" w:evenVBand="0" w:oddHBand="0" w:evenHBand="1" w:firstRowFirstColumn="0" w:firstRowLastColumn="0" w:lastRowFirstColumn="0" w:lastRowLastColumn="0"/>
            </w:pPr>
            <w:r>
              <w:t>Desarrollo de la funcionalidad de Asignar Tratamiento</w:t>
            </w:r>
          </w:p>
        </w:tc>
        <w:tc>
          <w:tcPr>
            <w:tcW w:w="1558" w:type="dxa"/>
          </w:tcPr>
          <w:p w14:paraId="3044D571" w14:textId="77777777" w:rsidR="003269FF" w:rsidRDefault="003269FF" w:rsidP="00A05F1C">
            <w:pPr>
              <w:jc w:val="center"/>
              <w:cnfStyle w:val="000000010000" w:firstRow="0" w:lastRow="0" w:firstColumn="0" w:lastColumn="0" w:oddVBand="0" w:evenVBand="0" w:oddHBand="0" w:evenHBand="1" w:firstRowFirstColumn="0" w:firstRowLastColumn="0" w:lastRowFirstColumn="0" w:lastRowLastColumn="0"/>
            </w:pPr>
            <w:r>
              <w:t>1 semana</w:t>
            </w:r>
          </w:p>
        </w:tc>
      </w:tr>
      <w:tr w:rsidR="003269FF" w14:paraId="47B01786"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01F18D88" w14:textId="77777777" w:rsidR="003269FF" w:rsidRPr="007601AC" w:rsidRDefault="003269FF" w:rsidP="00A05F1C">
            <w:pPr>
              <w:jc w:val="center"/>
              <w:rPr>
                <w:b w:val="0"/>
                <w:color w:val="auto"/>
              </w:rPr>
            </w:pPr>
            <w:r w:rsidRPr="007601AC">
              <w:rPr>
                <w:b w:val="0"/>
                <w:color w:val="auto"/>
              </w:rPr>
              <w:t>3</w:t>
            </w:r>
          </w:p>
        </w:tc>
        <w:tc>
          <w:tcPr>
            <w:tcW w:w="7230" w:type="dxa"/>
          </w:tcPr>
          <w:p w14:paraId="2ACF4D0F" w14:textId="77777777" w:rsidR="003269FF" w:rsidRDefault="003269FF" w:rsidP="003269FF">
            <w:pPr>
              <w:jc w:val="center"/>
              <w:cnfStyle w:val="000000100000" w:firstRow="0" w:lastRow="0" w:firstColumn="0" w:lastColumn="0" w:oddVBand="0" w:evenVBand="0" w:oddHBand="1" w:evenHBand="0" w:firstRowFirstColumn="0" w:firstRowLastColumn="0" w:lastRowFirstColumn="0" w:lastRowLastColumn="0"/>
            </w:pPr>
            <w:r>
              <w:t>Desarrollo de la funcionalidad de Solicitar Interconsultas</w:t>
            </w:r>
          </w:p>
        </w:tc>
        <w:tc>
          <w:tcPr>
            <w:tcW w:w="1558" w:type="dxa"/>
            <w:vMerge w:val="restart"/>
          </w:tcPr>
          <w:p w14:paraId="6DCC0A32" w14:textId="77777777" w:rsidR="003269FF" w:rsidRDefault="003269FF" w:rsidP="00A05F1C">
            <w:pPr>
              <w:jc w:val="center"/>
              <w:cnfStyle w:val="000000100000" w:firstRow="0" w:lastRow="0" w:firstColumn="0" w:lastColumn="0" w:oddVBand="0" w:evenVBand="0" w:oddHBand="1" w:evenHBand="0" w:firstRowFirstColumn="0" w:firstRowLastColumn="0" w:lastRowFirstColumn="0" w:lastRowLastColumn="0"/>
            </w:pPr>
            <w:r>
              <w:t>1 semana</w:t>
            </w:r>
          </w:p>
        </w:tc>
      </w:tr>
      <w:tr w:rsidR="003269FF" w14:paraId="040D981B" w14:textId="77777777" w:rsidTr="00760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49835728" w14:textId="77777777" w:rsidR="003269FF" w:rsidRPr="007601AC" w:rsidRDefault="003269FF" w:rsidP="00A05F1C">
            <w:pPr>
              <w:jc w:val="center"/>
              <w:rPr>
                <w:b w:val="0"/>
                <w:color w:val="auto"/>
              </w:rPr>
            </w:pPr>
            <w:r w:rsidRPr="007601AC">
              <w:rPr>
                <w:b w:val="0"/>
                <w:color w:val="auto"/>
              </w:rPr>
              <w:t>4</w:t>
            </w:r>
          </w:p>
        </w:tc>
        <w:tc>
          <w:tcPr>
            <w:tcW w:w="7230" w:type="dxa"/>
          </w:tcPr>
          <w:p w14:paraId="4EB36D73" w14:textId="77777777" w:rsidR="003269FF" w:rsidRDefault="003269FF" w:rsidP="003269FF">
            <w:pPr>
              <w:jc w:val="center"/>
              <w:cnfStyle w:val="000000010000" w:firstRow="0" w:lastRow="0" w:firstColumn="0" w:lastColumn="0" w:oddVBand="0" w:evenVBand="0" w:oddHBand="0" w:evenHBand="1" w:firstRowFirstColumn="0" w:firstRowLastColumn="0" w:lastRowFirstColumn="0" w:lastRowLastColumn="0"/>
            </w:pPr>
            <w:r>
              <w:t>Desarrollo de la funcionalidad de Completar Plan de Trabajo</w:t>
            </w:r>
          </w:p>
        </w:tc>
        <w:tc>
          <w:tcPr>
            <w:tcW w:w="1558" w:type="dxa"/>
            <w:vMerge/>
          </w:tcPr>
          <w:p w14:paraId="547ABF66" w14:textId="77777777" w:rsidR="003269FF" w:rsidRDefault="003269FF" w:rsidP="00A05F1C">
            <w:pPr>
              <w:jc w:val="center"/>
              <w:cnfStyle w:val="000000010000" w:firstRow="0" w:lastRow="0" w:firstColumn="0" w:lastColumn="0" w:oddVBand="0" w:evenVBand="0" w:oddHBand="0" w:evenHBand="1" w:firstRowFirstColumn="0" w:firstRowLastColumn="0" w:lastRowFirstColumn="0" w:lastRowLastColumn="0"/>
            </w:pPr>
          </w:p>
        </w:tc>
      </w:tr>
      <w:tr w:rsidR="003269FF" w14:paraId="520A3052"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1890F471" w14:textId="77777777" w:rsidR="003269FF" w:rsidRPr="007601AC" w:rsidRDefault="003269FF" w:rsidP="00A05F1C">
            <w:pPr>
              <w:jc w:val="center"/>
              <w:rPr>
                <w:b w:val="0"/>
                <w:color w:val="auto"/>
              </w:rPr>
            </w:pPr>
            <w:r w:rsidRPr="007601AC">
              <w:rPr>
                <w:b w:val="0"/>
                <w:color w:val="auto"/>
              </w:rPr>
              <w:t>5</w:t>
            </w:r>
          </w:p>
        </w:tc>
        <w:tc>
          <w:tcPr>
            <w:tcW w:w="7230" w:type="dxa"/>
          </w:tcPr>
          <w:p w14:paraId="0BFE421C" w14:textId="77777777" w:rsidR="003269FF" w:rsidRDefault="003269FF" w:rsidP="003269FF">
            <w:pPr>
              <w:jc w:val="center"/>
              <w:cnfStyle w:val="000000100000" w:firstRow="0" w:lastRow="0" w:firstColumn="0" w:lastColumn="0" w:oddVBand="0" w:evenVBand="0" w:oddHBand="1" w:evenHBand="0" w:firstRowFirstColumn="0" w:firstRowLastColumn="0" w:lastRowFirstColumn="0" w:lastRowLastColumn="0"/>
            </w:pPr>
            <w:r>
              <w:t>Desarrollo de la funcionalidad de Asignar Reposos y Permisos</w:t>
            </w:r>
          </w:p>
        </w:tc>
        <w:tc>
          <w:tcPr>
            <w:tcW w:w="1558" w:type="dxa"/>
          </w:tcPr>
          <w:p w14:paraId="343AE259" w14:textId="77777777" w:rsidR="003269FF" w:rsidRDefault="003269FF" w:rsidP="00A05F1C">
            <w:pPr>
              <w:jc w:val="center"/>
              <w:cnfStyle w:val="000000100000" w:firstRow="0" w:lastRow="0" w:firstColumn="0" w:lastColumn="0" w:oddVBand="0" w:evenVBand="0" w:oddHBand="1" w:evenHBand="0" w:firstRowFirstColumn="0" w:firstRowLastColumn="0" w:lastRowFirstColumn="0" w:lastRowLastColumn="0"/>
            </w:pPr>
            <w:r>
              <w:t>1 semana</w:t>
            </w:r>
          </w:p>
        </w:tc>
      </w:tr>
    </w:tbl>
    <w:p w14:paraId="6BEC9845" w14:textId="77777777" w:rsidR="003269FF" w:rsidRDefault="003269FF" w:rsidP="003269FF">
      <w:r>
        <w:lastRenderedPageBreak/>
        <w:t xml:space="preserve">Durante esta iteración se </w:t>
      </w:r>
      <w:r w:rsidR="00ED7082">
        <w:t>mantienen</w:t>
      </w:r>
      <w:r>
        <w:t xml:space="preserve"> reuniones con el equipo de desarrollo con la finalidad de revisar cada una de las versiones que se generaban, obtener sus opiniones y definir las modificaciones necesarias. A continuación se muestran los resultados obtenidos.</w:t>
      </w:r>
    </w:p>
    <w:p w14:paraId="6E9A9124" w14:textId="77777777" w:rsidR="003269FF" w:rsidRPr="00A812B9" w:rsidRDefault="003269FF" w:rsidP="003269FF">
      <w:pPr>
        <w:pStyle w:val="ListParagraph"/>
        <w:numPr>
          <w:ilvl w:val="0"/>
          <w:numId w:val="35"/>
        </w:numPr>
        <w:rPr>
          <w:b/>
        </w:rPr>
      </w:pPr>
      <w:r w:rsidRPr="00A812B9">
        <w:rPr>
          <w:b/>
        </w:rPr>
        <w:t>Funcionalidad de Solicitar Paraclínicos</w:t>
      </w:r>
    </w:p>
    <w:p w14:paraId="3ABEF881" w14:textId="77777777" w:rsidR="00A05F1C" w:rsidRDefault="00A05F1C" w:rsidP="00A05F1C">
      <w:r>
        <w:t xml:space="preserve">En una cita médica, el doctor puede indicar al paciente a realizarse una serie de exámenes paraclínicos. Para ello, se presenta la </w:t>
      </w:r>
      <w:proofErr w:type="gramStart"/>
      <w:r>
        <w:t>sub-pestaña</w:t>
      </w:r>
      <w:proofErr w:type="gramEnd"/>
      <w:r>
        <w:t xml:space="preserve"> observada en la</w:t>
      </w:r>
      <w:r w:rsidR="00A812B9">
        <w:t xml:space="preserve"> </w:t>
      </w:r>
      <w:r w:rsidR="00120E5A">
        <w:fldChar w:fldCharType="begin"/>
      </w:r>
      <w:r w:rsidR="00A812B9">
        <w:instrText xml:space="preserve"> REF _Ref508991187 \h </w:instrText>
      </w:r>
      <w:r w:rsidR="00120E5A">
        <w:fldChar w:fldCharType="separate"/>
      </w:r>
      <w:r w:rsidR="00283A42">
        <w:t xml:space="preserve">Ilustración </w:t>
      </w:r>
      <w:r w:rsidR="00283A42">
        <w:rPr>
          <w:noProof/>
        </w:rPr>
        <w:t>59</w:t>
      </w:r>
      <w:r w:rsidR="00120E5A">
        <w:fldChar w:fldCharType="end"/>
      </w:r>
      <w:r>
        <w:t>, donde el médico puede indicar el servicio y el estudio a realizar o escoger una plantilla (serie de estudios). Dicha interfaz también presenta la funcionalidad de eliminar algún estudio que se haya agregado.</w:t>
      </w:r>
    </w:p>
    <w:p w14:paraId="4B505264" w14:textId="77777777" w:rsidR="00523020" w:rsidRDefault="003B3C84" w:rsidP="00523020">
      <w:pPr>
        <w:keepNext/>
      </w:pPr>
      <w:r>
        <w:rPr>
          <w:noProof/>
          <w:lang w:eastAsia="es-VE"/>
        </w:rPr>
        <w:drawing>
          <wp:inline distT="0" distB="0" distL="0" distR="0" wp14:anchorId="1AC20499" wp14:editId="20371CA1">
            <wp:extent cx="5943600" cy="341566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terfaz Consulta - Solicitud Paraclínico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14:paraId="6375A4E3" w14:textId="77777777" w:rsidR="003B3C84" w:rsidRDefault="00523020" w:rsidP="00523020">
      <w:pPr>
        <w:pStyle w:val="Caption"/>
      </w:pPr>
      <w:bookmarkStart w:id="278" w:name="_Ref508991187"/>
      <w:bookmarkStart w:id="279" w:name="_Toc513444181"/>
      <w:r>
        <w:t xml:space="preserve">Ilustración </w:t>
      </w:r>
      <w:r w:rsidR="00120E5A">
        <w:fldChar w:fldCharType="begin"/>
      </w:r>
      <w:r>
        <w:instrText xml:space="preserve"> SEQ Ilustración \* ARABIC </w:instrText>
      </w:r>
      <w:r w:rsidR="00120E5A">
        <w:fldChar w:fldCharType="separate"/>
      </w:r>
      <w:r w:rsidR="00283A42">
        <w:rPr>
          <w:noProof/>
        </w:rPr>
        <w:t>59</w:t>
      </w:r>
      <w:r w:rsidR="00120E5A">
        <w:fldChar w:fldCharType="end"/>
      </w:r>
      <w:bookmarkEnd w:id="278"/>
      <w:r w:rsidRPr="002C4BB9">
        <w:t xml:space="preserve"> - Interfaz Consulta - </w:t>
      </w:r>
      <w:r>
        <w:t>Solicitar Paraclínicos</w:t>
      </w:r>
      <w:bookmarkEnd w:id="279"/>
    </w:p>
    <w:p w14:paraId="33437B26" w14:textId="77777777" w:rsidR="00A05F1C" w:rsidRDefault="00A05F1C" w:rsidP="00A05F1C">
      <w:r>
        <w:t xml:space="preserve">Una vez realizados los exámenes, el médico tiene la opción de cargar los resultados. Para ello, se presenta la </w:t>
      </w:r>
      <w:proofErr w:type="gramStart"/>
      <w:r>
        <w:t>sub-pestaña</w:t>
      </w:r>
      <w:proofErr w:type="gramEnd"/>
      <w:r>
        <w:t xml:space="preserve"> observada en la</w:t>
      </w:r>
      <w:r w:rsidR="00A812B9">
        <w:t xml:space="preserve"> </w:t>
      </w:r>
      <w:r w:rsidR="00120E5A">
        <w:fldChar w:fldCharType="begin"/>
      </w:r>
      <w:r w:rsidR="00A812B9">
        <w:instrText xml:space="preserve"> REF _Ref508991199 \h </w:instrText>
      </w:r>
      <w:r w:rsidR="00120E5A">
        <w:fldChar w:fldCharType="separate"/>
      </w:r>
      <w:r w:rsidR="00283A42">
        <w:t xml:space="preserve">Ilustración </w:t>
      </w:r>
      <w:r w:rsidR="00283A42">
        <w:rPr>
          <w:noProof/>
        </w:rPr>
        <w:t>60</w:t>
      </w:r>
      <w:r w:rsidR="00120E5A">
        <w:fldChar w:fldCharType="end"/>
      </w:r>
      <w:r>
        <w:t>, donde se muestra una lista de los exámenes solicitados con la opción de editar el resultado.</w:t>
      </w:r>
    </w:p>
    <w:p w14:paraId="3ED81CBF" w14:textId="77777777" w:rsidR="00523020" w:rsidRDefault="003B3C84" w:rsidP="00523020">
      <w:pPr>
        <w:keepNext/>
      </w:pPr>
      <w:r>
        <w:rPr>
          <w:noProof/>
          <w:lang w:eastAsia="es-VE"/>
        </w:rPr>
        <w:lastRenderedPageBreak/>
        <w:drawing>
          <wp:inline distT="0" distB="0" distL="0" distR="0" wp14:anchorId="7D52050E" wp14:editId="4E98EF9C">
            <wp:extent cx="5943600" cy="343090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terfaz Consulta - Carga Resultados Paraclínico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03D3B138" w14:textId="77777777" w:rsidR="003B3C84" w:rsidRDefault="00523020" w:rsidP="00523020">
      <w:pPr>
        <w:pStyle w:val="Caption"/>
      </w:pPr>
      <w:bookmarkStart w:id="280" w:name="_Ref508991199"/>
      <w:bookmarkStart w:id="281" w:name="_Toc513444182"/>
      <w:r>
        <w:t xml:space="preserve">Ilustración </w:t>
      </w:r>
      <w:r w:rsidR="00120E5A">
        <w:fldChar w:fldCharType="begin"/>
      </w:r>
      <w:r>
        <w:instrText xml:space="preserve"> SEQ Ilustración \* ARABIC </w:instrText>
      </w:r>
      <w:r w:rsidR="00120E5A">
        <w:fldChar w:fldCharType="separate"/>
      </w:r>
      <w:r w:rsidR="00283A42">
        <w:rPr>
          <w:noProof/>
        </w:rPr>
        <w:t>60</w:t>
      </w:r>
      <w:r w:rsidR="00120E5A">
        <w:fldChar w:fldCharType="end"/>
      </w:r>
      <w:bookmarkEnd w:id="280"/>
      <w:r w:rsidRPr="00664EF2">
        <w:t xml:space="preserve"> - Interfaz Consulta - </w:t>
      </w:r>
      <w:r>
        <w:t>Cargar Resultados</w:t>
      </w:r>
      <w:bookmarkEnd w:id="281"/>
    </w:p>
    <w:p w14:paraId="6B425F0C" w14:textId="77777777" w:rsidR="00A05F1C" w:rsidRDefault="00A05F1C" w:rsidP="00A05F1C">
      <w:r>
        <w:t>De esta forma se culmina la actividad de desarrollar la funcionalidad de Solicitar Paraclínicos, continuando con el desarrollo de la funcionalidad de Asignar Tratamiento, cuyos resultados se presentan a continuación.</w:t>
      </w:r>
    </w:p>
    <w:p w14:paraId="6C4547EB" w14:textId="77777777" w:rsidR="003269FF" w:rsidRPr="00A812B9" w:rsidRDefault="003269FF" w:rsidP="003269FF">
      <w:pPr>
        <w:pStyle w:val="ListParagraph"/>
        <w:numPr>
          <w:ilvl w:val="0"/>
          <w:numId w:val="35"/>
        </w:numPr>
        <w:rPr>
          <w:b/>
        </w:rPr>
      </w:pPr>
      <w:r w:rsidRPr="00A812B9">
        <w:rPr>
          <w:b/>
        </w:rPr>
        <w:t>Funcionalidad de Asignar Tratamiento</w:t>
      </w:r>
    </w:p>
    <w:p w14:paraId="38E4E640" w14:textId="77777777" w:rsidR="003B3C84" w:rsidRDefault="008C05FA" w:rsidP="008C05FA">
      <w:r>
        <w:t>De acuerdo al diagnóstico encontrado y la gravedad del paciente, el médico puede verse en la necesidad de asignar un tratamiento a seguir. Para ello, se presenta la interfaz observada en la</w:t>
      </w:r>
      <w:r w:rsidR="00A812B9">
        <w:t xml:space="preserve"> </w:t>
      </w:r>
      <w:r w:rsidR="00120E5A">
        <w:fldChar w:fldCharType="begin"/>
      </w:r>
      <w:r w:rsidR="00A812B9">
        <w:instrText xml:space="preserve"> REF _Ref508991221 \h </w:instrText>
      </w:r>
      <w:r w:rsidR="00120E5A">
        <w:fldChar w:fldCharType="separate"/>
      </w:r>
      <w:r w:rsidR="00283A42">
        <w:t xml:space="preserve">Ilustración </w:t>
      </w:r>
      <w:r w:rsidR="00283A42">
        <w:rPr>
          <w:noProof/>
        </w:rPr>
        <w:t>61</w:t>
      </w:r>
      <w:r w:rsidR="00120E5A">
        <w:fldChar w:fldCharType="end"/>
      </w:r>
      <w:r>
        <w:t xml:space="preserve">, la cual cuenta con dos (2) </w:t>
      </w:r>
      <w:proofErr w:type="gramStart"/>
      <w:r>
        <w:t>sub-pestañas</w:t>
      </w:r>
      <w:proofErr w:type="gramEnd"/>
      <w:r>
        <w:t>. La primera consiste en la asignación de un medicamento previamente cargado en</w:t>
      </w:r>
      <w:r w:rsidR="00A812B9">
        <w:t xml:space="preserve"> el sistema de acuerdo al Vademé</w:t>
      </w:r>
      <w:r>
        <w:t xml:space="preserve">cum. El médico </w:t>
      </w:r>
      <w:r w:rsidR="00E7071F">
        <w:t>puede</w:t>
      </w:r>
      <w:r>
        <w:t xml:space="preserve"> buscar el medicamento deseado por su nombre comercial o por su compuesto.</w:t>
      </w:r>
    </w:p>
    <w:p w14:paraId="40620409" w14:textId="77777777" w:rsidR="00523020" w:rsidRDefault="003B3C84" w:rsidP="00A812B9">
      <w:pPr>
        <w:keepNext/>
        <w:jc w:val="center"/>
      </w:pPr>
      <w:r>
        <w:rPr>
          <w:noProof/>
          <w:lang w:eastAsia="es-VE"/>
        </w:rPr>
        <w:lastRenderedPageBreak/>
        <w:drawing>
          <wp:inline distT="0" distB="0" distL="0" distR="0" wp14:anchorId="5C2D0185" wp14:editId="45A040F4">
            <wp:extent cx="5133975" cy="295423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nterfaz Consulta - Vademecu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34974" cy="2954805"/>
                    </a:xfrm>
                    <a:prstGeom prst="rect">
                      <a:avLst/>
                    </a:prstGeom>
                  </pic:spPr>
                </pic:pic>
              </a:graphicData>
            </a:graphic>
          </wp:inline>
        </w:drawing>
      </w:r>
    </w:p>
    <w:p w14:paraId="0B419E7F" w14:textId="77777777" w:rsidR="008C05FA" w:rsidRDefault="00523020" w:rsidP="00A812B9">
      <w:pPr>
        <w:pStyle w:val="Caption"/>
      </w:pPr>
      <w:bookmarkStart w:id="282" w:name="_Ref508991221"/>
      <w:bookmarkStart w:id="283" w:name="_Toc513444183"/>
      <w:r>
        <w:t xml:space="preserve">Ilustración </w:t>
      </w:r>
      <w:r w:rsidR="00120E5A">
        <w:fldChar w:fldCharType="begin"/>
      </w:r>
      <w:r>
        <w:instrText xml:space="preserve"> SEQ Ilustración \* ARABIC </w:instrText>
      </w:r>
      <w:r w:rsidR="00120E5A">
        <w:fldChar w:fldCharType="separate"/>
      </w:r>
      <w:r w:rsidR="00283A42">
        <w:rPr>
          <w:noProof/>
        </w:rPr>
        <w:t>61</w:t>
      </w:r>
      <w:r w:rsidR="00120E5A">
        <w:fldChar w:fldCharType="end"/>
      </w:r>
      <w:bookmarkEnd w:id="282"/>
      <w:r w:rsidRPr="00F13399">
        <w:t xml:space="preserve"> - Interfaz Consulta - </w:t>
      </w:r>
      <w:r>
        <w:t>Vademécum</w:t>
      </w:r>
      <w:bookmarkEnd w:id="283"/>
      <w:r w:rsidR="008C05FA">
        <w:t xml:space="preserve"> </w:t>
      </w:r>
    </w:p>
    <w:p w14:paraId="6F6A1DB7" w14:textId="77777777" w:rsidR="008C05FA" w:rsidRDefault="008C05FA" w:rsidP="008C05FA">
      <w:r>
        <w:t>Una vez seleccionado el medicamento, se muestra el detalle del mismo, permitiéndole el médico seleccionar una marca, dosis y concentración. De igual manera, el médico debe indicar la duración, la vía de administración y la frecuencia para cumplir el tratamiento. El detalle de un medicamento se puede observar en la</w:t>
      </w:r>
      <w:r w:rsidR="00A812B9">
        <w:t xml:space="preserve"> </w:t>
      </w:r>
      <w:r w:rsidR="00120E5A">
        <w:fldChar w:fldCharType="begin"/>
      </w:r>
      <w:r w:rsidR="00A812B9">
        <w:instrText xml:space="preserve"> REF _Ref508991272 \h </w:instrText>
      </w:r>
      <w:r w:rsidR="00120E5A">
        <w:fldChar w:fldCharType="separate"/>
      </w:r>
      <w:r w:rsidR="00283A42">
        <w:t xml:space="preserve">Ilustración </w:t>
      </w:r>
      <w:r w:rsidR="00283A42">
        <w:rPr>
          <w:noProof/>
        </w:rPr>
        <w:t>62</w:t>
      </w:r>
      <w:r w:rsidR="00120E5A">
        <w:fldChar w:fldCharType="end"/>
      </w:r>
      <w:r>
        <w:t>. Adicionalmente, en el lateral derecho, se presenta información extra referente al medicamento seleccionado (indicación, contraindicación, entre otros).</w:t>
      </w:r>
    </w:p>
    <w:p w14:paraId="5502DC6E" w14:textId="77777777" w:rsidR="00523020" w:rsidRDefault="003B3C84" w:rsidP="00A812B9">
      <w:pPr>
        <w:keepNext/>
        <w:jc w:val="center"/>
      </w:pPr>
      <w:r>
        <w:rPr>
          <w:noProof/>
          <w:lang w:eastAsia="es-VE"/>
        </w:rPr>
        <w:drawing>
          <wp:inline distT="0" distB="0" distL="0" distR="0" wp14:anchorId="2FE8B139" wp14:editId="0CE3B6B8">
            <wp:extent cx="5237529" cy="3009900"/>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terfaz Consulta - Vademecum - Detall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42268" cy="3012623"/>
                    </a:xfrm>
                    <a:prstGeom prst="rect">
                      <a:avLst/>
                    </a:prstGeom>
                  </pic:spPr>
                </pic:pic>
              </a:graphicData>
            </a:graphic>
          </wp:inline>
        </w:drawing>
      </w:r>
    </w:p>
    <w:p w14:paraId="69CF57FA" w14:textId="77777777" w:rsidR="003B3C84" w:rsidRDefault="00523020" w:rsidP="00523020">
      <w:pPr>
        <w:pStyle w:val="Caption"/>
      </w:pPr>
      <w:bookmarkStart w:id="284" w:name="_Ref508991272"/>
      <w:bookmarkStart w:id="285" w:name="_Toc513444184"/>
      <w:r>
        <w:t xml:space="preserve">Ilustración </w:t>
      </w:r>
      <w:r w:rsidR="00120E5A">
        <w:fldChar w:fldCharType="begin"/>
      </w:r>
      <w:r>
        <w:instrText xml:space="preserve"> SEQ Ilustración \* ARABIC </w:instrText>
      </w:r>
      <w:r w:rsidR="00120E5A">
        <w:fldChar w:fldCharType="separate"/>
      </w:r>
      <w:r w:rsidR="00283A42">
        <w:rPr>
          <w:noProof/>
        </w:rPr>
        <w:t>62</w:t>
      </w:r>
      <w:r w:rsidR="00120E5A">
        <w:fldChar w:fldCharType="end"/>
      </w:r>
      <w:bookmarkEnd w:id="284"/>
      <w:r w:rsidRPr="00DC6512">
        <w:t xml:space="preserve"> - Interfaz Consulta - </w:t>
      </w:r>
      <w:r>
        <w:t>Detalle Vademécum</w:t>
      </w:r>
      <w:bookmarkEnd w:id="285"/>
    </w:p>
    <w:p w14:paraId="526F00DD" w14:textId="77777777" w:rsidR="008C05FA" w:rsidRDefault="008C05FA" w:rsidP="008C05FA">
      <w:r>
        <w:lastRenderedPageBreak/>
        <w:t>Luego de que el médico ha escogido un medicamento, selecciona el botón “Agregar”, lo cual le permite agregar tantos medicamentos como desee. En la interfaz observada en la</w:t>
      </w:r>
      <w:r w:rsidR="00A812B9">
        <w:t xml:space="preserve"> </w:t>
      </w:r>
      <w:r w:rsidR="00120E5A">
        <w:fldChar w:fldCharType="begin"/>
      </w:r>
      <w:r w:rsidR="00A812B9">
        <w:instrText xml:space="preserve"> REF _Ref508991294 \h </w:instrText>
      </w:r>
      <w:r w:rsidR="00120E5A">
        <w:fldChar w:fldCharType="separate"/>
      </w:r>
      <w:r w:rsidR="00283A42">
        <w:t xml:space="preserve">Ilustración </w:t>
      </w:r>
      <w:r w:rsidR="00283A42">
        <w:rPr>
          <w:noProof/>
        </w:rPr>
        <w:t>63</w:t>
      </w:r>
      <w:r w:rsidR="00120E5A">
        <w:fldChar w:fldCharType="end"/>
      </w:r>
      <w:r>
        <w:t>, se observa una tabla con el resumen de los medicamentos asignados. En dicha tabla se presentan las funcionalidades de eliminar un medicamento y de imprimir un récipe individual.</w:t>
      </w:r>
    </w:p>
    <w:p w14:paraId="0780FF79" w14:textId="77777777" w:rsidR="00523020" w:rsidRDefault="003B3C84" w:rsidP="00E7071F">
      <w:pPr>
        <w:keepNext/>
        <w:jc w:val="center"/>
      </w:pPr>
      <w:r>
        <w:rPr>
          <w:noProof/>
          <w:lang w:eastAsia="es-VE"/>
        </w:rPr>
        <w:drawing>
          <wp:inline distT="0" distB="0" distL="0" distR="0" wp14:anchorId="16E5709C" wp14:editId="7B1DDA40">
            <wp:extent cx="5399770" cy="311467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terfaz Consulta - Vademecum - Resum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5035" cy="3117712"/>
                    </a:xfrm>
                    <a:prstGeom prst="rect">
                      <a:avLst/>
                    </a:prstGeom>
                  </pic:spPr>
                </pic:pic>
              </a:graphicData>
            </a:graphic>
          </wp:inline>
        </w:drawing>
      </w:r>
    </w:p>
    <w:p w14:paraId="7AD5689F" w14:textId="77777777" w:rsidR="003B3C84" w:rsidRDefault="00523020" w:rsidP="00523020">
      <w:pPr>
        <w:pStyle w:val="Caption"/>
      </w:pPr>
      <w:bookmarkStart w:id="286" w:name="_Ref508991294"/>
      <w:bookmarkStart w:id="287" w:name="_Toc513444185"/>
      <w:r>
        <w:t xml:space="preserve">Ilustración </w:t>
      </w:r>
      <w:r w:rsidR="00120E5A">
        <w:fldChar w:fldCharType="begin"/>
      </w:r>
      <w:r>
        <w:instrText xml:space="preserve"> SEQ Ilustración \* ARABIC </w:instrText>
      </w:r>
      <w:r w:rsidR="00120E5A">
        <w:fldChar w:fldCharType="separate"/>
      </w:r>
      <w:r w:rsidR="00283A42">
        <w:rPr>
          <w:noProof/>
        </w:rPr>
        <w:t>63</w:t>
      </w:r>
      <w:r w:rsidR="00120E5A">
        <w:fldChar w:fldCharType="end"/>
      </w:r>
      <w:bookmarkEnd w:id="286"/>
      <w:r w:rsidRPr="005F6207">
        <w:t xml:space="preserve"> - Interfaz Consulta - </w:t>
      </w:r>
      <w:r>
        <w:t>Resumen Tratamiento</w:t>
      </w:r>
      <w:bookmarkEnd w:id="287"/>
    </w:p>
    <w:p w14:paraId="681B8748" w14:textId="77777777" w:rsidR="008C05FA" w:rsidRDefault="008C05FA" w:rsidP="008C05FA">
      <w:r>
        <w:t xml:space="preserve">Por otra parte, se presenta la </w:t>
      </w:r>
      <w:proofErr w:type="gramStart"/>
      <w:r>
        <w:t>sub-pestaña</w:t>
      </w:r>
      <w:proofErr w:type="gramEnd"/>
      <w:r>
        <w:t xml:space="preserve"> de “Otras Indicaciones” (</w:t>
      </w:r>
      <w:r w:rsidR="00120E5A">
        <w:fldChar w:fldCharType="begin"/>
      </w:r>
      <w:r w:rsidR="00A812B9">
        <w:instrText xml:space="preserve"> REF _Ref508991304 \h </w:instrText>
      </w:r>
      <w:r w:rsidR="00120E5A">
        <w:fldChar w:fldCharType="separate"/>
      </w:r>
      <w:r w:rsidR="00283A42">
        <w:t xml:space="preserve">Ilustración </w:t>
      </w:r>
      <w:r w:rsidR="00283A42">
        <w:rPr>
          <w:noProof/>
        </w:rPr>
        <w:t>64</w:t>
      </w:r>
      <w:r w:rsidR="00120E5A">
        <w:fldChar w:fldCharType="end"/>
      </w:r>
      <w:r>
        <w:t>), dónde el médico puede indicar abiertamente un medicamento, en cas</w:t>
      </w:r>
      <w:r w:rsidR="00523020">
        <w:t>o de no encontrarse en el Vademé</w:t>
      </w:r>
      <w:r>
        <w:t>cum.</w:t>
      </w:r>
    </w:p>
    <w:p w14:paraId="0321C82D" w14:textId="77777777" w:rsidR="00523020" w:rsidRDefault="003B3C84" w:rsidP="00523020">
      <w:pPr>
        <w:keepNext/>
      </w:pPr>
      <w:r>
        <w:rPr>
          <w:noProof/>
          <w:lang w:eastAsia="es-VE"/>
        </w:rPr>
        <w:lastRenderedPageBreak/>
        <w:drawing>
          <wp:inline distT="0" distB="0" distL="0" distR="0" wp14:anchorId="434AB153" wp14:editId="2381A288">
            <wp:extent cx="5943600" cy="3420745"/>
            <wp:effectExtent l="0" t="0" r="0" b="825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terfaz Consulta - Otras Indicacione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420912DB" w14:textId="77777777" w:rsidR="003B3C84" w:rsidRDefault="00523020" w:rsidP="00523020">
      <w:pPr>
        <w:pStyle w:val="Caption"/>
      </w:pPr>
      <w:bookmarkStart w:id="288" w:name="_Ref508991304"/>
      <w:bookmarkStart w:id="289" w:name="_Toc513444186"/>
      <w:r>
        <w:t xml:space="preserve">Ilustración </w:t>
      </w:r>
      <w:r w:rsidR="00120E5A">
        <w:fldChar w:fldCharType="begin"/>
      </w:r>
      <w:r>
        <w:instrText xml:space="preserve"> SEQ Ilustración \* ARABIC </w:instrText>
      </w:r>
      <w:r w:rsidR="00120E5A">
        <w:fldChar w:fldCharType="separate"/>
      </w:r>
      <w:r w:rsidR="00283A42">
        <w:rPr>
          <w:noProof/>
        </w:rPr>
        <w:t>64</w:t>
      </w:r>
      <w:r w:rsidR="00120E5A">
        <w:fldChar w:fldCharType="end"/>
      </w:r>
      <w:bookmarkEnd w:id="288"/>
      <w:r w:rsidRPr="005F0E9F">
        <w:t xml:space="preserve"> - Interfaz Consulta - </w:t>
      </w:r>
      <w:r>
        <w:t>Otras Indicaciones</w:t>
      </w:r>
      <w:bookmarkEnd w:id="289"/>
    </w:p>
    <w:p w14:paraId="7125315A" w14:textId="77777777" w:rsidR="00AC215A" w:rsidRDefault="00842972" w:rsidP="008C05FA">
      <w:r>
        <w:t>Una vez culminada</w:t>
      </w:r>
      <w:r w:rsidR="00AC215A">
        <w:t xml:space="preserve"> la actividad de desarrollar la funcionalidad de Asignar Tratamiento, </w:t>
      </w:r>
      <w:r>
        <w:t>se procede a</w:t>
      </w:r>
      <w:r w:rsidR="00AC215A">
        <w:t>l desarrollo de la funcionalidad de Solicitar Interconsultas, cuyos resultados se presentan a continuación.</w:t>
      </w:r>
    </w:p>
    <w:p w14:paraId="3AE339B7" w14:textId="77777777" w:rsidR="003269FF" w:rsidRPr="00A812B9" w:rsidRDefault="003269FF" w:rsidP="003269FF">
      <w:pPr>
        <w:pStyle w:val="ListParagraph"/>
        <w:numPr>
          <w:ilvl w:val="0"/>
          <w:numId w:val="35"/>
        </w:numPr>
        <w:rPr>
          <w:b/>
        </w:rPr>
      </w:pPr>
      <w:r w:rsidRPr="00A812B9">
        <w:rPr>
          <w:b/>
        </w:rPr>
        <w:t>Funcionalidad de Solicitar Interconsultas</w:t>
      </w:r>
    </w:p>
    <w:p w14:paraId="3A29EA3D" w14:textId="77777777" w:rsidR="00AC215A" w:rsidRDefault="00AC215A" w:rsidP="00AC215A">
      <w:r>
        <w:t>En algunas oportunidades el médico requiere la intervención de especialistas de otras áreas. Para ello, se debe realizar la solicitud de una interconsulta. Para realizar dicha solicitud, se presenta la interfaz observada en la</w:t>
      </w:r>
      <w:r w:rsidR="00A812B9">
        <w:t xml:space="preserve"> </w:t>
      </w:r>
      <w:r w:rsidR="00120E5A">
        <w:fldChar w:fldCharType="begin"/>
      </w:r>
      <w:r w:rsidR="00A812B9">
        <w:instrText xml:space="preserve"> REF _Ref508991321 \h </w:instrText>
      </w:r>
      <w:r w:rsidR="00120E5A">
        <w:fldChar w:fldCharType="separate"/>
      </w:r>
      <w:r w:rsidR="00283A42">
        <w:t xml:space="preserve">Ilustración </w:t>
      </w:r>
      <w:r w:rsidR="00283A42">
        <w:rPr>
          <w:noProof/>
        </w:rPr>
        <w:t>65</w:t>
      </w:r>
      <w:r w:rsidR="00120E5A">
        <w:fldChar w:fldCharType="end"/>
      </w:r>
      <w:r>
        <w:t>, donde el médico indica la especialidad a la que se solicita, el nombre del médico y el estudio solicitado. Dicha interfaz ofrece la oportunidad de agregar tantas interconsultas como desee el médico, al igual que permite imprimir y eliminar una interconsulta previamente agregada.</w:t>
      </w:r>
    </w:p>
    <w:p w14:paraId="750BE7F2" w14:textId="77777777" w:rsidR="00523020" w:rsidRDefault="003B3C84" w:rsidP="00523020">
      <w:pPr>
        <w:keepNext/>
      </w:pPr>
      <w:r>
        <w:rPr>
          <w:noProof/>
          <w:lang w:eastAsia="es-VE"/>
        </w:rPr>
        <w:lastRenderedPageBreak/>
        <w:drawing>
          <wp:inline distT="0" distB="0" distL="0" distR="0" wp14:anchorId="3F450C08" wp14:editId="56EB5377">
            <wp:extent cx="5943600" cy="3420745"/>
            <wp:effectExtent l="0" t="0" r="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terfaz Consulta - Interconsult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64CE1B2F" w14:textId="77777777" w:rsidR="003B3C84" w:rsidRDefault="00523020" w:rsidP="00523020">
      <w:pPr>
        <w:pStyle w:val="Caption"/>
      </w:pPr>
      <w:bookmarkStart w:id="290" w:name="_Ref508991321"/>
      <w:bookmarkStart w:id="291" w:name="_Toc513444187"/>
      <w:r>
        <w:t xml:space="preserve">Ilustración </w:t>
      </w:r>
      <w:r w:rsidR="00120E5A">
        <w:fldChar w:fldCharType="begin"/>
      </w:r>
      <w:r>
        <w:instrText xml:space="preserve"> SEQ Ilustración \* ARABIC </w:instrText>
      </w:r>
      <w:r w:rsidR="00120E5A">
        <w:fldChar w:fldCharType="separate"/>
      </w:r>
      <w:r w:rsidR="00283A42">
        <w:rPr>
          <w:noProof/>
        </w:rPr>
        <w:t>65</w:t>
      </w:r>
      <w:r w:rsidR="00120E5A">
        <w:fldChar w:fldCharType="end"/>
      </w:r>
      <w:bookmarkEnd w:id="290"/>
      <w:r w:rsidRPr="004875EB">
        <w:t xml:space="preserve"> - Interfaz Consulta - </w:t>
      </w:r>
      <w:r>
        <w:t>Solicitar Interconsulta</w:t>
      </w:r>
      <w:bookmarkEnd w:id="291"/>
    </w:p>
    <w:p w14:paraId="51F5C60C" w14:textId="77777777" w:rsidR="00AC215A" w:rsidRDefault="00AC215A" w:rsidP="00AC215A">
      <w:r>
        <w:t>De esta forma se culmina la actividad de desarrollar la funcionalidad de Solicitar Interconsultas, continuando con el desarrollo de la funcionalidad de Completar Plan de Trabajo, cuyos resultados se presentan a continuación.</w:t>
      </w:r>
    </w:p>
    <w:p w14:paraId="5CBB8A62" w14:textId="77777777" w:rsidR="003269FF" w:rsidRPr="00A812B9" w:rsidRDefault="003269FF" w:rsidP="003269FF">
      <w:pPr>
        <w:pStyle w:val="ListParagraph"/>
        <w:numPr>
          <w:ilvl w:val="0"/>
          <w:numId w:val="35"/>
        </w:numPr>
        <w:rPr>
          <w:b/>
        </w:rPr>
      </w:pPr>
      <w:r w:rsidRPr="00A812B9">
        <w:rPr>
          <w:b/>
        </w:rPr>
        <w:t>Funcionalidad de Completar P</w:t>
      </w:r>
      <w:r w:rsidR="00AC215A" w:rsidRPr="00A812B9">
        <w:rPr>
          <w:b/>
        </w:rPr>
        <w:t>l</w:t>
      </w:r>
      <w:r w:rsidRPr="00A812B9">
        <w:rPr>
          <w:b/>
        </w:rPr>
        <w:t>an de Trabajo</w:t>
      </w:r>
    </w:p>
    <w:p w14:paraId="21B8AB25" w14:textId="77777777" w:rsidR="00AC215A" w:rsidRDefault="00AC215A" w:rsidP="00AC215A">
      <w:r>
        <w:t>En toda consulta médica el doctor debe establecer un plan de trabajo a seguir. En la interfaz observada en la</w:t>
      </w:r>
      <w:r w:rsidR="00A812B9">
        <w:t xml:space="preserve"> </w:t>
      </w:r>
      <w:r w:rsidR="00120E5A">
        <w:fldChar w:fldCharType="begin"/>
      </w:r>
      <w:r w:rsidR="00A812B9">
        <w:instrText xml:space="preserve"> REF _Ref508991337 \h </w:instrText>
      </w:r>
      <w:r w:rsidR="00120E5A">
        <w:fldChar w:fldCharType="separate"/>
      </w:r>
      <w:r w:rsidR="00283A42">
        <w:t xml:space="preserve">Ilustración </w:t>
      </w:r>
      <w:r w:rsidR="00283A42">
        <w:rPr>
          <w:noProof/>
        </w:rPr>
        <w:t>66</w:t>
      </w:r>
      <w:r w:rsidR="00120E5A">
        <w:fldChar w:fldCharType="end"/>
      </w:r>
      <w:r>
        <w:t xml:space="preserve">, se presenta la pestaña destinada a cumplir </w:t>
      </w:r>
      <w:proofErr w:type="gramStart"/>
      <w:r>
        <w:t>ésta</w:t>
      </w:r>
      <w:proofErr w:type="gramEnd"/>
      <w:r>
        <w:t xml:space="preserve"> funcionalidad. Ésta interfaz cuenta con tres (3) sub-pestañas. En la primera, el médico tiene una lista de todos los exámenes paraclínicos e interconsultas solicitadas (en caso de haberlos), al igual que posee un campo de texto abierto para que pueda escribir cualquier acotación que desee. </w:t>
      </w:r>
    </w:p>
    <w:p w14:paraId="448A603D" w14:textId="77777777" w:rsidR="00523020" w:rsidRDefault="003B3C84" w:rsidP="00523020">
      <w:pPr>
        <w:keepNext/>
      </w:pPr>
      <w:r>
        <w:rPr>
          <w:noProof/>
          <w:lang w:eastAsia="es-VE"/>
        </w:rPr>
        <w:lastRenderedPageBreak/>
        <w:drawing>
          <wp:inline distT="0" distB="0" distL="0" distR="0" wp14:anchorId="1CEDDDCA" wp14:editId="6C6254E3">
            <wp:extent cx="5530850" cy="31908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terfaz Consulta - Plan de Trabaj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30850" cy="3190875"/>
                    </a:xfrm>
                    <a:prstGeom prst="rect">
                      <a:avLst/>
                    </a:prstGeom>
                  </pic:spPr>
                </pic:pic>
              </a:graphicData>
            </a:graphic>
          </wp:inline>
        </w:drawing>
      </w:r>
    </w:p>
    <w:p w14:paraId="0B9AEE0A" w14:textId="77777777" w:rsidR="003B3C84" w:rsidRDefault="00523020" w:rsidP="00523020">
      <w:pPr>
        <w:pStyle w:val="Caption"/>
      </w:pPr>
      <w:bookmarkStart w:id="292" w:name="_Ref508991337"/>
      <w:bookmarkStart w:id="293" w:name="_Toc513444188"/>
      <w:r>
        <w:t xml:space="preserve">Ilustración </w:t>
      </w:r>
      <w:r w:rsidR="00120E5A">
        <w:fldChar w:fldCharType="begin"/>
      </w:r>
      <w:r>
        <w:instrText xml:space="preserve"> SEQ Ilustración \* ARABIC </w:instrText>
      </w:r>
      <w:r w:rsidR="00120E5A">
        <w:fldChar w:fldCharType="separate"/>
      </w:r>
      <w:r w:rsidR="00283A42">
        <w:rPr>
          <w:noProof/>
        </w:rPr>
        <w:t>66</w:t>
      </w:r>
      <w:r w:rsidR="00120E5A">
        <w:fldChar w:fldCharType="end"/>
      </w:r>
      <w:bookmarkEnd w:id="292"/>
      <w:r w:rsidRPr="007E008F">
        <w:t xml:space="preserve"> - Interfaz Consulta - </w:t>
      </w:r>
      <w:r>
        <w:t>Plan de Trabajo</w:t>
      </w:r>
      <w:bookmarkEnd w:id="293"/>
    </w:p>
    <w:p w14:paraId="51AA9BFF" w14:textId="77777777" w:rsidR="00AC215A" w:rsidRDefault="00AC215A" w:rsidP="00AC215A">
      <w:r>
        <w:t xml:space="preserve">Posteriormente, se tiene la </w:t>
      </w:r>
      <w:proofErr w:type="gramStart"/>
      <w:r>
        <w:t>sub-pestaña</w:t>
      </w:r>
      <w:proofErr w:type="gramEnd"/>
      <w:r>
        <w:t xml:space="preserve"> de </w:t>
      </w:r>
      <w:r w:rsidR="00344D67">
        <w:t>“Recomendaciones”</w:t>
      </w:r>
      <w:r>
        <w:t xml:space="preserve"> (</w:t>
      </w:r>
      <w:r w:rsidR="00120E5A">
        <w:fldChar w:fldCharType="begin"/>
      </w:r>
      <w:r w:rsidR="00A812B9">
        <w:instrText xml:space="preserve"> REF _Ref508991366 \h </w:instrText>
      </w:r>
      <w:r w:rsidR="00120E5A">
        <w:fldChar w:fldCharType="separate"/>
      </w:r>
      <w:r w:rsidR="00283A42">
        <w:t xml:space="preserve">Ilustración </w:t>
      </w:r>
      <w:r w:rsidR="00283A42">
        <w:rPr>
          <w:noProof/>
        </w:rPr>
        <w:t>67</w:t>
      </w:r>
      <w:r w:rsidR="00120E5A">
        <w:fldChar w:fldCharType="end"/>
      </w:r>
      <w:r>
        <w:t>), donde el m</w:t>
      </w:r>
      <w:r w:rsidR="00344D67">
        <w:t>édico puede agregar todas las recomendaciones que desee, siempre y cuando las haya cargado previamente en el sistema.</w:t>
      </w:r>
    </w:p>
    <w:p w14:paraId="192F5F7A" w14:textId="77777777" w:rsidR="00523020" w:rsidRDefault="003B3C84" w:rsidP="00523020">
      <w:pPr>
        <w:keepNext/>
        <w:jc w:val="center"/>
      </w:pPr>
      <w:r>
        <w:rPr>
          <w:noProof/>
          <w:lang w:eastAsia="es-VE"/>
        </w:rPr>
        <w:drawing>
          <wp:inline distT="0" distB="0" distL="0" distR="0" wp14:anchorId="135F85BF" wp14:editId="529ABED6">
            <wp:extent cx="5314950" cy="3051554"/>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terfaz Consulta - Recomendacione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16310" cy="3052335"/>
                    </a:xfrm>
                    <a:prstGeom prst="rect">
                      <a:avLst/>
                    </a:prstGeom>
                  </pic:spPr>
                </pic:pic>
              </a:graphicData>
            </a:graphic>
          </wp:inline>
        </w:drawing>
      </w:r>
    </w:p>
    <w:p w14:paraId="496E9CFE" w14:textId="77777777" w:rsidR="003B3C84" w:rsidRDefault="00523020" w:rsidP="00523020">
      <w:pPr>
        <w:pStyle w:val="Caption"/>
      </w:pPr>
      <w:bookmarkStart w:id="294" w:name="_Ref508991366"/>
      <w:bookmarkStart w:id="295" w:name="_Toc513444189"/>
      <w:r>
        <w:t xml:space="preserve">Ilustración </w:t>
      </w:r>
      <w:r w:rsidR="00120E5A">
        <w:fldChar w:fldCharType="begin"/>
      </w:r>
      <w:r>
        <w:instrText xml:space="preserve"> SEQ Ilustración \* ARABIC </w:instrText>
      </w:r>
      <w:r w:rsidR="00120E5A">
        <w:fldChar w:fldCharType="separate"/>
      </w:r>
      <w:r w:rsidR="00283A42">
        <w:rPr>
          <w:noProof/>
        </w:rPr>
        <w:t>67</w:t>
      </w:r>
      <w:r w:rsidR="00120E5A">
        <w:fldChar w:fldCharType="end"/>
      </w:r>
      <w:bookmarkEnd w:id="294"/>
      <w:r w:rsidRPr="00D91172">
        <w:t xml:space="preserve"> - Interfaz Consulta - </w:t>
      </w:r>
      <w:r>
        <w:t>Recomendaciones</w:t>
      </w:r>
      <w:bookmarkEnd w:id="295"/>
    </w:p>
    <w:p w14:paraId="338995AA" w14:textId="77777777" w:rsidR="00344D67" w:rsidRDefault="00344D67" w:rsidP="00AC215A">
      <w:r>
        <w:t xml:space="preserve">Por último, se presenta la sub-pestaña de “Procedimientos”, destinada a agregar todos aquellos procedimientos que se le realizaron al paciente y no estaban incluidos en cita. </w:t>
      </w:r>
      <w:r w:rsidR="001265E2">
        <w:t xml:space="preserve">El </w:t>
      </w:r>
      <w:r w:rsidR="001265E2">
        <w:lastRenderedPageBreak/>
        <w:t xml:space="preserve">médico selecciona el servicio y el estudio que va a realizar y oprime el botón de “Agregar”, lo cual le permite agregar tantos estudios como desee. </w:t>
      </w:r>
      <w:r>
        <w:t xml:space="preserve">La interfaz de ésta </w:t>
      </w:r>
      <w:proofErr w:type="gramStart"/>
      <w:r>
        <w:t>sub-pestaña</w:t>
      </w:r>
      <w:proofErr w:type="gramEnd"/>
      <w:r>
        <w:t xml:space="preserve"> se puede observar en la</w:t>
      </w:r>
      <w:r w:rsidR="00A812B9">
        <w:t xml:space="preserve"> </w:t>
      </w:r>
      <w:r w:rsidR="00120E5A">
        <w:fldChar w:fldCharType="begin"/>
      </w:r>
      <w:r w:rsidR="00A812B9">
        <w:instrText xml:space="preserve"> REF _Ref508991385 \h </w:instrText>
      </w:r>
      <w:r w:rsidR="00120E5A">
        <w:fldChar w:fldCharType="separate"/>
      </w:r>
      <w:r w:rsidR="00283A42">
        <w:t xml:space="preserve">Ilustración </w:t>
      </w:r>
      <w:r w:rsidR="00283A42">
        <w:rPr>
          <w:noProof/>
        </w:rPr>
        <w:t>68</w:t>
      </w:r>
      <w:r w:rsidR="00120E5A">
        <w:fldChar w:fldCharType="end"/>
      </w:r>
      <w:r>
        <w:t>.</w:t>
      </w:r>
    </w:p>
    <w:p w14:paraId="403F68FC" w14:textId="77777777" w:rsidR="00523020" w:rsidRDefault="003B3C84" w:rsidP="00523020">
      <w:pPr>
        <w:keepNext/>
      </w:pPr>
      <w:r>
        <w:rPr>
          <w:noProof/>
          <w:lang w:eastAsia="es-VE"/>
        </w:rPr>
        <w:drawing>
          <wp:inline distT="0" distB="0" distL="0" distR="0" wp14:anchorId="1597F867" wp14:editId="02214709">
            <wp:extent cx="5943600" cy="3425825"/>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terfaz Consulta - Procedimiento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5BAB574C" w14:textId="77777777" w:rsidR="003B3C84" w:rsidRDefault="00523020" w:rsidP="00523020">
      <w:pPr>
        <w:pStyle w:val="Caption"/>
      </w:pPr>
      <w:bookmarkStart w:id="296" w:name="_Ref508991385"/>
      <w:bookmarkStart w:id="297" w:name="_Toc513444190"/>
      <w:r>
        <w:t xml:space="preserve">Ilustración </w:t>
      </w:r>
      <w:r w:rsidR="00120E5A">
        <w:fldChar w:fldCharType="begin"/>
      </w:r>
      <w:r>
        <w:instrText xml:space="preserve"> SEQ Ilustración \* ARABIC </w:instrText>
      </w:r>
      <w:r w:rsidR="00120E5A">
        <w:fldChar w:fldCharType="separate"/>
      </w:r>
      <w:r w:rsidR="00283A42">
        <w:rPr>
          <w:noProof/>
        </w:rPr>
        <w:t>68</w:t>
      </w:r>
      <w:r w:rsidR="00120E5A">
        <w:fldChar w:fldCharType="end"/>
      </w:r>
      <w:bookmarkEnd w:id="296"/>
      <w:r w:rsidRPr="00F3453A">
        <w:t xml:space="preserve"> - Interfaz Consulta - </w:t>
      </w:r>
      <w:r>
        <w:t>Procedimientos</w:t>
      </w:r>
      <w:bookmarkEnd w:id="297"/>
    </w:p>
    <w:p w14:paraId="5740F0F3" w14:textId="77777777" w:rsidR="00344D67" w:rsidRDefault="00842972" w:rsidP="00842972">
      <w:r>
        <w:t>Una vez culminada la actividad de desarrollar la funcionalidad de Completar Plan de Trabajo, se procede al desarrollo de la funcionalidad de Asignar Reposos y Permisos, cuyos resultados se presentan a continuación.</w:t>
      </w:r>
    </w:p>
    <w:p w14:paraId="71687B28" w14:textId="77777777" w:rsidR="003269FF" w:rsidRPr="00A812B9" w:rsidRDefault="003269FF" w:rsidP="003269FF">
      <w:pPr>
        <w:pStyle w:val="ListParagraph"/>
        <w:numPr>
          <w:ilvl w:val="0"/>
          <w:numId w:val="35"/>
        </w:numPr>
        <w:rPr>
          <w:b/>
        </w:rPr>
      </w:pPr>
      <w:r w:rsidRPr="00A812B9">
        <w:rPr>
          <w:b/>
        </w:rPr>
        <w:t>Funcionalidad de Asignar Reposos y Permisos</w:t>
      </w:r>
    </w:p>
    <w:p w14:paraId="5049A86A" w14:textId="77777777" w:rsidR="00953138" w:rsidRDefault="00953138" w:rsidP="00953138">
      <w:r>
        <w:t>En algunos casos, el médico le debe indicar al paciente que debe guardar reposo o entregarle un permiso. Para ello, se presenta la interfaz observada en la</w:t>
      </w:r>
      <w:r w:rsidR="00A812B9">
        <w:t xml:space="preserve"> </w:t>
      </w:r>
      <w:r w:rsidR="00120E5A">
        <w:fldChar w:fldCharType="begin"/>
      </w:r>
      <w:r w:rsidR="00A812B9">
        <w:instrText xml:space="preserve"> REF _Ref508991402 \h </w:instrText>
      </w:r>
      <w:r w:rsidR="00120E5A">
        <w:fldChar w:fldCharType="separate"/>
      </w:r>
      <w:r w:rsidR="00283A42">
        <w:t xml:space="preserve">Ilustración </w:t>
      </w:r>
      <w:r w:rsidR="00283A42">
        <w:rPr>
          <w:noProof/>
        </w:rPr>
        <w:t>69</w:t>
      </w:r>
      <w:r w:rsidR="00120E5A">
        <w:fldChar w:fldCharType="end"/>
      </w:r>
      <w:r>
        <w:t xml:space="preserve">, la cual cuenta con dos (2) </w:t>
      </w:r>
      <w:proofErr w:type="gramStart"/>
      <w:r>
        <w:t>sub-pestañas</w:t>
      </w:r>
      <w:proofErr w:type="gramEnd"/>
      <w:r>
        <w:t xml:space="preserve">. La primera para indicar el reposo necesario, donde el médico escoge el reposo, los diagnósticos a los que está asociado y la duración de dicho reposo. </w:t>
      </w:r>
    </w:p>
    <w:p w14:paraId="34CEC027" w14:textId="77777777" w:rsidR="00523020" w:rsidRDefault="003B3C84" w:rsidP="00A812B9">
      <w:pPr>
        <w:keepNext/>
        <w:jc w:val="center"/>
      </w:pPr>
      <w:r>
        <w:rPr>
          <w:noProof/>
          <w:lang w:eastAsia="es-VE"/>
        </w:rPr>
        <w:lastRenderedPageBreak/>
        <w:drawing>
          <wp:inline distT="0" distB="0" distL="0" distR="0" wp14:anchorId="51AEDFE9" wp14:editId="3CD0DDF7">
            <wp:extent cx="5534025" cy="3182064"/>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terfaz Consulta - Reposo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34291" cy="3182217"/>
                    </a:xfrm>
                    <a:prstGeom prst="rect">
                      <a:avLst/>
                    </a:prstGeom>
                  </pic:spPr>
                </pic:pic>
              </a:graphicData>
            </a:graphic>
          </wp:inline>
        </w:drawing>
      </w:r>
    </w:p>
    <w:p w14:paraId="7AAE633E" w14:textId="77777777" w:rsidR="003B3C84" w:rsidRDefault="00523020" w:rsidP="00523020">
      <w:pPr>
        <w:pStyle w:val="Caption"/>
      </w:pPr>
      <w:bookmarkStart w:id="298" w:name="_Ref508991402"/>
      <w:bookmarkStart w:id="299" w:name="_Toc513444191"/>
      <w:r>
        <w:t xml:space="preserve">Ilustración </w:t>
      </w:r>
      <w:r w:rsidR="00120E5A">
        <w:fldChar w:fldCharType="begin"/>
      </w:r>
      <w:r>
        <w:instrText xml:space="preserve"> SEQ Ilustración \* ARABIC </w:instrText>
      </w:r>
      <w:r w:rsidR="00120E5A">
        <w:fldChar w:fldCharType="separate"/>
      </w:r>
      <w:r w:rsidR="00283A42">
        <w:rPr>
          <w:noProof/>
        </w:rPr>
        <w:t>69</w:t>
      </w:r>
      <w:r w:rsidR="00120E5A">
        <w:fldChar w:fldCharType="end"/>
      </w:r>
      <w:bookmarkEnd w:id="298"/>
      <w:r w:rsidRPr="00A904AE">
        <w:t xml:space="preserve"> - Interfaz Consulta - </w:t>
      </w:r>
      <w:r>
        <w:t>Reposos</w:t>
      </w:r>
      <w:bookmarkEnd w:id="299"/>
    </w:p>
    <w:p w14:paraId="0F2241E1" w14:textId="77777777" w:rsidR="00953138" w:rsidRDefault="00953138" w:rsidP="00953138">
      <w:r>
        <w:t xml:space="preserve">Por otra </w:t>
      </w:r>
      <w:proofErr w:type="gramStart"/>
      <w:r>
        <w:t>parte</w:t>
      </w:r>
      <w:proofErr w:type="gramEnd"/>
      <w:r>
        <w:t xml:space="preserve"> se tiene la sub-pestaña de “Permisos” (</w:t>
      </w:r>
      <w:r w:rsidR="00120E5A">
        <w:fldChar w:fldCharType="begin"/>
      </w:r>
      <w:r w:rsidR="00A812B9">
        <w:instrText xml:space="preserve"> REF _Ref508991443 \h </w:instrText>
      </w:r>
      <w:r w:rsidR="00120E5A">
        <w:fldChar w:fldCharType="separate"/>
      </w:r>
      <w:r w:rsidR="00283A42">
        <w:t xml:space="preserve">Ilustración </w:t>
      </w:r>
      <w:r w:rsidR="00283A42">
        <w:rPr>
          <w:noProof/>
        </w:rPr>
        <w:t>70</w:t>
      </w:r>
      <w:r w:rsidR="00120E5A">
        <w:fldChar w:fldCharType="end"/>
      </w:r>
      <w:r>
        <w:t>), la cual funciona de forma parecida a la sub-pestaña de “Reposos”, el médico escoge el permiso a otorgar y la duración del mismo.</w:t>
      </w:r>
    </w:p>
    <w:p w14:paraId="30460E0F" w14:textId="77777777" w:rsidR="00523020" w:rsidRDefault="007145AA" w:rsidP="00A812B9">
      <w:pPr>
        <w:keepNext/>
        <w:jc w:val="center"/>
      </w:pPr>
      <w:r>
        <w:rPr>
          <w:noProof/>
          <w:lang w:eastAsia="es-VE"/>
        </w:rPr>
        <w:drawing>
          <wp:inline distT="0" distB="0" distL="0" distR="0" wp14:anchorId="33E021ED" wp14:editId="388248BB">
            <wp:extent cx="5457825" cy="314583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terfaz Consulta - Permiso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8614" cy="3146285"/>
                    </a:xfrm>
                    <a:prstGeom prst="rect">
                      <a:avLst/>
                    </a:prstGeom>
                  </pic:spPr>
                </pic:pic>
              </a:graphicData>
            </a:graphic>
          </wp:inline>
        </w:drawing>
      </w:r>
    </w:p>
    <w:p w14:paraId="0A962D92" w14:textId="77777777" w:rsidR="007145AA" w:rsidRDefault="00523020" w:rsidP="00523020">
      <w:pPr>
        <w:pStyle w:val="Caption"/>
      </w:pPr>
      <w:bookmarkStart w:id="300" w:name="_Ref508991443"/>
      <w:bookmarkStart w:id="301" w:name="_Toc513444192"/>
      <w:r>
        <w:t xml:space="preserve">Ilustración </w:t>
      </w:r>
      <w:r w:rsidR="00120E5A">
        <w:fldChar w:fldCharType="begin"/>
      </w:r>
      <w:r>
        <w:instrText xml:space="preserve"> SEQ Ilustración \* ARABIC </w:instrText>
      </w:r>
      <w:r w:rsidR="00120E5A">
        <w:fldChar w:fldCharType="separate"/>
      </w:r>
      <w:r w:rsidR="00283A42">
        <w:rPr>
          <w:noProof/>
        </w:rPr>
        <w:t>70</w:t>
      </w:r>
      <w:r w:rsidR="00120E5A">
        <w:fldChar w:fldCharType="end"/>
      </w:r>
      <w:bookmarkEnd w:id="300"/>
      <w:r w:rsidRPr="005D77D4">
        <w:t xml:space="preserve"> - Interfaz Consulta - </w:t>
      </w:r>
      <w:r>
        <w:t>Permisos</w:t>
      </w:r>
      <w:bookmarkEnd w:id="301"/>
    </w:p>
    <w:p w14:paraId="3E5EDE88" w14:textId="77777777" w:rsidR="00953138" w:rsidRDefault="00953138" w:rsidP="00953138">
      <w:r>
        <w:lastRenderedPageBreak/>
        <w:t xml:space="preserve">Para culminar la atención de un paciente, el médico oprime el botón “Guardar” ubicado en la parte superior derecha de la pantalla. Dicho botón </w:t>
      </w:r>
      <w:r w:rsidR="002630FE">
        <w:t>solicita</w:t>
      </w:r>
      <w:r>
        <w:t xml:space="preserve"> la confirmación del médico sobre si desea finalizar la consulta o sólo guardarla.</w:t>
      </w:r>
    </w:p>
    <w:p w14:paraId="588BCC7D" w14:textId="77777777" w:rsidR="00953138" w:rsidRPr="003269FF" w:rsidRDefault="00953138" w:rsidP="00953138">
      <w:r>
        <w:t xml:space="preserve">Una vez culminada y aprobado el resultado obtenido en esta iteración, se </w:t>
      </w:r>
      <w:r w:rsidR="003B667E">
        <w:t>continúa</w:t>
      </w:r>
      <w:r>
        <w:t xml:space="preserve"> con la quinta iteración definida para el desarrollo del sistema.</w:t>
      </w:r>
    </w:p>
    <w:p w14:paraId="0630C363" w14:textId="77777777" w:rsidR="00313F55" w:rsidRDefault="00313F55" w:rsidP="0056256A">
      <w:pPr>
        <w:pStyle w:val="Ttulo4Tesis"/>
      </w:pPr>
      <w:bookmarkStart w:id="302" w:name="_Toc513444289"/>
      <w:r>
        <w:t>Iteración 5: Desarrollo de las Funcionalidades del Módulo Analítico</w:t>
      </w:r>
      <w:bookmarkEnd w:id="302"/>
    </w:p>
    <w:p w14:paraId="17C456A1" w14:textId="77777777" w:rsidR="008A706E" w:rsidRDefault="008A706E" w:rsidP="008A706E">
      <w:r>
        <w:t xml:space="preserve">La meta de esta iteración </w:t>
      </w:r>
      <w:r w:rsidR="003B667E">
        <w:t>consiste</w:t>
      </w:r>
      <w:r>
        <w:t xml:space="preserve"> en el desarrollo de las funcionalidades asociadas al Módulo </w:t>
      </w:r>
      <w:r w:rsidR="002630FE">
        <w:t>Analítico</w:t>
      </w:r>
      <w:r>
        <w:t xml:space="preserve">. Para ello se incorporaron algunas de las </w:t>
      </w:r>
      <w:r w:rsidR="003B667E">
        <w:t>actividades</w:t>
      </w:r>
      <w:r>
        <w:t xml:space="preserve"> del Ciclo de Vida Dimensional de Ralph Kimball y se </w:t>
      </w:r>
      <w:r w:rsidR="003B667E">
        <w:t>definen</w:t>
      </w:r>
      <w:r>
        <w:t xml:space="preserve"> las </w:t>
      </w:r>
      <w:r w:rsidR="002630FE">
        <w:t>tareas</w:t>
      </w:r>
      <w:r>
        <w:t xml:space="preserve"> (correspondientes a las </w:t>
      </w:r>
      <w:r w:rsidR="002630FE">
        <w:t xml:space="preserve">actividades </w:t>
      </w:r>
      <w:r>
        <w:t>utilizadas) observadas en la</w:t>
      </w:r>
      <w:r w:rsidR="00A812B9">
        <w:t xml:space="preserve"> </w:t>
      </w:r>
      <w:r w:rsidR="00120E5A">
        <w:fldChar w:fldCharType="begin"/>
      </w:r>
      <w:r w:rsidR="00A812B9">
        <w:instrText xml:space="preserve"> REF _Ref508991489 \h </w:instrText>
      </w:r>
      <w:r w:rsidR="00120E5A">
        <w:fldChar w:fldCharType="separate"/>
      </w:r>
      <w:r w:rsidR="00283A42">
        <w:t xml:space="preserve">Tabla </w:t>
      </w:r>
      <w:r w:rsidR="00283A42">
        <w:rPr>
          <w:noProof/>
        </w:rPr>
        <w:t>24</w:t>
      </w:r>
      <w:r w:rsidR="00120E5A">
        <w:fldChar w:fldCharType="end"/>
      </w:r>
      <w:r>
        <w:t>.</w:t>
      </w:r>
    </w:p>
    <w:p w14:paraId="623C11AA" w14:textId="77777777" w:rsidR="00A812B9" w:rsidRDefault="00A812B9" w:rsidP="00A812B9">
      <w:pPr>
        <w:pStyle w:val="Caption"/>
        <w:keepNext/>
      </w:pPr>
      <w:bookmarkStart w:id="303" w:name="_Ref508991489"/>
      <w:bookmarkStart w:id="304" w:name="_Toc513444118"/>
      <w:r>
        <w:t xml:space="preserve">Tabla </w:t>
      </w:r>
      <w:r w:rsidR="00120E5A">
        <w:fldChar w:fldCharType="begin"/>
      </w:r>
      <w:r>
        <w:instrText xml:space="preserve"> SEQ Tabla \* ARABIC </w:instrText>
      </w:r>
      <w:r w:rsidR="00120E5A">
        <w:fldChar w:fldCharType="separate"/>
      </w:r>
      <w:r w:rsidR="00283A42">
        <w:rPr>
          <w:noProof/>
        </w:rPr>
        <w:t>24</w:t>
      </w:r>
      <w:r w:rsidR="00120E5A">
        <w:fldChar w:fldCharType="end"/>
      </w:r>
      <w:bookmarkEnd w:id="303"/>
      <w:r>
        <w:t xml:space="preserve"> - Pila de </w:t>
      </w:r>
      <w:r>
        <w:rPr>
          <w:i/>
        </w:rPr>
        <w:t>Sprint</w:t>
      </w:r>
      <w:r>
        <w:t xml:space="preserve"> de la Quinta Iteración</w:t>
      </w:r>
      <w:bookmarkEnd w:id="304"/>
    </w:p>
    <w:tbl>
      <w:tblPr>
        <w:tblStyle w:val="EstiloAna"/>
        <w:tblW w:w="0" w:type="auto"/>
        <w:tblLook w:val="04A0" w:firstRow="1" w:lastRow="0" w:firstColumn="1" w:lastColumn="0" w:noHBand="0" w:noVBand="1"/>
      </w:tblPr>
      <w:tblGrid>
        <w:gridCol w:w="562"/>
        <w:gridCol w:w="7230"/>
        <w:gridCol w:w="1558"/>
      </w:tblGrid>
      <w:tr w:rsidR="008A706E" w14:paraId="4675FCE0" w14:textId="77777777" w:rsidTr="00760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57E82EC" w14:textId="77777777" w:rsidR="008A706E" w:rsidRDefault="008A706E" w:rsidP="00CB123A">
            <w:pPr>
              <w:jc w:val="center"/>
            </w:pPr>
            <w:r>
              <w:t>#</w:t>
            </w:r>
          </w:p>
        </w:tc>
        <w:tc>
          <w:tcPr>
            <w:tcW w:w="7230" w:type="dxa"/>
          </w:tcPr>
          <w:p w14:paraId="51715B3E" w14:textId="77777777" w:rsidR="008A706E" w:rsidRDefault="008A706E" w:rsidP="00CB123A">
            <w:pPr>
              <w:jc w:val="center"/>
              <w:cnfStyle w:val="100000000000" w:firstRow="1" w:lastRow="0" w:firstColumn="0" w:lastColumn="0" w:oddVBand="0" w:evenVBand="0" w:oddHBand="0" w:evenHBand="0" w:firstRowFirstColumn="0" w:firstRowLastColumn="0" w:lastRowFirstColumn="0" w:lastRowLastColumn="0"/>
            </w:pPr>
            <w:r>
              <w:t>Actividad</w:t>
            </w:r>
          </w:p>
        </w:tc>
        <w:tc>
          <w:tcPr>
            <w:tcW w:w="1558" w:type="dxa"/>
          </w:tcPr>
          <w:p w14:paraId="04C64C9E" w14:textId="77777777" w:rsidR="008A706E" w:rsidRDefault="008A706E" w:rsidP="00CB123A">
            <w:pPr>
              <w:jc w:val="center"/>
              <w:cnfStyle w:val="100000000000" w:firstRow="1" w:lastRow="0" w:firstColumn="0" w:lastColumn="0" w:oddVBand="0" w:evenVBand="0" w:oddHBand="0" w:evenHBand="0" w:firstRowFirstColumn="0" w:firstRowLastColumn="0" w:lastRowFirstColumn="0" w:lastRowLastColumn="0"/>
            </w:pPr>
            <w:r>
              <w:t>Duración</w:t>
            </w:r>
          </w:p>
        </w:tc>
      </w:tr>
      <w:tr w:rsidR="008A706E" w14:paraId="2B65E193"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3772EF0C" w14:textId="77777777" w:rsidR="008A706E" w:rsidRPr="007601AC" w:rsidRDefault="008A706E" w:rsidP="00CB123A">
            <w:pPr>
              <w:jc w:val="center"/>
              <w:rPr>
                <w:b w:val="0"/>
                <w:color w:val="auto"/>
              </w:rPr>
            </w:pPr>
            <w:r w:rsidRPr="007601AC">
              <w:rPr>
                <w:b w:val="0"/>
                <w:color w:val="auto"/>
              </w:rPr>
              <w:t>1</w:t>
            </w:r>
          </w:p>
        </w:tc>
        <w:tc>
          <w:tcPr>
            <w:tcW w:w="7230" w:type="dxa"/>
          </w:tcPr>
          <w:p w14:paraId="4F4978C0" w14:textId="77777777" w:rsidR="008A706E" w:rsidRDefault="008A706E" w:rsidP="00CB123A">
            <w:pPr>
              <w:jc w:val="center"/>
              <w:cnfStyle w:val="000000100000" w:firstRow="0" w:lastRow="0" w:firstColumn="0" w:lastColumn="0" w:oddVBand="0" w:evenVBand="0" w:oddHBand="1" w:evenHBand="0" w:firstRowFirstColumn="0" w:firstRowLastColumn="0" w:lastRowFirstColumn="0" w:lastRowLastColumn="0"/>
            </w:pPr>
            <w:r>
              <w:t>Definición de requisitos del negocio (indicadores y reportes)</w:t>
            </w:r>
          </w:p>
        </w:tc>
        <w:tc>
          <w:tcPr>
            <w:tcW w:w="1558" w:type="dxa"/>
          </w:tcPr>
          <w:p w14:paraId="50AA2BF9" w14:textId="77777777" w:rsidR="008A706E" w:rsidRDefault="008A1063" w:rsidP="00CB123A">
            <w:pPr>
              <w:jc w:val="center"/>
              <w:cnfStyle w:val="000000100000" w:firstRow="0" w:lastRow="0" w:firstColumn="0" w:lastColumn="0" w:oddVBand="0" w:evenVBand="0" w:oddHBand="1" w:evenHBand="0" w:firstRowFirstColumn="0" w:firstRowLastColumn="0" w:lastRowFirstColumn="0" w:lastRowLastColumn="0"/>
            </w:pPr>
            <m:oMath>
              <m:f>
                <m:fPr>
                  <m:type m:val="skw"/>
                  <m:ctrlPr>
                    <w:rPr>
                      <w:rFonts w:ascii="Cambria Math" w:hAnsi="Cambria Math"/>
                      <w:i/>
                      <w:sz w:val="16"/>
                    </w:rPr>
                  </m:ctrlPr>
                </m:fPr>
                <m:num>
                  <m:r>
                    <w:rPr>
                      <w:rFonts w:ascii="Cambria Math" w:hAnsi="Cambria Math"/>
                      <w:sz w:val="16"/>
                    </w:rPr>
                    <m:t>1</m:t>
                  </m:r>
                </m:num>
                <m:den>
                  <m:r>
                    <w:rPr>
                      <w:rFonts w:ascii="Cambria Math" w:hAnsi="Cambria Math"/>
                      <w:sz w:val="16"/>
                    </w:rPr>
                    <m:t>2</m:t>
                  </m:r>
                </m:den>
              </m:f>
            </m:oMath>
            <w:r w:rsidR="008A706E">
              <w:t xml:space="preserve">  semana</w:t>
            </w:r>
          </w:p>
        </w:tc>
      </w:tr>
      <w:tr w:rsidR="008A706E" w14:paraId="557EAD2B" w14:textId="77777777" w:rsidTr="00760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7E8B9060" w14:textId="77777777" w:rsidR="008A706E" w:rsidRPr="007601AC" w:rsidRDefault="008A706E" w:rsidP="00CB123A">
            <w:pPr>
              <w:jc w:val="center"/>
              <w:rPr>
                <w:b w:val="0"/>
                <w:color w:val="auto"/>
              </w:rPr>
            </w:pPr>
            <w:r w:rsidRPr="007601AC">
              <w:rPr>
                <w:b w:val="0"/>
                <w:color w:val="auto"/>
              </w:rPr>
              <w:t>2</w:t>
            </w:r>
          </w:p>
        </w:tc>
        <w:tc>
          <w:tcPr>
            <w:tcW w:w="7230" w:type="dxa"/>
          </w:tcPr>
          <w:p w14:paraId="4B2EBA1F" w14:textId="77777777" w:rsidR="008A706E" w:rsidRDefault="008A706E" w:rsidP="00CB123A">
            <w:pPr>
              <w:jc w:val="center"/>
              <w:cnfStyle w:val="000000010000" w:firstRow="0" w:lastRow="0" w:firstColumn="0" w:lastColumn="0" w:oddVBand="0" w:evenVBand="0" w:oddHBand="0" w:evenHBand="1" w:firstRowFirstColumn="0" w:firstRowLastColumn="0" w:lastRowFirstColumn="0" w:lastRowLastColumn="0"/>
            </w:pPr>
            <w:r>
              <w:t>Diseño del Modelo Dimensional (identificación de granularidad, dimensiones, hechos medibles y tablas de hechos)</w:t>
            </w:r>
          </w:p>
        </w:tc>
        <w:tc>
          <w:tcPr>
            <w:tcW w:w="1558" w:type="dxa"/>
          </w:tcPr>
          <w:p w14:paraId="5AA70BDB" w14:textId="77777777" w:rsidR="008A706E" w:rsidRDefault="008A706E" w:rsidP="00CB123A">
            <w:pPr>
              <w:jc w:val="center"/>
              <w:cnfStyle w:val="000000010000" w:firstRow="0" w:lastRow="0" w:firstColumn="0" w:lastColumn="0" w:oddVBand="0" w:evenVBand="0" w:oddHBand="0" w:evenHBand="1" w:firstRowFirstColumn="0" w:firstRowLastColumn="0" w:lastRowFirstColumn="0" w:lastRowLastColumn="0"/>
            </w:pPr>
            <w:r>
              <w:t>1 semana</w:t>
            </w:r>
          </w:p>
        </w:tc>
      </w:tr>
      <w:tr w:rsidR="008A706E" w14:paraId="6851565D"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77C637F0" w14:textId="77777777" w:rsidR="008A706E" w:rsidRPr="007601AC" w:rsidRDefault="008A706E" w:rsidP="00CB123A">
            <w:pPr>
              <w:jc w:val="center"/>
              <w:rPr>
                <w:b w:val="0"/>
                <w:color w:val="auto"/>
              </w:rPr>
            </w:pPr>
            <w:r w:rsidRPr="007601AC">
              <w:rPr>
                <w:b w:val="0"/>
                <w:color w:val="auto"/>
              </w:rPr>
              <w:t>3</w:t>
            </w:r>
          </w:p>
        </w:tc>
        <w:tc>
          <w:tcPr>
            <w:tcW w:w="7230" w:type="dxa"/>
          </w:tcPr>
          <w:p w14:paraId="0A5CF2EB" w14:textId="77777777" w:rsidR="008A706E" w:rsidRPr="008A706E" w:rsidRDefault="008A706E" w:rsidP="00CB123A">
            <w:pPr>
              <w:jc w:val="center"/>
              <w:cnfStyle w:val="000000100000" w:firstRow="0" w:lastRow="0" w:firstColumn="0" w:lastColumn="0" w:oddVBand="0" w:evenVBand="0" w:oddHBand="1" w:evenHBand="0" w:firstRowFirstColumn="0" w:firstRowLastColumn="0" w:lastRowFirstColumn="0" w:lastRowLastColumn="0"/>
            </w:pPr>
            <w:r>
              <w:t xml:space="preserve">Diseño Físico (Implementación física del almacén de datos en el SMBD Oracle y el diseño y construcción de los procesos ETL con la herramienta Pentaho </w:t>
            </w:r>
            <w:r>
              <w:rPr>
                <w:i/>
              </w:rPr>
              <w:t xml:space="preserve">Data </w:t>
            </w:r>
            <w:proofErr w:type="spellStart"/>
            <w:r>
              <w:rPr>
                <w:i/>
              </w:rPr>
              <w:t>Integration</w:t>
            </w:r>
            <w:proofErr w:type="spellEnd"/>
            <w:r>
              <w:t>)</w:t>
            </w:r>
          </w:p>
        </w:tc>
        <w:tc>
          <w:tcPr>
            <w:tcW w:w="1558" w:type="dxa"/>
          </w:tcPr>
          <w:p w14:paraId="2ADFD73F" w14:textId="77777777" w:rsidR="008A706E" w:rsidRDefault="008A706E" w:rsidP="00CB123A">
            <w:pPr>
              <w:jc w:val="center"/>
              <w:cnfStyle w:val="000000100000" w:firstRow="0" w:lastRow="0" w:firstColumn="0" w:lastColumn="0" w:oddVBand="0" w:evenVBand="0" w:oddHBand="1" w:evenHBand="0" w:firstRowFirstColumn="0" w:firstRowLastColumn="0" w:lastRowFirstColumn="0" w:lastRowLastColumn="0"/>
            </w:pPr>
            <w:r>
              <w:t>1 semana</w:t>
            </w:r>
          </w:p>
        </w:tc>
      </w:tr>
      <w:tr w:rsidR="008A706E" w14:paraId="4029BAE8" w14:textId="77777777" w:rsidTr="00760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shd w:val="clear" w:color="auto" w:fill="auto"/>
          </w:tcPr>
          <w:p w14:paraId="136B1CC2" w14:textId="77777777" w:rsidR="008A706E" w:rsidRPr="007601AC" w:rsidRDefault="008A706E" w:rsidP="00CB123A">
            <w:pPr>
              <w:jc w:val="center"/>
              <w:rPr>
                <w:b w:val="0"/>
                <w:color w:val="auto"/>
              </w:rPr>
            </w:pPr>
            <w:r w:rsidRPr="007601AC">
              <w:rPr>
                <w:b w:val="0"/>
                <w:color w:val="auto"/>
              </w:rPr>
              <w:t>4</w:t>
            </w:r>
          </w:p>
        </w:tc>
        <w:tc>
          <w:tcPr>
            <w:tcW w:w="7230" w:type="dxa"/>
          </w:tcPr>
          <w:p w14:paraId="0F3AF255" w14:textId="77777777" w:rsidR="008A706E" w:rsidRPr="008A706E" w:rsidRDefault="008A706E" w:rsidP="00CB123A">
            <w:pPr>
              <w:jc w:val="center"/>
              <w:cnfStyle w:val="000000010000" w:firstRow="0" w:lastRow="0" w:firstColumn="0" w:lastColumn="0" w:oddVBand="0" w:evenVBand="0" w:oddHBand="0" w:evenHBand="1" w:firstRowFirstColumn="0" w:firstRowLastColumn="0" w:lastRowFirstColumn="0" w:lastRowLastColumn="0"/>
            </w:pPr>
            <w:r>
              <w:t xml:space="preserve">Desarrollo de Aplicaciones de Inteligencia de Negocio (definición de las capas con la herramienta Oracle </w:t>
            </w:r>
            <w:proofErr w:type="spellStart"/>
            <w:r w:rsidRPr="008A706E">
              <w:rPr>
                <w:i/>
              </w:rPr>
              <w:t>Administrator</w:t>
            </w:r>
            <w:proofErr w:type="spellEnd"/>
            <w:r>
              <w:t xml:space="preserve"> y desarrollo de reportes y cuadros de mando con la herramienta </w:t>
            </w:r>
            <w:proofErr w:type="spellStart"/>
            <w:r>
              <w:rPr>
                <w:i/>
              </w:rPr>
              <w:t>Analytics</w:t>
            </w:r>
            <w:proofErr w:type="spellEnd"/>
            <w:r>
              <w:t>)</w:t>
            </w:r>
          </w:p>
        </w:tc>
        <w:tc>
          <w:tcPr>
            <w:tcW w:w="1558" w:type="dxa"/>
          </w:tcPr>
          <w:p w14:paraId="636F4EAA" w14:textId="77777777" w:rsidR="008A706E" w:rsidRDefault="008A706E" w:rsidP="00CB123A">
            <w:pPr>
              <w:jc w:val="center"/>
              <w:cnfStyle w:val="000000010000" w:firstRow="0" w:lastRow="0" w:firstColumn="0" w:lastColumn="0" w:oddVBand="0" w:evenVBand="0" w:oddHBand="0" w:evenHBand="1" w:firstRowFirstColumn="0" w:firstRowLastColumn="0" w:lastRowFirstColumn="0" w:lastRowLastColumn="0"/>
            </w:pPr>
            <w:r>
              <w:t xml:space="preserve">1 </w:t>
            </w:r>
            <m:oMath>
              <m:f>
                <m:fPr>
                  <m:type m:val="skw"/>
                  <m:ctrlPr>
                    <w:rPr>
                      <w:rFonts w:ascii="Cambria Math" w:hAnsi="Cambria Math"/>
                      <w:i/>
                      <w:sz w:val="16"/>
                    </w:rPr>
                  </m:ctrlPr>
                </m:fPr>
                <m:num>
                  <m:r>
                    <w:rPr>
                      <w:rFonts w:ascii="Cambria Math" w:hAnsi="Cambria Math"/>
                      <w:sz w:val="16"/>
                    </w:rPr>
                    <m:t>1</m:t>
                  </m:r>
                </m:num>
                <m:den>
                  <m:r>
                    <w:rPr>
                      <w:rFonts w:ascii="Cambria Math" w:hAnsi="Cambria Math"/>
                      <w:sz w:val="16"/>
                    </w:rPr>
                    <m:t>2</m:t>
                  </m:r>
                </m:den>
              </m:f>
            </m:oMath>
            <w:r>
              <w:t xml:space="preserve"> semana</w:t>
            </w:r>
          </w:p>
        </w:tc>
      </w:tr>
    </w:tbl>
    <w:p w14:paraId="1BF42662" w14:textId="77777777" w:rsidR="008A706E" w:rsidRDefault="008A706E" w:rsidP="008A706E"/>
    <w:p w14:paraId="007137C0" w14:textId="77777777" w:rsidR="00735A66" w:rsidRDefault="00735A66" w:rsidP="008A706E">
      <w:r>
        <w:t xml:space="preserve">Una vez definidas las actividades, se </w:t>
      </w:r>
      <w:r w:rsidR="003B667E">
        <w:t>procede</w:t>
      </w:r>
      <w:r>
        <w:t xml:space="preserve"> a desarrollar cada una de ellas y se </w:t>
      </w:r>
      <w:r w:rsidR="003B667E">
        <w:t>mantienen</w:t>
      </w:r>
      <w:r>
        <w:t xml:space="preserve"> reuniones con el equipo de desarrollo del proyecto que </w:t>
      </w:r>
      <w:r w:rsidR="003B667E">
        <w:t>permiten</w:t>
      </w:r>
      <w:r>
        <w:t xml:space="preserve"> tomar consideraciones y realizar las modificaciones necesarias para certificar el producto obtenido. A continuación se muestran los resultados de esta iteración.</w:t>
      </w:r>
    </w:p>
    <w:p w14:paraId="1274726E" w14:textId="77777777" w:rsidR="00895BE5" w:rsidRDefault="00895BE5" w:rsidP="008A706E"/>
    <w:p w14:paraId="1856A9DA" w14:textId="77777777" w:rsidR="00283A42" w:rsidRDefault="00283A42" w:rsidP="008A706E"/>
    <w:p w14:paraId="4FBEBE8A" w14:textId="77777777" w:rsidR="00895BE5" w:rsidRDefault="00895BE5" w:rsidP="008A706E"/>
    <w:p w14:paraId="63A08803" w14:textId="77777777" w:rsidR="00735A66" w:rsidRPr="00901373" w:rsidRDefault="00735A66" w:rsidP="00735A66">
      <w:pPr>
        <w:pStyle w:val="ListParagraph"/>
        <w:numPr>
          <w:ilvl w:val="0"/>
          <w:numId w:val="35"/>
        </w:numPr>
        <w:rPr>
          <w:b/>
        </w:rPr>
      </w:pPr>
      <w:r w:rsidRPr="00901373">
        <w:rPr>
          <w:b/>
        </w:rPr>
        <w:lastRenderedPageBreak/>
        <w:t>Definición de los Requisitos del Negocio</w:t>
      </w:r>
    </w:p>
    <w:p w14:paraId="208ED560" w14:textId="77777777" w:rsidR="00F83A2D" w:rsidRDefault="00F83A2D" w:rsidP="00F83A2D">
      <w:r>
        <w:t>Para facilitar a los directores médicos y a la gerencia la obtención de información rápida, precisa y de calidad para llevar a cabo la atención de pacientes y apoyar la toma de decisiones, se definen algunas variables cuantitativas a utilizar:</w:t>
      </w:r>
    </w:p>
    <w:p w14:paraId="229C8823" w14:textId="77777777" w:rsidR="00F83A2D" w:rsidRDefault="002E21B0" w:rsidP="00F83A2D">
      <w:pPr>
        <w:pStyle w:val="ListParagraph"/>
        <w:numPr>
          <w:ilvl w:val="0"/>
          <w:numId w:val="37"/>
        </w:numPr>
      </w:pPr>
      <w:r>
        <w:t>Cantidad de citas reservada</w:t>
      </w:r>
      <w:r w:rsidR="00F83A2D">
        <w:t>s y suspendidas por servicio, médico, unidad de atención y estudio.</w:t>
      </w:r>
    </w:p>
    <w:p w14:paraId="6A1F6C65" w14:textId="77777777" w:rsidR="00F83A2D" w:rsidRDefault="00F83A2D" w:rsidP="00F83A2D">
      <w:pPr>
        <w:pStyle w:val="ListParagraph"/>
        <w:numPr>
          <w:ilvl w:val="0"/>
          <w:numId w:val="37"/>
        </w:numPr>
      </w:pPr>
      <w:r>
        <w:t>Cantidad de pacientes atendidos por servicio, médico, unidad de atención y estudio.</w:t>
      </w:r>
    </w:p>
    <w:p w14:paraId="528E5C0C" w14:textId="77777777" w:rsidR="00F83A2D" w:rsidRDefault="00F83A2D" w:rsidP="00F83A2D">
      <w:pPr>
        <w:pStyle w:val="ListParagraph"/>
        <w:numPr>
          <w:ilvl w:val="0"/>
          <w:numId w:val="37"/>
        </w:numPr>
      </w:pPr>
      <w:r>
        <w:t>Porcentaje de historias creadas por estado, mes y día.</w:t>
      </w:r>
    </w:p>
    <w:p w14:paraId="3A6E0DC7" w14:textId="77777777" w:rsidR="00F83A2D" w:rsidRDefault="00F83A2D" w:rsidP="00F83A2D">
      <w:r>
        <w:t xml:space="preserve">Partiendo de lo anterior, en la </w:t>
      </w:r>
      <w:r w:rsidR="00120E5A">
        <w:fldChar w:fldCharType="begin"/>
      </w:r>
      <w:r w:rsidR="00F4260A">
        <w:instrText xml:space="preserve"> REF _Ref509138463 \h </w:instrText>
      </w:r>
      <w:r w:rsidR="00120E5A">
        <w:fldChar w:fldCharType="separate"/>
      </w:r>
      <w:r w:rsidR="00283A42">
        <w:t xml:space="preserve">Tabla </w:t>
      </w:r>
      <w:r w:rsidR="00283A42">
        <w:rPr>
          <w:noProof/>
        </w:rPr>
        <w:t>25</w:t>
      </w:r>
      <w:r w:rsidR="00120E5A">
        <w:fldChar w:fldCharType="end"/>
      </w:r>
      <w:r w:rsidR="00F4260A">
        <w:t xml:space="preserve"> </w:t>
      </w:r>
      <w:r>
        <w:t>se realiza un análisis de los indicadores, especificando las fórmulas utilizadas para calcularlos.</w:t>
      </w:r>
    </w:p>
    <w:p w14:paraId="2B1367D5" w14:textId="77777777" w:rsidR="00F83A2D" w:rsidRDefault="00F83A2D" w:rsidP="00F83A2D">
      <w:r>
        <w:t>Cada indicador se encuentra expresado en una de las siguientes unidades de medida:</w:t>
      </w:r>
    </w:p>
    <w:p w14:paraId="2283165F" w14:textId="77777777" w:rsidR="00F83A2D" w:rsidRDefault="00F83A2D" w:rsidP="00F83A2D">
      <w:pPr>
        <w:pStyle w:val="ListParagraph"/>
        <w:numPr>
          <w:ilvl w:val="0"/>
          <w:numId w:val="38"/>
        </w:numPr>
      </w:pPr>
      <w:r>
        <w:t>Cantidad (#)</w:t>
      </w:r>
    </w:p>
    <w:p w14:paraId="19FDF2A3" w14:textId="77777777" w:rsidR="00F83A2D" w:rsidRDefault="00F83A2D" w:rsidP="00F83A2D">
      <w:pPr>
        <w:pStyle w:val="ListParagraph"/>
        <w:numPr>
          <w:ilvl w:val="0"/>
          <w:numId w:val="38"/>
        </w:numPr>
      </w:pPr>
      <w:r>
        <w:t>Porcentaje (%)</w:t>
      </w:r>
    </w:p>
    <w:p w14:paraId="3E520C90" w14:textId="77777777" w:rsidR="00F83A2D" w:rsidRDefault="00F5649F" w:rsidP="00F5649F">
      <w:pPr>
        <w:pStyle w:val="ListParagraph"/>
        <w:numPr>
          <w:ilvl w:val="0"/>
          <w:numId w:val="38"/>
        </w:numPr>
      </w:pPr>
      <w:r>
        <w:t>Bolívares (BsF)</w:t>
      </w:r>
    </w:p>
    <w:p w14:paraId="6CB8D6BD" w14:textId="77777777" w:rsidR="00787D5E" w:rsidRDefault="00787D5E" w:rsidP="00F83A2D"/>
    <w:p w14:paraId="0A12F61E" w14:textId="77777777" w:rsidR="00787D5E" w:rsidRDefault="00787D5E" w:rsidP="00F83A2D"/>
    <w:p w14:paraId="14788E47" w14:textId="77777777" w:rsidR="00787D5E" w:rsidRDefault="00787D5E" w:rsidP="00F83A2D"/>
    <w:p w14:paraId="6FF7082A" w14:textId="77777777" w:rsidR="00787D5E" w:rsidRDefault="00787D5E" w:rsidP="00F83A2D"/>
    <w:p w14:paraId="7301334F" w14:textId="77777777" w:rsidR="00787D5E" w:rsidRDefault="00787D5E" w:rsidP="00F83A2D"/>
    <w:p w14:paraId="101A47E0" w14:textId="77777777" w:rsidR="00787D5E" w:rsidRDefault="00787D5E" w:rsidP="00F83A2D"/>
    <w:p w14:paraId="5B441EAF" w14:textId="77777777" w:rsidR="00787D5E" w:rsidRDefault="00787D5E" w:rsidP="00F83A2D"/>
    <w:p w14:paraId="5F5A1642" w14:textId="77777777" w:rsidR="00787D5E" w:rsidRDefault="00787D5E" w:rsidP="00F83A2D"/>
    <w:p w14:paraId="1E14D764" w14:textId="77777777" w:rsidR="00787D5E" w:rsidRDefault="00787D5E" w:rsidP="00F83A2D"/>
    <w:p w14:paraId="2097E302" w14:textId="77777777" w:rsidR="00787D5E" w:rsidRDefault="00787D5E" w:rsidP="00F83A2D">
      <w:pPr>
        <w:sectPr w:rsidR="00787D5E" w:rsidSect="0093571C">
          <w:headerReference w:type="default" r:id="rId91"/>
          <w:pgSz w:w="12240" w:h="15840"/>
          <w:pgMar w:top="1440" w:right="1440" w:bottom="1440" w:left="1440" w:header="720" w:footer="720" w:gutter="0"/>
          <w:cols w:space="720"/>
        </w:sectPr>
      </w:pPr>
    </w:p>
    <w:p w14:paraId="7DEC88BB" w14:textId="77777777" w:rsidR="00F4260A" w:rsidRDefault="00F4260A" w:rsidP="00F4260A">
      <w:pPr>
        <w:pStyle w:val="Caption"/>
        <w:keepNext/>
      </w:pPr>
      <w:bookmarkStart w:id="305" w:name="_Ref509138463"/>
      <w:bookmarkStart w:id="306" w:name="_Toc513444119"/>
      <w:r>
        <w:lastRenderedPageBreak/>
        <w:t xml:space="preserve">Tabla </w:t>
      </w:r>
      <w:r w:rsidR="00120E5A">
        <w:fldChar w:fldCharType="begin"/>
      </w:r>
      <w:r>
        <w:instrText xml:space="preserve"> SEQ Tabla \* ARABIC </w:instrText>
      </w:r>
      <w:r w:rsidR="00120E5A">
        <w:fldChar w:fldCharType="separate"/>
      </w:r>
      <w:r w:rsidR="00283A42">
        <w:rPr>
          <w:noProof/>
        </w:rPr>
        <w:t>25</w:t>
      </w:r>
      <w:r w:rsidR="00120E5A">
        <w:fldChar w:fldCharType="end"/>
      </w:r>
      <w:bookmarkEnd w:id="305"/>
      <w:r>
        <w:t xml:space="preserve"> - Descripción de Indicadores</w:t>
      </w:r>
      <w:bookmarkEnd w:id="306"/>
    </w:p>
    <w:tbl>
      <w:tblPr>
        <w:tblStyle w:val="TableGrid"/>
        <w:tblW w:w="0" w:type="auto"/>
        <w:jc w:val="center"/>
        <w:tblLayout w:type="fixed"/>
        <w:tblLook w:val="04A0" w:firstRow="1" w:lastRow="0" w:firstColumn="1" w:lastColumn="0" w:noHBand="0" w:noVBand="1"/>
      </w:tblPr>
      <w:tblGrid>
        <w:gridCol w:w="1387"/>
        <w:gridCol w:w="1727"/>
        <w:gridCol w:w="1559"/>
        <w:gridCol w:w="2126"/>
        <w:gridCol w:w="1276"/>
        <w:gridCol w:w="1559"/>
        <w:gridCol w:w="1528"/>
        <w:gridCol w:w="1788"/>
      </w:tblGrid>
      <w:tr w:rsidR="00F5649F" w:rsidRPr="00F5649F" w14:paraId="1A4F56AA" w14:textId="77777777" w:rsidTr="009E0BB1">
        <w:trPr>
          <w:jc w:val="center"/>
        </w:trPr>
        <w:tc>
          <w:tcPr>
            <w:tcW w:w="1387" w:type="dxa"/>
            <w:vAlign w:val="center"/>
          </w:tcPr>
          <w:p w14:paraId="7646794C" w14:textId="77777777" w:rsidR="00F5649F" w:rsidRPr="00F5649F" w:rsidRDefault="00F5649F" w:rsidP="00F5649F">
            <w:pPr>
              <w:jc w:val="center"/>
              <w:rPr>
                <w:b/>
                <w:sz w:val="18"/>
                <w:szCs w:val="18"/>
              </w:rPr>
            </w:pPr>
            <w:r w:rsidRPr="00F5649F">
              <w:rPr>
                <w:b/>
                <w:sz w:val="18"/>
                <w:szCs w:val="18"/>
              </w:rPr>
              <w:t>Proceso de Negocio</w:t>
            </w:r>
          </w:p>
        </w:tc>
        <w:tc>
          <w:tcPr>
            <w:tcW w:w="1727" w:type="dxa"/>
            <w:vAlign w:val="center"/>
          </w:tcPr>
          <w:p w14:paraId="08A8531F" w14:textId="77777777" w:rsidR="00F5649F" w:rsidRPr="00F5649F" w:rsidRDefault="00F5649F" w:rsidP="00F5649F">
            <w:pPr>
              <w:jc w:val="center"/>
              <w:rPr>
                <w:b/>
                <w:sz w:val="18"/>
                <w:szCs w:val="18"/>
              </w:rPr>
            </w:pPr>
            <w:r w:rsidRPr="00F5649F">
              <w:rPr>
                <w:b/>
                <w:sz w:val="18"/>
                <w:szCs w:val="18"/>
              </w:rPr>
              <w:t>Nombre de Reporte</w:t>
            </w:r>
          </w:p>
        </w:tc>
        <w:tc>
          <w:tcPr>
            <w:tcW w:w="1559" w:type="dxa"/>
            <w:vAlign w:val="center"/>
          </w:tcPr>
          <w:p w14:paraId="3C897F23" w14:textId="77777777" w:rsidR="00F5649F" w:rsidRPr="00F5649F" w:rsidRDefault="00F5649F" w:rsidP="00F5649F">
            <w:pPr>
              <w:jc w:val="center"/>
              <w:rPr>
                <w:b/>
                <w:sz w:val="18"/>
                <w:szCs w:val="18"/>
              </w:rPr>
            </w:pPr>
            <w:r w:rsidRPr="00F5649F">
              <w:rPr>
                <w:b/>
                <w:sz w:val="18"/>
                <w:szCs w:val="18"/>
              </w:rPr>
              <w:t>Nombre del Indicador</w:t>
            </w:r>
          </w:p>
        </w:tc>
        <w:tc>
          <w:tcPr>
            <w:tcW w:w="2126" w:type="dxa"/>
            <w:vAlign w:val="center"/>
          </w:tcPr>
          <w:p w14:paraId="01DF485F" w14:textId="77777777" w:rsidR="00F5649F" w:rsidRPr="00F5649F" w:rsidRDefault="00F5649F" w:rsidP="00F5649F">
            <w:pPr>
              <w:jc w:val="center"/>
              <w:rPr>
                <w:b/>
                <w:sz w:val="18"/>
                <w:szCs w:val="18"/>
              </w:rPr>
            </w:pPr>
            <w:r w:rsidRPr="00F5649F">
              <w:rPr>
                <w:b/>
                <w:sz w:val="18"/>
                <w:szCs w:val="18"/>
              </w:rPr>
              <w:t>Forma de Cálculo</w:t>
            </w:r>
          </w:p>
        </w:tc>
        <w:tc>
          <w:tcPr>
            <w:tcW w:w="1276" w:type="dxa"/>
            <w:vAlign w:val="center"/>
          </w:tcPr>
          <w:p w14:paraId="6DE81224" w14:textId="77777777" w:rsidR="00F5649F" w:rsidRPr="00F5649F" w:rsidRDefault="00F5649F" w:rsidP="00F5649F">
            <w:pPr>
              <w:jc w:val="center"/>
              <w:rPr>
                <w:b/>
                <w:sz w:val="18"/>
                <w:szCs w:val="18"/>
              </w:rPr>
            </w:pPr>
            <w:r w:rsidRPr="00F5649F">
              <w:rPr>
                <w:b/>
                <w:sz w:val="18"/>
                <w:szCs w:val="18"/>
              </w:rPr>
              <w:t>Unidad de Medida</w:t>
            </w:r>
          </w:p>
        </w:tc>
        <w:tc>
          <w:tcPr>
            <w:tcW w:w="1559" w:type="dxa"/>
            <w:vAlign w:val="center"/>
          </w:tcPr>
          <w:p w14:paraId="7B0CE0AB" w14:textId="77777777" w:rsidR="00F5649F" w:rsidRPr="00F5649F" w:rsidRDefault="00F5649F" w:rsidP="00F5649F">
            <w:pPr>
              <w:jc w:val="center"/>
              <w:rPr>
                <w:b/>
                <w:sz w:val="18"/>
                <w:szCs w:val="18"/>
              </w:rPr>
            </w:pPr>
            <w:r w:rsidRPr="00F5649F">
              <w:rPr>
                <w:b/>
                <w:sz w:val="18"/>
                <w:szCs w:val="18"/>
              </w:rPr>
              <w:t>Frecuencia de Medición</w:t>
            </w:r>
          </w:p>
        </w:tc>
        <w:tc>
          <w:tcPr>
            <w:tcW w:w="1528" w:type="dxa"/>
            <w:vAlign w:val="center"/>
          </w:tcPr>
          <w:p w14:paraId="3813FF20" w14:textId="77777777" w:rsidR="00F5649F" w:rsidRPr="00F5649F" w:rsidRDefault="00F5649F" w:rsidP="00F5649F">
            <w:pPr>
              <w:jc w:val="center"/>
              <w:rPr>
                <w:b/>
                <w:sz w:val="18"/>
                <w:szCs w:val="18"/>
              </w:rPr>
            </w:pPr>
            <w:r w:rsidRPr="00F5649F">
              <w:rPr>
                <w:b/>
                <w:sz w:val="18"/>
                <w:szCs w:val="18"/>
              </w:rPr>
              <w:t>Criterios de Clasificación</w:t>
            </w:r>
          </w:p>
        </w:tc>
        <w:tc>
          <w:tcPr>
            <w:tcW w:w="1788" w:type="dxa"/>
            <w:vAlign w:val="center"/>
          </w:tcPr>
          <w:p w14:paraId="722F43F7" w14:textId="77777777" w:rsidR="00F5649F" w:rsidRPr="00F5649F" w:rsidRDefault="00F5649F" w:rsidP="00F5649F">
            <w:pPr>
              <w:jc w:val="center"/>
              <w:rPr>
                <w:b/>
                <w:sz w:val="18"/>
                <w:szCs w:val="18"/>
              </w:rPr>
            </w:pPr>
            <w:r w:rsidRPr="00F5649F">
              <w:rPr>
                <w:b/>
                <w:sz w:val="18"/>
                <w:szCs w:val="18"/>
              </w:rPr>
              <w:t>Forma de Representación</w:t>
            </w:r>
          </w:p>
        </w:tc>
      </w:tr>
      <w:tr w:rsidR="00F4260A" w14:paraId="2253682F" w14:textId="77777777" w:rsidTr="009E0BB1">
        <w:trPr>
          <w:jc w:val="center"/>
        </w:trPr>
        <w:tc>
          <w:tcPr>
            <w:tcW w:w="1387" w:type="dxa"/>
            <w:vMerge w:val="restart"/>
            <w:vAlign w:val="center"/>
          </w:tcPr>
          <w:p w14:paraId="70BC7C04" w14:textId="77777777" w:rsidR="00F4260A" w:rsidRPr="00FE792C" w:rsidRDefault="00F4260A" w:rsidP="00F5649F">
            <w:pPr>
              <w:jc w:val="center"/>
              <w:rPr>
                <w:b/>
                <w:sz w:val="18"/>
                <w:szCs w:val="18"/>
              </w:rPr>
            </w:pPr>
            <w:r w:rsidRPr="00FE792C">
              <w:rPr>
                <w:b/>
                <w:sz w:val="18"/>
                <w:szCs w:val="18"/>
              </w:rPr>
              <w:t>Atención de Pacientes</w:t>
            </w:r>
          </w:p>
        </w:tc>
        <w:tc>
          <w:tcPr>
            <w:tcW w:w="1727" w:type="dxa"/>
            <w:vMerge w:val="restart"/>
            <w:vAlign w:val="center"/>
          </w:tcPr>
          <w:p w14:paraId="09EE9181" w14:textId="77777777" w:rsidR="00F4260A" w:rsidRPr="00FE792C" w:rsidRDefault="00F4260A" w:rsidP="00F5649F">
            <w:pPr>
              <w:jc w:val="center"/>
              <w:rPr>
                <w:b/>
                <w:sz w:val="18"/>
                <w:szCs w:val="18"/>
              </w:rPr>
            </w:pPr>
            <w:r w:rsidRPr="00FE792C">
              <w:rPr>
                <w:b/>
                <w:sz w:val="18"/>
                <w:szCs w:val="18"/>
              </w:rPr>
              <w:t>Evolución de la Atención</w:t>
            </w:r>
          </w:p>
        </w:tc>
        <w:tc>
          <w:tcPr>
            <w:tcW w:w="1559" w:type="dxa"/>
            <w:vAlign w:val="center"/>
          </w:tcPr>
          <w:p w14:paraId="2050B2A5" w14:textId="77777777" w:rsidR="00F4260A" w:rsidRPr="00F5649F" w:rsidRDefault="00F4260A" w:rsidP="009E0BB1">
            <w:pPr>
              <w:jc w:val="left"/>
              <w:rPr>
                <w:sz w:val="18"/>
                <w:szCs w:val="18"/>
              </w:rPr>
            </w:pPr>
            <w:r>
              <w:rPr>
                <w:sz w:val="18"/>
                <w:szCs w:val="18"/>
              </w:rPr>
              <w:t>Cantidad de Citas</w:t>
            </w:r>
          </w:p>
        </w:tc>
        <w:tc>
          <w:tcPr>
            <w:tcW w:w="2126" w:type="dxa"/>
            <w:vAlign w:val="center"/>
          </w:tcPr>
          <w:p w14:paraId="52E220EF" w14:textId="77777777" w:rsidR="00F4260A" w:rsidRPr="00F5649F" w:rsidRDefault="008A1063" w:rsidP="00F5649F">
            <w:pPr>
              <w:jc w:val="center"/>
              <w:rPr>
                <w:sz w:val="18"/>
                <w:szCs w:val="18"/>
              </w:rPr>
            </w:pPr>
            <m:oMathPara>
              <m:oMath>
                <m:nary>
                  <m:naryPr>
                    <m:chr m:val="∑"/>
                    <m:limLoc m:val="undOvr"/>
                    <m:subHide m:val="1"/>
                    <m:supHide m:val="1"/>
                    <m:ctrlPr>
                      <w:rPr>
                        <w:rFonts w:ascii="Cambria Math" w:hAnsi="Cambria Math"/>
                        <w:i/>
                        <w:sz w:val="18"/>
                        <w:szCs w:val="18"/>
                      </w:rPr>
                    </m:ctrlPr>
                  </m:naryPr>
                  <m:sub/>
                  <m:sup/>
                  <m:e>
                    <m:r>
                      <w:rPr>
                        <w:rFonts w:ascii="Cambria Math" w:hAnsi="Cambria Math"/>
                        <w:sz w:val="18"/>
                        <w:szCs w:val="18"/>
                      </w:rPr>
                      <m:t>Citas</m:t>
                    </m:r>
                  </m:e>
                </m:nary>
              </m:oMath>
            </m:oMathPara>
          </w:p>
        </w:tc>
        <w:tc>
          <w:tcPr>
            <w:tcW w:w="1276" w:type="dxa"/>
            <w:vAlign w:val="center"/>
          </w:tcPr>
          <w:p w14:paraId="4816451E" w14:textId="77777777" w:rsidR="00F4260A" w:rsidRPr="00F5649F" w:rsidRDefault="00F4260A" w:rsidP="00F5649F">
            <w:pPr>
              <w:jc w:val="center"/>
              <w:rPr>
                <w:sz w:val="18"/>
                <w:szCs w:val="18"/>
              </w:rPr>
            </w:pPr>
            <w:r>
              <w:rPr>
                <w:sz w:val="18"/>
                <w:szCs w:val="18"/>
              </w:rPr>
              <w:t>#</w:t>
            </w:r>
          </w:p>
        </w:tc>
        <w:tc>
          <w:tcPr>
            <w:tcW w:w="1559" w:type="dxa"/>
            <w:vAlign w:val="center"/>
          </w:tcPr>
          <w:p w14:paraId="19667701" w14:textId="77777777" w:rsidR="00F4260A" w:rsidRPr="00F5649F" w:rsidRDefault="00F4260A" w:rsidP="00F5649F">
            <w:pPr>
              <w:jc w:val="center"/>
              <w:rPr>
                <w:sz w:val="18"/>
                <w:szCs w:val="18"/>
              </w:rPr>
            </w:pPr>
            <w:r>
              <w:rPr>
                <w:sz w:val="18"/>
                <w:szCs w:val="18"/>
              </w:rPr>
              <w:t>Diario</w:t>
            </w:r>
          </w:p>
        </w:tc>
        <w:tc>
          <w:tcPr>
            <w:tcW w:w="1528" w:type="dxa"/>
            <w:vMerge w:val="restart"/>
            <w:vAlign w:val="center"/>
          </w:tcPr>
          <w:p w14:paraId="0AF01272" w14:textId="77777777" w:rsidR="00F4260A" w:rsidRPr="00F5649F" w:rsidRDefault="00F4260A" w:rsidP="009E0BB1">
            <w:pPr>
              <w:jc w:val="left"/>
              <w:rPr>
                <w:sz w:val="18"/>
                <w:szCs w:val="18"/>
              </w:rPr>
            </w:pPr>
            <w:r>
              <w:rPr>
                <w:sz w:val="18"/>
                <w:szCs w:val="18"/>
              </w:rPr>
              <w:t xml:space="preserve">Por Servicio, por Médico, por Unidad de Atención, </w:t>
            </w:r>
            <w:r w:rsidR="00F82C9C">
              <w:rPr>
                <w:sz w:val="18"/>
                <w:szCs w:val="18"/>
              </w:rPr>
              <w:t xml:space="preserve">por Tipo de Estudio, </w:t>
            </w:r>
            <w:r>
              <w:rPr>
                <w:sz w:val="18"/>
                <w:szCs w:val="18"/>
              </w:rPr>
              <w:t>por Estudio</w:t>
            </w:r>
            <w:r w:rsidR="00F82C9C">
              <w:rPr>
                <w:sz w:val="18"/>
                <w:szCs w:val="18"/>
              </w:rPr>
              <w:t xml:space="preserve"> </w:t>
            </w:r>
          </w:p>
        </w:tc>
        <w:tc>
          <w:tcPr>
            <w:tcW w:w="1788" w:type="dxa"/>
            <w:vMerge w:val="restart"/>
            <w:vAlign w:val="center"/>
          </w:tcPr>
          <w:p w14:paraId="370051EB" w14:textId="77777777" w:rsidR="00F4260A" w:rsidRPr="00F5649F" w:rsidRDefault="00F4260A" w:rsidP="009E0BB1">
            <w:pPr>
              <w:jc w:val="left"/>
              <w:rPr>
                <w:sz w:val="18"/>
                <w:szCs w:val="18"/>
              </w:rPr>
            </w:pPr>
            <w:r>
              <w:rPr>
                <w:sz w:val="18"/>
                <w:szCs w:val="18"/>
              </w:rPr>
              <w:t>Tabla Dinámica, Gráfico de Barras, Gráfico de Tarta</w:t>
            </w:r>
          </w:p>
        </w:tc>
      </w:tr>
      <w:tr w:rsidR="00F4260A" w14:paraId="275D1B44" w14:textId="77777777" w:rsidTr="009E0BB1">
        <w:trPr>
          <w:jc w:val="center"/>
        </w:trPr>
        <w:tc>
          <w:tcPr>
            <w:tcW w:w="1387" w:type="dxa"/>
            <w:vMerge/>
            <w:vAlign w:val="center"/>
          </w:tcPr>
          <w:p w14:paraId="74D0954F" w14:textId="77777777" w:rsidR="00F4260A" w:rsidRPr="00F5649F" w:rsidRDefault="00F4260A" w:rsidP="00FE792C">
            <w:pPr>
              <w:jc w:val="center"/>
              <w:rPr>
                <w:sz w:val="18"/>
                <w:szCs w:val="18"/>
              </w:rPr>
            </w:pPr>
          </w:p>
        </w:tc>
        <w:tc>
          <w:tcPr>
            <w:tcW w:w="1727" w:type="dxa"/>
            <w:vMerge/>
            <w:vAlign w:val="center"/>
          </w:tcPr>
          <w:p w14:paraId="00FCE76C" w14:textId="77777777" w:rsidR="00F4260A" w:rsidRPr="00F5649F" w:rsidRDefault="00F4260A" w:rsidP="00FE792C">
            <w:pPr>
              <w:jc w:val="center"/>
              <w:rPr>
                <w:sz w:val="18"/>
                <w:szCs w:val="18"/>
              </w:rPr>
            </w:pPr>
          </w:p>
        </w:tc>
        <w:tc>
          <w:tcPr>
            <w:tcW w:w="1559" w:type="dxa"/>
            <w:vAlign w:val="center"/>
          </w:tcPr>
          <w:p w14:paraId="0146C71F" w14:textId="77777777" w:rsidR="00F4260A" w:rsidRPr="00F5649F" w:rsidRDefault="00F4260A" w:rsidP="009E0BB1">
            <w:pPr>
              <w:jc w:val="left"/>
              <w:rPr>
                <w:sz w:val="18"/>
                <w:szCs w:val="18"/>
              </w:rPr>
            </w:pPr>
            <w:r>
              <w:rPr>
                <w:sz w:val="18"/>
                <w:szCs w:val="18"/>
              </w:rPr>
              <w:t>Cantidad de Atendidos</w:t>
            </w:r>
          </w:p>
        </w:tc>
        <w:tc>
          <w:tcPr>
            <w:tcW w:w="2126" w:type="dxa"/>
            <w:vAlign w:val="center"/>
          </w:tcPr>
          <w:p w14:paraId="13519C2D" w14:textId="77777777" w:rsidR="00F4260A" w:rsidRPr="00F5649F" w:rsidRDefault="008A1063" w:rsidP="00FE792C">
            <w:pPr>
              <w:jc w:val="center"/>
              <w:rPr>
                <w:sz w:val="18"/>
                <w:szCs w:val="18"/>
              </w:rPr>
            </w:pPr>
            <m:oMathPara>
              <m:oMath>
                <m:nary>
                  <m:naryPr>
                    <m:chr m:val="∑"/>
                    <m:limLoc m:val="undOvr"/>
                    <m:subHide m:val="1"/>
                    <m:supHide m:val="1"/>
                    <m:ctrlPr>
                      <w:rPr>
                        <w:rFonts w:ascii="Cambria Math" w:hAnsi="Cambria Math"/>
                        <w:i/>
                        <w:sz w:val="18"/>
                        <w:szCs w:val="18"/>
                      </w:rPr>
                    </m:ctrlPr>
                  </m:naryPr>
                  <m:sub/>
                  <m:sup/>
                  <m:e>
                    <m:r>
                      <w:rPr>
                        <w:rFonts w:ascii="Cambria Math" w:hAnsi="Cambria Math"/>
                        <w:sz w:val="18"/>
                        <w:szCs w:val="18"/>
                      </w:rPr>
                      <m:t>Estado="Atendia"</m:t>
                    </m:r>
                  </m:e>
                </m:nary>
              </m:oMath>
            </m:oMathPara>
          </w:p>
        </w:tc>
        <w:tc>
          <w:tcPr>
            <w:tcW w:w="1276" w:type="dxa"/>
            <w:vAlign w:val="center"/>
          </w:tcPr>
          <w:p w14:paraId="3CE113E5" w14:textId="77777777" w:rsidR="00F4260A" w:rsidRPr="00F5649F" w:rsidRDefault="00F4260A" w:rsidP="00FE792C">
            <w:pPr>
              <w:jc w:val="center"/>
              <w:rPr>
                <w:sz w:val="18"/>
                <w:szCs w:val="18"/>
              </w:rPr>
            </w:pPr>
            <w:r>
              <w:rPr>
                <w:sz w:val="18"/>
                <w:szCs w:val="18"/>
              </w:rPr>
              <w:t>#</w:t>
            </w:r>
          </w:p>
        </w:tc>
        <w:tc>
          <w:tcPr>
            <w:tcW w:w="1559" w:type="dxa"/>
            <w:vAlign w:val="center"/>
          </w:tcPr>
          <w:p w14:paraId="21C50376" w14:textId="77777777" w:rsidR="00F4260A" w:rsidRPr="00F5649F" w:rsidRDefault="00F4260A" w:rsidP="00FE792C">
            <w:pPr>
              <w:jc w:val="center"/>
              <w:rPr>
                <w:sz w:val="18"/>
                <w:szCs w:val="18"/>
              </w:rPr>
            </w:pPr>
            <w:r>
              <w:rPr>
                <w:sz w:val="18"/>
                <w:szCs w:val="18"/>
              </w:rPr>
              <w:t>Diario</w:t>
            </w:r>
          </w:p>
        </w:tc>
        <w:tc>
          <w:tcPr>
            <w:tcW w:w="1528" w:type="dxa"/>
            <w:vMerge/>
            <w:vAlign w:val="center"/>
          </w:tcPr>
          <w:p w14:paraId="1E2277C6" w14:textId="77777777" w:rsidR="00F4260A" w:rsidRPr="00F5649F" w:rsidRDefault="00F4260A" w:rsidP="009E0BB1">
            <w:pPr>
              <w:jc w:val="left"/>
              <w:rPr>
                <w:sz w:val="18"/>
                <w:szCs w:val="18"/>
              </w:rPr>
            </w:pPr>
          </w:p>
        </w:tc>
        <w:tc>
          <w:tcPr>
            <w:tcW w:w="1788" w:type="dxa"/>
            <w:vMerge/>
            <w:vAlign w:val="center"/>
          </w:tcPr>
          <w:p w14:paraId="2B59995C" w14:textId="77777777" w:rsidR="00F4260A" w:rsidRPr="00F5649F" w:rsidRDefault="00F4260A" w:rsidP="009E0BB1">
            <w:pPr>
              <w:jc w:val="left"/>
              <w:rPr>
                <w:sz w:val="18"/>
                <w:szCs w:val="18"/>
              </w:rPr>
            </w:pPr>
          </w:p>
        </w:tc>
      </w:tr>
      <w:tr w:rsidR="00F4260A" w14:paraId="12E57969" w14:textId="77777777" w:rsidTr="009E0BB1">
        <w:trPr>
          <w:jc w:val="center"/>
        </w:trPr>
        <w:tc>
          <w:tcPr>
            <w:tcW w:w="1387" w:type="dxa"/>
            <w:vMerge/>
            <w:vAlign w:val="center"/>
          </w:tcPr>
          <w:p w14:paraId="39EBC610" w14:textId="77777777" w:rsidR="00F4260A" w:rsidRPr="00F5649F" w:rsidRDefault="00F4260A" w:rsidP="00FE792C">
            <w:pPr>
              <w:jc w:val="center"/>
              <w:rPr>
                <w:sz w:val="18"/>
                <w:szCs w:val="18"/>
              </w:rPr>
            </w:pPr>
          </w:p>
        </w:tc>
        <w:tc>
          <w:tcPr>
            <w:tcW w:w="1727" w:type="dxa"/>
            <w:vMerge/>
            <w:vAlign w:val="center"/>
          </w:tcPr>
          <w:p w14:paraId="251A1CCB" w14:textId="77777777" w:rsidR="00F4260A" w:rsidRPr="00F5649F" w:rsidRDefault="00F4260A" w:rsidP="00FE792C">
            <w:pPr>
              <w:jc w:val="center"/>
              <w:rPr>
                <w:sz w:val="18"/>
                <w:szCs w:val="18"/>
              </w:rPr>
            </w:pPr>
          </w:p>
        </w:tc>
        <w:tc>
          <w:tcPr>
            <w:tcW w:w="1559" w:type="dxa"/>
            <w:vAlign w:val="center"/>
          </w:tcPr>
          <w:p w14:paraId="75CF6E6F" w14:textId="77777777" w:rsidR="00F4260A" w:rsidRPr="00F5649F" w:rsidRDefault="00F4260A" w:rsidP="009E0BB1">
            <w:pPr>
              <w:jc w:val="left"/>
              <w:rPr>
                <w:sz w:val="18"/>
                <w:szCs w:val="18"/>
              </w:rPr>
            </w:pPr>
            <w:r>
              <w:rPr>
                <w:sz w:val="18"/>
                <w:szCs w:val="18"/>
              </w:rPr>
              <w:t>Porcentaje de Atendidos</w:t>
            </w:r>
          </w:p>
        </w:tc>
        <w:tc>
          <w:tcPr>
            <w:tcW w:w="2126" w:type="dxa"/>
            <w:vAlign w:val="center"/>
          </w:tcPr>
          <w:p w14:paraId="31CC9E99" w14:textId="77777777" w:rsidR="00F4260A" w:rsidRPr="00F5649F" w:rsidRDefault="008A1063" w:rsidP="00FE792C">
            <w:pPr>
              <w:jc w:val="center"/>
              <w:rPr>
                <w:sz w:val="18"/>
                <w:szCs w:val="18"/>
              </w:rPr>
            </w:pPr>
            <m:oMathPara>
              <m:oMath>
                <m:f>
                  <m:fPr>
                    <m:ctrlPr>
                      <w:rPr>
                        <w:rFonts w:ascii="Cambria Math" w:hAnsi="Cambria Math"/>
                        <w:i/>
                        <w:sz w:val="18"/>
                        <w:szCs w:val="18"/>
                      </w:rPr>
                    </m:ctrlPr>
                  </m:fPr>
                  <m:num>
                    <m:r>
                      <w:rPr>
                        <w:rFonts w:ascii="Cambria Math" w:hAnsi="Cambria Math"/>
                        <w:sz w:val="18"/>
                        <w:szCs w:val="18"/>
                      </w:rPr>
                      <m:t>Atendidos</m:t>
                    </m:r>
                  </m:num>
                  <m:den>
                    <m:r>
                      <w:rPr>
                        <w:rFonts w:ascii="Cambria Math" w:hAnsi="Cambria Math"/>
                        <w:sz w:val="18"/>
                        <w:szCs w:val="18"/>
                      </w:rPr>
                      <m:t>Citados</m:t>
                    </m:r>
                  </m:den>
                </m:f>
                <m:r>
                  <w:rPr>
                    <w:rFonts w:ascii="Cambria Math" w:hAnsi="Cambria Math"/>
                    <w:sz w:val="18"/>
                    <w:szCs w:val="18"/>
                  </w:rPr>
                  <m:t>*100</m:t>
                </m:r>
              </m:oMath>
            </m:oMathPara>
          </w:p>
        </w:tc>
        <w:tc>
          <w:tcPr>
            <w:tcW w:w="1276" w:type="dxa"/>
            <w:vAlign w:val="center"/>
          </w:tcPr>
          <w:p w14:paraId="11ED1A3E" w14:textId="77777777" w:rsidR="00F4260A" w:rsidRPr="00F5649F" w:rsidRDefault="00F4260A" w:rsidP="00FE792C">
            <w:pPr>
              <w:jc w:val="center"/>
              <w:rPr>
                <w:sz w:val="18"/>
                <w:szCs w:val="18"/>
              </w:rPr>
            </w:pPr>
            <w:r>
              <w:rPr>
                <w:sz w:val="18"/>
                <w:szCs w:val="18"/>
              </w:rPr>
              <w:t>%</w:t>
            </w:r>
          </w:p>
        </w:tc>
        <w:tc>
          <w:tcPr>
            <w:tcW w:w="1559" w:type="dxa"/>
            <w:vAlign w:val="center"/>
          </w:tcPr>
          <w:p w14:paraId="50147B03" w14:textId="77777777" w:rsidR="00F4260A" w:rsidRPr="00F5649F" w:rsidRDefault="00F4260A" w:rsidP="00FE792C">
            <w:pPr>
              <w:jc w:val="center"/>
              <w:rPr>
                <w:sz w:val="18"/>
                <w:szCs w:val="18"/>
              </w:rPr>
            </w:pPr>
            <w:r>
              <w:rPr>
                <w:sz w:val="18"/>
                <w:szCs w:val="18"/>
              </w:rPr>
              <w:t>Diario</w:t>
            </w:r>
          </w:p>
        </w:tc>
        <w:tc>
          <w:tcPr>
            <w:tcW w:w="1528" w:type="dxa"/>
            <w:vMerge/>
            <w:vAlign w:val="center"/>
          </w:tcPr>
          <w:p w14:paraId="3CC00EA9" w14:textId="77777777" w:rsidR="00F4260A" w:rsidRPr="00F5649F" w:rsidRDefault="00F4260A" w:rsidP="009E0BB1">
            <w:pPr>
              <w:jc w:val="left"/>
              <w:rPr>
                <w:sz w:val="18"/>
                <w:szCs w:val="18"/>
              </w:rPr>
            </w:pPr>
          </w:p>
        </w:tc>
        <w:tc>
          <w:tcPr>
            <w:tcW w:w="1788" w:type="dxa"/>
            <w:vMerge/>
            <w:vAlign w:val="center"/>
          </w:tcPr>
          <w:p w14:paraId="2EFF4ACD" w14:textId="77777777" w:rsidR="00F4260A" w:rsidRPr="00F5649F" w:rsidRDefault="00F4260A" w:rsidP="009E0BB1">
            <w:pPr>
              <w:jc w:val="left"/>
              <w:rPr>
                <w:sz w:val="18"/>
                <w:szCs w:val="18"/>
              </w:rPr>
            </w:pPr>
          </w:p>
        </w:tc>
      </w:tr>
      <w:tr w:rsidR="00F4260A" w14:paraId="1A379B38" w14:textId="77777777" w:rsidTr="009E0BB1">
        <w:trPr>
          <w:jc w:val="center"/>
        </w:trPr>
        <w:tc>
          <w:tcPr>
            <w:tcW w:w="1387" w:type="dxa"/>
            <w:vMerge/>
            <w:vAlign w:val="center"/>
          </w:tcPr>
          <w:p w14:paraId="086F69F2" w14:textId="77777777" w:rsidR="00F4260A" w:rsidRPr="00F5649F" w:rsidRDefault="00F4260A" w:rsidP="00FE792C">
            <w:pPr>
              <w:jc w:val="center"/>
              <w:rPr>
                <w:sz w:val="18"/>
                <w:szCs w:val="18"/>
              </w:rPr>
            </w:pPr>
          </w:p>
        </w:tc>
        <w:tc>
          <w:tcPr>
            <w:tcW w:w="1727" w:type="dxa"/>
            <w:vMerge/>
            <w:vAlign w:val="center"/>
          </w:tcPr>
          <w:p w14:paraId="35401041" w14:textId="77777777" w:rsidR="00F4260A" w:rsidRPr="00F5649F" w:rsidRDefault="00F4260A" w:rsidP="00FE792C">
            <w:pPr>
              <w:jc w:val="center"/>
              <w:rPr>
                <w:sz w:val="18"/>
                <w:szCs w:val="18"/>
              </w:rPr>
            </w:pPr>
          </w:p>
        </w:tc>
        <w:tc>
          <w:tcPr>
            <w:tcW w:w="1559" w:type="dxa"/>
            <w:vAlign w:val="center"/>
          </w:tcPr>
          <w:p w14:paraId="75BC4EF3" w14:textId="77777777" w:rsidR="00F4260A" w:rsidRPr="00F5649F" w:rsidRDefault="00F4260A" w:rsidP="009E0BB1">
            <w:pPr>
              <w:jc w:val="left"/>
              <w:rPr>
                <w:sz w:val="18"/>
                <w:szCs w:val="18"/>
              </w:rPr>
            </w:pPr>
            <w:r>
              <w:rPr>
                <w:sz w:val="18"/>
                <w:szCs w:val="18"/>
              </w:rPr>
              <w:t>Cantidad de Suspensiones</w:t>
            </w:r>
          </w:p>
        </w:tc>
        <w:tc>
          <w:tcPr>
            <w:tcW w:w="2126" w:type="dxa"/>
            <w:vAlign w:val="center"/>
          </w:tcPr>
          <w:p w14:paraId="542DA91A" w14:textId="77777777" w:rsidR="00F4260A" w:rsidRPr="00F5649F" w:rsidRDefault="008A1063" w:rsidP="00FE792C">
            <w:pPr>
              <w:jc w:val="center"/>
              <w:rPr>
                <w:sz w:val="18"/>
                <w:szCs w:val="18"/>
              </w:rPr>
            </w:pPr>
            <m:oMathPara>
              <m:oMath>
                <m:nary>
                  <m:naryPr>
                    <m:chr m:val="∑"/>
                    <m:limLoc m:val="undOvr"/>
                    <m:subHide m:val="1"/>
                    <m:supHide m:val="1"/>
                    <m:ctrlPr>
                      <w:rPr>
                        <w:rFonts w:ascii="Cambria Math" w:hAnsi="Cambria Math"/>
                        <w:i/>
                        <w:sz w:val="16"/>
                        <w:szCs w:val="18"/>
                      </w:rPr>
                    </m:ctrlPr>
                  </m:naryPr>
                  <m:sub/>
                  <m:sup/>
                  <m:e>
                    <m:r>
                      <w:rPr>
                        <w:rFonts w:ascii="Cambria Math" w:hAnsi="Cambria Math"/>
                        <w:sz w:val="16"/>
                        <w:szCs w:val="18"/>
                      </w:rPr>
                      <m:t>Estado="Suspendida"</m:t>
                    </m:r>
                  </m:e>
                </m:nary>
              </m:oMath>
            </m:oMathPara>
          </w:p>
        </w:tc>
        <w:tc>
          <w:tcPr>
            <w:tcW w:w="1276" w:type="dxa"/>
            <w:vAlign w:val="center"/>
          </w:tcPr>
          <w:p w14:paraId="76BD28C7" w14:textId="77777777" w:rsidR="00F4260A" w:rsidRPr="00F5649F" w:rsidRDefault="00F4260A" w:rsidP="00FE792C">
            <w:pPr>
              <w:jc w:val="center"/>
              <w:rPr>
                <w:sz w:val="18"/>
                <w:szCs w:val="18"/>
              </w:rPr>
            </w:pPr>
            <w:r>
              <w:rPr>
                <w:sz w:val="18"/>
                <w:szCs w:val="18"/>
              </w:rPr>
              <w:t>#</w:t>
            </w:r>
          </w:p>
        </w:tc>
        <w:tc>
          <w:tcPr>
            <w:tcW w:w="1559" w:type="dxa"/>
            <w:vAlign w:val="center"/>
          </w:tcPr>
          <w:p w14:paraId="51D24E6E" w14:textId="77777777" w:rsidR="00F4260A" w:rsidRPr="00F5649F" w:rsidRDefault="00F4260A" w:rsidP="00FE792C">
            <w:pPr>
              <w:jc w:val="center"/>
              <w:rPr>
                <w:sz w:val="18"/>
                <w:szCs w:val="18"/>
              </w:rPr>
            </w:pPr>
            <w:r>
              <w:rPr>
                <w:sz w:val="18"/>
                <w:szCs w:val="18"/>
              </w:rPr>
              <w:t>Diario</w:t>
            </w:r>
          </w:p>
        </w:tc>
        <w:tc>
          <w:tcPr>
            <w:tcW w:w="1528" w:type="dxa"/>
            <w:vMerge w:val="restart"/>
            <w:vAlign w:val="center"/>
          </w:tcPr>
          <w:p w14:paraId="0C17C0C9" w14:textId="77777777" w:rsidR="00F4260A" w:rsidRPr="00F5649F" w:rsidRDefault="00F4260A" w:rsidP="009E0BB1">
            <w:pPr>
              <w:jc w:val="left"/>
              <w:rPr>
                <w:sz w:val="18"/>
                <w:szCs w:val="18"/>
              </w:rPr>
            </w:pPr>
            <w:r>
              <w:rPr>
                <w:sz w:val="18"/>
                <w:szCs w:val="18"/>
              </w:rPr>
              <w:t>Por Motivo de Atención, por Unidad de Atención</w:t>
            </w:r>
          </w:p>
        </w:tc>
        <w:tc>
          <w:tcPr>
            <w:tcW w:w="1788" w:type="dxa"/>
            <w:vMerge/>
            <w:vAlign w:val="center"/>
          </w:tcPr>
          <w:p w14:paraId="064B84F0" w14:textId="77777777" w:rsidR="00F4260A" w:rsidRPr="00F5649F" w:rsidRDefault="00F4260A" w:rsidP="009E0BB1">
            <w:pPr>
              <w:jc w:val="left"/>
              <w:rPr>
                <w:sz w:val="18"/>
                <w:szCs w:val="18"/>
              </w:rPr>
            </w:pPr>
          </w:p>
        </w:tc>
      </w:tr>
      <w:tr w:rsidR="00F4260A" w14:paraId="416BD72F" w14:textId="77777777" w:rsidTr="009E0BB1">
        <w:trPr>
          <w:jc w:val="center"/>
        </w:trPr>
        <w:tc>
          <w:tcPr>
            <w:tcW w:w="1387" w:type="dxa"/>
            <w:vMerge/>
            <w:vAlign w:val="center"/>
          </w:tcPr>
          <w:p w14:paraId="624A7760" w14:textId="77777777" w:rsidR="00F4260A" w:rsidRPr="00F5649F" w:rsidRDefault="00F4260A" w:rsidP="00FE792C">
            <w:pPr>
              <w:jc w:val="center"/>
              <w:rPr>
                <w:sz w:val="18"/>
                <w:szCs w:val="18"/>
              </w:rPr>
            </w:pPr>
          </w:p>
        </w:tc>
        <w:tc>
          <w:tcPr>
            <w:tcW w:w="1727" w:type="dxa"/>
            <w:vMerge/>
            <w:vAlign w:val="center"/>
          </w:tcPr>
          <w:p w14:paraId="5DD29B61" w14:textId="77777777" w:rsidR="00F4260A" w:rsidRPr="00F5649F" w:rsidRDefault="00F4260A" w:rsidP="00FE792C">
            <w:pPr>
              <w:jc w:val="center"/>
              <w:rPr>
                <w:sz w:val="18"/>
                <w:szCs w:val="18"/>
              </w:rPr>
            </w:pPr>
          </w:p>
        </w:tc>
        <w:tc>
          <w:tcPr>
            <w:tcW w:w="1559" w:type="dxa"/>
            <w:vAlign w:val="center"/>
          </w:tcPr>
          <w:p w14:paraId="739FBB97" w14:textId="77777777" w:rsidR="00F4260A" w:rsidRPr="00F5649F" w:rsidRDefault="00F4260A" w:rsidP="009E0BB1">
            <w:pPr>
              <w:jc w:val="left"/>
              <w:rPr>
                <w:sz w:val="18"/>
                <w:szCs w:val="18"/>
              </w:rPr>
            </w:pPr>
            <w:r>
              <w:rPr>
                <w:sz w:val="18"/>
                <w:szCs w:val="18"/>
              </w:rPr>
              <w:t>Porcentaje de Suspensiones</w:t>
            </w:r>
          </w:p>
        </w:tc>
        <w:tc>
          <w:tcPr>
            <w:tcW w:w="2126" w:type="dxa"/>
            <w:vAlign w:val="center"/>
          </w:tcPr>
          <w:p w14:paraId="51EC8A83" w14:textId="77777777" w:rsidR="00F4260A" w:rsidRPr="00F5649F" w:rsidRDefault="008A1063" w:rsidP="00FE792C">
            <w:pPr>
              <w:jc w:val="center"/>
              <w:rPr>
                <w:sz w:val="18"/>
                <w:szCs w:val="18"/>
              </w:rPr>
            </w:pPr>
            <m:oMathPara>
              <m:oMath>
                <m:f>
                  <m:fPr>
                    <m:ctrlPr>
                      <w:rPr>
                        <w:rFonts w:ascii="Cambria Math" w:hAnsi="Cambria Math"/>
                        <w:i/>
                        <w:sz w:val="18"/>
                        <w:szCs w:val="18"/>
                      </w:rPr>
                    </m:ctrlPr>
                  </m:fPr>
                  <m:num>
                    <m:r>
                      <w:rPr>
                        <w:rFonts w:ascii="Cambria Math" w:hAnsi="Cambria Math"/>
                        <w:sz w:val="18"/>
                        <w:szCs w:val="18"/>
                      </w:rPr>
                      <m:t>Suspendidas</m:t>
                    </m:r>
                  </m:num>
                  <m:den>
                    <m:r>
                      <w:rPr>
                        <w:rFonts w:ascii="Cambria Math" w:hAnsi="Cambria Math"/>
                        <w:sz w:val="18"/>
                        <w:szCs w:val="18"/>
                      </w:rPr>
                      <m:t>Citados</m:t>
                    </m:r>
                  </m:den>
                </m:f>
                <m:r>
                  <w:rPr>
                    <w:rFonts w:ascii="Cambria Math" w:hAnsi="Cambria Math"/>
                    <w:sz w:val="18"/>
                    <w:szCs w:val="18"/>
                  </w:rPr>
                  <m:t>*100</m:t>
                </m:r>
              </m:oMath>
            </m:oMathPara>
          </w:p>
        </w:tc>
        <w:tc>
          <w:tcPr>
            <w:tcW w:w="1276" w:type="dxa"/>
            <w:vAlign w:val="center"/>
          </w:tcPr>
          <w:p w14:paraId="7A8AAAC3" w14:textId="77777777" w:rsidR="00F4260A" w:rsidRPr="00F5649F" w:rsidRDefault="00F4260A" w:rsidP="00FE792C">
            <w:pPr>
              <w:jc w:val="center"/>
              <w:rPr>
                <w:sz w:val="18"/>
                <w:szCs w:val="18"/>
              </w:rPr>
            </w:pPr>
            <w:r>
              <w:rPr>
                <w:sz w:val="18"/>
                <w:szCs w:val="18"/>
              </w:rPr>
              <w:t>%</w:t>
            </w:r>
          </w:p>
        </w:tc>
        <w:tc>
          <w:tcPr>
            <w:tcW w:w="1559" w:type="dxa"/>
            <w:vAlign w:val="center"/>
          </w:tcPr>
          <w:p w14:paraId="34C5FF9D" w14:textId="77777777" w:rsidR="00F4260A" w:rsidRPr="00F5649F" w:rsidRDefault="00F4260A" w:rsidP="00FE792C">
            <w:pPr>
              <w:jc w:val="center"/>
              <w:rPr>
                <w:sz w:val="18"/>
                <w:szCs w:val="18"/>
              </w:rPr>
            </w:pPr>
            <w:r>
              <w:rPr>
                <w:sz w:val="18"/>
                <w:szCs w:val="18"/>
              </w:rPr>
              <w:t>Diario</w:t>
            </w:r>
          </w:p>
        </w:tc>
        <w:tc>
          <w:tcPr>
            <w:tcW w:w="1528" w:type="dxa"/>
            <w:vMerge/>
            <w:vAlign w:val="center"/>
          </w:tcPr>
          <w:p w14:paraId="2AEBFEC8" w14:textId="77777777" w:rsidR="00F4260A" w:rsidRPr="00F5649F" w:rsidRDefault="00F4260A" w:rsidP="009E0BB1">
            <w:pPr>
              <w:jc w:val="left"/>
              <w:rPr>
                <w:sz w:val="18"/>
                <w:szCs w:val="18"/>
              </w:rPr>
            </w:pPr>
          </w:p>
        </w:tc>
        <w:tc>
          <w:tcPr>
            <w:tcW w:w="1788" w:type="dxa"/>
            <w:vMerge/>
            <w:vAlign w:val="center"/>
          </w:tcPr>
          <w:p w14:paraId="3A9A02D7" w14:textId="77777777" w:rsidR="00F4260A" w:rsidRPr="00F5649F" w:rsidRDefault="00F4260A" w:rsidP="009E0BB1">
            <w:pPr>
              <w:jc w:val="left"/>
              <w:rPr>
                <w:sz w:val="18"/>
                <w:szCs w:val="18"/>
              </w:rPr>
            </w:pPr>
          </w:p>
        </w:tc>
      </w:tr>
      <w:tr w:rsidR="009E0BB1" w14:paraId="3E886927" w14:textId="77777777" w:rsidTr="009E0BB1">
        <w:trPr>
          <w:jc w:val="center"/>
        </w:trPr>
        <w:tc>
          <w:tcPr>
            <w:tcW w:w="1387" w:type="dxa"/>
            <w:vMerge/>
            <w:vAlign w:val="center"/>
          </w:tcPr>
          <w:p w14:paraId="612B012F" w14:textId="77777777" w:rsidR="009E0BB1" w:rsidRPr="00F5649F" w:rsidRDefault="009E0BB1" w:rsidP="00FE792C">
            <w:pPr>
              <w:jc w:val="center"/>
              <w:rPr>
                <w:sz w:val="18"/>
                <w:szCs w:val="18"/>
              </w:rPr>
            </w:pPr>
          </w:p>
        </w:tc>
        <w:tc>
          <w:tcPr>
            <w:tcW w:w="1727" w:type="dxa"/>
            <w:vMerge w:val="restart"/>
            <w:vAlign w:val="center"/>
          </w:tcPr>
          <w:p w14:paraId="49D9637B" w14:textId="77777777" w:rsidR="009E0BB1" w:rsidRPr="00FE792C" w:rsidRDefault="009E0BB1" w:rsidP="00FE792C">
            <w:pPr>
              <w:jc w:val="center"/>
              <w:rPr>
                <w:b/>
                <w:sz w:val="18"/>
                <w:szCs w:val="18"/>
              </w:rPr>
            </w:pPr>
            <w:r w:rsidRPr="00FE792C">
              <w:rPr>
                <w:b/>
                <w:sz w:val="18"/>
                <w:szCs w:val="18"/>
              </w:rPr>
              <w:t>Productividad Institución Médica</w:t>
            </w:r>
          </w:p>
        </w:tc>
        <w:tc>
          <w:tcPr>
            <w:tcW w:w="1559" w:type="dxa"/>
            <w:vAlign w:val="center"/>
          </w:tcPr>
          <w:p w14:paraId="33CA45BE" w14:textId="77777777" w:rsidR="009E0BB1" w:rsidRPr="00F5649F" w:rsidRDefault="009E0BB1" w:rsidP="009E0BB1">
            <w:pPr>
              <w:jc w:val="left"/>
              <w:rPr>
                <w:sz w:val="18"/>
                <w:szCs w:val="18"/>
              </w:rPr>
            </w:pPr>
            <w:r>
              <w:rPr>
                <w:sz w:val="18"/>
                <w:szCs w:val="18"/>
              </w:rPr>
              <w:t>Total de Ingresos en Tiempo</w:t>
            </w:r>
          </w:p>
        </w:tc>
        <w:tc>
          <w:tcPr>
            <w:tcW w:w="2126" w:type="dxa"/>
            <w:vAlign w:val="center"/>
          </w:tcPr>
          <w:p w14:paraId="71E25E9D" w14:textId="77777777" w:rsidR="009E0BB1" w:rsidRPr="00F5649F" w:rsidRDefault="008A1063" w:rsidP="00FE792C">
            <w:pPr>
              <w:jc w:val="center"/>
              <w:rPr>
                <w:sz w:val="18"/>
                <w:szCs w:val="18"/>
              </w:rPr>
            </w:pPr>
            <m:oMathPara>
              <m:oMath>
                <m:nary>
                  <m:naryPr>
                    <m:chr m:val="∑"/>
                    <m:limLoc m:val="undOvr"/>
                    <m:subHide m:val="1"/>
                    <m:supHide m:val="1"/>
                    <m:ctrlPr>
                      <w:rPr>
                        <w:rFonts w:ascii="Cambria Math" w:hAnsi="Cambria Math"/>
                        <w:i/>
                        <w:sz w:val="18"/>
                        <w:szCs w:val="18"/>
                      </w:rPr>
                    </m:ctrlPr>
                  </m:naryPr>
                  <m:sub/>
                  <m:sup/>
                  <m:e>
                    <m:r>
                      <w:rPr>
                        <w:rFonts w:ascii="Cambria Math" w:hAnsi="Cambria Math"/>
                        <w:sz w:val="18"/>
                        <w:szCs w:val="18"/>
                      </w:rPr>
                      <m:t>Precio</m:t>
                    </m:r>
                  </m:e>
                </m:nary>
              </m:oMath>
            </m:oMathPara>
          </w:p>
        </w:tc>
        <w:tc>
          <w:tcPr>
            <w:tcW w:w="1276" w:type="dxa"/>
            <w:vAlign w:val="center"/>
          </w:tcPr>
          <w:p w14:paraId="1454B003" w14:textId="77777777" w:rsidR="009E0BB1" w:rsidRPr="00F5649F" w:rsidRDefault="009E0BB1" w:rsidP="00FE792C">
            <w:pPr>
              <w:jc w:val="center"/>
              <w:rPr>
                <w:sz w:val="18"/>
                <w:szCs w:val="18"/>
              </w:rPr>
            </w:pPr>
            <w:r>
              <w:rPr>
                <w:sz w:val="18"/>
                <w:szCs w:val="18"/>
              </w:rPr>
              <w:t>BsF</w:t>
            </w:r>
          </w:p>
        </w:tc>
        <w:tc>
          <w:tcPr>
            <w:tcW w:w="1559" w:type="dxa"/>
            <w:vAlign w:val="center"/>
          </w:tcPr>
          <w:p w14:paraId="0FF12A0D" w14:textId="77777777" w:rsidR="009E0BB1" w:rsidRPr="00F5649F" w:rsidRDefault="009E0BB1" w:rsidP="00FE792C">
            <w:pPr>
              <w:jc w:val="center"/>
              <w:rPr>
                <w:sz w:val="18"/>
                <w:szCs w:val="18"/>
              </w:rPr>
            </w:pPr>
            <w:r>
              <w:rPr>
                <w:sz w:val="18"/>
                <w:szCs w:val="18"/>
              </w:rPr>
              <w:t>Diario</w:t>
            </w:r>
          </w:p>
        </w:tc>
        <w:tc>
          <w:tcPr>
            <w:tcW w:w="1528" w:type="dxa"/>
            <w:vAlign w:val="center"/>
          </w:tcPr>
          <w:p w14:paraId="31E6E8B9" w14:textId="77777777" w:rsidR="009E0BB1" w:rsidRPr="00F5649F" w:rsidRDefault="009E0BB1" w:rsidP="009E0BB1">
            <w:pPr>
              <w:jc w:val="left"/>
              <w:rPr>
                <w:sz w:val="18"/>
                <w:szCs w:val="18"/>
              </w:rPr>
            </w:pPr>
            <w:r>
              <w:rPr>
                <w:sz w:val="18"/>
                <w:szCs w:val="18"/>
              </w:rPr>
              <w:t>Por Año, por Semestre, por Trimestre, por Mes, por Día</w:t>
            </w:r>
          </w:p>
        </w:tc>
        <w:tc>
          <w:tcPr>
            <w:tcW w:w="1788" w:type="dxa"/>
            <w:vMerge w:val="restart"/>
            <w:vAlign w:val="center"/>
          </w:tcPr>
          <w:p w14:paraId="027ADD4C" w14:textId="77777777" w:rsidR="009E0BB1" w:rsidRPr="00F5649F" w:rsidRDefault="009E0BB1" w:rsidP="009E0BB1">
            <w:pPr>
              <w:jc w:val="left"/>
              <w:rPr>
                <w:sz w:val="18"/>
                <w:szCs w:val="18"/>
              </w:rPr>
            </w:pPr>
            <w:r>
              <w:rPr>
                <w:sz w:val="18"/>
                <w:szCs w:val="18"/>
              </w:rPr>
              <w:t>Gráfico de Tarta, Gráfico de Barras</w:t>
            </w:r>
          </w:p>
        </w:tc>
      </w:tr>
      <w:tr w:rsidR="009E0BB1" w14:paraId="2C2ABE3A" w14:textId="77777777" w:rsidTr="009E0BB1">
        <w:trPr>
          <w:jc w:val="center"/>
        </w:trPr>
        <w:tc>
          <w:tcPr>
            <w:tcW w:w="1387" w:type="dxa"/>
            <w:vMerge/>
            <w:vAlign w:val="center"/>
          </w:tcPr>
          <w:p w14:paraId="1236CE05" w14:textId="77777777" w:rsidR="009E0BB1" w:rsidRPr="00F5649F" w:rsidRDefault="009E0BB1" w:rsidP="00FE792C">
            <w:pPr>
              <w:jc w:val="center"/>
              <w:rPr>
                <w:sz w:val="18"/>
                <w:szCs w:val="18"/>
              </w:rPr>
            </w:pPr>
          </w:p>
        </w:tc>
        <w:tc>
          <w:tcPr>
            <w:tcW w:w="1727" w:type="dxa"/>
            <w:vMerge/>
            <w:vAlign w:val="center"/>
          </w:tcPr>
          <w:p w14:paraId="5B8A5FEB" w14:textId="77777777" w:rsidR="009E0BB1" w:rsidRPr="00F5649F" w:rsidRDefault="009E0BB1" w:rsidP="00FE792C">
            <w:pPr>
              <w:jc w:val="center"/>
              <w:rPr>
                <w:sz w:val="18"/>
                <w:szCs w:val="18"/>
              </w:rPr>
            </w:pPr>
          </w:p>
        </w:tc>
        <w:tc>
          <w:tcPr>
            <w:tcW w:w="1559" w:type="dxa"/>
            <w:vAlign w:val="center"/>
          </w:tcPr>
          <w:p w14:paraId="668EACDC" w14:textId="77777777" w:rsidR="009E0BB1" w:rsidRPr="00F5649F" w:rsidRDefault="009E0BB1" w:rsidP="009E0BB1">
            <w:pPr>
              <w:jc w:val="left"/>
              <w:rPr>
                <w:sz w:val="18"/>
                <w:szCs w:val="18"/>
              </w:rPr>
            </w:pPr>
            <w:r>
              <w:rPr>
                <w:sz w:val="18"/>
                <w:szCs w:val="18"/>
              </w:rPr>
              <w:t>Total de Ingresos</w:t>
            </w:r>
          </w:p>
        </w:tc>
        <w:tc>
          <w:tcPr>
            <w:tcW w:w="2126" w:type="dxa"/>
            <w:vAlign w:val="center"/>
          </w:tcPr>
          <w:p w14:paraId="0A8A62BF" w14:textId="77777777" w:rsidR="009E0BB1" w:rsidRPr="00F5649F" w:rsidRDefault="008A1063" w:rsidP="00FE792C">
            <w:pPr>
              <w:jc w:val="center"/>
              <w:rPr>
                <w:sz w:val="18"/>
                <w:szCs w:val="18"/>
              </w:rPr>
            </w:pPr>
            <m:oMathPara>
              <m:oMath>
                <m:nary>
                  <m:naryPr>
                    <m:chr m:val="∑"/>
                    <m:limLoc m:val="undOvr"/>
                    <m:subHide m:val="1"/>
                    <m:supHide m:val="1"/>
                    <m:ctrlPr>
                      <w:rPr>
                        <w:rFonts w:ascii="Cambria Math" w:hAnsi="Cambria Math"/>
                        <w:i/>
                        <w:sz w:val="18"/>
                        <w:szCs w:val="18"/>
                      </w:rPr>
                    </m:ctrlPr>
                  </m:naryPr>
                  <m:sub/>
                  <m:sup/>
                  <m:e>
                    <m:r>
                      <w:rPr>
                        <w:rFonts w:ascii="Cambria Math" w:hAnsi="Cambria Math"/>
                        <w:sz w:val="18"/>
                        <w:szCs w:val="18"/>
                      </w:rPr>
                      <m:t>Precio</m:t>
                    </m:r>
                  </m:e>
                </m:nary>
              </m:oMath>
            </m:oMathPara>
          </w:p>
        </w:tc>
        <w:tc>
          <w:tcPr>
            <w:tcW w:w="1276" w:type="dxa"/>
            <w:vAlign w:val="center"/>
          </w:tcPr>
          <w:p w14:paraId="79FADF4C" w14:textId="77777777" w:rsidR="009E0BB1" w:rsidRPr="00F5649F" w:rsidRDefault="009E0BB1" w:rsidP="00FE792C">
            <w:pPr>
              <w:jc w:val="center"/>
              <w:rPr>
                <w:sz w:val="18"/>
                <w:szCs w:val="18"/>
              </w:rPr>
            </w:pPr>
            <w:r>
              <w:rPr>
                <w:sz w:val="18"/>
                <w:szCs w:val="18"/>
              </w:rPr>
              <w:t>BsF</w:t>
            </w:r>
          </w:p>
        </w:tc>
        <w:tc>
          <w:tcPr>
            <w:tcW w:w="1559" w:type="dxa"/>
            <w:vAlign w:val="center"/>
          </w:tcPr>
          <w:p w14:paraId="2855635E" w14:textId="77777777" w:rsidR="009E0BB1" w:rsidRPr="00F5649F" w:rsidRDefault="009E0BB1" w:rsidP="00FE792C">
            <w:pPr>
              <w:jc w:val="center"/>
              <w:rPr>
                <w:sz w:val="18"/>
                <w:szCs w:val="18"/>
              </w:rPr>
            </w:pPr>
            <w:r>
              <w:rPr>
                <w:sz w:val="18"/>
                <w:szCs w:val="18"/>
              </w:rPr>
              <w:t>Diario</w:t>
            </w:r>
          </w:p>
        </w:tc>
        <w:tc>
          <w:tcPr>
            <w:tcW w:w="1528" w:type="dxa"/>
            <w:vAlign w:val="center"/>
          </w:tcPr>
          <w:p w14:paraId="6ED1D141" w14:textId="77777777" w:rsidR="009E0BB1" w:rsidRPr="00F5649F" w:rsidRDefault="009E0BB1" w:rsidP="009E0BB1">
            <w:pPr>
              <w:jc w:val="left"/>
              <w:rPr>
                <w:sz w:val="18"/>
                <w:szCs w:val="18"/>
              </w:rPr>
            </w:pPr>
            <w:r>
              <w:rPr>
                <w:sz w:val="18"/>
                <w:szCs w:val="18"/>
              </w:rPr>
              <w:t xml:space="preserve">Por Servicio, por Médico, por Unidad de Atención, por Tipo de </w:t>
            </w:r>
            <w:r>
              <w:rPr>
                <w:sz w:val="18"/>
                <w:szCs w:val="18"/>
              </w:rPr>
              <w:lastRenderedPageBreak/>
              <w:t>Estudio, por Tipo de Responsable</w:t>
            </w:r>
          </w:p>
        </w:tc>
        <w:tc>
          <w:tcPr>
            <w:tcW w:w="1788" w:type="dxa"/>
            <w:vMerge/>
            <w:vAlign w:val="center"/>
          </w:tcPr>
          <w:p w14:paraId="0255AF17" w14:textId="77777777" w:rsidR="009E0BB1" w:rsidRPr="00F5649F" w:rsidRDefault="009E0BB1" w:rsidP="009E0BB1">
            <w:pPr>
              <w:jc w:val="left"/>
              <w:rPr>
                <w:sz w:val="18"/>
                <w:szCs w:val="18"/>
              </w:rPr>
            </w:pPr>
          </w:p>
        </w:tc>
      </w:tr>
      <w:tr w:rsidR="00F4260A" w14:paraId="378A3E81" w14:textId="77777777" w:rsidTr="009E0BB1">
        <w:trPr>
          <w:jc w:val="center"/>
        </w:trPr>
        <w:tc>
          <w:tcPr>
            <w:tcW w:w="1387" w:type="dxa"/>
            <w:vMerge/>
            <w:vAlign w:val="center"/>
          </w:tcPr>
          <w:p w14:paraId="7ED08BBD" w14:textId="77777777" w:rsidR="00F4260A" w:rsidRPr="00F5649F" w:rsidRDefault="00F4260A" w:rsidP="00FE792C">
            <w:pPr>
              <w:jc w:val="center"/>
              <w:rPr>
                <w:sz w:val="18"/>
                <w:szCs w:val="18"/>
              </w:rPr>
            </w:pPr>
          </w:p>
        </w:tc>
        <w:tc>
          <w:tcPr>
            <w:tcW w:w="1727" w:type="dxa"/>
            <w:vAlign w:val="center"/>
          </w:tcPr>
          <w:p w14:paraId="218DCC3F" w14:textId="77777777" w:rsidR="00F4260A" w:rsidRPr="00F5649F" w:rsidRDefault="009E0BB1" w:rsidP="00FE792C">
            <w:pPr>
              <w:jc w:val="center"/>
              <w:rPr>
                <w:sz w:val="18"/>
                <w:szCs w:val="18"/>
              </w:rPr>
            </w:pPr>
            <w:r w:rsidRPr="00FE792C">
              <w:rPr>
                <w:b/>
                <w:sz w:val="18"/>
                <w:szCs w:val="18"/>
              </w:rPr>
              <w:t>Productividad Institución Médica</w:t>
            </w:r>
          </w:p>
        </w:tc>
        <w:tc>
          <w:tcPr>
            <w:tcW w:w="1559" w:type="dxa"/>
            <w:vAlign w:val="center"/>
          </w:tcPr>
          <w:p w14:paraId="57E146A8" w14:textId="77777777" w:rsidR="00F4260A" w:rsidRDefault="00F4260A" w:rsidP="009E0BB1">
            <w:pPr>
              <w:jc w:val="left"/>
              <w:rPr>
                <w:sz w:val="18"/>
                <w:szCs w:val="18"/>
              </w:rPr>
            </w:pPr>
            <w:r>
              <w:rPr>
                <w:sz w:val="18"/>
                <w:szCs w:val="18"/>
              </w:rPr>
              <w:t>Porcentaje de Ocupación de Consultorios</w:t>
            </w:r>
          </w:p>
        </w:tc>
        <w:tc>
          <w:tcPr>
            <w:tcW w:w="2126" w:type="dxa"/>
            <w:vAlign w:val="center"/>
          </w:tcPr>
          <w:p w14:paraId="78607697" w14:textId="77777777" w:rsidR="00F4260A" w:rsidRPr="003F4D48" w:rsidRDefault="008A1063" w:rsidP="00FE792C">
            <w:pPr>
              <w:jc w:val="center"/>
              <w:rPr>
                <w:rFonts w:eastAsia="Meiryo" w:cs="Times New Roman"/>
                <w:sz w:val="18"/>
                <w:szCs w:val="18"/>
              </w:rPr>
            </w:pPr>
            <m:oMathPara>
              <m:oMath>
                <m:f>
                  <m:fPr>
                    <m:ctrlPr>
                      <w:rPr>
                        <w:rFonts w:ascii="Cambria Math" w:hAnsi="Cambria Math"/>
                        <w:i/>
                        <w:sz w:val="18"/>
                        <w:szCs w:val="18"/>
                      </w:rPr>
                    </m:ctrlPr>
                  </m:fPr>
                  <m:num>
                    <m:r>
                      <w:rPr>
                        <w:rFonts w:ascii="Cambria Math" w:hAnsi="Cambria Math"/>
                        <w:sz w:val="18"/>
                        <w:szCs w:val="18"/>
                      </w:rPr>
                      <m:t>Ocupados</m:t>
                    </m:r>
                  </m:num>
                  <m:den>
                    <m:r>
                      <w:rPr>
                        <w:rFonts w:ascii="Cambria Math" w:hAnsi="Cambria Math"/>
                        <w:sz w:val="18"/>
                        <w:szCs w:val="18"/>
                      </w:rPr>
                      <m:t>Consultorios</m:t>
                    </m:r>
                  </m:den>
                </m:f>
                <m:r>
                  <w:rPr>
                    <w:rFonts w:ascii="Cambria Math" w:hAnsi="Cambria Math"/>
                    <w:sz w:val="18"/>
                    <w:szCs w:val="18"/>
                  </w:rPr>
                  <m:t>*100</m:t>
                </m:r>
              </m:oMath>
            </m:oMathPara>
          </w:p>
        </w:tc>
        <w:tc>
          <w:tcPr>
            <w:tcW w:w="1276" w:type="dxa"/>
            <w:vAlign w:val="center"/>
          </w:tcPr>
          <w:p w14:paraId="27B27DB6" w14:textId="77777777" w:rsidR="00F4260A" w:rsidRDefault="00F4260A" w:rsidP="00FE792C">
            <w:pPr>
              <w:jc w:val="center"/>
              <w:rPr>
                <w:sz w:val="18"/>
                <w:szCs w:val="18"/>
              </w:rPr>
            </w:pPr>
            <w:r>
              <w:rPr>
                <w:sz w:val="18"/>
                <w:szCs w:val="18"/>
              </w:rPr>
              <w:t>%</w:t>
            </w:r>
          </w:p>
        </w:tc>
        <w:tc>
          <w:tcPr>
            <w:tcW w:w="1559" w:type="dxa"/>
            <w:vAlign w:val="center"/>
          </w:tcPr>
          <w:p w14:paraId="058D7687" w14:textId="77777777" w:rsidR="00F4260A" w:rsidRPr="00F5649F" w:rsidRDefault="00F4260A" w:rsidP="00FE792C">
            <w:pPr>
              <w:jc w:val="center"/>
              <w:rPr>
                <w:sz w:val="18"/>
                <w:szCs w:val="18"/>
              </w:rPr>
            </w:pPr>
            <w:r>
              <w:rPr>
                <w:sz w:val="18"/>
                <w:szCs w:val="18"/>
              </w:rPr>
              <w:t>Diario</w:t>
            </w:r>
          </w:p>
        </w:tc>
        <w:tc>
          <w:tcPr>
            <w:tcW w:w="1528" w:type="dxa"/>
            <w:vAlign w:val="center"/>
          </w:tcPr>
          <w:p w14:paraId="1F08D07E" w14:textId="77777777" w:rsidR="00F4260A" w:rsidRPr="00F5649F" w:rsidRDefault="00F4260A" w:rsidP="009E0BB1">
            <w:pPr>
              <w:jc w:val="left"/>
              <w:rPr>
                <w:sz w:val="18"/>
                <w:szCs w:val="18"/>
              </w:rPr>
            </w:pPr>
            <w:r>
              <w:rPr>
                <w:sz w:val="18"/>
                <w:szCs w:val="18"/>
              </w:rPr>
              <w:t>Por día de Semana</w:t>
            </w:r>
          </w:p>
        </w:tc>
        <w:tc>
          <w:tcPr>
            <w:tcW w:w="1788" w:type="dxa"/>
            <w:vAlign w:val="center"/>
          </w:tcPr>
          <w:p w14:paraId="30333523" w14:textId="77777777" w:rsidR="00F4260A" w:rsidRPr="00F5649F" w:rsidRDefault="009E0BB1" w:rsidP="009E0BB1">
            <w:pPr>
              <w:jc w:val="left"/>
              <w:rPr>
                <w:sz w:val="18"/>
                <w:szCs w:val="18"/>
              </w:rPr>
            </w:pPr>
            <w:r>
              <w:rPr>
                <w:sz w:val="18"/>
                <w:szCs w:val="18"/>
              </w:rPr>
              <w:t>Gráfico de Tarta, Gráfico de Barras</w:t>
            </w:r>
          </w:p>
        </w:tc>
      </w:tr>
      <w:tr w:rsidR="00F4260A" w14:paraId="027F0765" w14:textId="77777777" w:rsidTr="009E0BB1">
        <w:trPr>
          <w:jc w:val="center"/>
        </w:trPr>
        <w:tc>
          <w:tcPr>
            <w:tcW w:w="1387" w:type="dxa"/>
            <w:vMerge w:val="restart"/>
            <w:vAlign w:val="center"/>
          </w:tcPr>
          <w:p w14:paraId="4D8CBCF2" w14:textId="77777777" w:rsidR="00F4260A" w:rsidRPr="00F5649F" w:rsidRDefault="001F631D" w:rsidP="00FE792C">
            <w:pPr>
              <w:jc w:val="center"/>
              <w:rPr>
                <w:sz w:val="18"/>
                <w:szCs w:val="18"/>
              </w:rPr>
            </w:pPr>
            <w:r>
              <w:rPr>
                <w:b/>
                <w:sz w:val="18"/>
                <w:szCs w:val="18"/>
              </w:rPr>
              <w:t>Creación de Historias Médicas</w:t>
            </w:r>
          </w:p>
        </w:tc>
        <w:tc>
          <w:tcPr>
            <w:tcW w:w="1727" w:type="dxa"/>
            <w:vMerge w:val="restart"/>
            <w:vAlign w:val="center"/>
          </w:tcPr>
          <w:p w14:paraId="2B3960D7" w14:textId="77777777" w:rsidR="00F4260A" w:rsidRPr="00FE792C" w:rsidRDefault="001F631D" w:rsidP="00FE792C">
            <w:pPr>
              <w:jc w:val="center"/>
              <w:rPr>
                <w:b/>
                <w:sz w:val="18"/>
                <w:szCs w:val="18"/>
              </w:rPr>
            </w:pPr>
            <w:r>
              <w:rPr>
                <w:b/>
                <w:sz w:val="18"/>
                <w:szCs w:val="18"/>
              </w:rPr>
              <w:t>Resultados de Historias</w:t>
            </w:r>
          </w:p>
        </w:tc>
        <w:tc>
          <w:tcPr>
            <w:tcW w:w="1559" w:type="dxa"/>
            <w:vAlign w:val="center"/>
          </w:tcPr>
          <w:p w14:paraId="5344D22D" w14:textId="77777777" w:rsidR="00F4260A" w:rsidRPr="00F5649F" w:rsidRDefault="00F4260A" w:rsidP="009E0BB1">
            <w:pPr>
              <w:jc w:val="left"/>
              <w:rPr>
                <w:sz w:val="18"/>
                <w:szCs w:val="18"/>
              </w:rPr>
            </w:pPr>
            <w:r>
              <w:rPr>
                <w:sz w:val="18"/>
                <w:szCs w:val="18"/>
              </w:rPr>
              <w:t>Cantidad de Historias</w:t>
            </w:r>
          </w:p>
        </w:tc>
        <w:tc>
          <w:tcPr>
            <w:tcW w:w="2126" w:type="dxa"/>
            <w:vAlign w:val="center"/>
          </w:tcPr>
          <w:p w14:paraId="123FD96C" w14:textId="77777777" w:rsidR="00F4260A" w:rsidRPr="00F5649F" w:rsidRDefault="008A1063" w:rsidP="00FE792C">
            <w:pPr>
              <w:jc w:val="center"/>
              <w:rPr>
                <w:sz w:val="18"/>
                <w:szCs w:val="18"/>
              </w:rPr>
            </w:pPr>
            <m:oMathPara>
              <m:oMath>
                <m:nary>
                  <m:naryPr>
                    <m:chr m:val="∑"/>
                    <m:limLoc m:val="undOvr"/>
                    <m:subHide m:val="1"/>
                    <m:supHide m:val="1"/>
                    <m:ctrlPr>
                      <w:rPr>
                        <w:rFonts w:ascii="Cambria Math" w:hAnsi="Cambria Math"/>
                        <w:i/>
                        <w:sz w:val="18"/>
                        <w:szCs w:val="18"/>
                      </w:rPr>
                    </m:ctrlPr>
                  </m:naryPr>
                  <m:sub/>
                  <m:sup/>
                  <m:e>
                    <m:r>
                      <w:rPr>
                        <w:rFonts w:ascii="Cambria Math" w:hAnsi="Cambria Math"/>
                        <w:sz w:val="18"/>
                        <w:szCs w:val="18"/>
                      </w:rPr>
                      <m:t>Historias</m:t>
                    </m:r>
                  </m:e>
                </m:nary>
              </m:oMath>
            </m:oMathPara>
          </w:p>
        </w:tc>
        <w:tc>
          <w:tcPr>
            <w:tcW w:w="1276" w:type="dxa"/>
            <w:vAlign w:val="center"/>
          </w:tcPr>
          <w:p w14:paraId="3684CC3E" w14:textId="77777777" w:rsidR="00F4260A" w:rsidRPr="00F5649F" w:rsidRDefault="00F4260A" w:rsidP="00FE792C">
            <w:pPr>
              <w:jc w:val="center"/>
              <w:rPr>
                <w:sz w:val="18"/>
                <w:szCs w:val="18"/>
              </w:rPr>
            </w:pPr>
            <w:r>
              <w:rPr>
                <w:sz w:val="18"/>
                <w:szCs w:val="18"/>
              </w:rPr>
              <w:t>#</w:t>
            </w:r>
          </w:p>
        </w:tc>
        <w:tc>
          <w:tcPr>
            <w:tcW w:w="1559" w:type="dxa"/>
            <w:vAlign w:val="center"/>
          </w:tcPr>
          <w:p w14:paraId="1F9C2F5B" w14:textId="77777777" w:rsidR="00F4260A" w:rsidRPr="00F5649F" w:rsidRDefault="00F4260A" w:rsidP="00FE792C">
            <w:pPr>
              <w:jc w:val="center"/>
              <w:rPr>
                <w:sz w:val="18"/>
                <w:szCs w:val="18"/>
              </w:rPr>
            </w:pPr>
            <w:r>
              <w:rPr>
                <w:sz w:val="18"/>
                <w:szCs w:val="18"/>
              </w:rPr>
              <w:t>Diario</w:t>
            </w:r>
          </w:p>
        </w:tc>
        <w:tc>
          <w:tcPr>
            <w:tcW w:w="1528" w:type="dxa"/>
            <w:vMerge w:val="restart"/>
            <w:vAlign w:val="center"/>
          </w:tcPr>
          <w:p w14:paraId="45D17ED0" w14:textId="77777777" w:rsidR="00F4260A" w:rsidRPr="00F5649F" w:rsidRDefault="00F4260A" w:rsidP="009E0BB1">
            <w:pPr>
              <w:jc w:val="left"/>
              <w:rPr>
                <w:sz w:val="18"/>
                <w:szCs w:val="18"/>
              </w:rPr>
            </w:pPr>
            <w:r>
              <w:rPr>
                <w:sz w:val="18"/>
                <w:szCs w:val="18"/>
              </w:rPr>
              <w:t>Por Diagnóstico, por Tratamiento</w:t>
            </w:r>
          </w:p>
        </w:tc>
        <w:tc>
          <w:tcPr>
            <w:tcW w:w="1788" w:type="dxa"/>
            <w:vMerge w:val="restart"/>
            <w:vAlign w:val="center"/>
          </w:tcPr>
          <w:p w14:paraId="10FAD9B7" w14:textId="77777777" w:rsidR="00F4260A" w:rsidRPr="00F5649F" w:rsidRDefault="00F4260A" w:rsidP="009E0BB1">
            <w:pPr>
              <w:jc w:val="left"/>
              <w:rPr>
                <w:sz w:val="18"/>
                <w:szCs w:val="18"/>
              </w:rPr>
            </w:pPr>
            <w:r>
              <w:rPr>
                <w:sz w:val="18"/>
                <w:szCs w:val="18"/>
              </w:rPr>
              <w:t>Tabla Dinámica, Gráfico de Barras, Gráfico de Tarta</w:t>
            </w:r>
          </w:p>
        </w:tc>
      </w:tr>
      <w:tr w:rsidR="00F4260A" w14:paraId="7E7A2874" w14:textId="77777777" w:rsidTr="009E0BB1">
        <w:trPr>
          <w:jc w:val="center"/>
        </w:trPr>
        <w:tc>
          <w:tcPr>
            <w:tcW w:w="1387" w:type="dxa"/>
            <w:vMerge/>
            <w:vAlign w:val="center"/>
          </w:tcPr>
          <w:p w14:paraId="5E4B4CDC" w14:textId="77777777" w:rsidR="00F4260A" w:rsidRPr="00F5649F" w:rsidRDefault="00F4260A" w:rsidP="00FE792C">
            <w:pPr>
              <w:jc w:val="center"/>
              <w:rPr>
                <w:sz w:val="18"/>
                <w:szCs w:val="18"/>
              </w:rPr>
            </w:pPr>
          </w:p>
        </w:tc>
        <w:tc>
          <w:tcPr>
            <w:tcW w:w="1727" w:type="dxa"/>
            <w:vMerge/>
            <w:vAlign w:val="center"/>
          </w:tcPr>
          <w:p w14:paraId="09D08359" w14:textId="77777777" w:rsidR="00F4260A" w:rsidRPr="00F5649F" w:rsidRDefault="00F4260A" w:rsidP="00FE792C">
            <w:pPr>
              <w:jc w:val="center"/>
              <w:rPr>
                <w:sz w:val="18"/>
                <w:szCs w:val="18"/>
              </w:rPr>
            </w:pPr>
          </w:p>
        </w:tc>
        <w:tc>
          <w:tcPr>
            <w:tcW w:w="1559" w:type="dxa"/>
            <w:vAlign w:val="center"/>
          </w:tcPr>
          <w:p w14:paraId="1F4B9545" w14:textId="77777777" w:rsidR="00F4260A" w:rsidRDefault="00F4260A" w:rsidP="009E0BB1">
            <w:pPr>
              <w:jc w:val="left"/>
              <w:rPr>
                <w:sz w:val="18"/>
                <w:szCs w:val="18"/>
              </w:rPr>
            </w:pPr>
            <w:r>
              <w:rPr>
                <w:sz w:val="18"/>
                <w:szCs w:val="18"/>
              </w:rPr>
              <w:t>Cantidad de Historias Guardadas</w:t>
            </w:r>
          </w:p>
        </w:tc>
        <w:tc>
          <w:tcPr>
            <w:tcW w:w="2126" w:type="dxa"/>
            <w:vAlign w:val="center"/>
          </w:tcPr>
          <w:p w14:paraId="31AA4ACA" w14:textId="77777777" w:rsidR="00F4260A" w:rsidRPr="003F4D48" w:rsidRDefault="008A1063" w:rsidP="00FE792C">
            <w:pPr>
              <w:jc w:val="center"/>
              <w:rPr>
                <w:rFonts w:eastAsia="Meiryo" w:cs="Times New Roman"/>
                <w:sz w:val="18"/>
                <w:szCs w:val="18"/>
              </w:rPr>
            </w:pPr>
            <m:oMathPara>
              <m:oMath>
                <m:nary>
                  <m:naryPr>
                    <m:chr m:val="∑"/>
                    <m:limLoc m:val="undOvr"/>
                    <m:subHide m:val="1"/>
                    <m:supHide m:val="1"/>
                    <m:ctrlPr>
                      <w:rPr>
                        <w:rFonts w:ascii="Cambria Math" w:hAnsi="Cambria Math"/>
                        <w:i/>
                        <w:sz w:val="18"/>
                        <w:szCs w:val="18"/>
                      </w:rPr>
                    </m:ctrlPr>
                  </m:naryPr>
                  <m:sub/>
                  <m:sup/>
                  <m:e>
                    <m:r>
                      <w:rPr>
                        <w:rFonts w:ascii="Cambria Math" w:hAnsi="Cambria Math"/>
                        <w:sz w:val="18"/>
                        <w:szCs w:val="18"/>
                      </w:rPr>
                      <m:t>Estado="Guardada"</m:t>
                    </m:r>
                  </m:e>
                </m:nary>
              </m:oMath>
            </m:oMathPara>
          </w:p>
        </w:tc>
        <w:tc>
          <w:tcPr>
            <w:tcW w:w="1276" w:type="dxa"/>
            <w:vAlign w:val="center"/>
          </w:tcPr>
          <w:p w14:paraId="6D03EF3D" w14:textId="77777777" w:rsidR="00F4260A" w:rsidRDefault="00F4260A" w:rsidP="00FE792C">
            <w:pPr>
              <w:jc w:val="center"/>
              <w:rPr>
                <w:sz w:val="18"/>
                <w:szCs w:val="18"/>
              </w:rPr>
            </w:pPr>
            <w:r>
              <w:rPr>
                <w:sz w:val="18"/>
                <w:szCs w:val="18"/>
              </w:rPr>
              <w:t>#</w:t>
            </w:r>
          </w:p>
        </w:tc>
        <w:tc>
          <w:tcPr>
            <w:tcW w:w="1559" w:type="dxa"/>
            <w:vAlign w:val="center"/>
          </w:tcPr>
          <w:p w14:paraId="4AFDD86B" w14:textId="77777777" w:rsidR="00F4260A" w:rsidRPr="00F5649F" w:rsidRDefault="00F4260A" w:rsidP="00FE792C">
            <w:pPr>
              <w:jc w:val="center"/>
              <w:rPr>
                <w:sz w:val="18"/>
                <w:szCs w:val="18"/>
              </w:rPr>
            </w:pPr>
            <w:r>
              <w:rPr>
                <w:sz w:val="18"/>
                <w:szCs w:val="18"/>
              </w:rPr>
              <w:t>Diario</w:t>
            </w:r>
          </w:p>
        </w:tc>
        <w:tc>
          <w:tcPr>
            <w:tcW w:w="1528" w:type="dxa"/>
            <w:vMerge/>
            <w:vAlign w:val="center"/>
          </w:tcPr>
          <w:p w14:paraId="07645206" w14:textId="77777777" w:rsidR="00F4260A" w:rsidRPr="00F5649F" w:rsidRDefault="00F4260A" w:rsidP="00FE792C">
            <w:pPr>
              <w:jc w:val="center"/>
              <w:rPr>
                <w:sz w:val="18"/>
                <w:szCs w:val="18"/>
              </w:rPr>
            </w:pPr>
          </w:p>
        </w:tc>
        <w:tc>
          <w:tcPr>
            <w:tcW w:w="1788" w:type="dxa"/>
            <w:vMerge/>
            <w:vAlign w:val="center"/>
          </w:tcPr>
          <w:p w14:paraId="2EAB58CB" w14:textId="77777777" w:rsidR="00F4260A" w:rsidRPr="00F5649F" w:rsidRDefault="00F4260A" w:rsidP="00FE792C">
            <w:pPr>
              <w:jc w:val="center"/>
              <w:rPr>
                <w:sz w:val="18"/>
                <w:szCs w:val="18"/>
              </w:rPr>
            </w:pPr>
          </w:p>
        </w:tc>
      </w:tr>
      <w:tr w:rsidR="00F4260A" w14:paraId="46D31039" w14:textId="77777777" w:rsidTr="009E0BB1">
        <w:trPr>
          <w:jc w:val="center"/>
        </w:trPr>
        <w:tc>
          <w:tcPr>
            <w:tcW w:w="1387" w:type="dxa"/>
            <w:vMerge/>
            <w:vAlign w:val="center"/>
          </w:tcPr>
          <w:p w14:paraId="2F6ED9A3" w14:textId="77777777" w:rsidR="00F4260A" w:rsidRPr="00F5649F" w:rsidRDefault="00F4260A" w:rsidP="00FE792C">
            <w:pPr>
              <w:jc w:val="center"/>
              <w:rPr>
                <w:sz w:val="18"/>
                <w:szCs w:val="18"/>
              </w:rPr>
            </w:pPr>
          </w:p>
        </w:tc>
        <w:tc>
          <w:tcPr>
            <w:tcW w:w="1727" w:type="dxa"/>
            <w:vMerge/>
            <w:vAlign w:val="center"/>
          </w:tcPr>
          <w:p w14:paraId="4AA0007B" w14:textId="77777777" w:rsidR="00F4260A" w:rsidRPr="00F5649F" w:rsidRDefault="00F4260A" w:rsidP="00FE792C">
            <w:pPr>
              <w:jc w:val="center"/>
              <w:rPr>
                <w:sz w:val="18"/>
                <w:szCs w:val="18"/>
              </w:rPr>
            </w:pPr>
          </w:p>
        </w:tc>
        <w:tc>
          <w:tcPr>
            <w:tcW w:w="1559" w:type="dxa"/>
            <w:vAlign w:val="center"/>
          </w:tcPr>
          <w:p w14:paraId="773F4659" w14:textId="77777777" w:rsidR="00F4260A" w:rsidRPr="00F5649F" w:rsidRDefault="00F4260A" w:rsidP="009E0BB1">
            <w:pPr>
              <w:jc w:val="left"/>
              <w:rPr>
                <w:sz w:val="18"/>
                <w:szCs w:val="18"/>
              </w:rPr>
            </w:pPr>
            <w:r>
              <w:rPr>
                <w:sz w:val="18"/>
                <w:szCs w:val="18"/>
              </w:rPr>
              <w:t>Porcentaje de Historias Guardadas</w:t>
            </w:r>
          </w:p>
        </w:tc>
        <w:tc>
          <w:tcPr>
            <w:tcW w:w="2126" w:type="dxa"/>
            <w:vAlign w:val="center"/>
          </w:tcPr>
          <w:p w14:paraId="517AB21A" w14:textId="77777777" w:rsidR="00F4260A" w:rsidRPr="00F5649F" w:rsidRDefault="008A1063" w:rsidP="00FE792C">
            <w:pPr>
              <w:jc w:val="center"/>
              <w:rPr>
                <w:sz w:val="18"/>
                <w:szCs w:val="18"/>
              </w:rPr>
            </w:pPr>
            <m:oMathPara>
              <m:oMath>
                <m:f>
                  <m:fPr>
                    <m:ctrlPr>
                      <w:rPr>
                        <w:rFonts w:ascii="Cambria Math" w:hAnsi="Cambria Math"/>
                        <w:i/>
                        <w:sz w:val="18"/>
                        <w:szCs w:val="18"/>
                      </w:rPr>
                    </m:ctrlPr>
                  </m:fPr>
                  <m:num>
                    <m:r>
                      <w:rPr>
                        <w:rFonts w:ascii="Cambria Math" w:hAnsi="Cambria Math"/>
                        <w:sz w:val="18"/>
                        <w:szCs w:val="18"/>
                      </w:rPr>
                      <m:t>Guardadas</m:t>
                    </m:r>
                  </m:num>
                  <m:den>
                    <m:r>
                      <w:rPr>
                        <w:rFonts w:ascii="Cambria Math" w:hAnsi="Cambria Math"/>
                        <w:sz w:val="18"/>
                        <w:szCs w:val="18"/>
                      </w:rPr>
                      <m:t>Creadas</m:t>
                    </m:r>
                  </m:den>
                </m:f>
                <m:r>
                  <w:rPr>
                    <w:rFonts w:ascii="Cambria Math" w:hAnsi="Cambria Math"/>
                    <w:sz w:val="18"/>
                    <w:szCs w:val="18"/>
                  </w:rPr>
                  <m:t>*100</m:t>
                </m:r>
              </m:oMath>
            </m:oMathPara>
          </w:p>
        </w:tc>
        <w:tc>
          <w:tcPr>
            <w:tcW w:w="1276" w:type="dxa"/>
            <w:vAlign w:val="center"/>
          </w:tcPr>
          <w:p w14:paraId="6B0F6D54" w14:textId="77777777" w:rsidR="00F4260A" w:rsidRPr="00F5649F" w:rsidRDefault="00F4260A" w:rsidP="00FE792C">
            <w:pPr>
              <w:jc w:val="center"/>
              <w:rPr>
                <w:sz w:val="18"/>
                <w:szCs w:val="18"/>
              </w:rPr>
            </w:pPr>
            <w:r>
              <w:rPr>
                <w:sz w:val="18"/>
                <w:szCs w:val="18"/>
              </w:rPr>
              <w:t>%</w:t>
            </w:r>
          </w:p>
        </w:tc>
        <w:tc>
          <w:tcPr>
            <w:tcW w:w="1559" w:type="dxa"/>
            <w:vAlign w:val="center"/>
          </w:tcPr>
          <w:p w14:paraId="49E22035" w14:textId="77777777" w:rsidR="00F4260A" w:rsidRPr="00F5649F" w:rsidRDefault="00F4260A" w:rsidP="00FE792C">
            <w:pPr>
              <w:jc w:val="center"/>
              <w:rPr>
                <w:sz w:val="18"/>
                <w:szCs w:val="18"/>
              </w:rPr>
            </w:pPr>
            <w:r>
              <w:rPr>
                <w:sz w:val="18"/>
                <w:szCs w:val="18"/>
              </w:rPr>
              <w:t>Diario</w:t>
            </w:r>
          </w:p>
        </w:tc>
        <w:tc>
          <w:tcPr>
            <w:tcW w:w="1528" w:type="dxa"/>
            <w:vMerge/>
            <w:vAlign w:val="center"/>
          </w:tcPr>
          <w:p w14:paraId="02FA724A" w14:textId="77777777" w:rsidR="00F4260A" w:rsidRPr="00F5649F" w:rsidRDefault="00F4260A" w:rsidP="00FE792C">
            <w:pPr>
              <w:jc w:val="center"/>
              <w:rPr>
                <w:sz w:val="18"/>
                <w:szCs w:val="18"/>
              </w:rPr>
            </w:pPr>
          </w:p>
        </w:tc>
        <w:tc>
          <w:tcPr>
            <w:tcW w:w="1788" w:type="dxa"/>
            <w:vMerge/>
            <w:vAlign w:val="center"/>
          </w:tcPr>
          <w:p w14:paraId="5CFF3CF9" w14:textId="77777777" w:rsidR="00F4260A" w:rsidRPr="00F5649F" w:rsidRDefault="00F4260A" w:rsidP="00FE792C">
            <w:pPr>
              <w:jc w:val="center"/>
              <w:rPr>
                <w:sz w:val="18"/>
                <w:szCs w:val="18"/>
              </w:rPr>
            </w:pPr>
          </w:p>
        </w:tc>
      </w:tr>
    </w:tbl>
    <w:p w14:paraId="2A223D8A" w14:textId="77777777" w:rsidR="00787D5E" w:rsidRDefault="00787D5E" w:rsidP="00F83A2D"/>
    <w:p w14:paraId="7E9FA102" w14:textId="77777777" w:rsidR="00787D5E" w:rsidRDefault="00787D5E" w:rsidP="00F83A2D"/>
    <w:p w14:paraId="4CF0CDAD" w14:textId="77777777" w:rsidR="00787D5E" w:rsidRDefault="00787D5E" w:rsidP="00F83A2D"/>
    <w:p w14:paraId="4D0F3ABE" w14:textId="77777777" w:rsidR="00787D5E" w:rsidRDefault="00787D5E" w:rsidP="00F83A2D"/>
    <w:p w14:paraId="5C4D5D25" w14:textId="77777777" w:rsidR="00787D5E" w:rsidRDefault="00787D5E" w:rsidP="00F83A2D"/>
    <w:p w14:paraId="1EFB3148" w14:textId="77777777" w:rsidR="009E0BB1" w:rsidRDefault="009E0BB1" w:rsidP="00735A66">
      <w:pPr>
        <w:pStyle w:val="ListParagraph"/>
        <w:numPr>
          <w:ilvl w:val="0"/>
          <w:numId w:val="35"/>
        </w:numPr>
        <w:sectPr w:rsidR="009E0BB1" w:rsidSect="00787D5E">
          <w:pgSz w:w="15840" w:h="12240" w:orient="landscape"/>
          <w:pgMar w:top="1440" w:right="1440" w:bottom="1440" w:left="1440" w:header="720" w:footer="720" w:gutter="0"/>
          <w:cols w:space="720"/>
        </w:sectPr>
      </w:pPr>
    </w:p>
    <w:p w14:paraId="259E4CA8" w14:textId="77777777" w:rsidR="00735A66" w:rsidRPr="009D4693" w:rsidRDefault="00735A66" w:rsidP="00735A66">
      <w:pPr>
        <w:pStyle w:val="ListParagraph"/>
        <w:numPr>
          <w:ilvl w:val="0"/>
          <w:numId w:val="35"/>
        </w:numPr>
        <w:rPr>
          <w:b/>
        </w:rPr>
      </w:pPr>
      <w:r w:rsidRPr="009D4693">
        <w:rPr>
          <w:b/>
        </w:rPr>
        <w:lastRenderedPageBreak/>
        <w:t>Diseño del Modelo Dimensional</w:t>
      </w:r>
    </w:p>
    <w:p w14:paraId="44EF9708" w14:textId="77777777" w:rsidR="006B70F5" w:rsidRDefault="006B70F5" w:rsidP="006B70F5">
      <w:r>
        <w:t xml:space="preserve">El diseño de este modelo se </w:t>
      </w:r>
      <w:r w:rsidR="003B667E">
        <w:t>hace</w:t>
      </w:r>
      <w:r>
        <w:t xml:space="preserve"> siguiendo los pasos propuestos por Ralph Kimball y se </w:t>
      </w:r>
      <w:r w:rsidR="003B667E">
        <w:t>realizan</w:t>
      </w:r>
      <w:r>
        <w:t xml:space="preserve"> reuniones con el equipo de desarrollo en las que se </w:t>
      </w:r>
      <w:r w:rsidR="002630FE">
        <w:t>evalú</w:t>
      </w:r>
      <w:r w:rsidR="003B667E">
        <w:t>an</w:t>
      </w:r>
      <w:r>
        <w:t xml:space="preserve"> las diferentes versiones del modelo que se generaron hasta ser certificado. A continuación se presentan los resultados obtenidos:</w:t>
      </w:r>
    </w:p>
    <w:p w14:paraId="3681EB1E" w14:textId="77777777" w:rsidR="006B70F5" w:rsidRPr="009D4693" w:rsidRDefault="006B70F5" w:rsidP="006B70F5">
      <w:pPr>
        <w:pStyle w:val="ListParagraph"/>
        <w:numPr>
          <w:ilvl w:val="1"/>
          <w:numId w:val="35"/>
        </w:numPr>
        <w:rPr>
          <w:b/>
        </w:rPr>
      </w:pPr>
      <w:r w:rsidRPr="009D4693">
        <w:rPr>
          <w:b/>
        </w:rPr>
        <w:t>Identificación del Nivel de Granularidad</w:t>
      </w:r>
    </w:p>
    <w:p w14:paraId="3125B63D" w14:textId="77777777" w:rsidR="006B70F5" w:rsidRDefault="006B70F5" w:rsidP="006B70F5">
      <w:pPr>
        <w:pStyle w:val="ListParagraph"/>
        <w:ind w:left="1080"/>
      </w:pPr>
      <w:r>
        <w:t xml:space="preserve">Este paso consiste en identificar lo que se desea medir en cada indicador propuesto y definir el nivel de detalle que apoye el cumplimiento de los objetivos. </w:t>
      </w:r>
      <w:r w:rsidR="001F631D">
        <w:t>Para el proceso de negocio de atención de pacientes, e</w:t>
      </w:r>
      <w:r>
        <w:t>ste nivel de detalle abarca la ca</w:t>
      </w:r>
      <w:r w:rsidR="00CB123A">
        <w:t xml:space="preserve">ntidad de </w:t>
      </w:r>
      <w:r w:rsidR="002E21B0">
        <w:t>atenciones médicas asociadas un estudio en una unidad de atención, con un motivo de atención y un tipo de responsable de pago, a un paciente con un médico y un sitio de alojamiento asignado en una fecha determinada.</w:t>
      </w:r>
      <w:r w:rsidR="001F631D">
        <w:t xml:space="preserve"> Por otra parte, para el proceso de negocio de creación de historias médicas, ese nivel de detalle abarca la cantidad de historias con un diagnóstico y un tratamiento en un estado en una fecha determinada.</w:t>
      </w:r>
    </w:p>
    <w:p w14:paraId="0ECD21EC" w14:textId="77777777" w:rsidR="002E21B0" w:rsidRPr="009D4693" w:rsidRDefault="002E21B0" w:rsidP="002E21B0">
      <w:pPr>
        <w:pStyle w:val="ListParagraph"/>
        <w:numPr>
          <w:ilvl w:val="1"/>
          <w:numId w:val="35"/>
        </w:numPr>
        <w:rPr>
          <w:b/>
        </w:rPr>
      </w:pPr>
      <w:r w:rsidRPr="009D4693">
        <w:rPr>
          <w:b/>
        </w:rPr>
        <w:t>Identificación de las Dimensiones</w:t>
      </w:r>
    </w:p>
    <w:p w14:paraId="6E9B1374" w14:textId="77777777" w:rsidR="002E21B0" w:rsidRDefault="002E21B0" w:rsidP="002E21B0">
      <w:pPr>
        <w:pStyle w:val="ListParagraph"/>
        <w:ind w:left="1080"/>
      </w:pPr>
      <w:r>
        <w:t xml:space="preserve">En este paso se realiza un proceso de análisis de la granularidad seleccionada en el paso anterior, con el fin de identificar las perspectivas con las que se </w:t>
      </w:r>
      <w:r w:rsidR="003B667E">
        <w:t>pueden</w:t>
      </w:r>
      <w:r>
        <w:t xml:space="preserve"> agrupar u observar los datos, es decir, las dimensiones que conforman el modelo dimensional. </w:t>
      </w:r>
    </w:p>
    <w:p w14:paraId="4E46363C" w14:textId="77777777" w:rsidR="00420FFD" w:rsidRDefault="00420FFD" w:rsidP="002E21B0">
      <w:pPr>
        <w:pStyle w:val="ListParagraph"/>
        <w:ind w:left="1080"/>
      </w:pPr>
      <w:r>
        <w:t xml:space="preserve">En la </w:t>
      </w:r>
      <w:r w:rsidR="00120E5A">
        <w:fldChar w:fldCharType="begin"/>
      </w:r>
      <w:r w:rsidR="009D4693">
        <w:instrText xml:space="preserve"> REF _Ref509264422 \h </w:instrText>
      </w:r>
      <w:r w:rsidR="00120E5A">
        <w:fldChar w:fldCharType="separate"/>
      </w:r>
      <w:r w:rsidR="00283A42">
        <w:t xml:space="preserve">Tabla </w:t>
      </w:r>
      <w:r w:rsidR="00283A42">
        <w:rPr>
          <w:noProof/>
        </w:rPr>
        <w:t>26</w:t>
      </w:r>
      <w:r w:rsidR="00120E5A">
        <w:fldChar w:fldCharType="end"/>
      </w:r>
      <w:r w:rsidR="009D4693">
        <w:t xml:space="preserve"> </w:t>
      </w:r>
      <w:r>
        <w:t>se observan las dimensiones identificadas, sus descripciones y niveles jerárquicos.</w:t>
      </w:r>
    </w:p>
    <w:p w14:paraId="769B879E" w14:textId="77777777" w:rsidR="0097072A" w:rsidRDefault="0097072A" w:rsidP="0097072A">
      <w:pPr>
        <w:pStyle w:val="Caption"/>
        <w:keepNext/>
      </w:pPr>
      <w:bookmarkStart w:id="307" w:name="_Ref509264422"/>
      <w:bookmarkStart w:id="308" w:name="_Toc513444120"/>
      <w:r>
        <w:t xml:space="preserve">Tabla </w:t>
      </w:r>
      <w:r w:rsidR="00120E5A">
        <w:fldChar w:fldCharType="begin"/>
      </w:r>
      <w:r>
        <w:instrText xml:space="preserve"> SEQ Tabla \* ARABIC </w:instrText>
      </w:r>
      <w:r w:rsidR="00120E5A">
        <w:fldChar w:fldCharType="separate"/>
      </w:r>
      <w:r w:rsidR="00283A42">
        <w:rPr>
          <w:noProof/>
        </w:rPr>
        <w:t>26</w:t>
      </w:r>
      <w:r w:rsidR="00120E5A">
        <w:fldChar w:fldCharType="end"/>
      </w:r>
      <w:bookmarkEnd w:id="307"/>
      <w:r>
        <w:t xml:space="preserve"> - Dimensiones y Niveles Jerárquicos</w:t>
      </w:r>
      <w:bookmarkEnd w:id="308"/>
    </w:p>
    <w:tbl>
      <w:tblPr>
        <w:tblStyle w:val="EstiloAna"/>
        <w:tblW w:w="0" w:type="auto"/>
        <w:jc w:val="center"/>
        <w:tblLook w:val="04A0" w:firstRow="1" w:lastRow="0" w:firstColumn="1" w:lastColumn="0" w:noHBand="0" w:noVBand="1"/>
      </w:tblPr>
      <w:tblGrid>
        <w:gridCol w:w="2412"/>
        <w:gridCol w:w="3117"/>
        <w:gridCol w:w="2693"/>
      </w:tblGrid>
      <w:tr w:rsidR="001F631D" w14:paraId="62CAAA1C" w14:textId="77777777" w:rsidTr="00760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tcPr>
          <w:p w14:paraId="47AEA0D9" w14:textId="77777777" w:rsidR="001F631D" w:rsidRDefault="0097072A" w:rsidP="0097072A">
            <w:pPr>
              <w:pStyle w:val="ListParagraph"/>
              <w:ind w:left="0"/>
              <w:jc w:val="center"/>
            </w:pPr>
            <w:r>
              <w:t>Dimensión</w:t>
            </w:r>
          </w:p>
        </w:tc>
        <w:tc>
          <w:tcPr>
            <w:tcW w:w="3117" w:type="dxa"/>
          </w:tcPr>
          <w:p w14:paraId="115D86C4" w14:textId="77777777" w:rsidR="001F631D" w:rsidRDefault="0097072A" w:rsidP="0097072A">
            <w:pPr>
              <w:pStyle w:val="ListParagraph"/>
              <w:ind w:left="0"/>
              <w:jc w:val="center"/>
              <w:cnfStyle w:val="100000000000" w:firstRow="1" w:lastRow="0" w:firstColumn="0" w:lastColumn="0" w:oddVBand="0" w:evenVBand="0" w:oddHBand="0" w:evenHBand="0" w:firstRowFirstColumn="0" w:firstRowLastColumn="0" w:lastRowFirstColumn="0" w:lastRowLastColumn="0"/>
            </w:pPr>
            <w:r>
              <w:t>Descripción</w:t>
            </w:r>
          </w:p>
        </w:tc>
        <w:tc>
          <w:tcPr>
            <w:tcW w:w="2693" w:type="dxa"/>
          </w:tcPr>
          <w:p w14:paraId="4C07D030" w14:textId="77777777" w:rsidR="001F631D" w:rsidRDefault="0097072A" w:rsidP="0097072A">
            <w:pPr>
              <w:pStyle w:val="ListParagraph"/>
              <w:ind w:left="0"/>
              <w:jc w:val="center"/>
              <w:cnfStyle w:val="100000000000" w:firstRow="1" w:lastRow="0" w:firstColumn="0" w:lastColumn="0" w:oddVBand="0" w:evenVBand="0" w:oddHBand="0" w:evenHBand="0" w:firstRowFirstColumn="0" w:firstRowLastColumn="0" w:lastRowFirstColumn="0" w:lastRowLastColumn="0"/>
            </w:pPr>
            <w:r>
              <w:t>Jerarquía</w:t>
            </w:r>
          </w:p>
        </w:tc>
      </w:tr>
      <w:tr w:rsidR="001F631D" w14:paraId="63873E4B"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13ECEADC" w14:textId="77777777" w:rsidR="001F631D" w:rsidRPr="007601AC" w:rsidRDefault="0097072A" w:rsidP="002E21B0">
            <w:pPr>
              <w:pStyle w:val="ListParagraph"/>
              <w:ind w:left="0"/>
              <w:rPr>
                <w:b w:val="0"/>
                <w:color w:val="auto"/>
              </w:rPr>
            </w:pPr>
            <w:r w:rsidRPr="007601AC">
              <w:rPr>
                <w:b w:val="0"/>
                <w:color w:val="auto"/>
              </w:rPr>
              <w:t>Tiempo</w:t>
            </w:r>
          </w:p>
        </w:tc>
        <w:tc>
          <w:tcPr>
            <w:tcW w:w="3117" w:type="dxa"/>
          </w:tcPr>
          <w:p w14:paraId="02FAC8FA" w14:textId="77777777" w:rsidR="001F631D" w:rsidRDefault="0097072A" w:rsidP="00901373">
            <w:pPr>
              <w:pStyle w:val="ListParagraph"/>
              <w:spacing w:line="240" w:lineRule="auto"/>
              <w:ind w:left="0"/>
              <w:jc w:val="left"/>
              <w:cnfStyle w:val="000000100000" w:firstRow="0" w:lastRow="0" w:firstColumn="0" w:lastColumn="0" w:oddVBand="0" w:evenVBand="0" w:oddHBand="1" w:evenHBand="0" w:firstRowFirstColumn="0" w:firstRowLastColumn="0" w:lastRowFirstColumn="0" w:lastRowLastColumn="0"/>
            </w:pPr>
            <w:r>
              <w:t>Contiene las fechas de las atenciones, de las historias médicas y las fechas de entrada y salida de un paciente a un sitio de alojamiento.</w:t>
            </w:r>
          </w:p>
        </w:tc>
        <w:tc>
          <w:tcPr>
            <w:tcW w:w="2693" w:type="dxa"/>
          </w:tcPr>
          <w:p w14:paraId="69FCC422" w14:textId="77777777" w:rsidR="001F631D" w:rsidRDefault="0097072A" w:rsidP="00D55AFD">
            <w:pPr>
              <w:pStyle w:val="ListParagraph"/>
              <w:numPr>
                <w:ilvl w:val="0"/>
                <w:numId w:val="39"/>
              </w:numPr>
              <w:spacing w:line="240" w:lineRule="auto"/>
              <w:cnfStyle w:val="000000100000" w:firstRow="0" w:lastRow="0" w:firstColumn="0" w:lastColumn="0" w:oddVBand="0" w:evenVBand="0" w:oddHBand="1" w:evenHBand="0" w:firstRowFirstColumn="0" w:firstRowLastColumn="0" w:lastRowFirstColumn="0" w:lastRowLastColumn="0"/>
            </w:pPr>
            <w:r>
              <w:t>Año</w:t>
            </w:r>
          </w:p>
          <w:p w14:paraId="20FD37BA" w14:textId="77777777" w:rsidR="0097072A" w:rsidRDefault="0097072A" w:rsidP="00D55AFD">
            <w:pPr>
              <w:pStyle w:val="ListParagraph"/>
              <w:numPr>
                <w:ilvl w:val="0"/>
                <w:numId w:val="39"/>
              </w:numPr>
              <w:spacing w:line="240" w:lineRule="auto"/>
              <w:cnfStyle w:val="000000100000" w:firstRow="0" w:lastRow="0" w:firstColumn="0" w:lastColumn="0" w:oddVBand="0" w:evenVBand="0" w:oddHBand="1" w:evenHBand="0" w:firstRowFirstColumn="0" w:firstRowLastColumn="0" w:lastRowFirstColumn="0" w:lastRowLastColumn="0"/>
            </w:pPr>
            <w:r>
              <w:t>Semestre</w:t>
            </w:r>
          </w:p>
          <w:p w14:paraId="2D4FB037" w14:textId="77777777" w:rsidR="0097072A" w:rsidRDefault="0097072A" w:rsidP="00D55AFD">
            <w:pPr>
              <w:pStyle w:val="ListParagraph"/>
              <w:numPr>
                <w:ilvl w:val="0"/>
                <w:numId w:val="39"/>
              </w:numPr>
              <w:spacing w:line="240" w:lineRule="auto"/>
              <w:cnfStyle w:val="000000100000" w:firstRow="0" w:lastRow="0" w:firstColumn="0" w:lastColumn="0" w:oddVBand="0" w:evenVBand="0" w:oddHBand="1" w:evenHBand="0" w:firstRowFirstColumn="0" w:firstRowLastColumn="0" w:lastRowFirstColumn="0" w:lastRowLastColumn="0"/>
            </w:pPr>
            <w:r>
              <w:t>Trimestre</w:t>
            </w:r>
          </w:p>
          <w:p w14:paraId="6527F90F" w14:textId="77777777" w:rsidR="0097072A" w:rsidRDefault="0097072A" w:rsidP="00D55AFD">
            <w:pPr>
              <w:pStyle w:val="ListParagraph"/>
              <w:numPr>
                <w:ilvl w:val="0"/>
                <w:numId w:val="39"/>
              </w:numPr>
              <w:spacing w:line="240" w:lineRule="auto"/>
              <w:cnfStyle w:val="000000100000" w:firstRow="0" w:lastRow="0" w:firstColumn="0" w:lastColumn="0" w:oddVBand="0" w:evenVBand="0" w:oddHBand="1" w:evenHBand="0" w:firstRowFirstColumn="0" w:firstRowLastColumn="0" w:lastRowFirstColumn="0" w:lastRowLastColumn="0"/>
            </w:pPr>
            <w:r>
              <w:t>Mes</w:t>
            </w:r>
          </w:p>
          <w:p w14:paraId="498A8E70" w14:textId="77777777" w:rsidR="0097072A" w:rsidRDefault="0097072A" w:rsidP="00D55AFD">
            <w:pPr>
              <w:pStyle w:val="ListParagraph"/>
              <w:numPr>
                <w:ilvl w:val="0"/>
                <w:numId w:val="39"/>
              </w:numPr>
              <w:spacing w:line="240" w:lineRule="auto"/>
              <w:cnfStyle w:val="000000100000" w:firstRow="0" w:lastRow="0" w:firstColumn="0" w:lastColumn="0" w:oddVBand="0" w:evenVBand="0" w:oddHBand="1" w:evenHBand="0" w:firstRowFirstColumn="0" w:firstRowLastColumn="0" w:lastRowFirstColumn="0" w:lastRowLastColumn="0"/>
            </w:pPr>
            <w:r>
              <w:t>Día</w:t>
            </w:r>
          </w:p>
        </w:tc>
      </w:tr>
      <w:tr w:rsidR="001F631D" w14:paraId="48928DC8"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566DBAC1" w14:textId="77777777" w:rsidR="001F631D" w:rsidRPr="007601AC" w:rsidRDefault="0097072A" w:rsidP="002E21B0">
            <w:pPr>
              <w:pStyle w:val="ListParagraph"/>
              <w:ind w:left="0"/>
              <w:rPr>
                <w:b w:val="0"/>
                <w:color w:val="auto"/>
              </w:rPr>
            </w:pPr>
            <w:r w:rsidRPr="007601AC">
              <w:rPr>
                <w:b w:val="0"/>
                <w:color w:val="auto"/>
              </w:rPr>
              <w:t>Unidad de Atención</w:t>
            </w:r>
          </w:p>
        </w:tc>
        <w:tc>
          <w:tcPr>
            <w:tcW w:w="3117" w:type="dxa"/>
          </w:tcPr>
          <w:p w14:paraId="4AA27373" w14:textId="77777777" w:rsidR="001F631D" w:rsidRDefault="0097072A" w:rsidP="00901373">
            <w:pPr>
              <w:pStyle w:val="ListParagraph"/>
              <w:spacing w:line="240" w:lineRule="auto"/>
              <w:ind w:left="0"/>
              <w:jc w:val="left"/>
              <w:cnfStyle w:val="000000010000" w:firstRow="0" w:lastRow="0" w:firstColumn="0" w:lastColumn="0" w:oddVBand="0" w:evenVBand="0" w:oddHBand="0" w:evenHBand="1" w:firstRowFirstColumn="0" w:firstRowLastColumn="0" w:lastRowFirstColumn="0" w:lastRowLastColumn="0"/>
            </w:pPr>
            <w:r>
              <w:t>Almacena las unidades de atención existentes en la Institución Médica</w:t>
            </w:r>
          </w:p>
        </w:tc>
        <w:tc>
          <w:tcPr>
            <w:tcW w:w="2693" w:type="dxa"/>
          </w:tcPr>
          <w:p w14:paraId="5533EDD9" w14:textId="77777777" w:rsidR="001F631D" w:rsidRDefault="0097072A" w:rsidP="00D55AFD">
            <w:pPr>
              <w:pStyle w:val="ListParagraph"/>
              <w:numPr>
                <w:ilvl w:val="0"/>
                <w:numId w:val="40"/>
              </w:numPr>
              <w:spacing w:line="240" w:lineRule="auto"/>
              <w:cnfStyle w:val="000000010000" w:firstRow="0" w:lastRow="0" w:firstColumn="0" w:lastColumn="0" w:oddVBand="0" w:evenVBand="0" w:oddHBand="0" w:evenHBand="1" w:firstRowFirstColumn="0" w:firstRowLastColumn="0" w:lastRowFirstColumn="0" w:lastRowLastColumn="0"/>
            </w:pPr>
            <w:r>
              <w:t>Tipo Unidad</w:t>
            </w:r>
          </w:p>
          <w:p w14:paraId="44388D53" w14:textId="77777777" w:rsidR="0097072A" w:rsidRDefault="0097072A" w:rsidP="00D55AFD">
            <w:pPr>
              <w:pStyle w:val="ListParagraph"/>
              <w:numPr>
                <w:ilvl w:val="0"/>
                <w:numId w:val="40"/>
              </w:numPr>
              <w:spacing w:line="240" w:lineRule="auto"/>
              <w:cnfStyle w:val="000000010000" w:firstRow="0" w:lastRow="0" w:firstColumn="0" w:lastColumn="0" w:oddVBand="0" w:evenVBand="0" w:oddHBand="0" w:evenHBand="1" w:firstRowFirstColumn="0" w:firstRowLastColumn="0" w:lastRowFirstColumn="0" w:lastRowLastColumn="0"/>
            </w:pPr>
            <w:r>
              <w:t>Unidad de Atención</w:t>
            </w:r>
          </w:p>
        </w:tc>
      </w:tr>
      <w:tr w:rsidR="001F631D" w14:paraId="34910955"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39560953" w14:textId="77777777" w:rsidR="001F631D" w:rsidRPr="007601AC" w:rsidRDefault="0097072A" w:rsidP="002E21B0">
            <w:pPr>
              <w:pStyle w:val="ListParagraph"/>
              <w:ind w:left="0"/>
              <w:rPr>
                <w:b w:val="0"/>
                <w:color w:val="auto"/>
              </w:rPr>
            </w:pPr>
            <w:r w:rsidRPr="007601AC">
              <w:rPr>
                <w:b w:val="0"/>
                <w:color w:val="auto"/>
              </w:rPr>
              <w:t>Estudio</w:t>
            </w:r>
          </w:p>
        </w:tc>
        <w:tc>
          <w:tcPr>
            <w:tcW w:w="3117" w:type="dxa"/>
          </w:tcPr>
          <w:p w14:paraId="34B07C8F" w14:textId="77777777" w:rsidR="001F631D" w:rsidRDefault="0097072A" w:rsidP="00901373">
            <w:pPr>
              <w:pStyle w:val="ListParagraph"/>
              <w:spacing w:line="240" w:lineRule="auto"/>
              <w:ind w:left="0"/>
              <w:jc w:val="left"/>
              <w:cnfStyle w:val="000000100000" w:firstRow="0" w:lastRow="0" w:firstColumn="0" w:lastColumn="0" w:oddVBand="0" w:evenVBand="0" w:oddHBand="1" w:evenHBand="0" w:firstRowFirstColumn="0" w:firstRowLastColumn="0" w:lastRowFirstColumn="0" w:lastRowLastColumn="0"/>
            </w:pPr>
            <w:r>
              <w:t>Contiene la información referente a los estudios prestados por la Institución Médica</w:t>
            </w:r>
          </w:p>
        </w:tc>
        <w:tc>
          <w:tcPr>
            <w:tcW w:w="2693" w:type="dxa"/>
          </w:tcPr>
          <w:p w14:paraId="71A757C2" w14:textId="77777777" w:rsidR="001F631D" w:rsidRDefault="0097072A" w:rsidP="00D55AFD">
            <w:pPr>
              <w:pStyle w:val="ListParagraph"/>
              <w:numPr>
                <w:ilvl w:val="0"/>
                <w:numId w:val="41"/>
              </w:numPr>
              <w:spacing w:line="240" w:lineRule="auto"/>
              <w:cnfStyle w:val="000000100000" w:firstRow="0" w:lastRow="0" w:firstColumn="0" w:lastColumn="0" w:oddVBand="0" w:evenVBand="0" w:oddHBand="1" w:evenHBand="0" w:firstRowFirstColumn="0" w:firstRowLastColumn="0" w:lastRowFirstColumn="0" w:lastRowLastColumn="0"/>
            </w:pPr>
            <w:r>
              <w:t>Clasificación Servicio</w:t>
            </w:r>
          </w:p>
          <w:p w14:paraId="3BDE9733" w14:textId="77777777" w:rsidR="0097072A" w:rsidRDefault="0097072A" w:rsidP="00D55AFD">
            <w:pPr>
              <w:pStyle w:val="ListParagraph"/>
              <w:numPr>
                <w:ilvl w:val="0"/>
                <w:numId w:val="41"/>
              </w:numPr>
              <w:spacing w:line="240" w:lineRule="auto"/>
              <w:cnfStyle w:val="000000100000" w:firstRow="0" w:lastRow="0" w:firstColumn="0" w:lastColumn="0" w:oddVBand="0" w:evenVBand="0" w:oddHBand="1" w:evenHBand="0" w:firstRowFirstColumn="0" w:firstRowLastColumn="0" w:lastRowFirstColumn="0" w:lastRowLastColumn="0"/>
            </w:pPr>
            <w:r>
              <w:t>Tipo Servicio</w:t>
            </w:r>
          </w:p>
          <w:p w14:paraId="655B64C1" w14:textId="77777777" w:rsidR="0097072A" w:rsidRDefault="0097072A" w:rsidP="00D55AFD">
            <w:pPr>
              <w:pStyle w:val="ListParagraph"/>
              <w:numPr>
                <w:ilvl w:val="0"/>
                <w:numId w:val="41"/>
              </w:numPr>
              <w:spacing w:line="240" w:lineRule="auto"/>
              <w:cnfStyle w:val="000000100000" w:firstRow="0" w:lastRow="0" w:firstColumn="0" w:lastColumn="0" w:oddVBand="0" w:evenVBand="0" w:oddHBand="1" w:evenHBand="0" w:firstRowFirstColumn="0" w:firstRowLastColumn="0" w:lastRowFirstColumn="0" w:lastRowLastColumn="0"/>
            </w:pPr>
            <w:r>
              <w:t>Servicio</w:t>
            </w:r>
          </w:p>
          <w:p w14:paraId="7E352929" w14:textId="77777777" w:rsidR="0097072A" w:rsidRDefault="0097072A" w:rsidP="00D55AFD">
            <w:pPr>
              <w:pStyle w:val="ListParagraph"/>
              <w:numPr>
                <w:ilvl w:val="0"/>
                <w:numId w:val="41"/>
              </w:numPr>
              <w:spacing w:line="240" w:lineRule="auto"/>
              <w:cnfStyle w:val="000000100000" w:firstRow="0" w:lastRow="0" w:firstColumn="0" w:lastColumn="0" w:oddVBand="0" w:evenVBand="0" w:oddHBand="1" w:evenHBand="0" w:firstRowFirstColumn="0" w:firstRowLastColumn="0" w:lastRowFirstColumn="0" w:lastRowLastColumn="0"/>
            </w:pPr>
            <w:r>
              <w:t>Tipo Estudio</w:t>
            </w:r>
          </w:p>
          <w:p w14:paraId="5878FD0F" w14:textId="77777777" w:rsidR="0097072A" w:rsidRDefault="0097072A" w:rsidP="00D55AFD">
            <w:pPr>
              <w:pStyle w:val="ListParagraph"/>
              <w:numPr>
                <w:ilvl w:val="0"/>
                <w:numId w:val="41"/>
              </w:numPr>
              <w:spacing w:line="240" w:lineRule="auto"/>
              <w:cnfStyle w:val="000000100000" w:firstRow="0" w:lastRow="0" w:firstColumn="0" w:lastColumn="0" w:oddVBand="0" w:evenVBand="0" w:oddHBand="1" w:evenHBand="0" w:firstRowFirstColumn="0" w:firstRowLastColumn="0" w:lastRowFirstColumn="0" w:lastRowLastColumn="0"/>
            </w:pPr>
            <w:r>
              <w:t>Estudio</w:t>
            </w:r>
          </w:p>
        </w:tc>
      </w:tr>
      <w:tr w:rsidR="001F631D" w14:paraId="2FF207CC"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3B1FD666" w14:textId="77777777" w:rsidR="001F631D" w:rsidRPr="007601AC" w:rsidRDefault="0097072A" w:rsidP="002E21B0">
            <w:pPr>
              <w:pStyle w:val="ListParagraph"/>
              <w:ind w:left="0"/>
              <w:rPr>
                <w:b w:val="0"/>
                <w:color w:val="auto"/>
              </w:rPr>
            </w:pPr>
            <w:r w:rsidRPr="007601AC">
              <w:rPr>
                <w:b w:val="0"/>
                <w:color w:val="auto"/>
              </w:rPr>
              <w:lastRenderedPageBreak/>
              <w:t>Motivo de Atención</w:t>
            </w:r>
          </w:p>
        </w:tc>
        <w:tc>
          <w:tcPr>
            <w:tcW w:w="3117" w:type="dxa"/>
          </w:tcPr>
          <w:p w14:paraId="4F70DCB2" w14:textId="77777777" w:rsidR="001F631D" w:rsidRDefault="0097072A" w:rsidP="00901373">
            <w:pPr>
              <w:pStyle w:val="ListParagraph"/>
              <w:spacing w:line="240" w:lineRule="auto"/>
              <w:ind w:left="0"/>
              <w:jc w:val="left"/>
              <w:cnfStyle w:val="000000010000" w:firstRow="0" w:lastRow="0" w:firstColumn="0" w:lastColumn="0" w:oddVBand="0" w:evenVBand="0" w:oddHBand="0" w:evenHBand="1" w:firstRowFirstColumn="0" w:firstRowLastColumn="0" w:lastRowFirstColumn="0" w:lastRowLastColumn="0"/>
            </w:pPr>
            <w:r>
              <w:t>Almacena los motivos de atención.</w:t>
            </w:r>
          </w:p>
        </w:tc>
        <w:tc>
          <w:tcPr>
            <w:tcW w:w="2693" w:type="dxa"/>
          </w:tcPr>
          <w:p w14:paraId="37CF8A1B" w14:textId="77777777" w:rsidR="001F631D" w:rsidRDefault="0097072A" w:rsidP="00D55AFD">
            <w:pPr>
              <w:pStyle w:val="ListParagraph"/>
              <w:numPr>
                <w:ilvl w:val="0"/>
                <w:numId w:val="42"/>
              </w:numPr>
              <w:spacing w:line="240" w:lineRule="auto"/>
              <w:cnfStyle w:val="000000010000" w:firstRow="0" w:lastRow="0" w:firstColumn="0" w:lastColumn="0" w:oddVBand="0" w:evenVBand="0" w:oddHBand="0" w:evenHBand="1" w:firstRowFirstColumn="0" w:firstRowLastColumn="0" w:lastRowFirstColumn="0" w:lastRowLastColumn="0"/>
            </w:pPr>
            <w:r>
              <w:t>Motivo de Atención</w:t>
            </w:r>
          </w:p>
        </w:tc>
      </w:tr>
      <w:tr w:rsidR="001F631D" w14:paraId="0B04E5E9"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7321FCB7" w14:textId="77777777" w:rsidR="001F631D" w:rsidRPr="007601AC" w:rsidRDefault="0097072A" w:rsidP="002E21B0">
            <w:pPr>
              <w:pStyle w:val="ListParagraph"/>
              <w:ind w:left="0"/>
              <w:rPr>
                <w:b w:val="0"/>
                <w:color w:val="auto"/>
              </w:rPr>
            </w:pPr>
            <w:r w:rsidRPr="007601AC">
              <w:rPr>
                <w:b w:val="0"/>
                <w:color w:val="auto"/>
              </w:rPr>
              <w:t>Tipo de Responsable</w:t>
            </w:r>
          </w:p>
        </w:tc>
        <w:tc>
          <w:tcPr>
            <w:tcW w:w="3117" w:type="dxa"/>
          </w:tcPr>
          <w:p w14:paraId="79E8EFFD" w14:textId="77777777" w:rsidR="001F631D" w:rsidRDefault="0097072A" w:rsidP="00901373">
            <w:pPr>
              <w:pStyle w:val="ListParagraph"/>
              <w:spacing w:line="240" w:lineRule="auto"/>
              <w:ind w:left="0"/>
              <w:jc w:val="left"/>
              <w:cnfStyle w:val="000000100000" w:firstRow="0" w:lastRow="0" w:firstColumn="0" w:lastColumn="0" w:oddVBand="0" w:evenVBand="0" w:oddHBand="1" w:evenHBand="0" w:firstRowFirstColumn="0" w:firstRowLastColumn="0" w:lastRowFirstColumn="0" w:lastRowLastColumn="0"/>
            </w:pPr>
            <w:r>
              <w:t>Clasifica los posibles tipos de responsable de pago (</w:t>
            </w:r>
            <w:proofErr w:type="spellStart"/>
            <w:r>
              <w:t>Autopagante</w:t>
            </w:r>
            <w:proofErr w:type="spellEnd"/>
            <w:r>
              <w:t>, Seguro, Empresa)</w:t>
            </w:r>
          </w:p>
        </w:tc>
        <w:tc>
          <w:tcPr>
            <w:tcW w:w="2693" w:type="dxa"/>
          </w:tcPr>
          <w:p w14:paraId="784BB252" w14:textId="77777777" w:rsidR="001F631D" w:rsidRDefault="0097072A" w:rsidP="00D55AFD">
            <w:pPr>
              <w:pStyle w:val="ListParagraph"/>
              <w:numPr>
                <w:ilvl w:val="0"/>
                <w:numId w:val="42"/>
              </w:numPr>
              <w:spacing w:line="240" w:lineRule="auto"/>
              <w:cnfStyle w:val="000000100000" w:firstRow="0" w:lastRow="0" w:firstColumn="0" w:lastColumn="0" w:oddVBand="0" w:evenVBand="0" w:oddHBand="1" w:evenHBand="0" w:firstRowFirstColumn="0" w:firstRowLastColumn="0" w:lastRowFirstColumn="0" w:lastRowLastColumn="0"/>
            </w:pPr>
            <w:r>
              <w:t>Tipo de Responsable</w:t>
            </w:r>
          </w:p>
        </w:tc>
      </w:tr>
      <w:tr w:rsidR="001F631D" w14:paraId="1178D9E6"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55F4C155" w14:textId="77777777" w:rsidR="001F631D" w:rsidRPr="007601AC" w:rsidRDefault="0097072A" w:rsidP="002E21B0">
            <w:pPr>
              <w:pStyle w:val="ListParagraph"/>
              <w:ind w:left="0"/>
              <w:rPr>
                <w:b w:val="0"/>
                <w:color w:val="auto"/>
              </w:rPr>
            </w:pPr>
            <w:r w:rsidRPr="007601AC">
              <w:rPr>
                <w:b w:val="0"/>
                <w:color w:val="auto"/>
              </w:rPr>
              <w:t>Estado de la Atención</w:t>
            </w:r>
          </w:p>
        </w:tc>
        <w:tc>
          <w:tcPr>
            <w:tcW w:w="3117" w:type="dxa"/>
          </w:tcPr>
          <w:p w14:paraId="29A9C1BB" w14:textId="77777777" w:rsidR="001F631D" w:rsidRDefault="0097072A" w:rsidP="00901373">
            <w:pPr>
              <w:pStyle w:val="ListParagraph"/>
              <w:spacing w:line="240" w:lineRule="auto"/>
              <w:ind w:left="0"/>
              <w:jc w:val="left"/>
              <w:cnfStyle w:val="000000010000" w:firstRow="0" w:lastRow="0" w:firstColumn="0" w:lastColumn="0" w:oddVBand="0" w:evenVBand="0" w:oddHBand="0" w:evenHBand="1" w:firstRowFirstColumn="0" w:firstRowLastColumn="0" w:lastRowFirstColumn="0" w:lastRowLastColumn="0"/>
            </w:pPr>
            <w:r>
              <w:t>Clasifica los posibles estados de la atención (Reservada, Atendida, Suspendida, entre otros)</w:t>
            </w:r>
          </w:p>
        </w:tc>
        <w:tc>
          <w:tcPr>
            <w:tcW w:w="2693" w:type="dxa"/>
          </w:tcPr>
          <w:p w14:paraId="7079F354" w14:textId="77777777" w:rsidR="001F631D" w:rsidRDefault="0097072A" w:rsidP="00D55AFD">
            <w:pPr>
              <w:pStyle w:val="ListParagraph"/>
              <w:numPr>
                <w:ilvl w:val="0"/>
                <w:numId w:val="42"/>
              </w:numPr>
              <w:spacing w:line="240" w:lineRule="auto"/>
              <w:cnfStyle w:val="000000010000" w:firstRow="0" w:lastRow="0" w:firstColumn="0" w:lastColumn="0" w:oddVBand="0" w:evenVBand="0" w:oddHBand="0" w:evenHBand="1" w:firstRowFirstColumn="0" w:firstRowLastColumn="0" w:lastRowFirstColumn="0" w:lastRowLastColumn="0"/>
            </w:pPr>
            <w:r>
              <w:t>Estado Atención</w:t>
            </w:r>
          </w:p>
        </w:tc>
      </w:tr>
      <w:tr w:rsidR="001F631D" w14:paraId="603BE756"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644C141C" w14:textId="77777777" w:rsidR="001F631D" w:rsidRPr="007601AC" w:rsidRDefault="0097072A" w:rsidP="002E21B0">
            <w:pPr>
              <w:pStyle w:val="ListParagraph"/>
              <w:ind w:left="0"/>
              <w:rPr>
                <w:b w:val="0"/>
                <w:color w:val="auto"/>
              </w:rPr>
            </w:pPr>
            <w:r w:rsidRPr="007601AC">
              <w:rPr>
                <w:b w:val="0"/>
                <w:color w:val="auto"/>
              </w:rPr>
              <w:t>Sitio de Alojamiento</w:t>
            </w:r>
          </w:p>
        </w:tc>
        <w:tc>
          <w:tcPr>
            <w:tcW w:w="3117" w:type="dxa"/>
          </w:tcPr>
          <w:p w14:paraId="55AC61EB" w14:textId="77777777" w:rsidR="001F631D" w:rsidRDefault="0097072A" w:rsidP="00901373">
            <w:pPr>
              <w:pStyle w:val="ListParagraph"/>
              <w:spacing w:line="240" w:lineRule="auto"/>
              <w:ind w:left="0"/>
              <w:jc w:val="left"/>
              <w:cnfStyle w:val="000000100000" w:firstRow="0" w:lastRow="0" w:firstColumn="0" w:lastColumn="0" w:oddVBand="0" w:evenVBand="0" w:oddHBand="1" w:evenHBand="0" w:firstRowFirstColumn="0" w:firstRowLastColumn="0" w:lastRowFirstColumn="0" w:lastRowLastColumn="0"/>
            </w:pPr>
            <w:r>
              <w:t>Contiene los sitios de alojamiento que posee la Institución Médica</w:t>
            </w:r>
          </w:p>
        </w:tc>
        <w:tc>
          <w:tcPr>
            <w:tcW w:w="2693" w:type="dxa"/>
          </w:tcPr>
          <w:p w14:paraId="513555DA" w14:textId="77777777" w:rsidR="001F631D" w:rsidRDefault="0097072A" w:rsidP="00D55AFD">
            <w:pPr>
              <w:pStyle w:val="ListParagraph"/>
              <w:numPr>
                <w:ilvl w:val="0"/>
                <w:numId w:val="42"/>
              </w:numPr>
              <w:spacing w:line="240" w:lineRule="auto"/>
              <w:cnfStyle w:val="000000100000" w:firstRow="0" w:lastRow="0" w:firstColumn="0" w:lastColumn="0" w:oddVBand="0" w:evenVBand="0" w:oddHBand="1" w:evenHBand="0" w:firstRowFirstColumn="0" w:firstRowLastColumn="0" w:lastRowFirstColumn="0" w:lastRowLastColumn="0"/>
            </w:pPr>
            <w:r>
              <w:t>Tipo de Sitio</w:t>
            </w:r>
          </w:p>
          <w:p w14:paraId="062B721A" w14:textId="77777777" w:rsidR="0097072A" w:rsidRDefault="0097072A" w:rsidP="00D55AFD">
            <w:pPr>
              <w:pStyle w:val="ListParagraph"/>
              <w:numPr>
                <w:ilvl w:val="0"/>
                <w:numId w:val="42"/>
              </w:numPr>
              <w:spacing w:line="240" w:lineRule="auto"/>
              <w:cnfStyle w:val="000000100000" w:firstRow="0" w:lastRow="0" w:firstColumn="0" w:lastColumn="0" w:oddVBand="0" w:evenVBand="0" w:oddHBand="1" w:evenHBand="0" w:firstRowFirstColumn="0" w:firstRowLastColumn="0" w:lastRowFirstColumn="0" w:lastRowLastColumn="0"/>
            </w:pPr>
            <w:r>
              <w:t>Ubicación</w:t>
            </w:r>
          </w:p>
          <w:p w14:paraId="4BC5041F" w14:textId="77777777" w:rsidR="0097072A" w:rsidRDefault="0097072A" w:rsidP="00D55AFD">
            <w:pPr>
              <w:pStyle w:val="ListParagraph"/>
              <w:numPr>
                <w:ilvl w:val="0"/>
                <w:numId w:val="42"/>
              </w:numPr>
              <w:spacing w:line="240" w:lineRule="auto"/>
              <w:cnfStyle w:val="000000100000" w:firstRow="0" w:lastRow="0" w:firstColumn="0" w:lastColumn="0" w:oddVBand="0" w:evenVBand="0" w:oddHBand="1" w:evenHBand="0" w:firstRowFirstColumn="0" w:firstRowLastColumn="0" w:lastRowFirstColumn="0" w:lastRowLastColumn="0"/>
            </w:pPr>
            <w:r>
              <w:t>Sitio de Alojamiento</w:t>
            </w:r>
          </w:p>
        </w:tc>
      </w:tr>
      <w:tr w:rsidR="001F631D" w14:paraId="1FB127FF"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7526B26B" w14:textId="77777777" w:rsidR="001F631D" w:rsidRPr="007601AC" w:rsidRDefault="0097072A" w:rsidP="002E21B0">
            <w:pPr>
              <w:pStyle w:val="ListParagraph"/>
              <w:ind w:left="0"/>
              <w:rPr>
                <w:b w:val="0"/>
                <w:color w:val="auto"/>
              </w:rPr>
            </w:pPr>
            <w:r w:rsidRPr="007601AC">
              <w:rPr>
                <w:b w:val="0"/>
                <w:color w:val="auto"/>
              </w:rPr>
              <w:t>Tratamiento</w:t>
            </w:r>
          </w:p>
        </w:tc>
        <w:tc>
          <w:tcPr>
            <w:tcW w:w="3117" w:type="dxa"/>
          </w:tcPr>
          <w:p w14:paraId="6897AD74" w14:textId="77777777" w:rsidR="001F631D" w:rsidRDefault="0097072A" w:rsidP="00901373">
            <w:pPr>
              <w:pStyle w:val="ListParagraph"/>
              <w:spacing w:line="240" w:lineRule="auto"/>
              <w:ind w:left="0"/>
              <w:jc w:val="left"/>
              <w:cnfStyle w:val="000000010000" w:firstRow="0" w:lastRow="0" w:firstColumn="0" w:lastColumn="0" w:oddVBand="0" w:evenVBand="0" w:oddHBand="0" w:evenHBand="1" w:firstRowFirstColumn="0" w:firstRowLastColumn="0" w:lastRowFirstColumn="0" w:lastRowLastColumn="0"/>
            </w:pPr>
            <w:r>
              <w:t>Almacena la información referente a los medicamentos del Vademécum.</w:t>
            </w:r>
          </w:p>
        </w:tc>
        <w:tc>
          <w:tcPr>
            <w:tcW w:w="2693" w:type="dxa"/>
          </w:tcPr>
          <w:p w14:paraId="1DE61B47" w14:textId="77777777" w:rsidR="001F631D" w:rsidRDefault="0097072A" w:rsidP="00D55AFD">
            <w:pPr>
              <w:pStyle w:val="ListParagraph"/>
              <w:numPr>
                <w:ilvl w:val="0"/>
                <w:numId w:val="43"/>
              </w:numPr>
              <w:spacing w:line="240" w:lineRule="auto"/>
              <w:cnfStyle w:val="000000010000" w:firstRow="0" w:lastRow="0" w:firstColumn="0" w:lastColumn="0" w:oddVBand="0" w:evenVBand="0" w:oddHBand="0" w:evenHBand="1" w:firstRowFirstColumn="0" w:firstRowLastColumn="0" w:lastRowFirstColumn="0" w:lastRowLastColumn="0"/>
            </w:pPr>
            <w:r>
              <w:t>Tratamiento</w:t>
            </w:r>
          </w:p>
        </w:tc>
      </w:tr>
      <w:tr w:rsidR="001F631D" w14:paraId="41EDA984"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6A5813C3" w14:textId="77777777" w:rsidR="001F631D" w:rsidRPr="007601AC" w:rsidRDefault="0097072A" w:rsidP="002E21B0">
            <w:pPr>
              <w:pStyle w:val="ListParagraph"/>
              <w:ind w:left="0"/>
              <w:rPr>
                <w:b w:val="0"/>
                <w:color w:val="auto"/>
              </w:rPr>
            </w:pPr>
            <w:r w:rsidRPr="007601AC">
              <w:rPr>
                <w:b w:val="0"/>
                <w:color w:val="auto"/>
              </w:rPr>
              <w:t>Diagnóstico</w:t>
            </w:r>
          </w:p>
        </w:tc>
        <w:tc>
          <w:tcPr>
            <w:tcW w:w="3117" w:type="dxa"/>
          </w:tcPr>
          <w:p w14:paraId="4FFB0D89" w14:textId="77777777" w:rsidR="001F631D" w:rsidRDefault="0097072A" w:rsidP="00901373">
            <w:pPr>
              <w:pStyle w:val="ListParagraph"/>
              <w:spacing w:line="240" w:lineRule="auto"/>
              <w:ind w:left="0"/>
              <w:jc w:val="left"/>
              <w:cnfStyle w:val="000000100000" w:firstRow="0" w:lastRow="0" w:firstColumn="0" w:lastColumn="0" w:oddVBand="0" w:evenVBand="0" w:oddHBand="1" w:evenHBand="0" w:firstRowFirstColumn="0" w:firstRowLastColumn="0" w:lastRowFirstColumn="0" w:lastRowLastColumn="0"/>
            </w:pPr>
            <w:r>
              <w:t>Almacena la información correspondiente a los diagnósticos según el CIE-10</w:t>
            </w:r>
          </w:p>
        </w:tc>
        <w:tc>
          <w:tcPr>
            <w:tcW w:w="2693" w:type="dxa"/>
          </w:tcPr>
          <w:p w14:paraId="6D43179C" w14:textId="77777777" w:rsidR="001F631D" w:rsidRDefault="0097072A" w:rsidP="00D55AFD">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Diagnóstico</w:t>
            </w:r>
          </w:p>
        </w:tc>
      </w:tr>
      <w:tr w:rsidR="001F631D" w14:paraId="34AC5393" w14:textId="77777777" w:rsidTr="007601A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558D11E1" w14:textId="77777777" w:rsidR="001F631D" w:rsidRPr="007601AC" w:rsidRDefault="0097072A" w:rsidP="002E21B0">
            <w:pPr>
              <w:pStyle w:val="ListParagraph"/>
              <w:ind w:left="0"/>
              <w:rPr>
                <w:b w:val="0"/>
                <w:color w:val="auto"/>
              </w:rPr>
            </w:pPr>
            <w:r w:rsidRPr="007601AC">
              <w:rPr>
                <w:b w:val="0"/>
                <w:color w:val="auto"/>
              </w:rPr>
              <w:t>Estado de la Consulta</w:t>
            </w:r>
          </w:p>
        </w:tc>
        <w:tc>
          <w:tcPr>
            <w:tcW w:w="3117" w:type="dxa"/>
          </w:tcPr>
          <w:p w14:paraId="1FF3D848" w14:textId="77777777" w:rsidR="001F631D" w:rsidRDefault="00D55AFD" w:rsidP="00901373">
            <w:pPr>
              <w:pStyle w:val="ListParagraph"/>
              <w:spacing w:line="240" w:lineRule="auto"/>
              <w:ind w:left="0"/>
              <w:jc w:val="left"/>
              <w:cnfStyle w:val="000000010000" w:firstRow="0" w:lastRow="0" w:firstColumn="0" w:lastColumn="0" w:oddVBand="0" w:evenVBand="0" w:oddHBand="0" w:evenHBand="1" w:firstRowFirstColumn="0" w:firstRowLastColumn="0" w:lastRowFirstColumn="0" w:lastRowLastColumn="0"/>
            </w:pPr>
            <w:r>
              <w:t>Clasifica los posibles estados de la consulta (Pre-guardada, Guardada y Finalizada)</w:t>
            </w:r>
          </w:p>
        </w:tc>
        <w:tc>
          <w:tcPr>
            <w:tcW w:w="2693" w:type="dxa"/>
          </w:tcPr>
          <w:p w14:paraId="68BCF914" w14:textId="77777777" w:rsidR="001F631D" w:rsidRDefault="0097072A" w:rsidP="00D55AFD">
            <w:pPr>
              <w:pStyle w:val="ListParagraph"/>
              <w:numPr>
                <w:ilvl w:val="0"/>
                <w:numId w:val="43"/>
              </w:numPr>
              <w:spacing w:line="240" w:lineRule="auto"/>
              <w:cnfStyle w:val="000000010000" w:firstRow="0" w:lastRow="0" w:firstColumn="0" w:lastColumn="0" w:oddVBand="0" w:evenVBand="0" w:oddHBand="0" w:evenHBand="1" w:firstRowFirstColumn="0" w:firstRowLastColumn="0" w:lastRowFirstColumn="0" w:lastRowLastColumn="0"/>
            </w:pPr>
            <w:r>
              <w:t>Estado Consulta</w:t>
            </w:r>
          </w:p>
        </w:tc>
      </w:tr>
      <w:tr w:rsidR="001F631D" w14:paraId="312A59AE" w14:textId="77777777" w:rsidTr="007601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2" w:type="dxa"/>
            <w:shd w:val="clear" w:color="auto" w:fill="auto"/>
          </w:tcPr>
          <w:p w14:paraId="520F0A0A" w14:textId="77777777" w:rsidR="001F631D" w:rsidRPr="007601AC" w:rsidRDefault="0097072A" w:rsidP="002E21B0">
            <w:pPr>
              <w:pStyle w:val="ListParagraph"/>
              <w:ind w:left="0"/>
              <w:rPr>
                <w:b w:val="0"/>
                <w:color w:val="auto"/>
              </w:rPr>
            </w:pPr>
            <w:r w:rsidRPr="007601AC">
              <w:rPr>
                <w:b w:val="0"/>
                <w:color w:val="auto"/>
              </w:rPr>
              <w:t>Persona</w:t>
            </w:r>
          </w:p>
        </w:tc>
        <w:tc>
          <w:tcPr>
            <w:tcW w:w="3117" w:type="dxa"/>
          </w:tcPr>
          <w:p w14:paraId="26010118" w14:textId="77777777" w:rsidR="001F631D" w:rsidRDefault="00D55AFD" w:rsidP="00901373">
            <w:pPr>
              <w:pStyle w:val="ListParagraph"/>
              <w:spacing w:line="240" w:lineRule="auto"/>
              <w:ind w:left="0"/>
              <w:jc w:val="left"/>
              <w:cnfStyle w:val="000000100000" w:firstRow="0" w:lastRow="0" w:firstColumn="0" w:lastColumn="0" w:oddVBand="0" w:evenVBand="0" w:oddHBand="1" w:evenHBand="0" w:firstRowFirstColumn="0" w:firstRowLastColumn="0" w:lastRowFirstColumn="0" w:lastRowLastColumn="0"/>
            </w:pPr>
            <w:r>
              <w:t>Contiene la información de una persona, ya sea médico, paciente o responsable de pago)</w:t>
            </w:r>
          </w:p>
        </w:tc>
        <w:tc>
          <w:tcPr>
            <w:tcW w:w="2693" w:type="dxa"/>
          </w:tcPr>
          <w:p w14:paraId="0F93B8EF" w14:textId="77777777" w:rsidR="001F631D" w:rsidRDefault="0097072A" w:rsidP="00D55AFD">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Persona</w:t>
            </w:r>
          </w:p>
        </w:tc>
      </w:tr>
    </w:tbl>
    <w:p w14:paraId="40BF2C2C" w14:textId="77777777" w:rsidR="001F631D" w:rsidRDefault="001F631D" w:rsidP="002E21B0">
      <w:pPr>
        <w:pStyle w:val="ListParagraph"/>
        <w:ind w:left="1080"/>
      </w:pPr>
    </w:p>
    <w:p w14:paraId="010E6429" w14:textId="77777777" w:rsidR="006B70F5" w:rsidRPr="009D4693" w:rsidRDefault="00CB136E" w:rsidP="00CB136E">
      <w:pPr>
        <w:pStyle w:val="ListParagraph"/>
        <w:numPr>
          <w:ilvl w:val="1"/>
          <w:numId w:val="35"/>
        </w:numPr>
        <w:rPr>
          <w:b/>
        </w:rPr>
      </w:pPr>
      <w:r w:rsidRPr="009D4693">
        <w:rPr>
          <w:b/>
        </w:rPr>
        <w:t>Identificación de Hechos y Tablas de Hechos</w:t>
      </w:r>
    </w:p>
    <w:p w14:paraId="20253A02" w14:textId="77777777" w:rsidR="00CB136E" w:rsidRDefault="00CB136E" w:rsidP="00CB136E">
      <w:pPr>
        <w:pStyle w:val="ListParagraph"/>
        <w:ind w:left="1080"/>
      </w:pPr>
      <w:r>
        <w:t>Una vez definida la granularidad, dimensiones y jerarquías, se procede a definir los hechos a medir junto a las tablas de hechos correspondientes.</w:t>
      </w:r>
    </w:p>
    <w:p w14:paraId="4F2F32A6" w14:textId="77777777" w:rsidR="00CB136E" w:rsidRDefault="00CB136E" w:rsidP="00CB136E">
      <w:pPr>
        <w:pStyle w:val="ListParagraph"/>
        <w:ind w:left="1080"/>
      </w:pPr>
      <w:r>
        <w:t xml:space="preserve">Como hechos aditivos se identifican los atributos de código de la atención, código de la historia y el precio de un estudio, los cuales se </w:t>
      </w:r>
      <w:r w:rsidR="002630FE">
        <w:t>pueden</w:t>
      </w:r>
      <w:r>
        <w:t xml:space="preserve"> utilizar en funciones de agregación para determinar cuántas atenciones se han realizado, la cantidad de historias guardadas o el total de ingresos. Mientras que, como hechos no aditivos se seleccionan los atributos síntomas y ubicación física. A estos atributos no se le pueden aplicar funciones de agregación y pudiesen no estar presentes en todos los registros guardados, pero permiten conocer información que puede ser relevante en la toma de decisiones.</w:t>
      </w:r>
    </w:p>
    <w:p w14:paraId="60B6DA10" w14:textId="77777777" w:rsidR="00CB136E" w:rsidRDefault="00CB136E" w:rsidP="00CB136E">
      <w:pPr>
        <w:pStyle w:val="ListParagraph"/>
        <w:ind w:left="1080"/>
      </w:pPr>
      <w:r>
        <w:t xml:space="preserve">Considerando la granularidad y las dimensiones seleccionadas, en la </w:t>
      </w:r>
      <w:r w:rsidR="00120E5A">
        <w:fldChar w:fldCharType="begin"/>
      </w:r>
      <w:r w:rsidR="009D4693">
        <w:instrText xml:space="preserve"> REF _Ref509264441 \h </w:instrText>
      </w:r>
      <w:r w:rsidR="00120E5A">
        <w:fldChar w:fldCharType="separate"/>
      </w:r>
      <w:r w:rsidR="00283A42">
        <w:t xml:space="preserve">Tabla </w:t>
      </w:r>
      <w:r w:rsidR="00283A42">
        <w:rPr>
          <w:noProof/>
        </w:rPr>
        <w:t>27</w:t>
      </w:r>
      <w:r w:rsidR="00120E5A">
        <w:fldChar w:fldCharType="end"/>
      </w:r>
      <w:r w:rsidR="009D4693">
        <w:t xml:space="preserve"> </w:t>
      </w:r>
      <w:r>
        <w:t>se observan las tablas de hechos identificadas:</w:t>
      </w:r>
    </w:p>
    <w:p w14:paraId="61D8928B" w14:textId="77777777" w:rsidR="006551FB" w:rsidRDefault="006551FB" w:rsidP="006551FB">
      <w:pPr>
        <w:pStyle w:val="Caption"/>
        <w:keepNext/>
      </w:pPr>
      <w:bookmarkStart w:id="309" w:name="_Ref509264441"/>
      <w:bookmarkStart w:id="310" w:name="_Toc513444121"/>
      <w:r>
        <w:lastRenderedPageBreak/>
        <w:t xml:space="preserve">Tabla </w:t>
      </w:r>
      <w:r w:rsidR="00120E5A">
        <w:fldChar w:fldCharType="begin"/>
      </w:r>
      <w:r>
        <w:instrText xml:space="preserve"> SEQ Tabla \* ARABIC </w:instrText>
      </w:r>
      <w:r w:rsidR="00120E5A">
        <w:fldChar w:fldCharType="separate"/>
      </w:r>
      <w:r w:rsidR="00283A42">
        <w:rPr>
          <w:noProof/>
        </w:rPr>
        <w:t>27</w:t>
      </w:r>
      <w:r w:rsidR="00120E5A">
        <w:fldChar w:fldCharType="end"/>
      </w:r>
      <w:bookmarkEnd w:id="309"/>
      <w:r>
        <w:t xml:space="preserve"> - Tablas de Hechos</w:t>
      </w:r>
      <w:bookmarkEnd w:id="310"/>
    </w:p>
    <w:tbl>
      <w:tblPr>
        <w:tblStyle w:val="EstiloAna"/>
        <w:tblW w:w="0" w:type="auto"/>
        <w:tblLook w:val="04A0" w:firstRow="1" w:lastRow="0" w:firstColumn="1" w:lastColumn="0" w:noHBand="0" w:noVBand="1"/>
      </w:tblPr>
      <w:tblGrid>
        <w:gridCol w:w="2122"/>
        <w:gridCol w:w="1984"/>
        <w:gridCol w:w="2977"/>
        <w:gridCol w:w="2267"/>
      </w:tblGrid>
      <w:tr w:rsidR="00CB136E" w14:paraId="34128C8A" w14:textId="77777777" w:rsidTr="00760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7ACC91" w14:textId="77777777" w:rsidR="00CB136E" w:rsidRDefault="00CB136E" w:rsidP="00CB136E">
            <w:pPr>
              <w:pStyle w:val="ListParagraph"/>
              <w:ind w:left="0"/>
              <w:jc w:val="center"/>
            </w:pPr>
            <w:r>
              <w:t>Tabla de Hechos</w:t>
            </w:r>
          </w:p>
        </w:tc>
        <w:tc>
          <w:tcPr>
            <w:tcW w:w="1984" w:type="dxa"/>
          </w:tcPr>
          <w:p w14:paraId="1E06AA00" w14:textId="77777777" w:rsidR="00CB136E" w:rsidRDefault="00CB136E" w:rsidP="00CB136E">
            <w:pPr>
              <w:pStyle w:val="ListParagraph"/>
              <w:ind w:left="0"/>
              <w:jc w:val="center"/>
              <w:cnfStyle w:val="100000000000" w:firstRow="1" w:lastRow="0" w:firstColumn="0" w:lastColumn="0" w:oddVBand="0" w:evenVBand="0" w:oddHBand="0" w:evenHBand="0" w:firstRowFirstColumn="0" w:firstRowLastColumn="0" w:lastRowFirstColumn="0" w:lastRowLastColumn="0"/>
            </w:pPr>
            <w:r>
              <w:t>Descripción</w:t>
            </w:r>
          </w:p>
        </w:tc>
        <w:tc>
          <w:tcPr>
            <w:tcW w:w="2977" w:type="dxa"/>
          </w:tcPr>
          <w:p w14:paraId="00B474E1" w14:textId="77777777" w:rsidR="00CB136E" w:rsidRDefault="00CB136E" w:rsidP="00CB136E">
            <w:pPr>
              <w:pStyle w:val="ListParagraph"/>
              <w:ind w:left="0"/>
              <w:jc w:val="center"/>
              <w:cnfStyle w:val="100000000000" w:firstRow="1" w:lastRow="0" w:firstColumn="0" w:lastColumn="0" w:oddVBand="0" w:evenVBand="0" w:oddHBand="0" w:evenHBand="0" w:firstRowFirstColumn="0" w:firstRowLastColumn="0" w:lastRowFirstColumn="0" w:lastRowLastColumn="0"/>
            </w:pPr>
            <w:r>
              <w:t>Dimensiones</w:t>
            </w:r>
          </w:p>
        </w:tc>
        <w:tc>
          <w:tcPr>
            <w:tcW w:w="2267" w:type="dxa"/>
          </w:tcPr>
          <w:p w14:paraId="25F49C07" w14:textId="77777777" w:rsidR="00CB136E" w:rsidRDefault="00CB136E" w:rsidP="00CB136E">
            <w:pPr>
              <w:pStyle w:val="ListParagraph"/>
              <w:ind w:left="0"/>
              <w:jc w:val="center"/>
              <w:cnfStyle w:val="100000000000" w:firstRow="1" w:lastRow="0" w:firstColumn="0" w:lastColumn="0" w:oddVBand="0" w:evenVBand="0" w:oddHBand="0" w:evenHBand="0" w:firstRowFirstColumn="0" w:firstRowLastColumn="0" w:lastRowFirstColumn="0" w:lastRowLastColumn="0"/>
            </w:pPr>
            <w:r>
              <w:t>Medidas</w:t>
            </w:r>
          </w:p>
        </w:tc>
      </w:tr>
      <w:tr w:rsidR="00CB136E" w14:paraId="30406EF3"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46A660DD" w14:textId="77777777" w:rsidR="00CB136E" w:rsidRPr="007601AC" w:rsidRDefault="00CB136E" w:rsidP="00CB136E">
            <w:pPr>
              <w:pStyle w:val="ListParagraph"/>
              <w:ind w:left="0"/>
              <w:rPr>
                <w:b w:val="0"/>
                <w:color w:val="auto"/>
              </w:rPr>
            </w:pPr>
            <w:r w:rsidRPr="007601AC">
              <w:rPr>
                <w:b w:val="0"/>
                <w:color w:val="auto"/>
              </w:rPr>
              <w:t>Atención</w:t>
            </w:r>
          </w:p>
        </w:tc>
        <w:tc>
          <w:tcPr>
            <w:tcW w:w="1984" w:type="dxa"/>
          </w:tcPr>
          <w:p w14:paraId="77DECE7E" w14:textId="77777777" w:rsidR="00CB136E" w:rsidRDefault="00E208B7" w:rsidP="00901373">
            <w:pPr>
              <w:pStyle w:val="ListParagraph"/>
              <w:spacing w:line="240" w:lineRule="auto"/>
              <w:ind w:left="0"/>
              <w:jc w:val="left"/>
              <w:cnfStyle w:val="000000100000" w:firstRow="0" w:lastRow="0" w:firstColumn="0" w:lastColumn="0" w:oddVBand="0" w:evenVBand="0" w:oddHBand="1" w:evenHBand="0" w:firstRowFirstColumn="0" w:firstRowLastColumn="0" w:lastRowFirstColumn="0" w:lastRowLastColumn="0"/>
            </w:pPr>
            <w:r>
              <w:t xml:space="preserve">Almacena la cantidad de atenciones </w:t>
            </w:r>
          </w:p>
        </w:tc>
        <w:tc>
          <w:tcPr>
            <w:tcW w:w="2977" w:type="dxa"/>
          </w:tcPr>
          <w:p w14:paraId="39A4B5F4" w14:textId="77777777" w:rsidR="00E208B7"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Tiempo</w:t>
            </w:r>
          </w:p>
          <w:p w14:paraId="7EE526FB" w14:textId="77777777" w:rsidR="00E208B7"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Persona</w:t>
            </w:r>
          </w:p>
          <w:p w14:paraId="3815671E" w14:textId="77777777" w:rsidR="00CB136E"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Unidad de Atención</w:t>
            </w:r>
          </w:p>
          <w:p w14:paraId="2821AE29" w14:textId="77777777" w:rsidR="00E208B7"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Estudio</w:t>
            </w:r>
          </w:p>
          <w:p w14:paraId="2F232094" w14:textId="77777777" w:rsidR="00E208B7"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Motivo de Atención</w:t>
            </w:r>
          </w:p>
          <w:p w14:paraId="71A5A4C1" w14:textId="77777777" w:rsidR="00E208B7"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Tipo de Responsable</w:t>
            </w:r>
          </w:p>
          <w:p w14:paraId="7AAE7BE4" w14:textId="77777777" w:rsidR="00E208B7"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Estado Atención</w:t>
            </w:r>
          </w:p>
        </w:tc>
        <w:tc>
          <w:tcPr>
            <w:tcW w:w="2267" w:type="dxa"/>
          </w:tcPr>
          <w:p w14:paraId="12D3DCBB" w14:textId="77777777" w:rsidR="00CB136E"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Código Atención</w:t>
            </w:r>
          </w:p>
          <w:p w14:paraId="64C7B1FF" w14:textId="77777777" w:rsidR="00E208B7"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Precio</w:t>
            </w:r>
          </w:p>
          <w:p w14:paraId="5C046917" w14:textId="77777777" w:rsidR="00E208B7" w:rsidRDefault="00E208B7" w:rsidP="006551FB">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pPr>
            <w:r>
              <w:t>Síntomas</w:t>
            </w:r>
          </w:p>
        </w:tc>
      </w:tr>
      <w:tr w:rsidR="00CB136E" w14:paraId="0151A0D2" w14:textId="77777777" w:rsidTr="00760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32ED20B8" w14:textId="77777777" w:rsidR="00CB136E" w:rsidRPr="007601AC" w:rsidRDefault="00CB136E" w:rsidP="00CB136E">
            <w:pPr>
              <w:pStyle w:val="ListParagraph"/>
              <w:ind w:left="0"/>
              <w:rPr>
                <w:b w:val="0"/>
                <w:color w:val="auto"/>
              </w:rPr>
            </w:pPr>
            <w:r w:rsidRPr="007601AC">
              <w:rPr>
                <w:b w:val="0"/>
                <w:color w:val="auto"/>
              </w:rPr>
              <w:t xml:space="preserve">Alojamiento </w:t>
            </w:r>
          </w:p>
        </w:tc>
        <w:tc>
          <w:tcPr>
            <w:tcW w:w="1984" w:type="dxa"/>
          </w:tcPr>
          <w:p w14:paraId="4E0CEE69" w14:textId="77777777" w:rsidR="00CB136E" w:rsidRDefault="00E208B7" w:rsidP="00901373">
            <w:pPr>
              <w:pStyle w:val="ListParagraph"/>
              <w:spacing w:line="240" w:lineRule="auto"/>
              <w:ind w:left="0"/>
              <w:jc w:val="left"/>
              <w:cnfStyle w:val="000000010000" w:firstRow="0" w:lastRow="0" w:firstColumn="0" w:lastColumn="0" w:oddVBand="0" w:evenVBand="0" w:oddHBand="0" w:evenHBand="1" w:firstRowFirstColumn="0" w:firstRowLastColumn="0" w:lastRowFirstColumn="0" w:lastRowLastColumn="0"/>
            </w:pPr>
            <w:r>
              <w:t>Almacena las ubicaciones de un paciente</w:t>
            </w:r>
          </w:p>
        </w:tc>
        <w:tc>
          <w:tcPr>
            <w:tcW w:w="2977" w:type="dxa"/>
          </w:tcPr>
          <w:p w14:paraId="61231B7E" w14:textId="77777777" w:rsidR="00CB136E" w:rsidRDefault="00E208B7" w:rsidP="006551FB">
            <w:pPr>
              <w:pStyle w:val="ListParagraph"/>
              <w:numPr>
                <w:ilvl w:val="0"/>
                <w:numId w:val="44"/>
              </w:numPr>
              <w:spacing w:line="240" w:lineRule="auto"/>
              <w:cnfStyle w:val="000000010000" w:firstRow="0" w:lastRow="0" w:firstColumn="0" w:lastColumn="0" w:oddVBand="0" w:evenVBand="0" w:oddHBand="0" w:evenHBand="1" w:firstRowFirstColumn="0" w:firstRowLastColumn="0" w:lastRowFirstColumn="0" w:lastRowLastColumn="0"/>
            </w:pPr>
            <w:r>
              <w:t xml:space="preserve">Tiempo </w:t>
            </w:r>
          </w:p>
          <w:p w14:paraId="1AE29973" w14:textId="77777777" w:rsidR="00E208B7" w:rsidRDefault="00E208B7" w:rsidP="006551FB">
            <w:pPr>
              <w:pStyle w:val="ListParagraph"/>
              <w:numPr>
                <w:ilvl w:val="0"/>
                <w:numId w:val="44"/>
              </w:numPr>
              <w:spacing w:line="240" w:lineRule="auto"/>
              <w:cnfStyle w:val="000000010000" w:firstRow="0" w:lastRow="0" w:firstColumn="0" w:lastColumn="0" w:oddVBand="0" w:evenVBand="0" w:oddHBand="0" w:evenHBand="1" w:firstRowFirstColumn="0" w:firstRowLastColumn="0" w:lastRowFirstColumn="0" w:lastRowLastColumn="0"/>
            </w:pPr>
            <w:r>
              <w:t>Persona</w:t>
            </w:r>
          </w:p>
          <w:p w14:paraId="0225A11B" w14:textId="77777777" w:rsidR="00E208B7" w:rsidRDefault="00E208B7" w:rsidP="006551FB">
            <w:pPr>
              <w:pStyle w:val="ListParagraph"/>
              <w:numPr>
                <w:ilvl w:val="0"/>
                <w:numId w:val="44"/>
              </w:numPr>
              <w:spacing w:line="240" w:lineRule="auto"/>
              <w:cnfStyle w:val="000000010000" w:firstRow="0" w:lastRow="0" w:firstColumn="0" w:lastColumn="0" w:oddVBand="0" w:evenVBand="0" w:oddHBand="0" w:evenHBand="1" w:firstRowFirstColumn="0" w:firstRowLastColumn="0" w:lastRowFirstColumn="0" w:lastRowLastColumn="0"/>
            </w:pPr>
            <w:r>
              <w:t>Sitio de Alojamiento</w:t>
            </w:r>
          </w:p>
        </w:tc>
        <w:tc>
          <w:tcPr>
            <w:tcW w:w="2267" w:type="dxa"/>
          </w:tcPr>
          <w:p w14:paraId="78A2317E" w14:textId="77777777" w:rsidR="00CB136E" w:rsidRDefault="00E208B7" w:rsidP="00901373">
            <w:pPr>
              <w:pStyle w:val="ListParagraph"/>
              <w:numPr>
                <w:ilvl w:val="0"/>
                <w:numId w:val="44"/>
              </w:numPr>
              <w:spacing w:line="240" w:lineRule="auto"/>
              <w:cnfStyle w:val="000000010000" w:firstRow="0" w:lastRow="0" w:firstColumn="0" w:lastColumn="0" w:oddVBand="0" w:evenVBand="0" w:oddHBand="0" w:evenHBand="1" w:firstRowFirstColumn="0" w:firstRowLastColumn="0" w:lastRowFirstColumn="0" w:lastRowLastColumn="0"/>
            </w:pPr>
            <w:r>
              <w:t>Ubicación Física</w:t>
            </w:r>
          </w:p>
        </w:tc>
      </w:tr>
      <w:tr w:rsidR="00CB136E" w14:paraId="6929669F" w14:textId="77777777" w:rsidTr="00760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tcPr>
          <w:p w14:paraId="33934E04" w14:textId="77777777" w:rsidR="00CB136E" w:rsidRPr="007601AC" w:rsidRDefault="00CB136E" w:rsidP="00CB136E">
            <w:pPr>
              <w:pStyle w:val="ListParagraph"/>
              <w:ind w:left="0"/>
              <w:rPr>
                <w:b w:val="0"/>
                <w:color w:val="auto"/>
              </w:rPr>
            </w:pPr>
            <w:r w:rsidRPr="007601AC">
              <w:rPr>
                <w:b w:val="0"/>
                <w:color w:val="auto"/>
              </w:rPr>
              <w:t>Historia</w:t>
            </w:r>
          </w:p>
        </w:tc>
        <w:tc>
          <w:tcPr>
            <w:tcW w:w="1984" w:type="dxa"/>
          </w:tcPr>
          <w:p w14:paraId="3524ABFF" w14:textId="77777777" w:rsidR="00CB136E" w:rsidRDefault="00E208B7" w:rsidP="00901373">
            <w:pPr>
              <w:pStyle w:val="ListParagraph"/>
              <w:spacing w:line="240" w:lineRule="auto"/>
              <w:ind w:left="0"/>
              <w:jc w:val="left"/>
              <w:cnfStyle w:val="000000100000" w:firstRow="0" w:lastRow="0" w:firstColumn="0" w:lastColumn="0" w:oddVBand="0" w:evenVBand="0" w:oddHBand="1" w:evenHBand="0" w:firstRowFirstColumn="0" w:firstRowLastColumn="0" w:lastRowFirstColumn="0" w:lastRowLastColumn="0"/>
            </w:pPr>
            <w:r>
              <w:t>Almacena el detalle de la historia médica de un paciente</w:t>
            </w:r>
          </w:p>
        </w:tc>
        <w:tc>
          <w:tcPr>
            <w:tcW w:w="2977" w:type="dxa"/>
          </w:tcPr>
          <w:p w14:paraId="5AE731FC" w14:textId="77777777" w:rsidR="00CB136E" w:rsidRDefault="00E208B7" w:rsidP="006551FB">
            <w:pPr>
              <w:pStyle w:val="ListParagraph"/>
              <w:numPr>
                <w:ilvl w:val="0"/>
                <w:numId w:val="45"/>
              </w:numPr>
              <w:spacing w:line="240" w:lineRule="auto"/>
              <w:cnfStyle w:val="000000100000" w:firstRow="0" w:lastRow="0" w:firstColumn="0" w:lastColumn="0" w:oddVBand="0" w:evenVBand="0" w:oddHBand="1" w:evenHBand="0" w:firstRowFirstColumn="0" w:firstRowLastColumn="0" w:lastRowFirstColumn="0" w:lastRowLastColumn="0"/>
            </w:pPr>
            <w:r>
              <w:t>Tiempo</w:t>
            </w:r>
          </w:p>
          <w:p w14:paraId="727578A8" w14:textId="77777777" w:rsidR="00E208B7" w:rsidRDefault="00E208B7" w:rsidP="006551FB">
            <w:pPr>
              <w:pStyle w:val="ListParagraph"/>
              <w:numPr>
                <w:ilvl w:val="0"/>
                <w:numId w:val="45"/>
              </w:numPr>
              <w:spacing w:line="240" w:lineRule="auto"/>
              <w:cnfStyle w:val="000000100000" w:firstRow="0" w:lastRow="0" w:firstColumn="0" w:lastColumn="0" w:oddVBand="0" w:evenVBand="0" w:oddHBand="1" w:evenHBand="0" w:firstRowFirstColumn="0" w:firstRowLastColumn="0" w:lastRowFirstColumn="0" w:lastRowLastColumn="0"/>
            </w:pPr>
            <w:r>
              <w:t>Persona</w:t>
            </w:r>
          </w:p>
          <w:p w14:paraId="1FA2C0F7" w14:textId="77777777" w:rsidR="00E208B7" w:rsidRDefault="00E208B7" w:rsidP="006551FB">
            <w:pPr>
              <w:pStyle w:val="ListParagraph"/>
              <w:numPr>
                <w:ilvl w:val="0"/>
                <w:numId w:val="45"/>
              </w:numPr>
              <w:spacing w:line="240" w:lineRule="auto"/>
              <w:cnfStyle w:val="000000100000" w:firstRow="0" w:lastRow="0" w:firstColumn="0" w:lastColumn="0" w:oddVBand="0" w:evenVBand="0" w:oddHBand="1" w:evenHBand="0" w:firstRowFirstColumn="0" w:firstRowLastColumn="0" w:lastRowFirstColumn="0" w:lastRowLastColumn="0"/>
            </w:pPr>
            <w:r>
              <w:t>Diagnóstico</w:t>
            </w:r>
          </w:p>
          <w:p w14:paraId="41D187FE" w14:textId="77777777" w:rsidR="00E208B7" w:rsidRDefault="00E208B7" w:rsidP="006551FB">
            <w:pPr>
              <w:pStyle w:val="ListParagraph"/>
              <w:numPr>
                <w:ilvl w:val="0"/>
                <w:numId w:val="45"/>
              </w:numPr>
              <w:spacing w:line="240" w:lineRule="auto"/>
              <w:cnfStyle w:val="000000100000" w:firstRow="0" w:lastRow="0" w:firstColumn="0" w:lastColumn="0" w:oddVBand="0" w:evenVBand="0" w:oddHBand="1" w:evenHBand="0" w:firstRowFirstColumn="0" w:firstRowLastColumn="0" w:lastRowFirstColumn="0" w:lastRowLastColumn="0"/>
            </w:pPr>
            <w:r>
              <w:t>Tratamiento</w:t>
            </w:r>
          </w:p>
          <w:p w14:paraId="1E5AE0F6" w14:textId="77777777" w:rsidR="00E208B7" w:rsidRDefault="00E208B7" w:rsidP="006551FB">
            <w:pPr>
              <w:pStyle w:val="ListParagraph"/>
              <w:numPr>
                <w:ilvl w:val="0"/>
                <w:numId w:val="45"/>
              </w:numPr>
              <w:spacing w:line="240" w:lineRule="auto"/>
              <w:cnfStyle w:val="000000100000" w:firstRow="0" w:lastRow="0" w:firstColumn="0" w:lastColumn="0" w:oddVBand="0" w:evenVBand="0" w:oddHBand="1" w:evenHBand="0" w:firstRowFirstColumn="0" w:firstRowLastColumn="0" w:lastRowFirstColumn="0" w:lastRowLastColumn="0"/>
            </w:pPr>
            <w:r>
              <w:t>Estado Consulta</w:t>
            </w:r>
          </w:p>
        </w:tc>
        <w:tc>
          <w:tcPr>
            <w:tcW w:w="2267" w:type="dxa"/>
          </w:tcPr>
          <w:p w14:paraId="1F74EDFF" w14:textId="77777777" w:rsidR="00CB136E" w:rsidRDefault="00E208B7" w:rsidP="006551FB">
            <w:pPr>
              <w:pStyle w:val="ListParagraph"/>
              <w:numPr>
                <w:ilvl w:val="0"/>
                <w:numId w:val="45"/>
              </w:numPr>
              <w:spacing w:line="240" w:lineRule="auto"/>
              <w:cnfStyle w:val="000000100000" w:firstRow="0" w:lastRow="0" w:firstColumn="0" w:lastColumn="0" w:oddVBand="0" w:evenVBand="0" w:oddHBand="1" w:evenHBand="0" w:firstRowFirstColumn="0" w:firstRowLastColumn="0" w:lastRowFirstColumn="0" w:lastRowLastColumn="0"/>
            </w:pPr>
            <w:r>
              <w:t>Código Historia</w:t>
            </w:r>
          </w:p>
          <w:p w14:paraId="63DB250E" w14:textId="77777777" w:rsidR="00E208B7" w:rsidRDefault="00E208B7" w:rsidP="006551FB">
            <w:pPr>
              <w:pStyle w:val="ListParagraph"/>
              <w:numPr>
                <w:ilvl w:val="0"/>
                <w:numId w:val="45"/>
              </w:numPr>
              <w:spacing w:line="240" w:lineRule="auto"/>
              <w:cnfStyle w:val="000000100000" w:firstRow="0" w:lastRow="0" w:firstColumn="0" w:lastColumn="0" w:oddVBand="0" w:evenVBand="0" w:oddHBand="1" w:evenHBand="0" w:firstRowFirstColumn="0" w:firstRowLastColumn="0" w:lastRowFirstColumn="0" w:lastRowLastColumn="0"/>
            </w:pPr>
            <w:r>
              <w:t>Síntomas</w:t>
            </w:r>
          </w:p>
        </w:tc>
      </w:tr>
    </w:tbl>
    <w:p w14:paraId="7452C81C" w14:textId="77777777" w:rsidR="00CB136E" w:rsidRDefault="00CB136E" w:rsidP="00CB136E">
      <w:pPr>
        <w:pStyle w:val="ListParagraph"/>
        <w:ind w:left="1080"/>
      </w:pPr>
    </w:p>
    <w:p w14:paraId="26D3DF06" w14:textId="77777777" w:rsidR="00CB136E" w:rsidRDefault="00E208B7" w:rsidP="00901373">
      <w:pPr>
        <w:pStyle w:val="ListParagraph"/>
        <w:ind w:left="0"/>
      </w:pPr>
      <w:r>
        <w:t>Finalmente, luego de definir las dimensiones y tablas de hechos, se presenta el modelo dimensional observado en la</w:t>
      </w:r>
      <w:r w:rsidR="009D4693">
        <w:t xml:space="preserve"> </w:t>
      </w:r>
      <w:r w:rsidR="00120E5A">
        <w:fldChar w:fldCharType="begin"/>
      </w:r>
      <w:r w:rsidR="009D4693">
        <w:instrText xml:space="preserve"> REF _Ref509264457 \h </w:instrText>
      </w:r>
      <w:r w:rsidR="00120E5A">
        <w:fldChar w:fldCharType="separate"/>
      </w:r>
      <w:r w:rsidR="00283A42">
        <w:t xml:space="preserve">Ilustración </w:t>
      </w:r>
      <w:r w:rsidR="00283A42">
        <w:rPr>
          <w:noProof/>
        </w:rPr>
        <w:t>71</w:t>
      </w:r>
      <w:r w:rsidR="00120E5A">
        <w:fldChar w:fldCharType="end"/>
      </w:r>
      <w:r>
        <w:t>.</w:t>
      </w:r>
    </w:p>
    <w:p w14:paraId="291F9E9B" w14:textId="77777777" w:rsidR="00901373" w:rsidRDefault="00901373" w:rsidP="00901373">
      <w:pPr>
        <w:pStyle w:val="ListParagraph"/>
        <w:keepNext/>
        <w:ind w:left="0"/>
      </w:pPr>
      <w:r>
        <w:rPr>
          <w:noProof/>
          <w:lang w:eastAsia="es-VE"/>
        </w:rPr>
        <w:drawing>
          <wp:inline distT="0" distB="0" distL="0" distR="0" wp14:anchorId="792CFA48" wp14:editId="4D8A9FE1">
            <wp:extent cx="5960063" cy="3448050"/>
            <wp:effectExtent l="0" t="0" r="317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delo Dimensiona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0860" cy="3454296"/>
                    </a:xfrm>
                    <a:prstGeom prst="rect">
                      <a:avLst/>
                    </a:prstGeom>
                  </pic:spPr>
                </pic:pic>
              </a:graphicData>
            </a:graphic>
          </wp:inline>
        </w:drawing>
      </w:r>
    </w:p>
    <w:p w14:paraId="3D146757" w14:textId="77777777" w:rsidR="00B93735" w:rsidRDefault="00901373" w:rsidP="00901373">
      <w:pPr>
        <w:pStyle w:val="Caption"/>
      </w:pPr>
      <w:bookmarkStart w:id="311" w:name="_Ref509264457"/>
      <w:bookmarkStart w:id="312" w:name="_Toc513444193"/>
      <w:r>
        <w:t xml:space="preserve">Ilustración </w:t>
      </w:r>
      <w:r w:rsidR="00120E5A">
        <w:fldChar w:fldCharType="begin"/>
      </w:r>
      <w:r>
        <w:instrText xml:space="preserve"> SEQ Ilustración \* ARABIC </w:instrText>
      </w:r>
      <w:r w:rsidR="00120E5A">
        <w:fldChar w:fldCharType="separate"/>
      </w:r>
      <w:r w:rsidR="00283A42">
        <w:rPr>
          <w:noProof/>
        </w:rPr>
        <w:t>71</w:t>
      </w:r>
      <w:r w:rsidR="00120E5A">
        <w:fldChar w:fldCharType="end"/>
      </w:r>
      <w:bookmarkEnd w:id="311"/>
      <w:r>
        <w:t>- Modelo Dimensional</w:t>
      </w:r>
      <w:bookmarkEnd w:id="312"/>
    </w:p>
    <w:p w14:paraId="52CD55F0" w14:textId="77777777" w:rsidR="00735A66" w:rsidRPr="00F26199" w:rsidRDefault="00735A66" w:rsidP="00735A66">
      <w:pPr>
        <w:pStyle w:val="ListParagraph"/>
        <w:numPr>
          <w:ilvl w:val="0"/>
          <w:numId w:val="35"/>
        </w:numPr>
        <w:rPr>
          <w:b/>
        </w:rPr>
      </w:pPr>
      <w:r w:rsidRPr="00F26199">
        <w:rPr>
          <w:b/>
        </w:rPr>
        <w:t>Diseño Físico</w:t>
      </w:r>
    </w:p>
    <w:p w14:paraId="2A66B028" w14:textId="77777777" w:rsidR="007875FF" w:rsidRDefault="007875FF" w:rsidP="007875FF">
      <w:r>
        <w:t>En esta fase se implementa físicamente el modelo dimensional construido. Para ello se realizan las siguientes actividades.</w:t>
      </w:r>
    </w:p>
    <w:p w14:paraId="4080AB73" w14:textId="77777777" w:rsidR="007875FF" w:rsidRPr="00F26199" w:rsidRDefault="007875FF" w:rsidP="007875FF">
      <w:pPr>
        <w:pStyle w:val="ListParagraph"/>
        <w:numPr>
          <w:ilvl w:val="1"/>
          <w:numId w:val="35"/>
        </w:numPr>
        <w:rPr>
          <w:b/>
        </w:rPr>
      </w:pPr>
      <w:r w:rsidRPr="00F26199">
        <w:rPr>
          <w:b/>
        </w:rPr>
        <w:lastRenderedPageBreak/>
        <w:t>Diseño Físico del Almacén de Datos</w:t>
      </w:r>
    </w:p>
    <w:p w14:paraId="233E281B" w14:textId="77777777" w:rsidR="007875FF" w:rsidRDefault="007875FF" w:rsidP="007875FF">
      <w:pPr>
        <w:pStyle w:val="ListParagraph"/>
      </w:pPr>
      <w:r>
        <w:t xml:space="preserve">Una vez culminado el modelo dimensional que representa lógicamente el almacén de datos utilizado, se implementa físicamente este modelo utilizando el SMBD Oracle. Para llevar a cabo esta implementación se </w:t>
      </w:r>
      <w:r w:rsidR="009642AA">
        <w:t>crea</w:t>
      </w:r>
      <w:r>
        <w:t xml:space="preserve"> un esquema llamado </w:t>
      </w:r>
      <w:proofErr w:type="spellStart"/>
      <w:r>
        <w:t>DWAplicacion_Medica</w:t>
      </w:r>
      <w:proofErr w:type="spellEnd"/>
      <w:r>
        <w:t xml:space="preserve"> y utilizando el asistente provisto por la herramienta SQL </w:t>
      </w:r>
      <w:proofErr w:type="spellStart"/>
      <w:r>
        <w:t>Developer</w:t>
      </w:r>
      <w:proofErr w:type="spellEnd"/>
      <w:r>
        <w:t xml:space="preserve"> se construyen los objetos de base de datos necesarios: las tablas que representan físicamente las dimensiones y las tablas de hechos.</w:t>
      </w:r>
    </w:p>
    <w:p w14:paraId="229558AB" w14:textId="77777777" w:rsidR="007875FF" w:rsidRPr="00F26199" w:rsidRDefault="007875FF" w:rsidP="007875FF">
      <w:pPr>
        <w:pStyle w:val="ListParagraph"/>
        <w:numPr>
          <w:ilvl w:val="1"/>
          <w:numId w:val="35"/>
        </w:numPr>
        <w:rPr>
          <w:b/>
        </w:rPr>
      </w:pPr>
      <w:r w:rsidRPr="00F26199">
        <w:rPr>
          <w:b/>
        </w:rPr>
        <w:t>Diseño y Construcción de Procesos ETL</w:t>
      </w:r>
    </w:p>
    <w:p w14:paraId="56776F30" w14:textId="77777777" w:rsidR="007875FF" w:rsidRDefault="007875FF" w:rsidP="007875FF">
      <w:pPr>
        <w:pStyle w:val="ListParagraph"/>
      </w:pPr>
      <w:r>
        <w:t xml:space="preserve">Luego de implementar físicamente el almacén de datos, se utiliza la herramienta Pentaho </w:t>
      </w:r>
      <w:r>
        <w:rPr>
          <w:i/>
        </w:rPr>
        <w:t xml:space="preserve">Data </w:t>
      </w:r>
      <w:proofErr w:type="spellStart"/>
      <w:r>
        <w:rPr>
          <w:i/>
        </w:rPr>
        <w:t>Integration</w:t>
      </w:r>
      <w:proofErr w:type="spellEnd"/>
      <w:r>
        <w:t xml:space="preserve"> para implementar los procesos de extracción, transformación y carga (</w:t>
      </w:r>
      <w:proofErr w:type="spellStart"/>
      <w:r>
        <w:t>ETL’s</w:t>
      </w:r>
      <w:proofErr w:type="spellEnd"/>
      <w:r>
        <w:t xml:space="preserve">) que lo poblarán de datos. </w:t>
      </w:r>
      <w:r w:rsidR="00236017">
        <w:t xml:space="preserve">Para cada una de las dimensiones y tablas de hechos se construyen transformaciones destinadas a cargar los datos pertenecientes a cada nivel jerárquico. Del mismo modo, se construyen los </w:t>
      </w:r>
      <w:proofErr w:type="spellStart"/>
      <w:r w:rsidR="009657D9">
        <w:rPr>
          <w:i/>
        </w:rPr>
        <w:t>j</w:t>
      </w:r>
      <w:r w:rsidR="00236017">
        <w:rPr>
          <w:i/>
        </w:rPr>
        <w:t>obs</w:t>
      </w:r>
      <w:proofErr w:type="spellEnd"/>
      <w:r w:rsidR="00236017">
        <w:t xml:space="preserve"> que se encargan de ejecutar estas transformaciones en el orden correspondiente.</w:t>
      </w:r>
      <w:r w:rsidR="009657D9">
        <w:t xml:space="preserve"> Se construyó </w:t>
      </w:r>
      <w:r w:rsidR="006F2152">
        <w:t>un total de 13</w:t>
      </w:r>
      <w:r w:rsidR="009657D9">
        <w:t xml:space="preserve"> transformaciones y</w:t>
      </w:r>
      <w:r w:rsidR="006F2152">
        <w:t xml:space="preserve"> 3</w:t>
      </w:r>
      <w:r w:rsidR="009657D9">
        <w:t xml:space="preserve"> </w:t>
      </w:r>
      <w:proofErr w:type="spellStart"/>
      <w:r w:rsidR="009657D9">
        <w:rPr>
          <w:i/>
        </w:rPr>
        <w:t>jobs</w:t>
      </w:r>
      <w:proofErr w:type="spellEnd"/>
      <w:r w:rsidR="009657D9">
        <w:t>.</w:t>
      </w:r>
    </w:p>
    <w:p w14:paraId="3EF160D3" w14:textId="77777777" w:rsidR="009657D9" w:rsidRDefault="009657D9" w:rsidP="007875FF">
      <w:pPr>
        <w:pStyle w:val="ListParagraph"/>
      </w:pPr>
      <w:r>
        <w:t xml:space="preserve">Considerando la similitud que se presenta en las transformaciones definidas para las dimensiones, se presentan a continuación las transformaciones correspondientes a las dimensiones estudio, sitio de alojamiento y diagnóstico, al igual que se presenta el </w:t>
      </w:r>
      <w:proofErr w:type="spellStart"/>
      <w:r>
        <w:rPr>
          <w:i/>
        </w:rPr>
        <w:t>job</w:t>
      </w:r>
      <w:proofErr w:type="spellEnd"/>
      <w:r>
        <w:t xml:space="preserve"> encargado de ejecutar todas las transformaciones asociadas a las dimensiones.</w:t>
      </w:r>
    </w:p>
    <w:p w14:paraId="4D1C5711" w14:textId="77777777" w:rsidR="00871E35" w:rsidRDefault="00871E35" w:rsidP="00871E35">
      <w:pPr>
        <w:pStyle w:val="ListParagraph"/>
        <w:numPr>
          <w:ilvl w:val="2"/>
          <w:numId w:val="35"/>
        </w:numPr>
      </w:pPr>
      <w:proofErr w:type="spellStart"/>
      <w:r w:rsidRPr="00F26199">
        <w:rPr>
          <w:b/>
        </w:rPr>
        <w:t>ETL_Estudio</w:t>
      </w:r>
      <w:proofErr w:type="spellEnd"/>
      <w:r w:rsidRPr="00F26199">
        <w:rPr>
          <w:b/>
        </w:rPr>
        <w:t>:</w:t>
      </w:r>
      <w:r>
        <w:t xml:space="preserve"> Esta transformación es observada en la </w:t>
      </w:r>
      <w:r w:rsidR="00120E5A">
        <w:fldChar w:fldCharType="begin"/>
      </w:r>
      <w:r w:rsidR="00F26199">
        <w:instrText xml:space="preserve"> REF _Ref509343966 \h </w:instrText>
      </w:r>
      <w:r w:rsidR="00120E5A">
        <w:fldChar w:fldCharType="separate"/>
      </w:r>
      <w:r w:rsidR="00283A42">
        <w:t xml:space="preserve">Ilustración </w:t>
      </w:r>
      <w:r w:rsidR="00283A42">
        <w:rPr>
          <w:noProof/>
        </w:rPr>
        <w:t>72</w:t>
      </w:r>
      <w:r w:rsidR="00120E5A">
        <w:fldChar w:fldCharType="end"/>
      </w:r>
      <w:r w:rsidR="00F26199">
        <w:t xml:space="preserve"> </w:t>
      </w:r>
      <w:r>
        <w:t>y se encarga de extraer los datos referentes a los estudios, considerando todos los niveles de su jerarquía (Clasificación</w:t>
      </w:r>
      <w:r w:rsidR="009642AA">
        <w:t xml:space="preserve"> del</w:t>
      </w:r>
      <w:r>
        <w:t xml:space="preserve"> Servicio, Tipo</w:t>
      </w:r>
      <w:r w:rsidR="009642AA">
        <w:t xml:space="preserve"> de</w:t>
      </w:r>
      <w:r>
        <w:t xml:space="preserve"> Servicio, Servicio, Tipo </w:t>
      </w:r>
      <w:r w:rsidR="009642AA">
        <w:t xml:space="preserve">de </w:t>
      </w:r>
      <w:r>
        <w:t>Estudio y Estudio) para luego insertarlos o actualizarlos en la dimensión estudio.</w:t>
      </w:r>
    </w:p>
    <w:p w14:paraId="53450DE7" w14:textId="77777777" w:rsidR="006F2152" w:rsidRDefault="006F2152" w:rsidP="006F2152">
      <w:pPr>
        <w:keepNext/>
        <w:ind w:left="720"/>
      </w:pPr>
      <w:r>
        <w:rPr>
          <w:noProof/>
          <w:lang w:eastAsia="es-VE"/>
        </w:rPr>
        <w:drawing>
          <wp:inline distT="0" distB="0" distL="0" distR="0" wp14:anchorId="5A24612A" wp14:editId="40B06DB6">
            <wp:extent cx="5391902" cy="695422"/>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TL_Estudi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91902" cy="695422"/>
                    </a:xfrm>
                    <a:prstGeom prst="rect">
                      <a:avLst/>
                    </a:prstGeom>
                  </pic:spPr>
                </pic:pic>
              </a:graphicData>
            </a:graphic>
          </wp:inline>
        </w:drawing>
      </w:r>
    </w:p>
    <w:p w14:paraId="1B3331E2" w14:textId="77777777" w:rsidR="006F2152" w:rsidRDefault="006F2152" w:rsidP="006F2152">
      <w:pPr>
        <w:pStyle w:val="Caption"/>
        <w:ind w:left="720"/>
      </w:pPr>
      <w:bookmarkStart w:id="313" w:name="_Ref509343966"/>
      <w:bookmarkStart w:id="314" w:name="_Toc513444194"/>
      <w:r>
        <w:t xml:space="preserve">Ilustración </w:t>
      </w:r>
      <w:r w:rsidR="00120E5A">
        <w:fldChar w:fldCharType="begin"/>
      </w:r>
      <w:r>
        <w:instrText xml:space="preserve"> SEQ Ilustración \* ARABIC </w:instrText>
      </w:r>
      <w:r w:rsidR="00120E5A">
        <w:fldChar w:fldCharType="separate"/>
      </w:r>
      <w:r w:rsidR="00283A42">
        <w:rPr>
          <w:noProof/>
        </w:rPr>
        <w:t>72</w:t>
      </w:r>
      <w:r w:rsidR="00120E5A">
        <w:fldChar w:fldCharType="end"/>
      </w:r>
      <w:bookmarkEnd w:id="313"/>
      <w:r>
        <w:t xml:space="preserve"> - Transformación - Dimensión Estudio</w:t>
      </w:r>
      <w:bookmarkEnd w:id="314"/>
    </w:p>
    <w:p w14:paraId="160D7236" w14:textId="77777777" w:rsidR="006F2152" w:rsidRPr="006F2152" w:rsidRDefault="006F2152" w:rsidP="006F2152"/>
    <w:p w14:paraId="1CE3438E" w14:textId="77777777" w:rsidR="00871E35" w:rsidRDefault="00871E35" w:rsidP="00871E35">
      <w:pPr>
        <w:pStyle w:val="ListParagraph"/>
        <w:numPr>
          <w:ilvl w:val="2"/>
          <w:numId w:val="35"/>
        </w:numPr>
      </w:pPr>
      <w:proofErr w:type="spellStart"/>
      <w:r w:rsidRPr="00F26199">
        <w:rPr>
          <w:b/>
        </w:rPr>
        <w:t>ETL_Sitio_Alojamiento</w:t>
      </w:r>
      <w:proofErr w:type="spellEnd"/>
      <w:r w:rsidRPr="00F26199">
        <w:rPr>
          <w:b/>
        </w:rPr>
        <w:t>:</w:t>
      </w:r>
      <w:r>
        <w:t xml:space="preserve"> Esta transformación (</w:t>
      </w:r>
      <w:r w:rsidR="00120E5A">
        <w:fldChar w:fldCharType="begin"/>
      </w:r>
      <w:r w:rsidR="00F26199">
        <w:instrText xml:space="preserve"> REF _Ref509343987 \h </w:instrText>
      </w:r>
      <w:r w:rsidR="00120E5A">
        <w:fldChar w:fldCharType="separate"/>
      </w:r>
      <w:r w:rsidR="00283A42">
        <w:t xml:space="preserve">Ilustración </w:t>
      </w:r>
      <w:r w:rsidR="00283A42">
        <w:rPr>
          <w:noProof/>
        </w:rPr>
        <w:t>73</w:t>
      </w:r>
      <w:r w:rsidR="00120E5A">
        <w:fldChar w:fldCharType="end"/>
      </w:r>
      <w:r>
        <w:t>) es la encargada de extraer y cargar o actualizar los datos de la dimensión Sitio de Alojamiento, en sus tres (3) niveles jerárquicos (Tipo de Sitio, Ubicación y Sitio de Alojamiento).</w:t>
      </w:r>
    </w:p>
    <w:p w14:paraId="55A3726E" w14:textId="77777777" w:rsidR="006F2152" w:rsidRDefault="006F2152" w:rsidP="006F2152">
      <w:pPr>
        <w:keepNext/>
        <w:ind w:left="720"/>
        <w:jc w:val="center"/>
      </w:pPr>
      <w:r>
        <w:rPr>
          <w:noProof/>
          <w:lang w:eastAsia="es-VE"/>
        </w:rPr>
        <w:lastRenderedPageBreak/>
        <w:drawing>
          <wp:inline distT="0" distB="0" distL="0" distR="0" wp14:anchorId="4B6DB6B5" wp14:editId="4B07248E">
            <wp:extent cx="5163271" cy="657317"/>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TL_Sitio_Alojamient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63271" cy="657317"/>
                    </a:xfrm>
                    <a:prstGeom prst="rect">
                      <a:avLst/>
                    </a:prstGeom>
                  </pic:spPr>
                </pic:pic>
              </a:graphicData>
            </a:graphic>
          </wp:inline>
        </w:drawing>
      </w:r>
    </w:p>
    <w:p w14:paraId="7A69C99D" w14:textId="77777777" w:rsidR="006F2152" w:rsidRDefault="006F2152" w:rsidP="006F2152">
      <w:pPr>
        <w:pStyle w:val="Caption"/>
        <w:ind w:left="720"/>
      </w:pPr>
      <w:bookmarkStart w:id="315" w:name="_Ref509343987"/>
      <w:bookmarkStart w:id="316" w:name="_Toc513444195"/>
      <w:r>
        <w:t xml:space="preserve">Ilustración </w:t>
      </w:r>
      <w:r w:rsidR="00120E5A">
        <w:fldChar w:fldCharType="begin"/>
      </w:r>
      <w:r>
        <w:instrText xml:space="preserve"> SEQ Ilustración \* ARABIC </w:instrText>
      </w:r>
      <w:r w:rsidR="00120E5A">
        <w:fldChar w:fldCharType="separate"/>
      </w:r>
      <w:r w:rsidR="00283A42">
        <w:rPr>
          <w:noProof/>
        </w:rPr>
        <w:t>73</w:t>
      </w:r>
      <w:r w:rsidR="00120E5A">
        <w:fldChar w:fldCharType="end"/>
      </w:r>
      <w:bookmarkEnd w:id="315"/>
      <w:r>
        <w:t xml:space="preserve"> - Transformación - Dimensión Sitio de Alojamiento</w:t>
      </w:r>
      <w:bookmarkEnd w:id="316"/>
    </w:p>
    <w:p w14:paraId="47687C34" w14:textId="77777777" w:rsidR="00871E35" w:rsidRDefault="00871E35" w:rsidP="00871E35">
      <w:pPr>
        <w:pStyle w:val="ListParagraph"/>
        <w:numPr>
          <w:ilvl w:val="2"/>
          <w:numId w:val="35"/>
        </w:numPr>
      </w:pPr>
      <w:proofErr w:type="spellStart"/>
      <w:r w:rsidRPr="00F26199">
        <w:rPr>
          <w:b/>
        </w:rPr>
        <w:t>ETL_Diagnostico</w:t>
      </w:r>
      <w:proofErr w:type="spellEnd"/>
      <w:r w:rsidRPr="00F26199">
        <w:rPr>
          <w:b/>
        </w:rPr>
        <w:t>:</w:t>
      </w:r>
      <w:r>
        <w:t xml:space="preserve"> Esta dimensión es la encargada de almacenar los diagnósticos pertenecientes al CIE-10. Para ello, se </w:t>
      </w:r>
      <w:r w:rsidR="009642AA">
        <w:t>construye</w:t>
      </w:r>
      <w:r>
        <w:t xml:space="preserve"> la transformación observada en la </w:t>
      </w:r>
      <w:r w:rsidR="00120E5A">
        <w:fldChar w:fldCharType="begin"/>
      </w:r>
      <w:r w:rsidR="00243D16">
        <w:instrText xml:space="preserve"> REF _Ref509344016 \h </w:instrText>
      </w:r>
      <w:r w:rsidR="00120E5A">
        <w:fldChar w:fldCharType="separate"/>
      </w:r>
      <w:r w:rsidR="00283A42">
        <w:t xml:space="preserve">Ilustración </w:t>
      </w:r>
      <w:r w:rsidR="00283A42">
        <w:rPr>
          <w:noProof/>
        </w:rPr>
        <w:t>74</w:t>
      </w:r>
      <w:r w:rsidR="00120E5A">
        <w:fldChar w:fldCharType="end"/>
      </w:r>
      <w:r w:rsidR="00243D16">
        <w:t xml:space="preserve"> </w:t>
      </w:r>
      <w:r>
        <w:t>que se encarga de extraer y cargar los datos necesarios.</w:t>
      </w:r>
    </w:p>
    <w:p w14:paraId="0E71AD96" w14:textId="77777777" w:rsidR="006F2152" w:rsidRDefault="006F2152" w:rsidP="006F2152">
      <w:pPr>
        <w:keepNext/>
        <w:ind w:left="1800"/>
        <w:jc w:val="center"/>
      </w:pPr>
      <w:r>
        <w:rPr>
          <w:noProof/>
          <w:lang w:eastAsia="es-VE"/>
        </w:rPr>
        <w:drawing>
          <wp:inline distT="0" distB="0" distL="0" distR="0" wp14:anchorId="6C123D84" wp14:editId="12CEDA4E">
            <wp:extent cx="3010320" cy="79068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TL_Diagnostic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10320" cy="790685"/>
                    </a:xfrm>
                    <a:prstGeom prst="rect">
                      <a:avLst/>
                    </a:prstGeom>
                  </pic:spPr>
                </pic:pic>
              </a:graphicData>
            </a:graphic>
          </wp:inline>
        </w:drawing>
      </w:r>
    </w:p>
    <w:p w14:paraId="3A1D0D0A" w14:textId="77777777" w:rsidR="006F2152" w:rsidRDefault="006F2152" w:rsidP="006F2152">
      <w:pPr>
        <w:pStyle w:val="Caption"/>
        <w:ind w:left="1440"/>
      </w:pPr>
      <w:bookmarkStart w:id="317" w:name="_Ref509344016"/>
      <w:bookmarkStart w:id="318" w:name="_Toc513444196"/>
      <w:r>
        <w:t xml:space="preserve">Ilustración </w:t>
      </w:r>
      <w:r w:rsidR="00120E5A">
        <w:fldChar w:fldCharType="begin"/>
      </w:r>
      <w:r>
        <w:instrText xml:space="preserve"> SEQ Ilustración \* ARABIC </w:instrText>
      </w:r>
      <w:r w:rsidR="00120E5A">
        <w:fldChar w:fldCharType="separate"/>
      </w:r>
      <w:r w:rsidR="00283A42">
        <w:rPr>
          <w:noProof/>
        </w:rPr>
        <w:t>74</w:t>
      </w:r>
      <w:r w:rsidR="00120E5A">
        <w:fldChar w:fldCharType="end"/>
      </w:r>
      <w:bookmarkEnd w:id="317"/>
      <w:r>
        <w:t xml:space="preserve"> - Transformación - Dimensión Diagnóstico</w:t>
      </w:r>
      <w:bookmarkEnd w:id="318"/>
    </w:p>
    <w:p w14:paraId="0789FF4B" w14:textId="77777777" w:rsidR="00871E35" w:rsidRDefault="00871E35" w:rsidP="00871E35">
      <w:pPr>
        <w:pStyle w:val="ListParagraph"/>
        <w:numPr>
          <w:ilvl w:val="2"/>
          <w:numId w:val="35"/>
        </w:numPr>
      </w:pPr>
      <w:proofErr w:type="spellStart"/>
      <w:r w:rsidRPr="00243D16">
        <w:rPr>
          <w:b/>
        </w:rPr>
        <w:t>Job_Dimensiones</w:t>
      </w:r>
      <w:proofErr w:type="spellEnd"/>
      <w:r w:rsidRPr="00243D16">
        <w:rPr>
          <w:b/>
        </w:rPr>
        <w:t>:</w:t>
      </w:r>
      <w:r>
        <w:t xml:space="preserve"> Este </w:t>
      </w:r>
      <w:proofErr w:type="spellStart"/>
      <w:r>
        <w:rPr>
          <w:i/>
        </w:rPr>
        <w:t>job</w:t>
      </w:r>
      <w:proofErr w:type="spellEnd"/>
      <w:r>
        <w:t xml:space="preserve"> (</w:t>
      </w:r>
      <w:r w:rsidR="00120E5A">
        <w:fldChar w:fldCharType="begin"/>
      </w:r>
      <w:r w:rsidR="00243D16">
        <w:instrText xml:space="preserve"> REF _Ref509344035 \h </w:instrText>
      </w:r>
      <w:r w:rsidR="00120E5A">
        <w:fldChar w:fldCharType="separate"/>
      </w:r>
      <w:r w:rsidR="00283A42">
        <w:t xml:space="preserve">Ilustración </w:t>
      </w:r>
      <w:r w:rsidR="00283A42">
        <w:rPr>
          <w:noProof/>
        </w:rPr>
        <w:t>75</w:t>
      </w:r>
      <w:r w:rsidR="00120E5A">
        <w:fldChar w:fldCharType="end"/>
      </w:r>
      <w:r>
        <w:t>) se encarga de ejecutar de forma secuencial las transformaciones que permiten cargar los datos en las dimensiones y en caso de que durante la ejecución de alguno de ellos se produzcan errores, se revierten todos los cambios.</w:t>
      </w:r>
    </w:p>
    <w:p w14:paraId="54139EBC" w14:textId="77777777" w:rsidR="006F2152" w:rsidRDefault="006F2152" w:rsidP="006F2152">
      <w:pPr>
        <w:keepNext/>
        <w:ind w:left="720"/>
      </w:pPr>
      <w:r>
        <w:rPr>
          <w:noProof/>
          <w:lang w:eastAsia="es-VE"/>
        </w:rPr>
        <w:drawing>
          <wp:inline distT="0" distB="0" distL="0" distR="0" wp14:anchorId="2499A4CD" wp14:editId="3554045F">
            <wp:extent cx="5594209" cy="1809750"/>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Job_Dimensione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03695" cy="1812819"/>
                    </a:xfrm>
                    <a:prstGeom prst="rect">
                      <a:avLst/>
                    </a:prstGeom>
                  </pic:spPr>
                </pic:pic>
              </a:graphicData>
            </a:graphic>
          </wp:inline>
        </w:drawing>
      </w:r>
    </w:p>
    <w:p w14:paraId="0FBD7EDF" w14:textId="77777777" w:rsidR="006F2152" w:rsidRDefault="006F2152" w:rsidP="006F2152">
      <w:pPr>
        <w:pStyle w:val="Caption"/>
        <w:ind w:left="720"/>
      </w:pPr>
      <w:bookmarkStart w:id="319" w:name="_Ref509344035"/>
      <w:bookmarkStart w:id="320" w:name="_Toc513444197"/>
      <w:r>
        <w:t xml:space="preserve">Ilustración </w:t>
      </w:r>
      <w:r w:rsidR="00120E5A">
        <w:fldChar w:fldCharType="begin"/>
      </w:r>
      <w:r>
        <w:instrText xml:space="preserve"> SEQ Ilustración \* ARABIC </w:instrText>
      </w:r>
      <w:r w:rsidR="00120E5A">
        <w:fldChar w:fldCharType="separate"/>
      </w:r>
      <w:r w:rsidR="00283A42">
        <w:rPr>
          <w:noProof/>
        </w:rPr>
        <w:t>75</w:t>
      </w:r>
      <w:r w:rsidR="00120E5A">
        <w:fldChar w:fldCharType="end"/>
      </w:r>
      <w:bookmarkEnd w:id="319"/>
      <w:r>
        <w:t xml:space="preserve"> - </w:t>
      </w:r>
      <w:r>
        <w:rPr>
          <w:i/>
        </w:rPr>
        <w:t>Job</w:t>
      </w:r>
      <w:r>
        <w:t xml:space="preserve"> - Dimensiones</w:t>
      </w:r>
      <w:bookmarkEnd w:id="320"/>
    </w:p>
    <w:p w14:paraId="73B8EC0D" w14:textId="77777777" w:rsidR="00E91A4C" w:rsidRDefault="00E91A4C" w:rsidP="00E91A4C">
      <w:pPr>
        <w:pStyle w:val="ListParagraph"/>
      </w:pPr>
      <w:r>
        <w:t xml:space="preserve">Del mismo modo, para cada una de las tablas de hechos se lleva a cabo la construcción de transformaciones que permiten cargar los datos que son requeridos. A continuación se presentan estas transformaciones y el </w:t>
      </w:r>
      <w:proofErr w:type="spellStart"/>
      <w:r>
        <w:rPr>
          <w:i/>
        </w:rPr>
        <w:t>job</w:t>
      </w:r>
      <w:proofErr w:type="spellEnd"/>
      <w:r>
        <w:t xml:space="preserve"> encargado de ejecutarlas secuencialmente.</w:t>
      </w:r>
    </w:p>
    <w:p w14:paraId="1844B406" w14:textId="77777777" w:rsidR="00E91A4C" w:rsidRDefault="00E91A4C" w:rsidP="00E91A4C">
      <w:pPr>
        <w:pStyle w:val="ListParagraph"/>
        <w:numPr>
          <w:ilvl w:val="0"/>
          <w:numId w:val="46"/>
        </w:numPr>
      </w:pPr>
      <w:proofErr w:type="spellStart"/>
      <w:r w:rsidRPr="00243D16">
        <w:rPr>
          <w:b/>
        </w:rPr>
        <w:t>ETL_Atencion</w:t>
      </w:r>
      <w:proofErr w:type="spellEnd"/>
      <w:r w:rsidRPr="00243D16">
        <w:rPr>
          <w:b/>
        </w:rPr>
        <w:t>:</w:t>
      </w:r>
      <w:r>
        <w:t xml:space="preserve"> La transformación se puede observar en la</w:t>
      </w:r>
      <w:r w:rsidR="00243D16">
        <w:t xml:space="preserve"> </w:t>
      </w:r>
      <w:r w:rsidR="00120E5A">
        <w:fldChar w:fldCharType="begin"/>
      </w:r>
      <w:r w:rsidR="00243D16">
        <w:instrText xml:space="preserve"> REF _Ref509344053 \h </w:instrText>
      </w:r>
      <w:r w:rsidR="00120E5A">
        <w:fldChar w:fldCharType="separate"/>
      </w:r>
      <w:r w:rsidR="00283A42">
        <w:t xml:space="preserve">Ilustración </w:t>
      </w:r>
      <w:r w:rsidR="00283A42">
        <w:rPr>
          <w:noProof/>
        </w:rPr>
        <w:t>76</w:t>
      </w:r>
      <w:r w:rsidR="00120E5A">
        <w:fldChar w:fldCharType="end"/>
      </w:r>
      <w:r>
        <w:t>, la cual se encarga de llenar la tabla de hechos “</w:t>
      </w:r>
      <w:proofErr w:type="spellStart"/>
      <w:r>
        <w:t>Fact_Atencion</w:t>
      </w:r>
      <w:proofErr w:type="spellEnd"/>
      <w:r>
        <w:t>” extrayendo los datos relacionados a las atenciones médicas.</w:t>
      </w:r>
    </w:p>
    <w:p w14:paraId="1EBB030D" w14:textId="77777777" w:rsidR="006F2152" w:rsidRDefault="006F2152" w:rsidP="006F2152">
      <w:pPr>
        <w:keepNext/>
        <w:ind w:left="1440"/>
        <w:jc w:val="center"/>
      </w:pPr>
      <w:r>
        <w:rPr>
          <w:noProof/>
          <w:lang w:eastAsia="es-VE"/>
        </w:rPr>
        <w:lastRenderedPageBreak/>
        <w:drawing>
          <wp:inline distT="0" distB="0" distL="0" distR="0" wp14:anchorId="73387751" wp14:editId="58465137">
            <wp:extent cx="4839375" cy="733527"/>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TL_Atencio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39375" cy="733527"/>
                    </a:xfrm>
                    <a:prstGeom prst="rect">
                      <a:avLst/>
                    </a:prstGeom>
                  </pic:spPr>
                </pic:pic>
              </a:graphicData>
            </a:graphic>
          </wp:inline>
        </w:drawing>
      </w:r>
    </w:p>
    <w:p w14:paraId="0770DE65" w14:textId="77777777" w:rsidR="006F2152" w:rsidRDefault="006F2152" w:rsidP="006F2152">
      <w:pPr>
        <w:pStyle w:val="Caption"/>
        <w:ind w:left="1440"/>
      </w:pPr>
      <w:bookmarkStart w:id="321" w:name="_Ref509344053"/>
      <w:bookmarkStart w:id="322" w:name="_Toc513444198"/>
      <w:r>
        <w:t xml:space="preserve">Ilustración </w:t>
      </w:r>
      <w:r w:rsidR="00120E5A">
        <w:fldChar w:fldCharType="begin"/>
      </w:r>
      <w:r>
        <w:instrText xml:space="preserve"> SEQ Ilustración \* ARABIC </w:instrText>
      </w:r>
      <w:r w:rsidR="00120E5A">
        <w:fldChar w:fldCharType="separate"/>
      </w:r>
      <w:r w:rsidR="00283A42">
        <w:rPr>
          <w:noProof/>
        </w:rPr>
        <w:t>76</w:t>
      </w:r>
      <w:r w:rsidR="00120E5A">
        <w:fldChar w:fldCharType="end"/>
      </w:r>
      <w:bookmarkEnd w:id="321"/>
      <w:r>
        <w:t xml:space="preserve"> - Transformación – Atención</w:t>
      </w:r>
      <w:bookmarkEnd w:id="322"/>
    </w:p>
    <w:p w14:paraId="101085E9" w14:textId="77777777" w:rsidR="00E91A4C" w:rsidRDefault="00E91A4C" w:rsidP="00E91A4C">
      <w:pPr>
        <w:pStyle w:val="ListParagraph"/>
        <w:numPr>
          <w:ilvl w:val="0"/>
          <w:numId w:val="46"/>
        </w:numPr>
      </w:pPr>
      <w:proofErr w:type="spellStart"/>
      <w:r w:rsidRPr="00243D16">
        <w:rPr>
          <w:b/>
        </w:rPr>
        <w:t>ETL_Alojamiento</w:t>
      </w:r>
      <w:proofErr w:type="spellEnd"/>
      <w:r w:rsidRPr="00243D16">
        <w:rPr>
          <w:b/>
        </w:rPr>
        <w:t>:</w:t>
      </w:r>
      <w:r>
        <w:t xml:space="preserve"> Es la transformación encargada de cargar los sitios de alojamientos donde ha estado un paciente en una fecha determinada. Su estructura se puede observar en la</w:t>
      </w:r>
      <w:r w:rsidR="00243D16">
        <w:t xml:space="preserve"> </w:t>
      </w:r>
      <w:r w:rsidR="00120E5A">
        <w:fldChar w:fldCharType="begin"/>
      </w:r>
      <w:r w:rsidR="00243D16">
        <w:instrText xml:space="preserve"> REF _Ref509344065 \h </w:instrText>
      </w:r>
      <w:r w:rsidR="00120E5A">
        <w:fldChar w:fldCharType="separate"/>
      </w:r>
      <w:r w:rsidR="00283A42">
        <w:t xml:space="preserve">Ilustración </w:t>
      </w:r>
      <w:r w:rsidR="00283A42">
        <w:rPr>
          <w:noProof/>
        </w:rPr>
        <w:t>77</w:t>
      </w:r>
      <w:r w:rsidR="00120E5A">
        <w:fldChar w:fldCharType="end"/>
      </w:r>
      <w:r>
        <w:t>.</w:t>
      </w:r>
    </w:p>
    <w:p w14:paraId="64EDFE7B" w14:textId="77777777" w:rsidR="006F2152" w:rsidRDefault="006F2152" w:rsidP="006F2152">
      <w:pPr>
        <w:keepNext/>
        <w:ind w:left="1800"/>
        <w:jc w:val="center"/>
      </w:pPr>
      <w:r>
        <w:rPr>
          <w:noProof/>
          <w:lang w:eastAsia="es-VE"/>
        </w:rPr>
        <w:drawing>
          <wp:inline distT="0" distB="0" distL="0" distR="0" wp14:anchorId="1CA68F50" wp14:editId="3CD4ABDB">
            <wp:extent cx="4277322" cy="809738"/>
            <wp:effectExtent l="0" t="0" r="952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TL_Alojamiento.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77322" cy="809738"/>
                    </a:xfrm>
                    <a:prstGeom prst="rect">
                      <a:avLst/>
                    </a:prstGeom>
                  </pic:spPr>
                </pic:pic>
              </a:graphicData>
            </a:graphic>
          </wp:inline>
        </w:drawing>
      </w:r>
    </w:p>
    <w:p w14:paraId="19488F6D" w14:textId="77777777" w:rsidR="006F2152" w:rsidRDefault="006F2152" w:rsidP="006F2152">
      <w:pPr>
        <w:pStyle w:val="Caption"/>
        <w:ind w:left="1440"/>
      </w:pPr>
      <w:bookmarkStart w:id="323" w:name="_Ref509344065"/>
      <w:bookmarkStart w:id="324" w:name="_Toc513444199"/>
      <w:r>
        <w:t xml:space="preserve">Ilustración </w:t>
      </w:r>
      <w:r w:rsidR="00120E5A">
        <w:fldChar w:fldCharType="begin"/>
      </w:r>
      <w:r>
        <w:instrText xml:space="preserve"> SEQ Ilustración \* ARABIC </w:instrText>
      </w:r>
      <w:r w:rsidR="00120E5A">
        <w:fldChar w:fldCharType="separate"/>
      </w:r>
      <w:r w:rsidR="00283A42">
        <w:rPr>
          <w:noProof/>
        </w:rPr>
        <w:t>77</w:t>
      </w:r>
      <w:r w:rsidR="00120E5A">
        <w:fldChar w:fldCharType="end"/>
      </w:r>
      <w:bookmarkEnd w:id="323"/>
      <w:r>
        <w:t xml:space="preserve"> - Transformación – Alojamiento</w:t>
      </w:r>
      <w:bookmarkEnd w:id="324"/>
    </w:p>
    <w:p w14:paraId="0FB2FACE" w14:textId="77777777" w:rsidR="00E91A4C" w:rsidRDefault="00E91A4C" w:rsidP="00E91A4C">
      <w:pPr>
        <w:pStyle w:val="ListParagraph"/>
        <w:numPr>
          <w:ilvl w:val="0"/>
          <w:numId w:val="46"/>
        </w:numPr>
      </w:pPr>
      <w:proofErr w:type="spellStart"/>
      <w:r w:rsidRPr="00243D16">
        <w:rPr>
          <w:b/>
        </w:rPr>
        <w:t>ETL_Historia</w:t>
      </w:r>
      <w:proofErr w:type="spellEnd"/>
      <w:r w:rsidRPr="00243D16">
        <w:rPr>
          <w:b/>
        </w:rPr>
        <w:t>:</w:t>
      </w:r>
      <w:r>
        <w:t xml:space="preserve"> En la </w:t>
      </w:r>
      <w:r w:rsidR="00120E5A">
        <w:fldChar w:fldCharType="begin"/>
      </w:r>
      <w:r w:rsidR="00243D16">
        <w:instrText xml:space="preserve"> REF _Ref509344077 \h </w:instrText>
      </w:r>
      <w:r w:rsidR="00120E5A">
        <w:fldChar w:fldCharType="separate"/>
      </w:r>
      <w:r w:rsidR="00283A42">
        <w:t xml:space="preserve">Ilustración </w:t>
      </w:r>
      <w:r w:rsidR="00283A42">
        <w:rPr>
          <w:noProof/>
        </w:rPr>
        <w:t>78</w:t>
      </w:r>
      <w:r w:rsidR="00120E5A">
        <w:fldChar w:fldCharType="end"/>
      </w:r>
      <w:r w:rsidR="00243D16">
        <w:t xml:space="preserve"> </w:t>
      </w:r>
      <w:r>
        <w:t>se puede observar esta transformación. Esta se encarga de cargar en la tabla de hechos “</w:t>
      </w:r>
      <w:proofErr w:type="spellStart"/>
      <w:r>
        <w:t>Fact_Historias</w:t>
      </w:r>
      <w:proofErr w:type="spellEnd"/>
      <w:r>
        <w:t>” las historias médicas creadas como resultado de las atenciones médicas.</w:t>
      </w:r>
    </w:p>
    <w:p w14:paraId="604C58C5" w14:textId="77777777" w:rsidR="006F2152" w:rsidRDefault="006F2152" w:rsidP="006F2152">
      <w:pPr>
        <w:keepNext/>
        <w:ind w:left="720"/>
      </w:pPr>
      <w:r>
        <w:rPr>
          <w:noProof/>
          <w:lang w:eastAsia="es-VE"/>
        </w:rPr>
        <w:drawing>
          <wp:inline distT="0" distB="0" distL="0" distR="0" wp14:anchorId="45D1C873" wp14:editId="1C03C017">
            <wp:extent cx="5553850" cy="695422"/>
            <wp:effectExtent l="0" t="0" r="889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TL_Histori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53850" cy="695422"/>
                    </a:xfrm>
                    <a:prstGeom prst="rect">
                      <a:avLst/>
                    </a:prstGeom>
                  </pic:spPr>
                </pic:pic>
              </a:graphicData>
            </a:graphic>
          </wp:inline>
        </w:drawing>
      </w:r>
    </w:p>
    <w:p w14:paraId="6BF676A6" w14:textId="77777777" w:rsidR="006F2152" w:rsidRDefault="006F2152" w:rsidP="006F2152">
      <w:pPr>
        <w:pStyle w:val="Caption"/>
        <w:ind w:left="720"/>
      </w:pPr>
      <w:bookmarkStart w:id="325" w:name="_Ref509344077"/>
      <w:bookmarkStart w:id="326" w:name="_Toc513444200"/>
      <w:r>
        <w:t xml:space="preserve">Ilustración </w:t>
      </w:r>
      <w:r w:rsidR="00120E5A">
        <w:fldChar w:fldCharType="begin"/>
      </w:r>
      <w:r>
        <w:instrText xml:space="preserve"> SEQ Ilustración \* ARABIC </w:instrText>
      </w:r>
      <w:r w:rsidR="00120E5A">
        <w:fldChar w:fldCharType="separate"/>
      </w:r>
      <w:r w:rsidR="00283A42">
        <w:rPr>
          <w:noProof/>
        </w:rPr>
        <w:t>78</w:t>
      </w:r>
      <w:r w:rsidR="00120E5A">
        <w:fldChar w:fldCharType="end"/>
      </w:r>
      <w:bookmarkEnd w:id="325"/>
      <w:r>
        <w:t xml:space="preserve"> - Transformación – Historia</w:t>
      </w:r>
      <w:bookmarkEnd w:id="326"/>
    </w:p>
    <w:p w14:paraId="6932AC86" w14:textId="77777777" w:rsidR="00E91A4C" w:rsidRDefault="00E91A4C" w:rsidP="00E91A4C">
      <w:pPr>
        <w:pStyle w:val="ListParagraph"/>
        <w:numPr>
          <w:ilvl w:val="0"/>
          <w:numId w:val="46"/>
        </w:numPr>
      </w:pPr>
      <w:proofErr w:type="spellStart"/>
      <w:r w:rsidRPr="00243D16">
        <w:rPr>
          <w:b/>
        </w:rPr>
        <w:t>Job_Tabla_Hechos</w:t>
      </w:r>
      <w:proofErr w:type="spellEnd"/>
      <w:r w:rsidRPr="00243D16">
        <w:rPr>
          <w:b/>
        </w:rPr>
        <w:t>:</w:t>
      </w:r>
      <w:r>
        <w:t xml:space="preserve"> Este </w:t>
      </w:r>
      <w:proofErr w:type="spellStart"/>
      <w:r>
        <w:rPr>
          <w:i/>
        </w:rPr>
        <w:t>job</w:t>
      </w:r>
      <w:proofErr w:type="spellEnd"/>
      <w:r>
        <w:t xml:space="preserve"> (</w:t>
      </w:r>
      <w:r w:rsidR="00120E5A">
        <w:fldChar w:fldCharType="begin"/>
      </w:r>
      <w:r w:rsidR="00243D16">
        <w:instrText xml:space="preserve"> REF _Ref509344094 \h </w:instrText>
      </w:r>
      <w:r w:rsidR="00120E5A">
        <w:fldChar w:fldCharType="separate"/>
      </w:r>
      <w:r w:rsidR="00283A42">
        <w:t xml:space="preserve">Ilustración </w:t>
      </w:r>
      <w:r w:rsidR="00283A42">
        <w:rPr>
          <w:noProof/>
        </w:rPr>
        <w:t>79</w:t>
      </w:r>
      <w:r w:rsidR="00120E5A">
        <w:fldChar w:fldCharType="end"/>
      </w:r>
      <w:r>
        <w:t>) es el encargado de ejecutar las transformaciones construidas para cada una de las tablas de hechos. En caso de que se presente alguna falla, se revierten todos los cambios.</w:t>
      </w:r>
    </w:p>
    <w:p w14:paraId="58117203" w14:textId="77777777" w:rsidR="006F2152" w:rsidRDefault="006F2152" w:rsidP="006F2152">
      <w:pPr>
        <w:keepNext/>
        <w:ind w:left="1800"/>
        <w:jc w:val="center"/>
      </w:pPr>
      <w:r>
        <w:rPr>
          <w:noProof/>
          <w:lang w:eastAsia="es-VE"/>
        </w:rPr>
        <w:lastRenderedPageBreak/>
        <w:drawing>
          <wp:inline distT="0" distB="0" distL="0" distR="0" wp14:anchorId="56ED03CD" wp14:editId="5DB7BA52">
            <wp:extent cx="3534268" cy="2514951"/>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Job_Tabla_Hech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34268" cy="2514951"/>
                    </a:xfrm>
                    <a:prstGeom prst="rect">
                      <a:avLst/>
                    </a:prstGeom>
                  </pic:spPr>
                </pic:pic>
              </a:graphicData>
            </a:graphic>
          </wp:inline>
        </w:drawing>
      </w:r>
    </w:p>
    <w:p w14:paraId="304FB50F" w14:textId="77777777" w:rsidR="006F2152" w:rsidRDefault="006F2152" w:rsidP="006F2152">
      <w:pPr>
        <w:pStyle w:val="Caption"/>
      </w:pPr>
      <w:bookmarkStart w:id="327" w:name="_Ref509344094"/>
      <w:bookmarkStart w:id="328" w:name="_Toc513444201"/>
      <w:r>
        <w:t xml:space="preserve">Ilustración </w:t>
      </w:r>
      <w:r w:rsidR="00120E5A">
        <w:fldChar w:fldCharType="begin"/>
      </w:r>
      <w:r>
        <w:instrText xml:space="preserve"> SEQ Ilustración \* ARABIC </w:instrText>
      </w:r>
      <w:r w:rsidR="00120E5A">
        <w:fldChar w:fldCharType="separate"/>
      </w:r>
      <w:r w:rsidR="00283A42">
        <w:rPr>
          <w:noProof/>
        </w:rPr>
        <w:t>79</w:t>
      </w:r>
      <w:r w:rsidR="00120E5A">
        <w:fldChar w:fldCharType="end"/>
      </w:r>
      <w:bookmarkEnd w:id="327"/>
      <w:r>
        <w:t xml:space="preserve"> - </w:t>
      </w:r>
      <w:r>
        <w:rPr>
          <w:i/>
        </w:rPr>
        <w:t>Job</w:t>
      </w:r>
      <w:r>
        <w:t xml:space="preserve"> - Tablas de Hechos</w:t>
      </w:r>
      <w:bookmarkEnd w:id="328"/>
    </w:p>
    <w:p w14:paraId="7CE1BD5D" w14:textId="77777777" w:rsidR="00E91A4C" w:rsidRDefault="00E91A4C" w:rsidP="00E91A4C">
      <w:pPr>
        <w:ind w:left="720"/>
      </w:pPr>
      <w:r>
        <w:t xml:space="preserve">Finalmente, se construye el </w:t>
      </w:r>
      <w:proofErr w:type="spellStart"/>
      <w:r w:rsidRPr="00E91A4C">
        <w:t>Job_Modulo_Analitico</w:t>
      </w:r>
      <w:proofErr w:type="spellEnd"/>
      <w:r>
        <w:t xml:space="preserve"> para realizar la carga periódica, el mismo está programado para ser ejecutado diariamente, exactamente antes de finalizar el día, para de esta manera añadir al almacén los datos generados durante el último día transcurrido. Este </w:t>
      </w:r>
      <w:proofErr w:type="spellStart"/>
      <w:r>
        <w:rPr>
          <w:i/>
        </w:rPr>
        <w:t>job</w:t>
      </w:r>
      <w:proofErr w:type="spellEnd"/>
      <w:r>
        <w:t xml:space="preserve"> se encarga de realizar un chequeo de la conexión al repositorio y las bases de datos involucradas, de ejecutar los </w:t>
      </w:r>
      <w:proofErr w:type="spellStart"/>
      <w:r>
        <w:rPr>
          <w:i/>
        </w:rPr>
        <w:t>jobs</w:t>
      </w:r>
      <w:proofErr w:type="spellEnd"/>
      <w:r>
        <w:t xml:space="preserve"> que realizan la carga o actualización de las dimensiones y tablas de hechos, y de abortar en ca</w:t>
      </w:r>
      <w:r w:rsidR="006F2152">
        <w:t xml:space="preserve">so de un fin no exitoso. En la </w:t>
      </w:r>
      <w:r w:rsidR="00120E5A">
        <w:fldChar w:fldCharType="begin"/>
      </w:r>
      <w:r w:rsidR="00243D16">
        <w:instrText xml:space="preserve"> REF _Ref509344105 \h </w:instrText>
      </w:r>
      <w:r w:rsidR="00120E5A">
        <w:fldChar w:fldCharType="separate"/>
      </w:r>
      <w:r w:rsidR="00283A42">
        <w:t xml:space="preserve">Ilustración </w:t>
      </w:r>
      <w:r w:rsidR="00283A42">
        <w:rPr>
          <w:noProof/>
        </w:rPr>
        <w:t>80</w:t>
      </w:r>
      <w:r w:rsidR="00120E5A">
        <w:fldChar w:fldCharType="end"/>
      </w:r>
      <w:r w:rsidR="00243D16">
        <w:t xml:space="preserve"> </w:t>
      </w:r>
      <w:r w:rsidR="006F2152">
        <w:t xml:space="preserve">se observa la estructura de este </w:t>
      </w:r>
      <w:proofErr w:type="spellStart"/>
      <w:r w:rsidR="006F2152">
        <w:rPr>
          <w:i/>
        </w:rPr>
        <w:t>job</w:t>
      </w:r>
      <w:proofErr w:type="spellEnd"/>
      <w:r w:rsidR="006F2152">
        <w:t>.</w:t>
      </w:r>
    </w:p>
    <w:p w14:paraId="7B2A8C79" w14:textId="77777777" w:rsidR="006F2152" w:rsidRDefault="006F2152" w:rsidP="006F2152">
      <w:pPr>
        <w:keepNext/>
      </w:pPr>
      <w:r>
        <w:rPr>
          <w:noProof/>
          <w:lang w:eastAsia="es-VE"/>
        </w:rPr>
        <w:drawing>
          <wp:inline distT="0" distB="0" distL="0" distR="0" wp14:anchorId="6C73B660" wp14:editId="2E2871DE">
            <wp:extent cx="5943600" cy="164020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Job_Modulo_Analitic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inline>
        </w:drawing>
      </w:r>
    </w:p>
    <w:p w14:paraId="2A5BE92E" w14:textId="77777777" w:rsidR="006F2152" w:rsidRPr="006F2152" w:rsidRDefault="006F2152" w:rsidP="006F2152">
      <w:pPr>
        <w:pStyle w:val="Caption"/>
      </w:pPr>
      <w:bookmarkStart w:id="329" w:name="_Ref509344105"/>
      <w:bookmarkStart w:id="330" w:name="_Toc513444202"/>
      <w:r>
        <w:t xml:space="preserve">Ilustración </w:t>
      </w:r>
      <w:r w:rsidR="00120E5A">
        <w:fldChar w:fldCharType="begin"/>
      </w:r>
      <w:r>
        <w:instrText xml:space="preserve"> SEQ Ilustración \* ARABIC </w:instrText>
      </w:r>
      <w:r w:rsidR="00120E5A">
        <w:fldChar w:fldCharType="separate"/>
      </w:r>
      <w:r w:rsidR="00283A42">
        <w:rPr>
          <w:noProof/>
        </w:rPr>
        <w:t>80</w:t>
      </w:r>
      <w:r w:rsidR="00120E5A">
        <w:fldChar w:fldCharType="end"/>
      </w:r>
      <w:bookmarkEnd w:id="329"/>
      <w:r>
        <w:t xml:space="preserve"> - </w:t>
      </w:r>
      <w:r>
        <w:rPr>
          <w:i/>
        </w:rPr>
        <w:t>Job</w:t>
      </w:r>
      <w:r>
        <w:t xml:space="preserve"> - Módulo Analítico</w:t>
      </w:r>
      <w:bookmarkEnd w:id="330"/>
    </w:p>
    <w:p w14:paraId="230D60DB" w14:textId="77777777" w:rsidR="00735A66" w:rsidRPr="00DD0FE2" w:rsidRDefault="00735A66" w:rsidP="00735A66">
      <w:pPr>
        <w:pStyle w:val="ListParagraph"/>
        <w:numPr>
          <w:ilvl w:val="0"/>
          <w:numId w:val="35"/>
        </w:numPr>
        <w:rPr>
          <w:b/>
        </w:rPr>
      </w:pPr>
      <w:r w:rsidRPr="00DD0FE2">
        <w:rPr>
          <w:b/>
        </w:rPr>
        <w:t>Desarrollo de las Aplicaciones de Inteligencia de Negocio</w:t>
      </w:r>
    </w:p>
    <w:p w14:paraId="53496E8D" w14:textId="77777777" w:rsidR="00337155" w:rsidRDefault="009A617B" w:rsidP="00337155">
      <w:r>
        <w:t xml:space="preserve">Considerando que el almacén de datos se encuentra implementado físicamente en el SMBD Oracle, no es necesario realizar ningún proceso de configuración de los servicios de Oracle adicional. Por esto, se procede a utilizar la herramienta Oracle </w:t>
      </w:r>
      <w:r>
        <w:rPr>
          <w:i/>
        </w:rPr>
        <w:t xml:space="preserve">BI Server </w:t>
      </w:r>
      <w:proofErr w:type="spellStart"/>
      <w:r>
        <w:rPr>
          <w:i/>
        </w:rPr>
        <w:t>Administration</w:t>
      </w:r>
      <w:proofErr w:type="spellEnd"/>
      <w:r>
        <w:rPr>
          <w:i/>
        </w:rPr>
        <w:t xml:space="preserve"> Tool</w:t>
      </w:r>
      <w:r>
        <w:t xml:space="preserve"> para realizar la integración del almacén de datos con las herramientas analíticas. Como se explicó anteriormente en este documento, esta herramienta cuenta con tres capas y a continuación se explica las actividades realizadas sobre cada una de ellas:</w:t>
      </w:r>
    </w:p>
    <w:p w14:paraId="4322EB84" w14:textId="77777777" w:rsidR="009A617B" w:rsidRDefault="009A617B" w:rsidP="009A617B">
      <w:pPr>
        <w:pStyle w:val="ListParagraph"/>
        <w:numPr>
          <w:ilvl w:val="1"/>
          <w:numId w:val="35"/>
        </w:numPr>
      </w:pPr>
      <w:r w:rsidRPr="00DD0FE2">
        <w:rPr>
          <w:b/>
        </w:rPr>
        <w:lastRenderedPageBreak/>
        <w:t>Capa Física:</w:t>
      </w:r>
      <w:r>
        <w:t xml:space="preserve"> En ella se especifica la fuente de datos, que en este caso es el almacén de datos creado previamente. Luego de esto, se realiza la importación de los metadatos asociados al esquema: tablas, claves primarias, claves foráneas, entre otros.</w:t>
      </w:r>
    </w:p>
    <w:p w14:paraId="2DB20E0E" w14:textId="77777777" w:rsidR="009A617B" w:rsidRDefault="009A617B" w:rsidP="009A617B">
      <w:pPr>
        <w:pStyle w:val="ListParagraph"/>
        <w:numPr>
          <w:ilvl w:val="1"/>
          <w:numId w:val="35"/>
        </w:numPr>
      </w:pPr>
      <w:r w:rsidRPr="00DD0FE2">
        <w:rPr>
          <w:b/>
        </w:rPr>
        <w:t>Capa de Negocio:</w:t>
      </w:r>
      <w:r>
        <w:t xml:space="preserve"> En esta capa se definen las jerarquías lógicas de cada dimensión para realizar operaciones de </w:t>
      </w:r>
      <w:r>
        <w:rPr>
          <w:i/>
        </w:rPr>
        <w:t xml:space="preserve">drill </w:t>
      </w:r>
      <w:proofErr w:type="spellStart"/>
      <w:r>
        <w:rPr>
          <w:i/>
        </w:rPr>
        <w:t>down</w:t>
      </w:r>
      <w:proofErr w:type="spellEnd"/>
      <w:r>
        <w:t xml:space="preserve"> o </w:t>
      </w:r>
      <w:r>
        <w:rPr>
          <w:i/>
        </w:rPr>
        <w:t>roll up</w:t>
      </w:r>
      <w:r>
        <w:t>, se especifican las operaciones de agregación sobre las medidas en las tablas de hechos y se seleccionan los atributos que serán mostrados en la capa de presentación.</w:t>
      </w:r>
    </w:p>
    <w:p w14:paraId="22D20688" w14:textId="77777777" w:rsidR="009A617B" w:rsidRDefault="009A617B" w:rsidP="009A617B">
      <w:pPr>
        <w:pStyle w:val="ListParagraph"/>
        <w:numPr>
          <w:ilvl w:val="1"/>
          <w:numId w:val="35"/>
        </w:numPr>
      </w:pPr>
      <w:r w:rsidRPr="00DD0FE2">
        <w:rPr>
          <w:b/>
        </w:rPr>
        <w:t>Capa de Presentación:</w:t>
      </w:r>
      <w:r>
        <w:t xml:space="preserve"> Por último, en esta capa se construyen las áreas temáticas identificadas y en cada una de ellas se incorporan las dimensiones y tablas de hechos requeridas, se modifican sus nombres al igual que los de los atributos y las medidas con la finalidad de hacerlos más entendibles para los usuarios finales.</w:t>
      </w:r>
    </w:p>
    <w:p w14:paraId="6E5141E8" w14:textId="77777777" w:rsidR="009A617B" w:rsidRPr="009A617B" w:rsidRDefault="009A617B" w:rsidP="009A617B">
      <w:r>
        <w:t xml:space="preserve">En la </w:t>
      </w:r>
      <w:r w:rsidR="00120E5A">
        <w:fldChar w:fldCharType="begin"/>
      </w:r>
      <w:r w:rsidR="00DD0FE2">
        <w:instrText xml:space="preserve"> REF _Ref509515945 \h </w:instrText>
      </w:r>
      <w:r w:rsidR="00120E5A">
        <w:fldChar w:fldCharType="separate"/>
      </w:r>
      <w:r w:rsidR="00283A42">
        <w:t xml:space="preserve">Ilustración </w:t>
      </w:r>
      <w:r w:rsidR="00283A42">
        <w:rPr>
          <w:noProof/>
        </w:rPr>
        <w:t>81</w:t>
      </w:r>
      <w:r w:rsidR="00120E5A">
        <w:fldChar w:fldCharType="end"/>
      </w:r>
      <w:r w:rsidR="00DD0FE2">
        <w:t xml:space="preserve"> </w:t>
      </w:r>
      <w:r>
        <w:t xml:space="preserve">se observa la estructura de las capas definidas en el </w:t>
      </w:r>
      <w:proofErr w:type="spellStart"/>
      <w:r>
        <w:rPr>
          <w:i/>
        </w:rPr>
        <w:t>Administration</w:t>
      </w:r>
      <w:proofErr w:type="spellEnd"/>
      <w:r>
        <w:rPr>
          <w:i/>
        </w:rPr>
        <w:t xml:space="preserve"> Tool</w:t>
      </w:r>
      <w:r>
        <w:t>.</w:t>
      </w:r>
    </w:p>
    <w:p w14:paraId="3E5A4B74" w14:textId="77777777" w:rsidR="00DD68A7" w:rsidRDefault="00DD68A7" w:rsidP="00DD68A7">
      <w:pPr>
        <w:keepNext/>
        <w:jc w:val="center"/>
      </w:pPr>
      <w:r>
        <w:rPr>
          <w:noProof/>
          <w:lang w:eastAsia="es-VE"/>
        </w:rPr>
        <w:drawing>
          <wp:inline distT="0" distB="0" distL="0" distR="0" wp14:anchorId="60A52830" wp14:editId="3B03B1C6">
            <wp:extent cx="5829299" cy="2171700"/>
            <wp:effectExtent l="0" t="0" r="63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dmin Tool.PNG"/>
                    <pic:cNvPicPr/>
                  </pic:nvPicPr>
                  <pic:blipFill rotWithShape="1">
                    <a:blip r:embed="rId102" cstate="print">
                      <a:extLst>
                        <a:ext uri="{28A0092B-C50C-407E-A947-70E740481C1C}">
                          <a14:useLocalDpi xmlns:a14="http://schemas.microsoft.com/office/drawing/2010/main" val="0"/>
                        </a:ext>
                      </a:extLst>
                    </a:blip>
                    <a:srcRect b="30147"/>
                    <a:stretch/>
                  </pic:blipFill>
                  <pic:spPr bwMode="auto">
                    <a:xfrm>
                      <a:off x="0" y="0"/>
                      <a:ext cx="5838998" cy="2175313"/>
                    </a:xfrm>
                    <a:prstGeom prst="rect">
                      <a:avLst/>
                    </a:prstGeom>
                    <a:ln>
                      <a:noFill/>
                    </a:ln>
                    <a:extLst>
                      <a:ext uri="{53640926-AAD7-44D8-BBD7-CCE9431645EC}">
                        <a14:shadowObscured xmlns:a14="http://schemas.microsoft.com/office/drawing/2010/main"/>
                      </a:ext>
                    </a:extLst>
                  </pic:spPr>
                </pic:pic>
              </a:graphicData>
            </a:graphic>
          </wp:inline>
        </w:drawing>
      </w:r>
    </w:p>
    <w:p w14:paraId="290D89D1" w14:textId="77777777" w:rsidR="009A617B" w:rsidRDefault="00DD68A7" w:rsidP="00DD68A7">
      <w:pPr>
        <w:pStyle w:val="Caption"/>
      </w:pPr>
      <w:bookmarkStart w:id="331" w:name="_Ref509515945"/>
      <w:bookmarkStart w:id="332" w:name="_Toc513444203"/>
      <w:r>
        <w:t xml:space="preserve">Ilustración </w:t>
      </w:r>
      <w:r w:rsidR="00120E5A">
        <w:fldChar w:fldCharType="begin"/>
      </w:r>
      <w:r>
        <w:instrText xml:space="preserve"> SEQ Ilustración \* ARABIC </w:instrText>
      </w:r>
      <w:r w:rsidR="00120E5A">
        <w:fldChar w:fldCharType="separate"/>
      </w:r>
      <w:r w:rsidR="00283A42">
        <w:rPr>
          <w:noProof/>
        </w:rPr>
        <w:t>81</w:t>
      </w:r>
      <w:r w:rsidR="00120E5A">
        <w:fldChar w:fldCharType="end"/>
      </w:r>
      <w:bookmarkEnd w:id="331"/>
      <w:r>
        <w:t xml:space="preserve"> - Capas </w:t>
      </w:r>
      <w:proofErr w:type="spellStart"/>
      <w:r>
        <w:rPr>
          <w:i/>
        </w:rPr>
        <w:t>Administration</w:t>
      </w:r>
      <w:proofErr w:type="spellEnd"/>
      <w:r>
        <w:rPr>
          <w:i/>
        </w:rPr>
        <w:t xml:space="preserve"> Tool</w:t>
      </w:r>
      <w:r>
        <w:t xml:space="preserve"> - Módulo Analítico</w:t>
      </w:r>
      <w:bookmarkEnd w:id="332"/>
    </w:p>
    <w:p w14:paraId="076CE741" w14:textId="77777777" w:rsidR="00DD68A7" w:rsidRDefault="00DD0FE2" w:rsidP="00337155">
      <w:r>
        <w:t xml:space="preserve">Una vez configurado el repositorio </w:t>
      </w:r>
      <w:r w:rsidR="009D71E2">
        <w:t>para ser</w:t>
      </w:r>
      <w:r>
        <w:t xml:space="preserve"> utilizado por las herramientas analíticas de la </w:t>
      </w:r>
      <w:r>
        <w:rPr>
          <w:i/>
        </w:rPr>
        <w:t xml:space="preserve">Suite Oracle Standard </w:t>
      </w:r>
      <w:proofErr w:type="spellStart"/>
      <w:r>
        <w:rPr>
          <w:i/>
        </w:rPr>
        <w:t>Edition</w:t>
      </w:r>
      <w:proofErr w:type="spellEnd"/>
      <w:r>
        <w:rPr>
          <w:i/>
        </w:rPr>
        <w:t xml:space="preserve"> </w:t>
      </w:r>
      <w:proofErr w:type="spellStart"/>
      <w:r>
        <w:rPr>
          <w:i/>
        </w:rPr>
        <w:t>One</w:t>
      </w:r>
      <w:proofErr w:type="spellEnd"/>
      <w:r>
        <w:rPr>
          <w:i/>
        </w:rPr>
        <w:t xml:space="preserve"> </w:t>
      </w:r>
      <w:r>
        <w:t>11g se procede a realizar la elaboración de los cuadros analíticos que responden a los requerimientos del negocio.</w:t>
      </w:r>
    </w:p>
    <w:p w14:paraId="77F0514C" w14:textId="77777777" w:rsidR="003F0139" w:rsidRPr="009D71E2" w:rsidRDefault="003F0139" w:rsidP="003F0139">
      <w:pPr>
        <w:pStyle w:val="ListParagraph"/>
        <w:numPr>
          <w:ilvl w:val="0"/>
          <w:numId w:val="35"/>
        </w:numPr>
        <w:rPr>
          <w:b/>
        </w:rPr>
      </w:pPr>
      <w:r w:rsidRPr="009D71E2">
        <w:rPr>
          <w:b/>
        </w:rPr>
        <w:t>Cuadros Analíticos</w:t>
      </w:r>
    </w:p>
    <w:p w14:paraId="596BC2A6" w14:textId="77777777" w:rsidR="003F0139" w:rsidRPr="00DD0FE2" w:rsidRDefault="003F0139" w:rsidP="003F0139">
      <w:r>
        <w:t xml:space="preserve">En esta fase se hace uso de la herramienta </w:t>
      </w:r>
      <w:r w:rsidR="00551BB1">
        <w:rPr>
          <w:i/>
        </w:rPr>
        <w:t>Oracle Bus</w:t>
      </w:r>
      <w:r w:rsidRPr="003F0139">
        <w:rPr>
          <w:i/>
        </w:rPr>
        <w:t xml:space="preserve">iness </w:t>
      </w:r>
      <w:proofErr w:type="spellStart"/>
      <w:r w:rsidRPr="003F0139">
        <w:rPr>
          <w:i/>
        </w:rPr>
        <w:t>Intelligence</w:t>
      </w:r>
      <w:proofErr w:type="spellEnd"/>
      <w:r w:rsidRPr="003F0139">
        <w:rPr>
          <w:i/>
        </w:rPr>
        <w:t xml:space="preserve"> </w:t>
      </w:r>
      <w:proofErr w:type="spellStart"/>
      <w:r w:rsidRPr="003F0139">
        <w:rPr>
          <w:i/>
        </w:rPr>
        <w:t>Answer</w:t>
      </w:r>
      <w:proofErr w:type="spellEnd"/>
      <w:r>
        <w:t xml:space="preserve"> para elaborar los reportes y análisis de los datos usando los indicadores definidos anteriormente. Posteriormente, estos son mostrados haciendo uso de cuadros analíticos a través de la herramienta </w:t>
      </w:r>
      <w:r w:rsidR="00551BB1">
        <w:rPr>
          <w:i/>
        </w:rPr>
        <w:t>Oracle Bus</w:t>
      </w:r>
      <w:r w:rsidRPr="003F0139">
        <w:rPr>
          <w:i/>
        </w:rPr>
        <w:t xml:space="preserve">iness </w:t>
      </w:r>
      <w:proofErr w:type="spellStart"/>
      <w:r w:rsidRPr="003F0139">
        <w:rPr>
          <w:i/>
        </w:rPr>
        <w:t>Intelligence</w:t>
      </w:r>
      <w:proofErr w:type="spellEnd"/>
      <w:r w:rsidRPr="003F0139">
        <w:rPr>
          <w:i/>
        </w:rPr>
        <w:t xml:space="preserve"> </w:t>
      </w:r>
      <w:proofErr w:type="spellStart"/>
      <w:r w:rsidRPr="003F0139">
        <w:rPr>
          <w:i/>
        </w:rPr>
        <w:t>Interactive</w:t>
      </w:r>
      <w:proofErr w:type="spellEnd"/>
      <w:r w:rsidRPr="003F0139">
        <w:rPr>
          <w:i/>
        </w:rPr>
        <w:t xml:space="preserve"> </w:t>
      </w:r>
      <w:proofErr w:type="spellStart"/>
      <w:r w:rsidRPr="003F0139">
        <w:rPr>
          <w:i/>
        </w:rPr>
        <w:t>Dashboards</w:t>
      </w:r>
      <w:proofErr w:type="spellEnd"/>
      <w:r>
        <w:t>.</w:t>
      </w:r>
    </w:p>
    <w:p w14:paraId="161745D4" w14:textId="77777777" w:rsidR="00E64ECF" w:rsidRDefault="00E64ECF" w:rsidP="00337155">
      <w:r>
        <w:lastRenderedPageBreak/>
        <w:t>En este caso, se construyen dos cuadros de mando, uno asociado al proceso de atención de pacientes y otro asociado a la creación de historias médicas siguiendo el prototipo que fue definido para la presentación de cuadros de mando. En él se presenta una lista con enlaces a cada uno de los reportes pertenecientes a este proceso y un área en la que se muestran las tablas o gráficos con los que estos resultados son representados.</w:t>
      </w:r>
    </w:p>
    <w:p w14:paraId="15DEA298" w14:textId="77777777" w:rsidR="00E64ECF" w:rsidRDefault="00E64ECF" w:rsidP="00337155">
      <w:r>
        <w:t>A partir de estos cuadros de mando, se puede acceder a los reportes especificados en la definición de requisitos y que fueron construidos. De esta manera, los gerentes y los directores médicos puede hacer la evaluación de los indicadores asociados a cada uno de estos reportes y apoyarse en ellos para tomar decisiones. A continuación se explica cada uno de estos reportes:</w:t>
      </w:r>
    </w:p>
    <w:p w14:paraId="19106D20" w14:textId="77777777" w:rsidR="00E64ECF" w:rsidRPr="009D71E2" w:rsidRDefault="00E64ECF" w:rsidP="00E64ECF">
      <w:pPr>
        <w:pStyle w:val="ListParagraph"/>
        <w:numPr>
          <w:ilvl w:val="0"/>
          <w:numId w:val="49"/>
        </w:numPr>
        <w:rPr>
          <w:b/>
        </w:rPr>
      </w:pPr>
      <w:r w:rsidRPr="009D71E2">
        <w:rPr>
          <w:b/>
        </w:rPr>
        <w:t>Evolución de la Atención</w:t>
      </w:r>
    </w:p>
    <w:p w14:paraId="2637182D" w14:textId="77777777" w:rsidR="00E64ECF" w:rsidRDefault="00E64ECF" w:rsidP="00E64ECF">
      <w:pPr>
        <w:pStyle w:val="ListParagraph"/>
      </w:pPr>
      <w:r>
        <w:t xml:space="preserve">En este reporte </w:t>
      </w:r>
      <w:r w:rsidR="00AA598E">
        <w:t>(</w:t>
      </w:r>
      <w:r w:rsidR="00AA598E">
        <w:fldChar w:fldCharType="begin"/>
      </w:r>
      <w:r w:rsidR="00AA598E">
        <w:instrText xml:space="preserve"> REF _Ref513443882 \h </w:instrText>
      </w:r>
      <w:r w:rsidR="00AA598E">
        <w:fldChar w:fldCharType="separate"/>
      </w:r>
      <w:r w:rsidR="00283A42">
        <w:t xml:space="preserve">Ilustración </w:t>
      </w:r>
      <w:r w:rsidR="00283A42">
        <w:rPr>
          <w:noProof/>
        </w:rPr>
        <w:t>82</w:t>
      </w:r>
      <w:r w:rsidR="00AA598E">
        <w:fldChar w:fldCharType="end"/>
      </w:r>
      <w:r w:rsidR="00AA598E">
        <w:t xml:space="preserve">) </w:t>
      </w:r>
      <w:r>
        <w:t xml:space="preserve">se presenta una tabla resumen con la cantidad de citas solicitadas, la cantidad de pacientes atendidos y la cantidad de citas suspendidas. De igual forma se presenta en forma de gráfico </w:t>
      </w:r>
      <w:r w:rsidR="00E82306">
        <w:t xml:space="preserve">de torta </w:t>
      </w:r>
      <w:r>
        <w:t>el porcentaje de pacientes atendidos y el porcentaje de suspensiones.</w:t>
      </w:r>
    </w:p>
    <w:p w14:paraId="2AA74EFD" w14:textId="77777777" w:rsidR="00AA598E" w:rsidRDefault="00AA598E" w:rsidP="00AA598E">
      <w:pPr>
        <w:pStyle w:val="ListParagraph"/>
        <w:keepNext/>
      </w:pPr>
      <w:r>
        <w:rPr>
          <w:noProof/>
          <w:lang w:eastAsia="es-VE"/>
        </w:rPr>
        <w:drawing>
          <wp:inline distT="0" distB="0" distL="0" distR="0" wp14:anchorId="17C7C7D5" wp14:editId="6649F41E">
            <wp:extent cx="5372100" cy="2379980"/>
            <wp:effectExtent l="19050" t="0" r="0" b="0"/>
            <wp:docPr id="6" name="5 Imagen" descr="Reporte Evolucion de la Atenc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 Evolucion de la Atencion 2.PNG"/>
                    <pic:cNvPicPr/>
                  </pic:nvPicPr>
                  <pic:blipFill>
                    <a:blip r:embed="rId103" cstate="print"/>
                    <a:stretch>
                      <a:fillRect/>
                    </a:stretch>
                  </pic:blipFill>
                  <pic:spPr>
                    <a:xfrm>
                      <a:off x="0" y="0"/>
                      <a:ext cx="5372100" cy="2379980"/>
                    </a:xfrm>
                    <a:prstGeom prst="rect">
                      <a:avLst/>
                    </a:prstGeom>
                  </pic:spPr>
                </pic:pic>
              </a:graphicData>
            </a:graphic>
          </wp:inline>
        </w:drawing>
      </w:r>
    </w:p>
    <w:p w14:paraId="6F8E152D" w14:textId="77777777" w:rsidR="00AA598E" w:rsidRDefault="00AA598E" w:rsidP="00AA598E">
      <w:pPr>
        <w:pStyle w:val="Caption"/>
        <w:ind w:left="360"/>
      </w:pPr>
      <w:bookmarkStart w:id="333" w:name="_Ref513443882"/>
      <w:bookmarkStart w:id="334" w:name="_Toc513444204"/>
      <w:r>
        <w:t xml:space="preserve">Ilustración </w:t>
      </w:r>
      <w:r w:rsidR="008A1063">
        <w:fldChar w:fldCharType="begin"/>
      </w:r>
      <w:r w:rsidR="008A1063">
        <w:instrText xml:space="preserve"> SEQ Ilustración \* ARABIC </w:instrText>
      </w:r>
      <w:r w:rsidR="008A1063">
        <w:fldChar w:fldCharType="separate"/>
      </w:r>
      <w:r w:rsidR="00283A42">
        <w:rPr>
          <w:noProof/>
        </w:rPr>
        <w:t>82</w:t>
      </w:r>
      <w:r w:rsidR="008A1063">
        <w:rPr>
          <w:noProof/>
        </w:rPr>
        <w:fldChar w:fldCharType="end"/>
      </w:r>
      <w:bookmarkEnd w:id="333"/>
      <w:r>
        <w:t xml:space="preserve"> - Reporte Evolución de la Atención</w:t>
      </w:r>
      <w:bookmarkEnd w:id="334"/>
    </w:p>
    <w:p w14:paraId="38CF5450" w14:textId="77777777" w:rsidR="00E64ECF" w:rsidRPr="009D71E2" w:rsidRDefault="00E64ECF" w:rsidP="00E64ECF">
      <w:pPr>
        <w:pStyle w:val="ListParagraph"/>
        <w:numPr>
          <w:ilvl w:val="0"/>
          <w:numId w:val="49"/>
        </w:numPr>
        <w:rPr>
          <w:b/>
        </w:rPr>
      </w:pPr>
      <w:r w:rsidRPr="009D71E2">
        <w:rPr>
          <w:b/>
        </w:rPr>
        <w:t>Productividad de la Institución Médica</w:t>
      </w:r>
    </w:p>
    <w:p w14:paraId="04E2495F" w14:textId="77777777" w:rsidR="00E64ECF" w:rsidRDefault="00E64ECF" w:rsidP="00E64ECF">
      <w:pPr>
        <w:pStyle w:val="ListParagraph"/>
      </w:pPr>
      <w:r>
        <w:t xml:space="preserve">En este reporte </w:t>
      </w:r>
      <w:r w:rsidR="00AA598E">
        <w:t>(</w:t>
      </w:r>
      <w:r w:rsidR="00AA598E">
        <w:fldChar w:fldCharType="begin"/>
      </w:r>
      <w:r w:rsidR="00AA598E">
        <w:instrText xml:space="preserve"> REF _Ref513443890 \h </w:instrText>
      </w:r>
      <w:r w:rsidR="00AA598E">
        <w:fldChar w:fldCharType="separate"/>
      </w:r>
      <w:r w:rsidR="00283A42">
        <w:t xml:space="preserve">Ilustración </w:t>
      </w:r>
      <w:r w:rsidR="00283A42">
        <w:rPr>
          <w:noProof/>
        </w:rPr>
        <w:t>83</w:t>
      </w:r>
      <w:r w:rsidR="00AA598E">
        <w:fldChar w:fldCharType="end"/>
      </w:r>
      <w:r w:rsidR="00AA598E">
        <w:t xml:space="preserve">) </w:t>
      </w:r>
      <w:r>
        <w:t>se presenta una tabla dinámica donde se observa el total de ingresos (monetariamente) en un determinado tiempo. De igual forma, se presenta un gráfico de torta con el porcentaje de ocupación de consultorios</w:t>
      </w:r>
      <w:r w:rsidR="00E82306">
        <w:t xml:space="preserve"> por día de semana</w:t>
      </w:r>
      <w:r>
        <w:t xml:space="preserve"> para que </w:t>
      </w:r>
      <w:r w:rsidR="00E82306">
        <w:t>el director médico pueda ver cuál es el porcentaje actual de uso de sus espacios físicos.</w:t>
      </w:r>
    </w:p>
    <w:p w14:paraId="78257FD9" w14:textId="77777777" w:rsidR="00AA598E" w:rsidRDefault="00AA598E" w:rsidP="00AA598E">
      <w:pPr>
        <w:pStyle w:val="ListParagraph"/>
        <w:keepNext/>
      </w:pPr>
      <w:r>
        <w:rPr>
          <w:noProof/>
          <w:lang w:eastAsia="es-VE"/>
        </w:rPr>
        <w:lastRenderedPageBreak/>
        <w:drawing>
          <wp:inline distT="0" distB="0" distL="0" distR="0" wp14:anchorId="3E271683" wp14:editId="7C9783D7">
            <wp:extent cx="5448300" cy="3571875"/>
            <wp:effectExtent l="19050" t="0" r="0" b="0"/>
            <wp:docPr id="26" name="25 Imagen" descr="Reporte Productividad de la Instit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 Productividad de la Institución.PNG"/>
                    <pic:cNvPicPr/>
                  </pic:nvPicPr>
                  <pic:blipFill>
                    <a:blip r:embed="rId104" cstate="print"/>
                    <a:stretch>
                      <a:fillRect/>
                    </a:stretch>
                  </pic:blipFill>
                  <pic:spPr>
                    <a:xfrm>
                      <a:off x="0" y="0"/>
                      <a:ext cx="5455080" cy="3576320"/>
                    </a:xfrm>
                    <a:prstGeom prst="rect">
                      <a:avLst/>
                    </a:prstGeom>
                  </pic:spPr>
                </pic:pic>
              </a:graphicData>
            </a:graphic>
          </wp:inline>
        </w:drawing>
      </w:r>
    </w:p>
    <w:p w14:paraId="51A6ACD4" w14:textId="77777777" w:rsidR="00AA598E" w:rsidRDefault="00AA598E" w:rsidP="00AA598E">
      <w:pPr>
        <w:pStyle w:val="Caption"/>
      </w:pPr>
      <w:bookmarkStart w:id="335" w:name="_Ref513443890"/>
      <w:bookmarkStart w:id="336" w:name="_Toc513444205"/>
      <w:r>
        <w:t xml:space="preserve">Ilustración </w:t>
      </w:r>
      <w:r w:rsidR="008A1063">
        <w:fldChar w:fldCharType="begin"/>
      </w:r>
      <w:r w:rsidR="008A1063">
        <w:instrText xml:space="preserve"> SEQ Ilustración \* ARABIC </w:instrText>
      </w:r>
      <w:r w:rsidR="008A1063">
        <w:fldChar w:fldCharType="separate"/>
      </w:r>
      <w:r w:rsidR="00283A42">
        <w:rPr>
          <w:noProof/>
        </w:rPr>
        <w:t>83</w:t>
      </w:r>
      <w:r w:rsidR="008A1063">
        <w:rPr>
          <w:noProof/>
        </w:rPr>
        <w:fldChar w:fldCharType="end"/>
      </w:r>
      <w:bookmarkEnd w:id="335"/>
      <w:r>
        <w:t xml:space="preserve"> - Reporte Productividad de la Institución</w:t>
      </w:r>
      <w:bookmarkEnd w:id="336"/>
    </w:p>
    <w:p w14:paraId="02412ABE" w14:textId="77777777" w:rsidR="00AA598E" w:rsidRPr="00AA598E" w:rsidRDefault="00AA598E" w:rsidP="00AA598E"/>
    <w:p w14:paraId="191179D1" w14:textId="77777777" w:rsidR="00E64ECF" w:rsidRPr="009D71E2" w:rsidRDefault="00E64ECF" w:rsidP="00E64ECF">
      <w:pPr>
        <w:pStyle w:val="ListParagraph"/>
        <w:numPr>
          <w:ilvl w:val="0"/>
          <w:numId w:val="49"/>
        </w:numPr>
        <w:rPr>
          <w:b/>
        </w:rPr>
      </w:pPr>
      <w:r w:rsidRPr="009D71E2">
        <w:rPr>
          <w:b/>
        </w:rPr>
        <w:t>Resultados de Historias Médicas</w:t>
      </w:r>
    </w:p>
    <w:p w14:paraId="4E7B02A5" w14:textId="77777777" w:rsidR="00E82306" w:rsidRDefault="00E82306" w:rsidP="00E82306">
      <w:pPr>
        <w:pStyle w:val="ListParagraph"/>
      </w:pPr>
      <w:r>
        <w:t>Por último, en este reporte</w:t>
      </w:r>
      <w:r w:rsidR="00AA598E">
        <w:t xml:space="preserve"> (</w:t>
      </w:r>
      <w:r w:rsidR="00AA598E">
        <w:fldChar w:fldCharType="begin"/>
      </w:r>
      <w:r w:rsidR="00AA598E">
        <w:instrText xml:space="preserve"> REF _Ref513443909 \h </w:instrText>
      </w:r>
      <w:r w:rsidR="00AA598E">
        <w:fldChar w:fldCharType="separate"/>
      </w:r>
      <w:r w:rsidR="00283A42">
        <w:t xml:space="preserve">Ilustración </w:t>
      </w:r>
      <w:r w:rsidR="00283A42">
        <w:rPr>
          <w:noProof/>
        </w:rPr>
        <w:t>84</w:t>
      </w:r>
      <w:r w:rsidR="00AA598E">
        <w:fldChar w:fldCharType="end"/>
      </w:r>
      <w:r w:rsidR="00AA598E">
        <w:t>)</w:t>
      </w:r>
      <w:r>
        <w:t xml:space="preserve"> se muestra una tabla resumen con la cantidad total de historias médicas y la cantidad de historias médicas que se encuentren en estado “Guardada”, lo cual quiere decir que la atención médica ya finalizó. También se presenta en un gráfico de torta el porcentaje de las historias médicas guardadas por tratamiento indicado y por diagnóstico encontrado.</w:t>
      </w:r>
    </w:p>
    <w:p w14:paraId="60215BDE" w14:textId="77777777" w:rsidR="00AA598E" w:rsidRDefault="00AA598E" w:rsidP="00AA598E">
      <w:pPr>
        <w:pStyle w:val="ListParagraph"/>
        <w:keepNext/>
        <w:jc w:val="center"/>
      </w:pPr>
      <w:r>
        <w:rPr>
          <w:noProof/>
          <w:lang w:eastAsia="es-VE"/>
        </w:rPr>
        <w:drawing>
          <wp:inline distT="0" distB="0" distL="0" distR="0" wp14:anchorId="5BA9D0A8" wp14:editId="1CB6991F">
            <wp:extent cx="4933950" cy="2317797"/>
            <wp:effectExtent l="19050" t="0" r="0" b="0"/>
            <wp:docPr id="27" name="26 Imagen" descr="Reporte Resultados de Historias Medic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 Resultados de Historias Medicas 2.PNG"/>
                    <pic:cNvPicPr/>
                  </pic:nvPicPr>
                  <pic:blipFill>
                    <a:blip r:embed="rId105" cstate="print"/>
                    <a:stretch>
                      <a:fillRect/>
                    </a:stretch>
                  </pic:blipFill>
                  <pic:spPr>
                    <a:xfrm>
                      <a:off x="0" y="0"/>
                      <a:ext cx="4936590" cy="2319037"/>
                    </a:xfrm>
                    <a:prstGeom prst="rect">
                      <a:avLst/>
                    </a:prstGeom>
                  </pic:spPr>
                </pic:pic>
              </a:graphicData>
            </a:graphic>
          </wp:inline>
        </w:drawing>
      </w:r>
    </w:p>
    <w:p w14:paraId="7ACE2B03" w14:textId="77777777" w:rsidR="00AA598E" w:rsidRDefault="00AA598E" w:rsidP="00AA598E">
      <w:pPr>
        <w:pStyle w:val="Caption"/>
        <w:ind w:left="720"/>
      </w:pPr>
      <w:bookmarkStart w:id="337" w:name="_Ref513443909"/>
      <w:bookmarkStart w:id="338" w:name="_Toc513444206"/>
      <w:r>
        <w:t xml:space="preserve">Ilustración </w:t>
      </w:r>
      <w:r w:rsidR="008A1063">
        <w:fldChar w:fldCharType="begin"/>
      </w:r>
      <w:r w:rsidR="008A1063">
        <w:instrText xml:space="preserve"> SEQ Ilustración \* ARABIC </w:instrText>
      </w:r>
      <w:r w:rsidR="008A1063">
        <w:fldChar w:fldCharType="separate"/>
      </w:r>
      <w:r w:rsidR="00283A42">
        <w:rPr>
          <w:noProof/>
        </w:rPr>
        <w:t>84</w:t>
      </w:r>
      <w:r w:rsidR="008A1063">
        <w:rPr>
          <w:noProof/>
        </w:rPr>
        <w:fldChar w:fldCharType="end"/>
      </w:r>
      <w:bookmarkEnd w:id="337"/>
      <w:r>
        <w:t xml:space="preserve"> - Reporte Resultados de historias Médicas</w:t>
      </w:r>
      <w:bookmarkEnd w:id="338"/>
    </w:p>
    <w:p w14:paraId="52550A59" w14:textId="77777777" w:rsidR="00077DE9" w:rsidRDefault="00077DE9" w:rsidP="00337155">
      <w:r>
        <w:lastRenderedPageBreak/>
        <w:t>Una vez culminada esta iteración y certificado el producto obtenido en reuniones del equipo de desarrollo, se realizan las actividades relacionadas a la fase de finalización del proyecto.</w:t>
      </w:r>
    </w:p>
    <w:p w14:paraId="237AE6B4" w14:textId="77777777" w:rsidR="009337A2" w:rsidRDefault="009337A2" w:rsidP="00DE36EA">
      <w:pPr>
        <w:pStyle w:val="Ttulo3Tesis"/>
      </w:pPr>
      <w:bookmarkStart w:id="339" w:name="_Toc513444290"/>
      <w:r>
        <w:t>Fase III - Finalización</w:t>
      </w:r>
      <w:bookmarkEnd w:id="339"/>
    </w:p>
    <w:p w14:paraId="3CF15039" w14:textId="77777777" w:rsidR="00077DE9" w:rsidRDefault="00077DE9" w:rsidP="00077DE9">
      <w:r>
        <w:t>Una vez culminado y certificado el desarrollo, se procede a re</w:t>
      </w:r>
      <w:r w:rsidR="007450FC">
        <w:t>alizar la entrega del sistema a los usuarios finales y a realizar las pruebas que permitan validar su correcto funcionamiento y el cumplimiento de las expectativas.</w:t>
      </w:r>
    </w:p>
    <w:p w14:paraId="109F6377" w14:textId="77777777" w:rsidR="007450FC" w:rsidRDefault="007450FC" w:rsidP="00077DE9">
      <w:r>
        <w:t xml:space="preserve">Con este objetivo, se </w:t>
      </w:r>
      <w:r w:rsidR="00606856">
        <w:t>definen</w:t>
      </w:r>
      <w:r>
        <w:t xml:space="preserve"> pruebas de aceptación que </w:t>
      </w:r>
      <w:r w:rsidR="00606856">
        <w:t>permiten</w:t>
      </w:r>
      <w:r>
        <w:t xml:space="preserve"> obtener la satisfacción subjetiva del usuario, comprobar la tolerancia a fallas del sistema y verificar que éste cumple adecuadamente con el proceso de atención de pacientes.</w:t>
      </w:r>
    </w:p>
    <w:p w14:paraId="4DB78E04" w14:textId="77777777" w:rsidR="007450FC" w:rsidRDefault="007450FC" w:rsidP="00077DE9">
      <w:r>
        <w:t xml:space="preserve">Para la ejecución de estas pruebas se </w:t>
      </w:r>
      <w:r w:rsidR="0052545B">
        <w:t>define</w:t>
      </w:r>
      <w:r>
        <w:t xml:space="preserve"> un período de una semana y se </w:t>
      </w:r>
      <w:r w:rsidR="0052545B">
        <w:t>construyen</w:t>
      </w:r>
      <w:r>
        <w:t xml:space="preserve"> instrumentos de evaluación para cada uno de los módulos que conforman el sistema. En cada uno de estos instrumentos se presenta una serie de preguntas que cuentan con las opciones de respuesta definidas en la escala de Likert:</w:t>
      </w:r>
    </w:p>
    <w:p w14:paraId="15D01BBA" w14:textId="77777777" w:rsidR="007450FC" w:rsidRDefault="007450FC" w:rsidP="007450FC">
      <w:pPr>
        <w:pStyle w:val="ListParagraph"/>
        <w:numPr>
          <w:ilvl w:val="0"/>
          <w:numId w:val="47"/>
        </w:numPr>
      </w:pPr>
      <w:r>
        <w:t>Completamente en desacuerdo</w:t>
      </w:r>
    </w:p>
    <w:p w14:paraId="6BC4741A" w14:textId="77777777" w:rsidR="007450FC" w:rsidRDefault="007450FC" w:rsidP="007450FC">
      <w:pPr>
        <w:pStyle w:val="ListParagraph"/>
        <w:numPr>
          <w:ilvl w:val="0"/>
          <w:numId w:val="47"/>
        </w:numPr>
      </w:pPr>
      <w:r>
        <w:t>En desacuerdo</w:t>
      </w:r>
    </w:p>
    <w:p w14:paraId="6AA6F8DD" w14:textId="77777777" w:rsidR="007450FC" w:rsidRDefault="007450FC" w:rsidP="007450FC">
      <w:pPr>
        <w:pStyle w:val="ListParagraph"/>
        <w:numPr>
          <w:ilvl w:val="0"/>
          <w:numId w:val="47"/>
        </w:numPr>
      </w:pPr>
      <w:r>
        <w:t>Ni de acuerdo ni en desacuerdo</w:t>
      </w:r>
    </w:p>
    <w:p w14:paraId="22A61406" w14:textId="77777777" w:rsidR="007450FC" w:rsidRDefault="007450FC" w:rsidP="007450FC">
      <w:pPr>
        <w:pStyle w:val="ListParagraph"/>
        <w:numPr>
          <w:ilvl w:val="0"/>
          <w:numId w:val="47"/>
        </w:numPr>
      </w:pPr>
      <w:r>
        <w:t>De acuerdo</w:t>
      </w:r>
    </w:p>
    <w:p w14:paraId="585AE692" w14:textId="77777777" w:rsidR="007450FC" w:rsidRDefault="007450FC" w:rsidP="007450FC">
      <w:pPr>
        <w:pStyle w:val="ListParagraph"/>
        <w:numPr>
          <w:ilvl w:val="0"/>
          <w:numId w:val="47"/>
        </w:numPr>
      </w:pPr>
      <w:r>
        <w:t>Completamente de acuerdo</w:t>
      </w:r>
    </w:p>
    <w:p w14:paraId="324C5851" w14:textId="77777777" w:rsidR="007450FC" w:rsidRDefault="007450FC" w:rsidP="007450FC">
      <w:r>
        <w:t>A continuación se presentan los resultados obtenidos en la aplicación de estas pruebas</w:t>
      </w:r>
      <w:r w:rsidR="00DB6EED">
        <w:t xml:space="preserve"> para el módulo de atención de pacientes</w:t>
      </w:r>
      <w:r>
        <w:t>.</w:t>
      </w:r>
    </w:p>
    <w:p w14:paraId="35E4D6C5" w14:textId="77777777" w:rsidR="007450FC" w:rsidRDefault="007450FC" w:rsidP="0056256A">
      <w:pPr>
        <w:pStyle w:val="Ttulo4Tesis"/>
      </w:pPr>
      <w:bookmarkStart w:id="340" w:name="_Toc513444291"/>
      <w:r>
        <w:t>Pruebas de Aceptación del Módulo de Atención de Pacientes</w:t>
      </w:r>
      <w:bookmarkEnd w:id="340"/>
    </w:p>
    <w:p w14:paraId="27101803" w14:textId="77777777" w:rsidR="001151A0" w:rsidRDefault="00B52306" w:rsidP="001151A0">
      <w:r>
        <w:t xml:space="preserve">Para la realización de éstas pruebas se </w:t>
      </w:r>
      <w:r w:rsidR="0052545B">
        <w:t>utilizan</w:t>
      </w:r>
      <w:r>
        <w:t xml:space="preserve"> dos (2) instrumentos, debido a que existen dos tipos de actores diferentes que interactúan con este módulo. </w:t>
      </w:r>
      <w:r w:rsidR="001151A0">
        <w:t xml:space="preserve">El </w:t>
      </w:r>
      <w:r>
        <w:t xml:space="preserve">primer </w:t>
      </w:r>
      <w:r w:rsidR="001151A0">
        <w:t xml:space="preserve">instrumento utilizado </w:t>
      </w:r>
      <w:r w:rsidR="00227CE7">
        <w:t>se puede observar en el Anexo A</w:t>
      </w:r>
      <w:r w:rsidR="0052545B">
        <w:t xml:space="preserve"> del presente documento</w:t>
      </w:r>
      <w:r w:rsidR="00227CE7">
        <w:t>.</w:t>
      </w:r>
    </w:p>
    <w:p w14:paraId="2F75F9C4" w14:textId="77777777" w:rsidR="00B52306" w:rsidRDefault="00B52306" w:rsidP="001151A0">
      <w:r>
        <w:t xml:space="preserve">Para su aplicación, fueron seleccionados </w:t>
      </w:r>
      <w:r w:rsidR="005316F1">
        <w:t>15</w:t>
      </w:r>
      <w:r>
        <w:t xml:space="preserve"> empleados administrativos de </w:t>
      </w:r>
      <w:r w:rsidR="005316F1">
        <w:t xml:space="preserve">Grupo </w:t>
      </w:r>
      <w:proofErr w:type="spellStart"/>
      <w:r w:rsidR="005316F1">
        <w:t>Cefemi</w:t>
      </w:r>
      <w:proofErr w:type="spellEnd"/>
      <w:r w:rsidR="005316F1">
        <w:t xml:space="preserve"> C.A.</w:t>
      </w:r>
      <w:r>
        <w:t>, para poder indagar el grado de aceptación de los usuarios acerca de la aplicación. A continuación se presentan los resultados obtenidos en cada una de estas preguntas.</w:t>
      </w:r>
    </w:p>
    <w:p w14:paraId="5BFBA367" w14:textId="77777777" w:rsidR="009136AD" w:rsidRDefault="009136AD" w:rsidP="001151A0">
      <w:r>
        <w:t xml:space="preserve">En la </w:t>
      </w:r>
      <w:r w:rsidR="00120E5A">
        <w:fldChar w:fldCharType="begin"/>
      </w:r>
      <w:r w:rsidR="00C32837">
        <w:instrText xml:space="preserve"> REF _Ref510820045 \h </w:instrText>
      </w:r>
      <w:r w:rsidR="00120E5A">
        <w:fldChar w:fldCharType="separate"/>
      </w:r>
      <w:r w:rsidR="00283A42">
        <w:t xml:space="preserve">Ilustración </w:t>
      </w:r>
      <w:r w:rsidR="00283A42">
        <w:rPr>
          <w:noProof/>
        </w:rPr>
        <w:t>85</w:t>
      </w:r>
      <w:r w:rsidR="00120E5A">
        <w:fldChar w:fldCharType="end"/>
      </w:r>
      <w:r w:rsidR="00C32837">
        <w:t xml:space="preserve"> </w:t>
      </w:r>
      <w:r>
        <w:t xml:space="preserve">se puede observar que </w:t>
      </w:r>
      <w:r w:rsidR="009C01BF">
        <w:t>un 100% de los usuarios encuestados manifiestan su conformidad a través de la opción “Completament</w:t>
      </w:r>
      <w:r w:rsidR="00127EF1">
        <w:t>e de acuerdo” con respecto a la funcionalidad</w:t>
      </w:r>
      <w:r w:rsidR="009C01BF">
        <w:t xml:space="preserve"> de registro de </w:t>
      </w:r>
      <w:r w:rsidR="00127EF1">
        <w:t>cita, por lo que se puede concluir que este proceso cumple con las expectativas de los usuarios encuestados.</w:t>
      </w:r>
    </w:p>
    <w:p w14:paraId="5FB88008" w14:textId="77777777" w:rsidR="00C32837" w:rsidRDefault="00230BEF" w:rsidP="00C32837">
      <w:pPr>
        <w:keepNext/>
        <w:jc w:val="center"/>
      </w:pPr>
      <w:r>
        <w:rPr>
          <w:noProof/>
          <w:lang w:eastAsia="es-VE"/>
        </w:rPr>
        <w:lastRenderedPageBreak/>
        <w:drawing>
          <wp:inline distT="0" distB="0" distL="0" distR="0" wp14:anchorId="241CF6CE" wp14:editId="06350DB0">
            <wp:extent cx="5486400" cy="1562100"/>
            <wp:effectExtent l="0" t="0" r="0" b="0"/>
            <wp:docPr id="126" name="Gráfico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4149609" w14:textId="77777777" w:rsidR="00B55066" w:rsidRDefault="00C32837" w:rsidP="00C32837">
      <w:pPr>
        <w:pStyle w:val="Caption"/>
      </w:pPr>
      <w:bookmarkStart w:id="341" w:name="_Ref510820045"/>
      <w:bookmarkStart w:id="342" w:name="_Toc513444207"/>
      <w:r>
        <w:t xml:space="preserve">Ilustración </w:t>
      </w:r>
      <w:r w:rsidR="00120E5A">
        <w:fldChar w:fldCharType="begin"/>
      </w:r>
      <w:r>
        <w:instrText xml:space="preserve"> SEQ Ilustración \* ARABIC </w:instrText>
      </w:r>
      <w:r w:rsidR="00120E5A">
        <w:fldChar w:fldCharType="separate"/>
      </w:r>
      <w:r w:rsidR="00283A42">
        <w:rPr>
          <w:noProof/>
        </w:rPr>
        <w:t>85</w:t>
      </w:r>
      <w:r w:rsidR="00120E5A">
        <w:fldChar w:fldCharType="end"/>
      </w:r>
      <w:bookmarkEnd w:id="341"/>
      <w:r>
        <w:rPr>
          <w:noProof/>
        </w:rPr>
        <w:t xml:space="preserve"> - Prueba de aceptación Módulo de Atención de Pacientes (Gerente) - Pregunta 1</w:t>
      </w:r>
      <w:bookmarkEnd w:id="342"/>
    </w:p>
    <w:p w14:paraId="64CCBD05" w14:textId="77777777" w:rsidR="00127EF1" w:rsidRDefault="00127EF1" w:rsidP="00230BEF">
      <w:r>
        <w:t xml:space="preserve">Por otra parte, </w:t>
      </w:r>
      <w:r w:rsidR="00C32837">
        <w:t xml:space="preserve">en la </w:t>
      </w:r>
      <w:r w:rsidR="00120E5A">
        <w:fldChar w:fldCharType="begin"/>
      </w:r>
      <w:r w:rsidR="00C32837">
        <w:instrText xml:space="preserve"> REF _Ref510820089 \h </w:instrText>
      </w:r>
      <w:r w:rsidR="00120E5A">
        <w:fldChar w:fldCharType="separate"/>
      </w:r>
      <w:r w:rsidR="00283A42">
        <w:t xml:space="preserve">Ilustración </w:t>
      </w:r>
      <w:r w:rsidR="00283A42">
        <w:rPr>
          <w:noProof/>
        </w:rPr>
        <w:t>86</w:t>
      </w:r>
      <w:r w:rsidR="00120E5A">
        <w:fldChar w:fldCharType="end"/>
      </w:r>
      <w:r w:rsidR="00C32837">
        <w:t xml:space="preserve"> </w:t>
      </w:r>
      <w:r>
        <w:t>se aprecia que un 87% está “Completamente de acuerdo”, mientras que el 13% restante estuvo “De acuerdo” con respecto a las funcionalidades de agregar, modificar y eliminar elementos.</w:t>
      </w:r>
    </w:p>
    <w:p w14:paraId="1D7C5C49" w14:textId="77777777" w:rsidR="00C32837" w:rsidRDefault="00230BEF" w:rsidP="00C32837">
      <w:pPr>
        <w:keepNext/>
        <w:jc w:val="center"/>
      </w:pPr>
      <w:r>
        <w:rPr>
          <w:noProof/>
          <w:lang w:eastAsia="es-VE"/>
        </w:rPr>
        <w:drawing>
          <wp:inline distT="0" distB="0" distL="0" distR="0" wp14:anchorId="3C5ACC0A" wp14:editId="025270D5">
            <wp:extent cx="5486400" cy="1571625"/>
            <wp:effectExtent l="0" t="0" r="0" b="9525"/>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6ED0C79" w14:textId="77777777" w:rsidR="00B55066" w:rsidRDefault="00C32837" w:rsidP="00C32837">
      <w:pPr>
        <w:pStyle w:val="Caption"/>
      </w:pPr>
      <w:bookmarkStart w:id="343" w:name="_Ref510820089"/>
      <w:bookmarkStart w:id="344" w:name="_Toc513444208"/>
      <w:r>
        <w:t xml:space="preserve">Ilustración </w:t>
      </w:r>
      <w:r w:rsidR="00120E5A">
        <w:fldChar w:fldCharType="begin"/>
      </w:r>
      <w:r>
        <w:instrText xml:space="preserve"> SEQ Ilustración \* ARABIC </w:instrText>
      </w:r>
      <w:r w:rsidR="00120E5A">
        <w:fldChar w:fldCharType="separate"/>
      </w:r>
      <w:r w:rsidR="00283A42">
        <w:rPr>
          <w:noProof/>
        </w:rPr>
        <w:t>86</w:t>
      </w:r>
      <w:r w:rsidR="00120E5A">
        <w:fldChar w:fldCharType="end"/>
      </w:r>
      <w:bookmarkEnd w:id="343"/>
      <w:r>
        <w:t xml:space="preserve"> - Prueba de aceptación </w:t>
      </w:r>
      <w:r w:rsidRPr="00AF2B72">
        <w:t>Módulo de Atención de Pacientes</w:t>
      </w:r>
      <w:r>
        <w:t xml:space="preserve"> (Gerente)</w:t>
      </w:r>
      <w:r w:rsidRPr="00AF2B72">
        <w:t xml:space="preserve"> - Pregunta </w:t>
      </w:r>
      <w:r>
        <w:t>2</w:t>
      </w:r>
      <w:bookmarkEnd w:id="344"/>
    </w:p>
    <w:p w14:paraId="0F046164" w14:textId="77777777" w:rsidR="00127EF1" w:rsidRDefault="00127EF1" w:rsidP="001151A0">
      <w:r>
        <w:t>En el caso de la tercera pregunta de esta prueba, el resultado (ver</w:t>
      </w:r>
      <w:r w:rsidR="00C32837">
        <w:t xml:space="preserve"> </w:t>
      </w:r>
      <w:r w:rsidR="00120E5A">
        <w:fldChar w:fldCharType="begin"/>
      </w:r>
      <w:r w:rsidR="00C32837">
        <w:instrText xml:space="preserve"> REF _Ref510820158 \h </w:instrText>
      </w:r>
      <w:r w:rsidR="00120E5A">
        <w:fldChar w:fldCharType="separate"/>
      </w:r>
      <w:r w:rsidR="00283A42">
        <w:t xml:space="preserve">Ilustración </w:t>
      </w:r>
      <w:r w:rsidR="00283A42">
        <w:rPr>
          <w:noProof/>
        </w:rPr>
        <w:t>87</w:t>
      </w:r>
      <w:r w:rsidR="00120E5A">
        <w:fldChar w:fldCharType="end"/>
      </w:r>
      <w:r>
        <w:t>) es igual al obtenido para la primera pregunta. Se observa que un 100% de los usuarios encuestados está “Completamente de acuerdo” con respecto a la funcionalidad de ingresar a un paciente, por lo que se concluye que no se requiere realizar cambios en este aspecto.</w:t>
      </w:r>
    </w:p>
    <w:p w14:paraId="3618EE3A" w14:textId="77777777" w:rsidR="00C32837" w:rsidRDefault="00230BEF" w:rsidP="00C32837">
      <w:pPr>
        <w:keepNext/>
        <w:jc w:val="center"/>
      </w:pPr>
      <w:r>
        <w:rPr>
          <w:noProof/>
          <w:lang w:eastAsia="es-VE"/>
        </w:rPr>
        <w:drawing>
          <wp:inline distT="0" distB="0" distL="0" distR="0" wp14:anchorId="2FBF3CA6" wp14:editId="568678A8">
            <wp:extent cx="5486400" cy="1809750"/>
            <wp:effectExtent l="0" t="0" r="0" b="0"/>
            <wp:docPr id="128" name="Gráfico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75780A0C" w14:textId="77777777" w:rsidR="00230BEF" w:rsidRDefault="00C32837" w:rsidP="00C32837">
      <w:pPr>
        <w:pStyle w:val="Caption"/>
      </w:pPr>
      <w:bookmarkStart w:id="345" w:name="_Ref510820158"/>
      <w:bookmarkStart w:id="346" w:name="_Toc513444209"/>
      <w:r>
        <w:t xml:space="preserve">Ilustración </w:t>
      </w:r>
      <w:r w:rsidR="00120E5A">
        <w:fldChar w:fldCharType="begin"/>
      </w:r>
      <w:r>
        <w:instrText xml:space="preserve"> SEQ Ilustración \* ARABIC </w:instrText>
      </w:r>
      <w:r w:rsidR="00120E5A">
        <w:fldChar w:fldCharType="separate"/>
      </w:r>
      <w:r w:rsidR="00283A42">
        <w:rPr>
          <w:noProof/>
        </w:rPr>
        <w:t>87</w:t>
      </w:r>
      <w:r w:rsidR="00120E5A">
        <w:fldChar w:fldCharType="end"/>
      </w:r>
      <w:bookmarkEnd w:id="345"/>
      <w:r w:rsidRPr="0075302D">
        <w:t xml:space="preserve"> - Prueba de aceptación Módulo de Atención de Pacientes</w:t>
      </w:r>
      <w:r>
        <w:t xml:space="preserve"> (Gerente)</w:t>
      </w:r>
      <w:r w:rsidRPr="0075302D">
        <w:t xml:space="preserve"> - Pregunta </w:t>
      </w:r>
      <w:r>
        <w:t>3</w:t>
      </w:r>
      <w:bookmarkEnd w:id="346"/>
    </w:p>
    <w:p w14:paraId="19266C8B" w14:textId="77777777" w:rsidR="00E51FE6" w:rsidRDefault="00E51FE6" w:rsidP="00E51FE6">
      <w:pPr>
        <w:jc w:val="center"/>
      </w:pPr>
    </w:p>
    <w:p w14:paraId="721EBF79" w14:textId="77777777" w:rsidR="0051339B" w:rsidRDefault="00B52306" w:rsidP="001151A0">
      <w:r>
        <w:lastRenderedPageBreak/>
        <w:t xml:space="preserve">Por otra parte, se </w:t>
      </w:r>
      <w:r w:rsidR="003B667E">
        <w:t>utiliza</w:t>
      </w:r>
      <w:r>
        <w:t xml:space="preserve"> el segundo instrumento</w:t>
      </w:r>
      <w:r w:rsidR="00227CE7">
        <w:t xml:space="preserve"> (Anexo B)</w:t>
      </w:r>
      <w:r>
        <w:t xml:space="preserve">, </w:t>
      </w:r>
      <w:r w:rsidR="00C7502A">
        <w:t>para realizar las pruebas de aceptación de la parte médica de éste módulo</w:t>
      </w:r>
      <w:r w:rsidR="009C01BF">
        <w:t xml:space="preserve">. </w:t>
      </w:r>
      <w:r w:rsidR="0051339B">
        <w:t xml:space="preserve">Para su aplicación, fueron seleccionados </w:t>
      </w:r>
      <w:r w:rsidR="00921B61">
        <w:t>5</w:t>
      </w:r>
      <w:r w:rsidR="0051339B">
        <w:t xml:space="preserve"> médicos de </w:t>
      </w:r>
      <w:r w:rsidR="005316F1">
        <w:t xml:space="preserve">Grupo </w:t>
      </w:r>
      <w:proofErr w:type="spellStart"/>
      <w:r w:rsidR="005316F1">
        <w:t>Cefemi</w:t>
      </w:r>
      <w:proofErr w:type="spellEnd"/>
      <w:r w:rsidR="005316F1">
        <w:t xml:space="preserve"> C.A.</w:t>
      </w:r>
      <w:r w:rsidR="0051339B">
        <w:t>, para poder indagar el grado de aceptación de los usuarios acerca de la aplicación. A continuación se presentan los resultados obtenidos en cada una de estas preguntas.</w:t>
      </w:r>
    </w:p>
    <w:p w14:paraId="20A480E4" w14:textId="77777777" w:rsidR="00127EF1" w:rsidRDefault="00127EF1" w:rsidP="001151A0">
      <w:r>
        <w:t>En el caso de la primera pregunta se obtuvieron los resultados expuestos en la</w:t>
      </w:r>
      <w:r w:rsidR="00C32837">
        <w:t xml:space="preserve"> </w:t>
      </w:r>
      <w:r w:rsidR="00120E5A">
        <w:fldChar w:fldCharType="begin"/>
      </w:r>
      <w:r w:rsidR="00C32837">
        <w:instrText xml:space="preserve"> REF _Ref510820451 \h </w:instrText>
      </w:r>
      <w:r w:rsidR="00120E5A">
        <w:fldChar w:fldCharType="separate"/>
      </w:r>
      <w:r w:rsidR="00283A42">
        <w:t xml:space="preserve">Ilustración </w:t>
      </w:r>
      <w:r w:rsidR="00283A42">
        <w:rPr>
          <w:noProof/>
        </w:rPr>
        <w:t>88</w:t>
      </w:r>
      <w:r w:rsidR="00120E5A">
        <w:fldChar w:fldCharType="end"/>
      </w:r>
      <w:r>
        <w:t>.</w:t>
      </w:r>
      <w:r w:rsidR="00AC4CD9">
        <w:t xml:space="preserve"> Se puede observar que un 60% de los encuestados está “Completamente de acuerdo” y un 20% está “De acuerdo” con la visualización de la Lista de Espera de pacientes. Mientras que el 20% restante no está ni de acuerdo ni en desacuerdo.</w:t>
      </w:r>
      <w:r>
        <w:t xml:space="preserve"> </w:t>
      </w:r>
    </w:p>
    <w:p w14:paraId="61F16F16" w14:textId="77777777" w:rsidR="00C32837" w:rsidRDefault="00230BEF" w:rsidP="00C32837">
      <w:pPr>
        <w:keepNext/>
        <w:jc w:val="center"/>
      </w:pPr>
      <w:r>
        <w:rPr>
          <w:noProof/>
          <w:lang w:eastAsia="es-VE"/>
        </w:rPr>
        <w:drawing>
          <wp:inline distT="0" distB="0" distL="0" distR="0" wp14:anchorId="7FCFB964" wp14:editId="5F0834E7">
            <wp:extent cx="5486400" cy="1638300"/>
            <wp:effectExtent l="0" t="0" r="0" b="0"/>
            <wp:docPr id="129" name="Gráfico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063F8B0B" w14:textId="77777777" w:rsidR="00230BEF" w:rsidRDefault="00C32837" w:rsidP="00C32837">
      <w:pPr>
        <w:pStyle w:val="Caption"/>
      </w:pPr>
      <w:bookmarkStart w:id="347" w:name="_Ref510820451"/>
      <w:bookmarkStart w:id="348" w:name="_Toc513444210"/>
      <w:r>
        <w:t xml:space="preserve">Ilustración </w:t>
      </w:r>
      <w:r w:rsidR="00120E5A">
        <w:fldChar w:fldCharType="begin"/>
      </w:r>
      <w:r>
        <w:instrText xml:space="preserve"> SEQ Ilustración \* ARABIC </w:instrText>
      </w:r>
      <w:r w:rsidR="00120E5A">
        <w:fldChar w:fldCharType="separate"/>
      </w:r>
      <w:r w:rsidR="00283A42">
        <w:rPr>
          <w:noProof/>
        </w:rPr>
        <w:t>88</w:t>
      </w:r>
      <w:r w:rsidR="00120E5A">
        <w:fldChar w:fldCharType="end"/>
      </w:r>
      <w:bookmarkEnd w:id="347"/>
      <w:r>
        <w:t xml:space="preserve"> - Prueba de aceptación </w:t>
      </w:r>
      <w:r w:rsidRPr="00AF4CE6">
        <w:t xml:space="preserve">Módulo de Atención de Pacientes </w:t>
      </w:r>
      <w:r>
        <w:t xml:space="preserve">(Médico) </w:t>
      </w:r>
      <w:r w:rsidRPr="00AF4CE6">
        <w:t xml:space="preserve">- Pregunta </w:t>
      </w:r>
      <w:r>
        <w:t>1</w:t>
      </w:r>
      <w:bookmarkEnd w:id="348"/>
    </w:p>
    <w:p w14:paraId="4EC5D5A0" w14:textId="77777777" w:rsidR="00AC4CD9" w:rsidRDefault="00AC4CD9" w:rsidP="001151A0">
      <w:r>
        <w:t xml:space="preserve">En la </w:t>
      </w:r>
      <w:r w:rsidR="00120E5A">
        <w:fldChar w:fldCharType="begin"/>
      </w:r>
      <w:r w:rsidR="00C32837">
        <w:instrText xml:space="preserve"> REF _Ref510820475 \h </w:instrText>
      </w:r>
      <w:r w:rsidR="00120E5A">
        <w:fldChar w:fldCharType="separate"/>
      </w:r>
      <w:r w:rsidR="00283A42">
        <w:t xml:space="preserve">Ilustración </w:t>
      </w:r>
      <w:r w:rsidR="00283A42">
        <w:rPr>
          <w:noProof/>
        </w:rPr>
        <w:t>89</w:t>
      </w:r>
      <w:r w:rsidR="00120E5A">
        <w:fldChar w:fldCharType="end"/>
      </w:r>
      <w:r w:rsidR="00C32837">
        <w:t xml:space="preserve"> </w:t>
      </w:r>
      <w:r>
        <w:t xml:space="preserve">se observan los resultados obtenidos para la segunda pregunta. Un 80% está </w:t>
      </w:r>
      <w:r w:rsidR="00151F60">
        <w:t xml:space="preserve">“De acuerdo” </w:t>
      </w:r>
      <w:r>
        <w:t xml:space="preserve">y un 20% </w:t>
      </w:r>
      <w:r w:rsidR="00151F60">
        <w:t>está “Completamente de acuerdo”, por lo que se puede concluir que no se realiza de manera simple el registro de los datos.</w:t>
      </w:r>
    </w:p>
    <w:p w14:paraId="16A1308C" w14:textId="77777777" w:rsidR="00C32837" w:rsidRDefault="00230BEF" w:rsidP="00C32837">
      <w:pPr>
        <w:keepNext/>
        <w:jc w:val="center"/>
      </w:pPr>
      <w:r>
        <w:rPr>
          <w:noProof/>
          <w:lang w:eastAsia="es-VE"/>
        </w:rPr>
        <w:drawing>
          <wp:inline distT="0" distB="0" distL="0" distR="0" wp14:anchorId="58E25A42" wp14:editId="7EAD75BB">
            <wp:extent cx="5486400" cy="1628775"/>
            <wp:effectExtent l="0" t="0" r="0" b="9525"/>
            <wp:docPr id="130" name="Gráfico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0D02108" w14:textId="77777777" w:rsidR="0051339B" w:rsidRDefault="00C32837" w:rsidP="00C32837">
      <w:pPr>
        <w:pStyle w:val="Caption"/>
      </w:pPr>
      <w:bookmarkStart w:id="349" w:name="_Ref510820475"/>
      <w:bookmarkStart w:id="350" w:name="_Toc513444211"/>
      <w:r>
        <w:t xml:space="preserve">Ilustración </w:t>
      </w:r>
      <w:r w:rsidR="00120E5A">
        <w:fldChar w:fldCharType="begin"/>
      </w:r>
      <w:r>
        <w:instrText xml:space="preserve"> SEQ Ilustración \* ARABIC </w:instrText>
      </w:r>
      <w:r w:rsidR="00120E5A">
        <w:fldChar w:fldCharType="separate"/>
      </w:r>
      <w:r w:rsidR="00283A42">
        <w:rPr>
          <w:noProof/>
        </w:rPr>
        <w:t>89</w:t>
      </w:r>
      <w:r w:rsidR="00120E5A">
        <w:fldChar w:fldCharType="end"/>
      </w:r>
      <w:bookmarkEnd w:id="349"/>
      <w:r w:rsidRPr="00F17264">
        <w:t xml:space="preserve"> - Prueba de aceptación Módulo de Atención de Pacientes (Médico) - Pregunta </w:t>
      </w:r>
      <w:r>
        <w:t>2</w:t>
      </w:r>
      <w:bookmarkEnd w:id="350"/>
    </w:p>
    <w:p w14:paraId="0B901643" w14:textId="77777777" w:rsidR="00A8408F" w:rsidRDefault="00A8408F" w:rsidP="00A8408F">
      <w:r>
        <w:t>En lo que respecta a la tercera pregunta, destinada a evaluar la complejidad de agregar un diagnóstico, se obtuvieron los resultados observados en la</w:t>
      </w:r>
      <w:r w:rsidR="00EC569E">
        <w:t xml:space="preserve"> </w:t>
      </w:r>
      <w:r w:rsidR="00120E5A">
        <w:fldChar w:fldCharType="begin"/>
      </w:r>
      <w:r w:rsidR="00EC569E">
        <w:instrText xml:space="preserve"> REF _Ref510820511 \h </w:instrText>
      </w:r>
      <w:r w:rsidR="00120E5A">
        <w:fldChar w:fldCharType="separate"/>
      </w:r>
      <w:r w:rsidR="00283A42">
        <w:t xml:space="preserve">Ilustración </w:t>
      </w:r>
      <w:r w:rsidR="00283A42">
        <w:rPr>
          <w:noProof/>
        </w:rPr>
        <w:t>90</w:t>
      </w:r>
      <w:r w:rsidR="00120E5A">
        <w:fldChar w:fldCharType="end"/>
      </w:r>
      <w:r>
        <w:t>. 80% de los encuestados está “Completamente de acuerdo” con la forma de agregar un diagnóstico, mientras que el 20% restante está “De acuerdo”, por lo que se puede concluir que no es necesario aplicar cambios.</w:t>
      </w:r>
    </w:p>
    <w:p w14:paraId="31B2C076" w14:textId="77777777" w:rsidR="00EC569E" w:rsidRDefault="00230BEF" w:rsidP="00EC569E">
      <w:pPr>
        <w:keepNext/>
        <w:jc w:val="center"/>
      </w:pPr>
      <w:r>
        <w:rPr>
          <w:noProof/>
          <w:lang w:eastAsia="es-VE"/>
        </w:rPr>
        <w:lastRenderedPageBreak/>
        <w:drawing>
          <wp:inline distT="0" distB="0" distL="0" distR="0" wp14:anchorId="5F8A8C61" wp14:editId="61385268">
            <wp:extent cx="5486400" cy="1514475"/>
            <wp:effectExtent l="0" t="0" r="0" b="9525"/>
            <wp:docPr id="131" name="Gráfico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318E4A95" w14:textId="77777777" w:rsidR="00921B61" w:rsidRDefault="00EC569E" w:rsidP="00EC569E">
      <w:pPr>
        <w:pStyle w:val="Caption"/>
      </w:pPr>
      <w:bookmarkStart w:id="351" w:name="_Ref510820511"/>
      <w:bookmarkStart w:id="352" w:name="_Toc513444212"/>
      <w:r>
        <w:t xml:space="preserve">Ilustración </w:t>
      </w:r>
      <w:r w:rsidR="00120E5A">
        <w:fldChar w:fldCharType="begin"/>
      </w:r>
      <w:r>
        <w:instrText xml:space="preserve"> SEQ Ilustración \* ARABIC </w:instrText>
      </w:r>
      <w:r w:rsidR="00120E5A">
        <w:fldChar w:fldCharType="separate"/>
      </w:r>
      <w:r w:rsidR="00283A42">
        <w:rPr>
          <w:noProof/>
        </w:rPr>
        <w:t>90</w:t>
      </w:r>
      <w:r w:rsidR="00120E5A">
        <w:fldChar w:fldCharType="end"/>
      </w:r>
      <w:bookmarkEnd w:id="351"/>
      <w:r w:rsidRPr="00CE71D7">
        <w:t xml:space="preserve"> - Prueba de aceptación Módulo de Atención de Pacientes (Médico) - Pregunta </w:t>
      </w:r>
      <w:r>
        <w:t>3</w:t>
      </w:r>
      <w:bookmarkEnd w:id="352"/>
    </w:p>
    <w:p w14:paraId="3ACFF631" w14:textId="77777777" w:rsidR="00A8408F" w:rsidRDefault="00A8408F" w:rsidP="001151A0">
      <w:r>
        <w:t xml:space="preserve">La cuarta pregunta está asociada a obtener la opinión de los médicos respecto a la solicitud y carga de resultados paraclínicos. En la </w:t>
      </w:r>
      <w:r w:rsidR="00120E5A">
        <w:fldChar w:fldCharType="begin"/>
      </w:r>
      <w:r w:rsidR="00EC569E">
        <w:instrText xml:space="preserve"> REF _Ref510820542 \h </w:instrText>
      </w:r>
      <w:r w:rsidR="00120E5A">
        <w:fldChar w:fldCharType="separate"/>
      </w:r>
      <w:r w:rsidR="00283A42">
        <w:t xml:space="preserve">Ilustración </w:t>
      </w:r>
      <w:r w:rsidR="00283A42">
        <w:rPr>
          <w:noProof/>
        </w:rPr>
        <w:t>91</w:t>
      </w:r>
      <w:r w:rsidR="00120E5A">
        <w:fldChar w:fldCharType="end"/>
      </w:r>
      <w:r w:rsidR="00EC569E">
        <w:t xml:space="preserve"> </w:t>
      </w:r>
      <w:r>
        <w:t>se aprecia que un 60% está “Completamente de acuerdo” y el 40% restante está “De acuerdo”.</w:t>
      </w:r>
    </w:p>
    <w:p w14:paraId="57249B41" w14:textId="77777777" w:rsidR="00EC569E" w:rsidRDefault="00230BEF" w:rsidP="00EC569E">
      <w:pPr>
        <w:keepNext/>
        <w:jc w:val="center"/>
      </w:pPr>
      <w:r>
        <w:rPr>
          <w:noProof/>
          <w:lang w:eastAsia="es-VE"/>
        </w:rPr>
        <w:drawing>
          <wp:inline distT="0" distB="0" distL="0" distR="0" wp14:anchorId="48BE5292" wp14:editId="48728F5E">
            <wp:extent cx="5486400" cy="1428750"/>
            <wp:effectExtent l="0" t="0" r="0" b="0"/>
            <wp:docPr id="132" name="Gráfico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264E435" w14:textId="77777777" w:rsidR="00921B61" w:rsidRDefault="00EC569E" w:rsidP="00EC569E">
      <w:pPr>
        <w:pStyle w:val="Caption"/>
      </w:pPr>
      <w:bookmarkStart w:id="353" w:name="_Ref510820542"/>
      <w:bookmarkStart w:id="354" w:name="_Toc513444213"/>
      <w:r>
        <w:t xml:space="preserve">Ilustración </w:t>
      </w:r>
      <w:r w:rsidR="00120E5A">
        <w:fldChar w:fldCharType="begin"/>
      </w:r>
      <w:r>
        <w:instrText xml:space="preserve"> SEQ Ilustración \* ARABIC </w:instrText>
      </w:r>
      <w:r w:rsidR="00120E5A">
        <w:fldChar w:fldCharType="separate"/>
      </w:r>
      <w:r w:rsidR="00283A42">
        <w:rPr>
          <w:noProof/>
        </w:rPr>
        <w:t>91</w:t>
      </w:r>
      <w:r w:rsidR="00120E5A">
        <w:fldChar w:fldCharType="end"/>
      </w:r>
      <w:bookmarkEnd w:id="353"/>
      <w:r w:rsidRPr="00E444DE">
        <w:t xml:space="preserve"> - Prueba de aceptación Módulo de Atención de Pacientes (Médico) - Pregunta </w:t>
      </w:r>
      <w:r>
        <w:t>4</w:t>
      </w:r>
      <w:bookmarkEnd w:id="354"/>
    </w:p>
    <w:p w14:paraId="639385B1" w14:textId="77777777" w:rsidR="00B954AF" w:rsidRDefault="0092765F" w:rsidP="001151A0">
      <w:r>
        <w:t>En la</w:t>
      </w:r>
      <w:r w:rsidR="00EC569E">
        <w:t xml:space="preserve"> </w:t>
      </w:r>
      <w:r w:rsidR="00120E5A">
        <w:fldChar w:fldCharType="begin"/>
      </w:r>
      <w:r w:rsidR="00EC569E">
        <w:instrText xml:space="preserve"> REF _Ref510820599 \h </w:instrText>
      </w:r>
      <w:r w:rsidR="00120E5A">
        <w:fldChar w:fldCharType="separate"/>
      </w:r>
      <w:r w:rsidR="00283A42">
        <w:t xml:space="preserve">Ilustración </w:t>
      </w:r>
      <w:r w:rsidR="00283A42">
        <w:rPr>
          <w:noProof/>
        </w:rPr>
        <w:t>92</w:t>
      </w:r>
      <w:r w:rsidR="00120E5A">
        <w:fldChar w:fldCharType="end"/>
      </w:r>
      <w:r>
        <w:t xml:space="preserve">  se puede observar que el resultado obtenido es el mismo que el de la tercera pregunta de esta prueba. Un 80% de los encuestados está “Completamente de acuerdo” en que las interconsultas se solicitan de manera simple, mientras que el 20% restante está “De acuerdo”.</w:t>
      </w:r>
    </w:p>
    <w:p w14:paraId="2D7CB93C" w14:textId="77777777" w:rsidR="00EC569E" w:rsidRDefault="00230BEF" w:rsidP="00EC569E">
      <w:pPr>
        <w:keepNext/>
        <w:jc w:val="center"/>
      </w:pPr>
      <w:r>
        <w:rPr>
          <w:noProof/>
          <w:lang w:eastAsia="es-VE"/>
        </w:rPr>
        <w:drawing>
          <wp:inline distT="0" distB="0" distL="0" distR="0" wp14:anchorId="6DF2EB4D" wp14:editId="1B39E73B">
            <wp:extent cx="5486400" cy="1666875"/>
            <wp:effectExtent l="0" t="0" r="0" b="9525"/>
            <wp:docPr id="133" name="Gráfico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24DAF5C9" w14:textId="77777777" w:rsidR="00230BEF" w:rsidRDefault="00EC569E" w:rsidP="00EC569E">
      <w:pPr>
        <w:pStyle w:val="Caption"/>
      </w:pPr>
      <w:bookmarkStart w:id="355" w:name="_Ref510820599"/>
      <w:bookmarkStart w:id="356" w:name="_Toc513444214"/>
      <w:r>
        <w:t xml:space="preserve">Ilustración </w:t>
      </w:r>
      <w:r w:rsidR="00120E5A">
        <w:fldChar w:fldCharType="begin"/>
      </w:r>
      <w:r>
        <w:instrText xml:space="preserve"> SEQ Ilustración \* ARABIC </w:instrText>
      </w:r>
      <w:r w:rsidR="00120E5A">
        <w:fldChar w:fldCharType="separate"/>
      </w:r>
      <w:r w:rsidR="00283A42">
        <w:rPr>
          <w:noProof/>
        </w:rPr>
        <w:t>92</w:t>
      </w:r>
      <w:r w:rsidR="00120E5A">
        <w:fldChar w:fldCharType="end"/>
      </w:r>
      <w:bookmarkEnd w:id="355"/>
      <w:r w:rsidRPr="002B61B5">
        <w:t xml:space="preserve"> - Prueba de aceptación Módulo de Atención de Pacientes (Médico) - Pregunta </w:t>
      </w:r>
      <w:r>
        <w:t>5</w:t>
      </w:r>
      <w:bookmarkEnd w:id="356"/>
    </w:p>
    <w:p w14:paraId="7F13E254" w14:textId="77777777" w:rsidR="0092765F" w:rsidRDefault="0092765F" w:rsidP="001151A0">
      <w:r>
        <w:t xml:space="preserve">La sexta pregunta de esta prueba </w:t>
      </w:r>
      <w:r w:rsidR="003B667E">
        <w:t>consiste</w:t>
      </w:r>
      <w:r>
        <w:t xml:space="preserve"> en evaluar si los </w:t>
      </w:r>
      <w:r w:rsidR="00EC569E">
        <w:t>médicos</w:t>
      </w:r>
      <w:r>
        <w:t xml:space="preserve"> consideran que la forma de asignar tratamientos es intuitiva. En la </w:t>
      </w:r>
      <w:r w:rsidR="00120E5A">
        <w:fldChar w:fldCharType="begin"/>
      </w:r>
      <w:r w:rsidR="00EC569E">
        <w:instrText xml:space="preserve"> REF _Ref510821006 \h </w:instrText>
      </w:r>
      <w:r w:rsidR="00120E5A">
        <w:fldChar w:fldCharType="separate"/>
      </w:r>
      <w:r w:rsidR="00283A42">
        <w:t xml:space="preserve">Ilustración </w:t>
      </w:r>
      <w:r w:rsidR="00283A42">
        <w:rPr>
          <w:noProof/>
        </w:rPr>
        <w:t>93</w:t>
      </w:r>
      <w:r w:rsidR="00120E5A">
        <w:fldChar w:fldCharType="end"/>
      </w:r>
      <w:r w:rsidR="00EC569E">
        <w:t xml:space="preserve"> </w:t>
      </w:r>
      <w:r>
        <w:t xml:space="preserve">se puede observar que un 100% de los usuarios manifiestan su total conformidad a través de la opción </w:t>
      </w:r>
      <w:r>
        <w:lastRenderedPageBreak/>
        <w:t>“Completamente de acuerdo”, lo cual indica que no se requiere realizar cambios en esta funcionalidad.</w:t>
      </w:r>
    </w:p>
    <w:p w14:paraId="38DEA734" w14:textId="77777777" w:rsidR="00EC569E" w:rsidRDefault="00230BEF" w:rsidP="00EC569E">
      <w:pPr>
        <w:keepNext/>
        <w:jc w:val="center"/>
      </w:pPr>
      <w:r>
        <w:rPr>
          <w:noProof/>
          <w:lang w:eastAsia="es-VE"/>
        </w:rPr>
        <w:drawing>
          <wp:inline distT="0" distB="0" distL="0" distR="0" wp14:anchorId="17687876" wp14:editId="1DE1F8EC">
            <wp:extent cx="5486400" cy="1857375"/>
            <wp:effectExtent l="0" t="0" r="0" b="9525"/>
            <wp:docPr id="134" name="Gráfico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50C144F0" w14:textId="77777777" w:rsidR="00230BEF" w:rsidRDefault="00EC569E" w:rsidP="00EC569E">
      <w:pPr>
        <w:pStyle w:val="Caption"/>
      </w:pPr>
      <w:bookmarkStart w:id="357" w:name="_Ref510821006"/>
      <w:bookmarkStart w:id="358" w:name="_Toc513444215"/>
      <w:r>
        <w:t xml:space="preserve">Ilustración </w:t>
      </w:r>
      <w:r w:rsidR="00120E5A">
        <w:fldChar w:fldCharType="begin"/>
      </w:r>
      <w:r>
        <w:instrText xml:space="preserve"> SEQ Ilustración \* ARABIC </w:instrText>
      </w:r>
      <w:r w:rsidR="00120E5A">
        <w:fldChar w:fldCharType="separate"/>
      </w:r>
      <w:r w:rsidR="00283A42">
        <w:rPr>
          <w:noProof/>
        </w:rPr>
        <w:t>93</w:t>
      </w:r>
      <w:r w:rsidR="00120E5A">
        <w:fldChar w:fldCharType="end"/>
      </w:r>
      <w:bookmarkEnd w:id="357"/>
      <w:r w:rsidRPr="00251B09">
        <w:t xml:space="preserve"> - Prueba de aceptación Módulo de Atención de Pacientes (Médico) - Pregunta </w:t>
      </w:r>
      <w:r>
        <w:t>6</w:t>
      </w:r>
      <w:bookmarkEnd w:id="358"/>
    </w:p>
    <w:p w14:paraId="217E9D3B" w14:textId="77777777" w:rsidR="001000F2" w:rsidRDefault="001000F2" w:rsidP="001151A0">
      <w:r>
        <w:t xml:space="preserve">En la </w:t>
      </w:r>
      <w:r w:rsidR="00120E5A">
        <w:fldChar w:fldCharType="begin"/>
      </w:r>
      <w:r w:rsidR="00EC569E">
        <w:instrText xml:space="preserve"> REF _Ref510821039 \h </w:instrText>
      </w:r>
      <w:r w:rsidR="00120E5A">
        <w:fldChar w:fldCharType="separate"/>
      </w:r>
      <w:r w:rsidR="00283A42">
        <w:t xml:space="preserve">Ilustración </w:t>
      </w:r>
      <w:r w:rsidR="00283A42">
        <w:rPr>
          <w:noProof/>
        </w:rPr>
        <w:t>94</w:t>
      </w:r>
      <w:r w:rsidR="00120E5A">
        <w:fldChar w:fldCharType="end"/>
      </w:r>
      <w:r w:rsidR="00EC569E">
        <w:t xml:space="preserve"> </w:t>
      </w:r>
      <w:r>
        <w:t>se aprecia que un 60% está “Completamente de acuerdo” con la manera de especificar el plan de trabajo y el 40% restante opta por la opción “De acuerdo”, por lo que se puede concluir que este proceso cumple con las expectativas de la mayoría de los usuarios encuestados.</w:t>
      </w:r>
    </w:p>
    <w:p w14:paraId="1162A572" w14:textId="77777777" w:rsidR="00EC569E" w:rsidRDefault="00F92D6B" w:rsidP="00EC569E">
      <w:pPr>
        <w:keepNext/>
        <w:jc w:val="center"/>
      </w:pPr>
      <w:r>
        <w:rPr>
          <w:noProof/>
          <w:lang w:eastAsia="es-VE"/>
        </w:rPr>
        <w:drawing>
          <wp:inline distT="0" distB="0" distL="0" distR="0" wp14:anchorId="0117361A" wp14:editId="7283380B">
            <wp:extent cx="5486400" cy="1971675"/>
            <wp:effectExtent l="0" t="0" r="0" b="9525"/>
            <wp:docPr id="135" name="Gráfico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1071C50F" w14:textId="77777777" w:rsidR="00F92D6B" w:rsidRDefault="00EC569E" w:rsidP="00EC569E">
      <w:pPr>
        <w:pStyle w:val="Caption"/>
      </w:pPr>
      <w:bookmarkStart w:id="359" w:name="_Ref510821039"/>
      <w:bookmarkStart w:id="360" w:name="_Toc513444216"/>
      <w:r>
        <w:t xml:space="preserve">Ilustración </w:t>
      </w:r>
      <w:r w:rsidR="00120E5A">
        <w:fldChar w:fldCharType="begin"/>
      </w:r>
      <w:r>
        <w:instrText xml:space="preserve"> SEQ Ilustración \* ARABIC </w:instrText>
      </w:r>
      <w:r w:rsidR="00120E5A">
        <w:fldChar w:fldCharType="separate"/>
      </w:r>
      <w:r w:rsidR="00283A42">
        <w:rPr>
          <w:noProof/>
        </w:rPr>
        <w:t>94</w:t>
      </w:r>
      <w:r w:rsidR="00120E5A">
        <w:fldChar w:fldCharType="end"/>
      </w:r>
      <w:bookmarkEnd w:id="359"/>
      <w:r w:rsidRPr="00DD359D">
        <w:t xml:space="preserve"> - Prueba de aceptación Módulo de Atención de Pacientes (Médico) - Pregunta </w:t>
      </w:r>
      <w:r>
        <w:t>7</w:t>
      </w:r>
      <w:bookmarkEnd w:id="360"/>
    </w:p>
    <w:p w14:paraId="77A17E3A" w14:textId="77777777" w:rsidR="001000F2" w:rsidRDefault="001000F2" w:rsidP="001151A0">
      <w:r>
        <w:t xml:space="preserve">En la </w:t>
      </w:r>
      <w:r w:rsidR="00120E5A">
        <w:fldChar w:fldCharType="begin"/>
      </w:r>
      <w:r w:rsidR="0067470D">
        <w:instrText xml:space="preserve"> REF _Ref510821107 \h </w:instrText>
      </w:r>
      <w:r w:rsidR="00120E5A">
        <w:fldChar w:fldCharType="separate"/>
      </w:r>
      <w:r w:rsidR="00283A42">
        <w:t xml:space="preserve">Ilustración </w:t>
      </w:r>
      <w:r w:rsidR="00283A42">
        <w:rPr>
          <w:noProof/>
        </w:rPr>
        <w:t>95</w:t>
      </w:r>
      <w:r w:rsidR="00120E5A">
        <w:fldChar w:fldCharType="end"/>
      </w:r>
      <w:r w:rsidR="0067470D">
        <w:t xml:space="preserve"> </w:t>
      </w:r>
      <w:r>
        <w:t>se pueden observar los resultados para la octava pregunta, donde se obtuvo un 100% para “Completamente de acuerdo”, por lo cual se concluye que la manera de indicar reposos y permisos se realiza de forma intuitiva.</w:t>
      </w:r>
    </w:p>
    <w:p w14:paraId="0974769A" w14:textId="77777777" w:rsidR="00EC569E" w:rsidRDefault="00F92D6B" w:rsidP="00EC569E">
      <w:pPr>
        <w:keepNext/>
        <w:jc w:val="center"/>
      </w:pPr>
      <w:r>
        <w:rPr>
          <w:noProof/>
          <w:lang w:eastAsia="es-VE"/>
        </w:rPr>
        <w:lastRenderedPageBreak/>
        <w:drawing>
          <wp:inline distT="0" distB="0" distL="0" distR="0" wp14:anchorId="2F09EB78" wp14:editId="2A9B2825">
            <wp:extent cx="5486400" cy="1847850"/>
            <wp:effectExtent l="0" t="0" r="0" b="0"/>
            <wp:docPr id="136" name="Gráfico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53F6AB6A" w14:textId="77777777" w:rsidR="00F92D6B" w:rsidRDefault="00EC569E" w:rsidP="00EC569E">
      <w:pPr>
        <w:pStyle w:val="Caption"/>
      </w:pPr>
      <w:bookmarkStart w:id="361" w:name="_Ref510821107"/>
      <w:bookmarkStart w:id="362" w:name="_Toc513444217"/>
      <w:r>
        <w:t xml:space="preserve">Ilustración </w:t>
      </w:r>
      <w:r w:rsidR="00120E5A">
        <w:fldChar w:fldCharType="begin"/>
      </w:r>
      <w:r>
        <w:instrText xml:space="preserve"> SEQ Ilustración \* ARABIC </w:instrText>
      </w:r>
      <w:r w:rsidR="00120E5A">
        <w:fldChar w:fldCharType="separate"/>
      </w:r>
      <w:r w:rsidR="00283A42">
        <w:rPr>
          <w:noProof/>
        </w:rPr>
        <w:t>95</w:t>
      </w:r>
      <w:r w:rsidR="00120E5A">
        <w:fldChar w:fldCharType="end"/>
      </w:r>
      <w:bookmarkEnd w:id="361"/>
      <w:r w:rsidRPr="00C04A63">
        <w:t xml:space="preserve"> - Prueba de aceptación Módulo de Atención de Pacientes (Médico) - Pregunta </w:t>
      </w:r>
      <w:r>
        <w:t>8</w:t>
      </w:r>
      <w:bookmarkEnd w:id="362"/>
    </w:p>
    <w:p w14:paraId="391AE790" w14:textId="77777777" w:rsidR="0051339B" w:rsidRDefault="0051339B" w:rsidP="001151A0">
      <w:r>
        <w:t>Considerando que algunas preguntas se utilizaron e</w:t>
      </w:r>
      <w:r w:rsidR="00227CE7">
        <w:t>n</w:t>
      </w:r>
      <w:r>
        <w:t xml:space="preserve"> ambos instrumentos, los resultados son presentados de forma general a continuación.</w:t>
      </w:r>
    </w:p>
    <w:p w14:paraId="583241EC" w14:textId="77777777" w:rsidR="001000F2" w:rsidRDefault="001000F2" w:rsidP="001151A0">
      <w:r>
        <w:t>Tal como se aprecia en la</w:t>
      </w:r>
      <w:r w:rsidR="0067470D">
        <w:t xml:space="preserve"> </w:t>
      </w:r>
      <w:r w:rsidR="00120E5A">
        <w:fldChar w:fldCharType="begin"/>
      </w:r>
      <w:r w:rsidR="0067470D">
        <w:instrText xml:space="preserve"> REF _Ref510821197 \h </w:instrText>
      </w:r>
      <w:r w:rsidR="00120E5A">
        <w:fldChar w:fldCharType="separate"/>
      </w:r>
      <w:r w:rsidR="00283A42">
        <w:t xml:space="preserve">Ilustración </w:t>
      </w:r>
      <w:r w:rsidR="00283A42">
        <w:rPr>
          <w:noProof/>
        </w:rPr>
        <w:t>96</w:t>
      </w:r>
      <w:r w:rsidR="00120E5A">
        <w:fldChar w:fldCharType="end"/>
      </w:r>
      <w:r>
        <w:t>, un 65% de los usuarios se muestran “Completamente de acuerdo” y un 35% “De acuerdo” en cuanto al apoyo brindado ante la presencia de errores, por lo que se concluye que son realizados correctamente.</w:t>
      </w:r>
    </w:p>
    <w:p w14:paraId="1B17E6EF" w14:textId="77777777" w:rsidR="0067470D" w:rsidRDefault="00296DAA" w:rsidP="0067470D">
      <w:pPr>
        <w:keepNext/>
        <w:jc w:val="center"/>
      </w:pPr>
      <w:r>
        <w:rPr>
          <w:noProof/>
          <w:lang w:eastAsia="es-VE"/>
        </w:rPr>
        <w:drawing>
          <wp:inline distT="0" distB="0" distL="0" distR="0" wp14:anchorId="1D5FED35" wp14:editId="041BD4F6">
            <wp:extent cx="5486400" cy="2219325"/>
            <wp:effectExtent l="0" t="0" r="0" b="9525"/>
            <wp:docPr id="137" name="Gráfico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7F031D63" w14:textId="77777777" w:rsidR="001151A0" w:rsidRDefault="0067470D" w:rsidP="0067470D">
      <w:pPr>
        <w:pStyle w:val="Caption"/>
      </w:pPr>
      <w:bookmarkStart w:id="363" w:name="_Ref510821197"/>
      <w:bookmarkStart w:id="364" w:name="_Toc513444218"/>
      <w:r>
        <w:t xml:space="preserve">Ilustración </w:t>
      </w:r>
      <w:r w:rsidR="00120E5A">
        <w:fldChar w:fldCharType="begin"/>
      </w:r>
      <w:r>
        <w:instrText xml:space="preserve"> SEQ Ilustración \* ARABIC </w:instrText>
      </w:r>
      <w:r w:rsidR="00120E5A">
        <w:fldChar w:fldCharType="separate"/>
      </w:r>
      <w:r w:rsidR="00283A42">
        <w:rPr>
          <w:noProof/>
        </w:rPr>
        <w:t>96</w:t>
      </w:r>
      <w:r w:rsidR="00120E5A">
        <w:fldChar w:fldCharType="end"/>
      </w:r>
      <w:bookmarkEnd w:id="363"/>
      <w:r w:rsidRPr="00853C77">
        <w:t xml:space="preserve"> - Prueba de aceptación Módulo de Atención de Pacientes - Pregunta </w:t>
      </w:r>
      <w:r>
        <w:rPr>
          <w:noProof/>
        </w:rPr>
        <w:t xml:space="preserve"> General 1</w:t>
      </w:r>
      <w:bookmarkEnd w:id="364"/>
    </w:p>
    <w:p w14:paraId="358B5281" w14:textId="77777777" w:rsidR="001000F2" w:rsidRDefault="001000F2" w:rsidP="001151A0">
      <w:r>
        <w:t xml:space="preserve">En la </w:t>
      </w:r>
      <w:r w:rsidR="00120E5A">
        <w:fldChar w:fldCharType="begin"/>
      </w:r>
      <w:r w:rsidR="0067470D">
        <w:instrText xml:space="preserve"> REF _Ref510821244 \h </w:instrText>
      </w:r>
      <w:r w:rsidR="00120E5A">
        <w:fldChar w:fldCharType="separate"/>
      </w:r>
      <w:r w:rsidR="00283A42">
        <w:t xml:space="preserve">Ilustración </w:t>
      </w:r>
      <w:r w:rsidR="00283A42">
        <w:rPr>
          <w:noProof/>
        </w:rPr>
        <w:t>97</w:t>
      </w:r>
      <w:r w:rsidR="00120E5A">
        <w:fldChar w:fldCharType="end"/>
      </w:r>
      <w:r w:rsidR="0067470D">
        <w:t xml:space="preserve"> </w:t>
      </w:r>
      <w:r>
        <w:t>se puede observar que se obtuvo un 90% está “Completamente de acuerdo” y el 10% restante está “De acuerdo” con la estructura definida para las interfaces pertenecientes al módulo de atención de pacientes.</w:t>
      </w:r>
    </w:p>
    <w:p w14:paraId="3CE8FC4D" w14:textId="77777777" w:rsidR="0067470D" w:rsidRDefault="00296DAA" w:rsidP="0067470D">
      <w:pPr>
        <w:keepNext/>
        <w:jc w:val="center"/>
      </w:pPr>
      <w:r>
        <w:rPr>
          <w:noProof/>
          <w:lang w:eastAsia="es-VE"/>
        </w:rPr>
        <w:lastRenderedPageBreak/>
        <w:drawing>
          <wp:inline distT="0" distB="0" distL="0" distR="0" wp14:anchorId="3AC59884" wp14:editId="4978CDCE">
            <wp:extent cx="5486400" cy="2314575"/>
            <wp:effectExtent l="0" t="0" r="0" b="9525"/>
            <wp:docPr id="138" name="Gráfico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5123DCDB" w14:textId="77777777" w:rsidR="00296DAA" w:rsidRDefault="0067470D" w:rsidP="0067470D">
      <w:pPr>
        <w:pStyle w:val="Caption"/>
      </w:pPr>
      <w:bookmarkStart w:id="365" w:name="_Ref510821244"/>
      <w:bookmarkStart w:id="366" w:name="_Toc513444219"/>
      <w:r>
        <w:t xml:space="preserve">Ilustración </w:t>
      </w:r>
      <w:r w:rsidR="00120E5A">
        <w:fldChar w:fldCharType="begin"/>
      </w:r>
      <w:r>
        <w:instrText xml:space="preserve"> SEQ Ilustración \* ARABIC </w:instrText>
      </w:r>
      <w:r w:rsidR="00120E5A">
        <w:fldChar w:fldCharType="separate"/>
      </w:r>
      <w:r w:rsidR="00283A42">
        <w:rPr>
          <w:noProof/>
        </w:rPr>
        <w:t>97</w:t>
      </w:r>
      <w:r w:rsidR="00120E5A">
        <w:fldChar w:fldCharType="end"/>
      </w:r>
      <w:bookmarkEnd w:id="365"/>
      <w:r w:rsidRPr="00AE0437">
        <w:t xml:space="preserve"> - Prueba de aceptación Módulo de Atención de Pacientes - Pregunta  General </w:t>
      </w:r>
      <w:r>
        <w:t>2</w:t>
      </w:r>
      <w:bookmarkEnd w:id="366"/>
    </w:p>
    <w:p w14:paraId="67DC90F4" w14:textId="77777777" w:rsidR="001000F2" w:rsidRDefault="001000F2" w:rsidP="001151A0">
      <w:r>
        <w:t xml:space="preserve">Por último, en la </w:t>
      </w:r>
      <w:r w:rsidR="00120E5A">
        <w:fldChar w:fldCharType="begin"/>
      </w:r>
      <w:r w:rsidR="0067470D">
        <w:instrText xml:space="preserve"> REF _Ref510821283 \h </w:instrText>
      </w:r>
      <w:r w:rsidR="00120E5A">
        <w:fldChar w:fldCharType="separate"/>
      </w:r>
      <w:r w:rsidR="00283A42">
        <w:t xml:space="preserve">Ilustración </w:t>
      </w:r>
      <w:r w:rsidR="00283A42">
        <w:rPr>
          <w:noProof/>
        </w:rPr>
        <w:t>98</w:t>
      </w:r>
      <w:r w:rsidR="00120E5A">
        <w:fldChar w:fldCharType="end"/>
      </w:r>
      <w:r w:rsidR="0067470D">
        <w:t xml:space="preserve"> </w:t>
      </w:r>
      <w:r>
        <w:t xml:space="preserve">se pueden observar los resultados </w:t>
      </w:r>
      <w:r w:rsidR="00E51FE6">
        <w:t>de la última pregunta. Se observa que el 100% de los usuarios encuestados está “Completamente de acuerdo” con respecto a la consistencia en las interfaces de la aplicación, por lo que se concluye que no se requiere realizar cambios en este aspecto.</w:t>
      </w:r>
    </w:p>
    <w:p w14:paraId="13B1C0DA" w14:textId="77777777" w:rsidR="0067470D" w:rsidRDefault="00296DAA" w:rsidP="0067470D">
      <w:pPr>
        <w:keepNext/>
        <w:jc w:val="center"/>
      </w:pPr>
      <w:r>
        <w:rPr>
          <w:noProof/>
          <w:lang w:eastAsia="es-VE"/>
        </w:rPr>
        <w:drawing>
          <wp:inline distT="0" distB="0" distL="0" distR="0" wp14:anchorId="3A7C271C" wp14:editId="47F53DC1">
            <wp:extent cx="5486400" cy="2228850"/>
            <wp:effectExtent l="0" t="0" r="0" b="0"/>
            <wp:docPr id="139" name="Gráfico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2540275D" w14:textId="77777777" w:rsidR="00296DAA" w:rsidRDefault="0067470D" w:rsidP="0067470D">
      <w:pPr>
        <w:pStyle w:val="Caption"/>
      </w:pPr>
      <w:bookmarkStart w:id="367" w:name="_Ref510821283"/>
      <w:bookmarkStart w:id="368" w:name="_Toc513444220"/>
      <w:r>
        <w:t xml:space="preserve">Ilustración </w:t>
      </w:r>
      <w:r w:rsidR="00120E5A">
        <w:fldChar w:fldCharType="begin"/>
      </w:r>
      <w:r>
        <w:instrText xml:space="preserve"> SEQ Ilustración \* ARABIC </w:instrText>
      </w:r>
      <w:r w:rsidR="00120E5A">
        <w:fldChar w:fldCharType="separate"/>
      </w:r>
      <w:r w:rsidR="00283A42">
        <w:rPr>
          <w:noProof/>
        </w:rPr>
        <w:t>98</w:t>
      </w:r>
      <w:r w:rsidR="00120E5A">
        <w:fldChar w:fldCharType="end"/>
      </w:r>
      <w:bookmarkEnd w:id="367"/>
      <w:r w:rsidRPr="00427C05">
        <w:t xml:space="preserve"> - Prueba de aceptación Módulo de Atención de Pacientes - Pregunta  General </w:t>
      </w:r>
      <w:r>
        <w:t>3</w:t>
      </w:r>
      <w:bookmarkEnd w:id="368"/>
    </w:p>
    <w:p w14:paraId="2932EF28" w14:textId="77777777" w:rsidR="00DB6EED" w:rsidRPr="001151A0" w:rsidRDefault="00DB6EED" w:rsidP="00DB6EED">
      <w:r>
        <w:t>A continuación se presentan los resultados obtenidos en la aplicación de las pruebas correspondientes al módulo analítico.</w:t>
      </w:r>
    </w:p>
    <w:p w14:paraId="220D993D" w14:textId="77777777" w:rsidR="007450FC" w:rsidRDefault="007450FC" w:rsidP="0056256A">
      <w:pPr>
        <w:pStyle w:val="Ttulo4Tesis"/>
      </w:pPr>
      <w:bookmarkStart w:id="369" w:name="_Toc513444292"/>
      <w:r>
        <w:t>Pruebas de Aceptación del Módulo Analítico</w:t>
      </w:r>
      <w:bookmarkEnd w:id="369"/>
    </w:p>
    <w:p w14:paraId="7EBC8C7A" w14:textId="77777777" w:rsidR="008A6C92" w:rsidRDefault="008A6C92" w:rsidP="008A6C92">
      <w:r>
        <w:t xml:space="preserve">Finalmente, el tercer instrumento definido se </w:t>
      </w:r>
      <w:r w:rsidR="003B667E">
        <w:t>utiliza</w:t>
      </w:r>
      <w:r>
        <w:t xml:space="preserve"> en la evaluación del módulo analítico y tuvo como finalidad obtener las opiniones de</w:t>
      </w:r>
      <w:r w:rsidR="0067470D">
        <w:t xml:space="preserve"> los usuarios administradores y</w:t>
      </w:r>
      <w:r>
        <w:t xml:space="preserve">/o directores médicos acerca de su funcionamiento. Las preguntas que lo componen se presentan en </w:t>
      </w:r>
      <w:r w:rsidR="00FF7CAD">
        <w:t>el Anexo C</w:t>
      </w:r>
      <w:r w:rsidR="0067470D">
        <w:t xml:space="preserve"> del presente documento</w:t>
      </w:r>
      <w:r>
        <w:t>.</w:t>
      </w:r>
    </w:p>
    <w:p w14:paraId="226623ED" w14:textId="77777777" w:rsidR="00E82306" w:rsidRDefault="00E82306" w:rsidP="008A6C92">
      <w:r>
        <w:lastRenderedPageBreak/>
        <w:t xml:space="preserve">A continuación se exponen los resultados obtenidos a partir de la realización de esta prueba de aceptación, en la que participaron 2 gerentes administrativos y 2 directores médicos de Grupo </w:t>
      </w:r>
      <w:proofErr w:type="spellStart"/>
      <w:r>
        <w:t>Cefemi</w:t>
      </w:r>
      <w:proofErr w:type="spellEnd"/>
      <w:r>
        <w:t xml:space="preserve"> C.A. que evaluaron el Módulo Analítico.</w:t>
      </w:r>
    </w:p>
    <w:p w14:paraId="437CFB76" w14:textId="77777777" w:rsidR="00A24857" w:rsidRDefault="004B771C" w:rsidP="008A6C92">
      <w:r>
        <w:t>Para la primera pregunta se obtuvieron los resultados mostrados en la</w:t>
      </w:r>
      <w:r w:rsidR="0067470D">
        <w:t xml:space="preserve"> </w:t>
      </w:r>
      <w:r w:rsidR="00120E5A">
        <w:fldChar w:fldCharType="begin"/>
      </w:r>
      <w:r w:rsidR="0067470D">
        <w:instrText xml:space="preserve"> REF _Ref510821498 \h </w:instrText>
      </w:r>
      <w:r w:rsidR="00120E5A">
        <w:fldChar w:fldCharType="separate"/>
      </w:r>
      <w:r w:rsidR="00283A42">
        <w:t xml:space="preserve">Ilustración </w:t>
      </w:r>
      <w:r w:rsidR="00283A42">
        <w:rPr>
          <w:noProof/>
        </w:rPr>
        <w:t>99</w:t>
      </w:r>
      <w:r w:rsidR="00120E5A">
        <w:fldChar w:fldCharType="end"/>
      </w:r>
      <w:r>
        <w:t>, donde el 80% de los encuestados se muestras “Completamente de acuerdo” con la presentación intuitiva de las funcionalidades de este módulo, y el 20% restante está “De acuerdo”. Por lo que se puede concluir que no es necesario realizar cambios sobre este tópico.</w:t>
      </w:r>
    </w:p>
    <w:p w14:paraId="2CC7B8D5" w14:textId="77777777" w:rsidR="0067470D" w:rsidRDefault="00EC06F1" w:rsidP="0067470D">
      <w:pPr>
        <w:keepNext/>
        <w:jc w:val="center"/>
      </w:pPr>
      <w:r>
        <w:rPr>
          <w:noProof/>
          <w:lang w:eastAsia="es-VE"/>
        </w:rPr>
        <w:drawing>
          <wp:inline distT="0" distB="0" distL="0" distR="0" wp14:anchorId="264EF420" wp14:editId="3DF82F64">
            <wp:extent cx="5486400" cy="2228850"/>
            <wp:effectExtent l="0" t="0" r="0" b="0"/>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050A8A7D" w14:textId="77777777" w:rsidR="00EC06F1" w:rsidRDefault="0067470D" w:rsidP="0067470D">
      <w:pPr>
        <w:pStyle w:val="Caption"/>
      </w:pPr>
      <w:bookmarkStart w:id="370" w:name="_Ref510821498"/>
      <w:bookmarkStart w:id="371" w:name="_Toc513444221"/>
      <w:r>
        <w:t xml:space="preserve">Ilustración </w:t>
      </w:r>
      <w:r w:rsidR="00120E5A">
        <w:fldChar w:fldCharType="begin"/>
      </w:r>
      <w:r>
        <w:instrText xml:space="preserve"> SEQ Ilustración \* ARABIC </w:instrText>
      </w:r>
      <w:r w:rsidR="00120E5A">
        <w:fldChar w:fldCharType="separate"/>
      </w:r>
      <w:r w:rsidR="00283A42">
        <w:rPr>
          <w:noProof/>
        </w:rPr>
        <w:t>99</w:t>
      </w:r>
      <w:r w:rsidR="00120E5A">
        <w:fldChar w:fldCharType="end"/>
      </w:r>
      <w:bookmarkEnd w:id="370"/>
      <w:r w:rsidRPr="00337CDB">
        <w:t xml:space="preserve"> - Prueba de aceptación</w:t>
      </w:r>
      <w:r>
        <w:t xml:space="preserve"> Módulo Analítico - Pregunta 1</w:t>
      </w:r>
      <w:bookmarkEnd w:id="371"/>
    </w:p>
    <w:p w14:paraId="006F9F5A" w14:textId="77777777" w:rsidR="004B771C" w:rsidRDefault="004B771C" w:rsidP="004B771C">
      <w:r>
        <w:t>En el caso de la segunda pregunta (ver</w:t>
      </w:r>
      <w:r w:rsidR="0067470D">
        <w:t xml:space="preserve"> </w:t>
      </w:r>
      <w:r w:rsidR="00120E5A">
        <w:fldChar w:fldCharType="begin"/>
      </w:r>
      <w:r w:rsidR="0067470D">
        <w:instrText xml:space="preserve"> REF _Ref510821571 \h </w:instrText>
      </w:r>
      <w:r w:rsidR="00120E5A">
        <w:fldChar w:fldCharType="separate"/>
      </w:r>
      <w:r w:rsidR="00283A42">
        <w:t xml:space="preserve">Ilustración </w:t>
      </w:r>
      <w:r w:rsidR="00283A42">
        <w:rPr>
          <w:noProof/>
        </w:rPr>
        <w:t>100</w:t>
      </w:r>
      <w:r w:rsidR="00120E5A">
        <w:fldChar w:fldCharType="end"/>
      </w:r>
      <w:r>
        <w:t>), al igual que en la primera se obtuvo que el 80% de los encuestados está “Completamente de acuerdo” y el 20% restante está “De acuerdo” con la estructura definida para los reportes construidos, lo que permite concluir que no es necesario realizar cambios sobre los mismos.</w:t>
      </w:r>
    </w:p>
    <w:p w14:paraId="5540ED2D" w14:textId="77777777" w:rsidR="0067470D" w:rsidRDefault="00EC06F1" w:rsidP="0067470D">
      <w:pPr>
        <w:keepNext/>
        <w:jc w:val="center"/>
      </w:pPr>
      <w:r>
        <w:rPr>
          <w:noProof/>
          <w:lang w:eastAsia="es-VE"/>
        </w:rPr>
        <w:drawing>
          <wp:inline distT="0" distB="0" distL="0" distR="0" wp14:anchorId="753ED8E8" wp14:editId="0714245C">
            <wp:extent cx="5486400" cy="2228850"/>
            <wp:effectExtent l="0" t="0" r="0" b="0"/>
            <wp:docPr id="125" name="Gráfico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36D7BB01" w14:textId="77777777" w:rsidR="00EC06F1" w:rsidRDefault="0067470D" w:rsidP="0067470D">
      <w:pPr>
        <w:pStyle w:val="Caption"/>
      </w:pPr>
      <w:bookmarkStart w:id="372" w:name="_Ref510821571"/>
      <w:bookmarkStart w:id="373" w:name="_Toc513444222"/>
      <w:r>
        <w:t xml:space="preserve">Ilustración </w:t>
      </w:r>
      <w:r w:rsidR="00120E5A">
        <w:fldChar w:fldCharType="begin"/>
      </w:r>
      <w:r>
        <w:instrText xml:space="preserve"> SEQ Ilustración \* ARABIC </w:instrText>
      </w:r>
      <w:r w:rsidR="00120E5A">
        <w:fldChar w:fldCharType="separate"/>
      </w:r>
      <w:r w:rsidR="00283A42">
        <w:rPr>
          <w:noProof/>
        </w:rPr>
        <w:t>100</w:t>
      </w:r>
      <w:r w:rsidR="00120E5A">
        <w:fldChar w:fldCharType="end"/>
      </w:r>
      <w:bookmarkEnd w:id="372"/>
      <w:r w:rsidRPr="00FE03D7">
        <w:t xml:space="preserve"> - Prueba de aceptación Módulo </w:t>
      </w:r>
      <w:r>
        <w:t>Analítico - Pregunta 2</w:t>
      </w:r>
      <w:bookmarkEnd w:id="373"/>
    </w:p>
    <w:p w14:paraId="0D2DEAA3" w14:textId="77777777" w:rsidR="00E3392A" w:rsidRDefault="00E3392A" w:rsidP="00E3392A">
      <w:r>
        <w:lastRenderedPageBreak/>
        <w:t>Tal c</w:t>
      </w:r>
      <w:r w:rsidR="0067470D">
        <w:t xml:space="preserve">omo se aprecia en las </w:t>
      </w:r>
      <w:r w:rsidR="00120E5A">
        <w:fldChar w:fldCharType="begin"/>
      </w:r>
      <w:r w:rsidR="0067470D">
        <w:instrText xml:space="preserve"> REF _Ref510821634 \h </w:instrText>
      </w:r>
      <w:r w:rsidR="00120E5A">
        <w:fldChar w:fldCharType="separate"/>
      </w:r>
      <w:r w:rsidR="00283A42">
        <w:t xml:space="preserve">Ilustración </w:t>
      </w:r>
      <w:r w:rsidR="00283A42">
        <w:rPr>
          <w:noProof/>
        </w:rPr>
        <w:t>101</w:t>
      </w:r>
      <w:r w:rsidR="00120E5A">
        <w:fldChar w:fldCharType="end"/>
      </w:r>
      <w:r w:rsidR="0067470D">
        <w:t xml:space="preserve"> </w:t>
      </w:r>
      <w:proofErr w:type="spellStart"/>
      <w:r w:rsidR="00D03712">
        <w:t>y</w:t>
      </w:r>
      <w:proofErr w:type="spellEnd"/>
      <w:r w:rsidR="0067470D">
        <w:t xml:space="preserve"> </w:t>
      </w:r>
      <w:r w:rsidR="00120E5A">
        <w:fldChar w:fldCharType="begin"/>
      </w:r>
      <w:r w:rsidR="0067470D">
        <w:instrText xml:space="preserve"> REF _Ref510821639 \h </w:instrText>
      </w:r>
      <w:r w:rsidR="00120E5A">
        <w:fldChar w:fldCharType="separate"/>
      </w:r>
      <w:r w:rsidR="00283A42">
        <w:t xml:space="preserve">Ilustración </w:t>
      </w:r>
      <w:r w:rsidR="00283A42">
        <w:rPr>
          <w:noProof/>
        </w:rPr>
        <w:t>102</w:t>
      </w:r>
      <w:r w:rsidR="00120E5A">
        <w:fldChar w:fldCharType="end"/>
      </w:r>
      <w:r>
        <w:t>, en el caso de la tercera y cuarta pregunta</w:t>
      </w:r>
      <w:r w:rsidR="004B771C">
        <w:t>, el 100% se muestra “Completamente de acuerdo” por lo cual se concluye que el Módulo Analítico aporta beneficios a las instituciones de salud en función de la satisfacción de las expectativas de los usuarios y el apoyo que brindan a la toma de decisiones.</w:t>
      </w:r>
    </w:p>
    <w:p w14:paraId="358F1774" w14:textId="77777777" w:rsidR="0067470D" w:rsidRDefault="00EC06F1" w:rsidP="0067470D">
      <w:pPr>
        <w:keepNext/>
        <w:jc w:val="center"/>
      </w:pPr>
      <w:r>
        <w:rPr>
          <w:noProof/>
          <w:lang w:eastAsia="es-VE"/>
        </w:rPr>
        <w:drawing>
          <wp:inline distT="0" distB="0" distL="0" distR="0" wp14:anchorId="2AC39C70" wp14:editId="2D554550">
            <wp:extent cx="5486400" cy="2228850"/>
            <wp:effectExtent l="0" t="0" r="0" b="0"/>
            <wp:docPr id="141" name="Gráfico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4D83855F" w14:textId="77777777" w:rsidR="00A24857" w:rsidRDefault="0067470D" w:rsidP="0067470D">
      <w:pPr>
        <w:pStyle w:val="Caption"/>
      </w:pPr>
      <w:bookmarkStart w:id="374" w:name="_Ref510821634"/>
      <w:bookmarkStart w:id="375" w:name="_Toc513444223"/>
      <w:r>
        <w:t xml:space="preserve">Ilustración </w:t>
      </w:r>
      <w:r w:rsidR="00120E5A">
        <w:fldChar w:fldCharType="begin"/>
      </w:r>
      <w:r>
        <w:instrText xml:space="preserve"> SEQ Ilustración \* ARABIC </w:instrText>
      </w:r>
      <w:r w:rsidR="00120E5A">
        <w:fldChar w:fldCharType="separate"/>
      </w:r>
      <w:r w:rsidR="00283A42">
        <w:rPr>
          <w:noProof/>
        </w:rPr>
        <w:t>101</w:t>
      </w:r>
      <w:r w:rsidR="00120E5A">
        <w:fldChar w:fldCharType="end"/>
      </w:r>
      <w:bookmarkEnd w:id="374"/>
      <w:r w:rsidRPr="005B463D">
        <w:t xml:space="preserve"> - Prueba de aceptació</w:t>
      </w:r>
      <w:r>
        <w:t>n Módulo Analítico - Pregunta 3</w:t>
      </w:r>
      <w:bookmarkEnd w:id="375"/>
    </w:p>
    <w:p w14:paraId="49A06B3F" w14:textId="77777777" w:rsidR="0067470D" w:rsidRDefault="00EC06F1" w:rsidP="0067470D">
      <w:pPr>
        <w:keepNext/>
        <w:jc w:val="center"/>
      </w:pPr>
      <w:r>
        <w:rPr>
          <w:noProof/>
          <w:lang w:eastAsia="es-VE"/>
        </w:rPr>
        <w:drawing>
          <wp:inline distT="0" distB="0" distL="0" distR="0" wp14:anchorId="3B50D29F" wp14:editId="26ACFF52">
            <wp:extent cx="5486400" cy="2228850"/>
            <wp:effectExtent l="0" t="0" r="0" b="0"/>
            <wp:docPr id="142" name="Gráfico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2A3F32A5" w14:textId="77777777" w:rsidR="00A24857" w:rsidRDefault="0067470D" w:rsidP="0067470D">
      <w:pPr>
        <w:pStyle w:val="Caption"/>
      </w:pPr>
      <w:bookmarkStart w:id="376" w:name="_Ref510821639"/>
      <w:bookmarkStart w:id="377" w:name="_Toc513444224"/>
      <w:r>
        <w:t xml:space="preserve">Ilustración </w:t>
      </w:r>
      <w:r w:rsidR="00120E5A">
        <w:fldChar w:fldCharType="begin"/>
      </w:r>
      <w:r>
        <w:instrText xml:space="preserve"> SEQ Ilustración \* ARABIC </w:instrText>
      </w:r>
      <w:r w:rsidR="00120E5A">
        <w:fldChar w:fldCharType="separate"/>
      </w:r>
      <w:r w:rsidR="00283A42">
        <w:rPr>
          <w:noProof/>
        </w:rPr>
        <w:t>102</w:t>
      </w:r>
      <w:r w:rsidR="00120E5A">
        <w:fldChar w:fldCharType="end"/>
      </w:r>
      <w:bookmarkEnd w:id="376"/>
      <w:r w:rsidRPr="00632813">
        <w:t xml:space="preserve"> - Prueba de aceptació</w:t>
      </w:r>
      <w:r>
        <w:t>n Módulo Analítico - Pregunta 4</w:t>
      </w:r>
      <w:bookmarkEnd w:id="377"/>
    </w:p>
    <w:p w14:paraId="5586A6DA" w14:textId="77777777" w:rsidR="00D434D1" w:rsidRDefault="00D434D1" w:rsidP="007F084A">
      <w:r>
        <w:t xml:space="preserve">En la </w:t>
      </w:r>
      <w:r w:rsidR="00120E5A">
        <w:fldChar w:fldCharType="begin"/>
      </w:r>
      <w:r w:rsidR="00D03712">
        <w:instrText xml:space="preserve"> REF _Ref510958033 \h </w:instrText>
      </w:r>
      <w:r w:rsidR="00120E5A">
        <w:fldChar w:fldCharType="separate"/>
      </w:r>
      <w:r w:rsidR="00283A42">
        <w:t xml:space="preserve">Tabla </w:t>
      </w:r>
      <w:r w:rsidR="00283A42">
        <w:rPr>
          <w:noProof/>
        </w:rPr>
        <w:t>28</w:t>
      </w:r>
      <w:r w:rsidR="00120E5A">
        <w:fldChar w:fldCharType="end"/>
      </w:r>
      <w:r w:rsidR="00D03712">
        <w:t xml:space="preserve"> </w:t>
      </w:r>
      <w:r>
        <w:t xml:space="preserve">se pueden observar de forma general los resultados obtenidos en las </w:t>
      </w:r>
      <w:r w:rsidR="00D03712">
        <w:t>pruebas de aceptación realizadas</w:t>
      </w:r>
      <w:r>
        <w:t xml:space="preserve">. En primer lugar se tiene que un </w:t>
      </w:r>
      <w:r w:rsidR="00D03712">
        <w:t>82,1</w:t>
      </w:r>
      <w:r>
        <w:t>% de los encuestados está “Completamente De Acuerdo” con las funcionalidades del Módulo de Atenci</w:t>
      </w:r>
      <w:r w:rsidR="00D03712">
        <w:t xml:space="preserve">ón de Pacientes, mientras que un 17,2% está “De Acuerdo” y el 0,7% restante no está “Ni en Desacuerdo ni De Acuerdo” con las funcionalidades de este Módulo. Por otra parte, en la </w:t>
      </w:r>
      <w:r w:rsidR="00120E5A">
        <w:fldChar w:fldCharType="begin"/>
      </w:r>
      <w:r w:rsidR="00D03712">
        <w:instrText xml:space="preserve"> REF _Ref510958033 \h </w:instrText>
      </w:r>
      <w:r w:rsidR="00120E5A">
        <w:fldChar w:fldCharType="separate"/>
      </w:r>
      <w:r w:rsidR="00283A42">
        <w:t xml:space="preserve">Tabla </w:t>
      </w:r>
      <w:r w:rsidR="00283A42">
        <w:rPr>
          <w:noProof/>
        </w:rPr>
        <w:t>28</w:t>
      </w:r>
      <w:r w:rsidR="00120E5A">
        <w:fldChar w:fldCharType="end"/>
      </w:r>
      <w:r w:rsidR="00D03712">
        <w:t xml:space="preserve"> también se observa que un 87,5% está “Completamente de Acuerdo” con las funcionalidades del Módulo Analítico, mientras que el 12,5% está “De acuerdo”. </w:t>
      </w:r>
    </w:p>
    <w:p w14:paraId="29BBDAE7" w14:textId="77777777" w:rsidR="00D434D1" w:rsidRDefault="00D434D1" w:rsidP="007F084A"/>
    <w:p w14:paraId="26C9A45D" w14:textId="77777777" w:rsidR="00D03712" w:rsidRDefault="00D03712" w:rsidP="00D03712">
      <w:pPr>
        <w:pStyle w:val="Caption"/>
        <w:keepNext/>
      </w:pPr>
      <w:bookmarkStart w:id="378" w:name="_Ref510958033"/>
      <w:bookmarkStart w:id="379" w:name="_Toc513444122"/>
      <w:r>
        <w:t xml:space="preserve">Tabla </w:t>
      </w:r>
      <w:r w:rsidR="00120E5A">
        <w:fldChar w:fldCharType="begin"/>
      </w:r>
      <w:r>
        <w:instrText xml:space="preserve"> SEQ Tabla \* ARABIC </w:instrText>
      </w:r>
      <w:r w:rsidR="00120E5A">
        <w:fldChar w:fldCharType="separate"/>
      </w:r>
      <w:r w:rsidR="00283A42">
        <w:rPr>
          <w:noProof/>
        </w:rPr>
        <w:t>28</w:t>
      </w:r>
      <w:r w:rsidR="00120E5A">
        <w:fldChar w:fldCharType="end"/>
      </w:r>
      <w:bookmarkEnd w:id="378"/>
      <w:r>
        <w:t xml:space="preserve"> - Resumen de Resultados obtenidos en Pruebas de Aceptación</w:t>
      </w:r>
      <w:bookmarkEnd w:id="379"/>
    </w:p>
    <w:tbl>
      <w:tblPr>
        <w:tblStyle w:val="EstiloAna"/>
        <w:tblW w:w="0" w:type="auto"/>
        <w:tblLayout w:type="fixed"/>
        <w:tblLook w:val="04A0" w:firstRow="1" w:lastRow="0" w:firstColumn="1" w:lastColumn="0" w:noHBand="0" w:noVBand="1"/>
      </w:tblPr>
      <w:tblGrid>
        <w:gridCol w:w="1838"/>
        <w:gridCol w:w="1701"/>
        <w:gridCol w:w="1276"/>
        <w:gridCol w:w="1843"/>
        <w:gridCol w:w="992"/>
        <w:gridCol w:w="1700"/>
      </w:tblGrid>
      <w:tr w:rsidR="007F084A" w14:paraId="1A7555DC" w14:textId="77777777" w:rsidTr="00BC7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0B35276" w14:textId="77777777" w:rsidR="007F084A" w:rsidRPr="00D434D1" w:rsidRDefault="007F084A" w:rsidP="00D434D1">
            <w:pPr>
              <w:jc w:val="center"/>
              <w:rPr>
                <w:sz w:val="16"/>
                <w:szCs w:val="16"/>
              </w:rPr>
            </w:pPr>
          </w:p>
        </w:tc>
        <w:tc>
          <w:tcPr>
            <w:tcW w:w="1701" w:type="dxa"/>
          </w:tcPr>
          <w:p w14:paraId="1A6F4812" w14:textId="77777777" w:rsidR="007F084A" w:rsidRPr="007F084A" w:rsidRDefault="007F084A" w:rsidP="00D434D1">
            <w:pPr>
              <w:jc w:val="center"/>
              <w:cnfStyle w:val="100000000000" w:firstRow="1" w:lastRow="0" w:firstColumn="0" w:lastColumn="0" w:oddVBand="0" w:evenVBand="0" w:oddHBand="0" w:evenHBand="0" w:firstRowFirstColumn="0" w:firstRowLastColumn="0" w:lastRowFirstColumn="0" w:lastRowLastColumn="0"/>
              <w:rPr>
                <w:sz w:val="16"/>
              </w:rPr>
            </w:pPr>
            <w:r w:rsidRPr="007F084A">
              <w:rPr>
                <w:sz w:val="16"/>
              </w:rPr>
              <w:t>Completamente en Desacuerdo</w:t>
            </w:r>
          </w:p>
        </w:tc>
        <w:tc>
          <w:tcPr>
            <w:tcW w:w="1276" w:type="dxa"/>
          </w:tcPr>
          <w:p w14:paraId="3A2C8DCA" w14:textId="77777777" w:rsidR="007F084A" w:rsidRPr="007F084A" w:rsidRDefault="007F084A" w:rsidP="00D434D1">
            <w:pPr>
              <w:jc w:val="center"/>
              <w:cnfStyle w:val="100000000000" w:firstRow="1" w:lastRow="0" w:firstColumn="0" w:lastColumn="0" w:oddVBand="0" w:evenVBand="0" w:oddHBand="0" w:evenHBand="0" w:firstRowFirstColumn="0" w:firstRowLastColumn="0" w:lastRowFirstColumn="0" w:lastRowLastColumn="0"/>
              <w:rPr>
                <w:sz w:val="16"/>
              </w:rPr>
            </w:pPr>
            <w:r w:rsidRPr="007F084A">
              <w:rPr>
                <w:sz w:val="16"/>
              </w:rPr>
              <w:t>En Desacuerdo</w:t>
            </w:r>
          </w:p>
        </w:tc>
        <w:tc>
          <w:tcPr>
            <w:tcW w:w="1843" w:type="dxa"/>
          </w:tcPr>
          <w:p w14:paraId="5A486183" w14:textId="77777777" w:rsidR="007F084A" w:rsidRPr="007F084A" w:rsidRDefault="007F084A" w:rsidP="00D434D1">
            <w:pPr>
              <w:jc w:val="center"/>
              <w:cnfStyle w:val="100000000000" w:firstRow="1" w:lastRow="0" w:firstColumn="0" w:lastColumn="0" w:oddVBand="0" w:evenVBand="0" w:oddHBand="0" w:evenHBand="0" w:firstRowFirstColumn="0" w:firstRowLastColumn="0" w:lastRowFirstColumn="0" w:lastRowLastColumn="0"/>
              <w:rPr>
                <w:sz w:val="16"/>
              </w:rPr>
            </w:pPr>
            <w:r w:rsidRPr="007F084A">
              <w:rPr>
                <w:sz w:val="16"/>
              </w:rPr>
              <w:t>Ni en Desacuerdo ni De Acuerdo</w:t>
            </w:r>
          </w:p>
        </w:tc>
        <w:tc>
          <w:tcPr>
            <w:tcW w:w="992" w:type="dxa"/>
          </w:tcPr>
          <w:p w14:paraId="25D1C458" w14:textId="77777777" w:rsidR="007F084A" w:rsidRPr="007F084A" w:rsidRDefault="007F084A" w:rsidP="00D434D1">
            <w:pPr>
              <w:jc w:val="center"/>
              <w:cnfStyle w:val="100000000000" w:firstRow="1" w:lastRow="0" w:firstColumn="0" w:lastColumn="0" w:oddVBand="0" w:evenVBand="0" w:oddHBand="0" w:evenHBand="0" w:firstRowFirstColumn="0" w:firstRowLastColumn="0" w:lastRowFirstColumn="0" w:lastRowLastColumn="0"/>
              <w:rPr>
                <w:sz w:val="16"/>
              </w:rPr>
            </w:pPr>
            <w:r w:rsidRPr="007F084A">
              <w:rPr>
                <w:sz w:val="16"/>
              </w:rPr>
              <w:t>De Acuerdo</w:t>
            </w:r>
          </w:p>
        </w:tc>
        <w:tc>
          <w:tcPr>
            <w:tcW w:w="1700" w:type="dxa"/>
          </w:tcPr>
          <w:p w14:paraId="7B663111" w14:textId="77777777" w:rsidR="007F084A" w:rsidRPr="007F084A" w:rsidRDefault="007F084A" w:rsidP="00D434D1">
            <w:pPr>
              <w:jc w:val="center"/>
              <w:cnfStyle w:val="100000000000" w:firstRow="1" w:lastRow="0" w:firstColumn="0" w:lastColumn="0" w:oddVBand="0" w:evenVBand="0" w:oddHBand="0" w:evenHBand="0" w:firstRowFirstColumn="0" w:firstRowLastColumn="0" w:lastRowFirstColumn="0" w:lastRowLastColumn="0"/>
              <w:rPr>
                <w:sz w:val="16"/>
              </w:rPr>
            </w:pPr>
            <w:r w:rsidRPr="007F084A">
              <w:rPr>
                <w:sz w:val="16"/>
              </w:rPr>
              <w:t>Completamente de Acuerdo</w:t>
            </w:r>
          </w:p>
        </w:tc>
      </w:tr>
      <w:tr w:rsidR="007F084A" w:rsidRPr="00D03712" w14:paraId="2DC4B1FA" w14:textId="77777777" w:rsidTr="00BC7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226B95FE" w14:textId="77777777" w:rsidR="007F084A" w:rsidRPr="0094346A" w:rsidRDefault="007F084A" w:rsidP="00D434D1">
            <w:pPr>
              <w:jc w:val="center"/>
              <w:rPr>
                <w:b w:val="0"/>
                <w:color w:val="000000" w:themeColor="text1"/>
                <w:sz w:val="16"/>
                <w:szCs w:val="16"/>
              </w:rPr>
            </w:pPr>
            <w:r w:rsidRPr="0094346A">
              <w:rPr>
                <w:b w:val="0"/>
                <w:color w:val="000000" w:themeColor="text1"/>
                <w:sz w:val="16"/>
                <w:szCs w:val="16"/>
              </w:rPr>
              <w:t>Prueba de Aceptación Módulo de Atención de Pacientes</w:t>
            </w:r>
          </w:p>
        </w:tc>
        <w:tc>
          <w:tcPr>
            <w:tcW w:w="1701" w:type="dxa"/>
          </w:tcPr>
          <w:p w14:paraId="1465E62D" w14:textId="77777777" w:rsidR="007F084A" w:rsidRPr="00D03712" w:rsidRDefault="007F084A" w:rsidP="00D434D1">
            <w:pPr>
              <w:jc w:val="center"/>
              <w:cnfStyle w:val="000000100000" w:firstRow="0" w:lastRow="0" w:firstColumn="0" w:lastColumn="0" w:oddVBand="0" w:evenVBand="0" w:oddHBand="1" w:evenHBand="0" w:firstRowFirstColumn="0" w:firstRowLastColumn="0" w:lastRowFirstColumn="0" w:lastRowLastColumn="0"/>
            </w:pPr>
            <w:r w:rsidRPr="00D03712">
              <w:t>-</w:t>
            </w:r>
          </w:p>
        </w:tc>
        <w:tc>
          <w:tcPr>
            <w:tcW w:w="1276" w:type="dxa"/>
          </w:tcPr>
          <w:p w14:paraId="243C08F7" w14:textId="77777777" w:rsidR="007F084A" w:rsidRPr="00D03712" w:rsidRDefault="007F084A" w:rsidP="00D434D1">
            <w:pPr>
              <w:jc w:val="center"/>
              <w:cnfStyle w:val="000000100000" w:firstRow="0" w:lastRow="0" w:firstColumn="0" w:lastColumn="0" w:oddVBand="0" w:evenVBand="0" w:oddHBand="1" w:evenHBand="0" w:firstRowFirstColumn="0" w:firstRowLastColumn="0" w:lastRowFirstColumn="0" w:lastRowLastColumn="0"/>
            </w:pPr>
            <w:r w:rsidRPr="00D03712">
              <w:t>-</w:t>
            </w:r>
          </w:p>
        </w:tc>
        <w:tc>
          <w:tcPr>
            <w:tcW w:w="1843" w:type="dxa"/>
          </w:tcPr>
          <w:p w14:paraId="2E30C38C" w14:textId="77777777" w:rsidR="007F084A" w:rsidRPr="00D03712" w:rsidRDefault="007F084A" w:rsidP="00D434D1">
            <w:pPr>
              <w:jc w:val="center"/>
              <w:cnfStyle w:val="000000100000" w:firstRow="0" w:lastRow="0" w:firstColumn="0" w:lastColumn="0" w:oddVBand="0" w:evenVBand="0" w:oddHBand="1" w:evenHBand="0" w:firstRowFirstColumn="0" w:firstRowLastColumn="0" w:lastRowFirstColumn="0" w:lastRowLastColumn="0"/>
            </w:pPr>
            <w:r w:rsidRPr="00D03712">
              <w:t>0,7%</w:t>
            </w:r>
          </w:p>
        </w:tc>
        <w:tc>
          <w:tcPr>
            <w:tcW w:w="992" w:type="dxa"/>
          </w:tcPr>
          <w:p w14:paraId="1FCAA734" w14:textId="77777777" w:rsidR="007F084A" w:rsidRPr="00D03712" w:rsidRDefault="007F084A" w:rsidP="00D434D1">
            <w:pPr>
              <w:jc w:val="center"/>
              <w:cnfStyle w:val="000000100000" w:firstRow="0" w:lastRow="0" w:firstColumn="0" w:lastColumn="0" w:oddVBand="0" w:evenVBand="0" w:oddHBand="1" w:evenHBand="0" w:firstRowFirstColumn="0" w:firstRowLastColumn="0" w:lastRowFirstColumn="0" w:lastRowLastColumn="0"/>
            </w:pPr>
            <w:r w:rsidRPr="00D03712">
              <w:t>17,2%</w:t>
            </w:r>
          </w:p>
        </w:tc>
        <w:tc>
          <w:tcPr>
            <w:tcW w:w="1700" w:type="dxa"/>
          </w:tcPr>
          <w:p w14:paraId="3C7D4B76" w14:textId="77777777" w:rsidR="007F084A" w:rsidRPr="00D03712" w:rsidRDefault="007F084A" w:rsidP="00D434D1">
            <w:pPr>
              <w:jc w:val="center"/>
              <w:cnfStyle w:val="000000100000" w:firstRow="0" w:lastRow="0" w:firstColumn="0" w:lastColumn="0" w:oddVBand="0" w:evenVBand="0" w:oddHBand="1" w:evenHBand="0" w:firstRowFirstColumn="0" w:firstRowLastColumn="0" w:lastRowFirstColumn="0" w:lastRowLastColumn="0"/>
            </w:pPr>
            <w:r w:rsidRPr="00D03712">
              <w:t>82,1%</w:t>
            </w:r>
          </w:p>
        </w:tc>
      </w:tr>
      <w:tr w:rsidR="007F084A" w14:paraId="2B173DCB" w14:textId="77777777" w:rsidTr="00BC73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6DECA1EE" w14:textId="77777777" w:rsidR="007F084A" w:rsidRPr="0094346A" w:rsidRDefault="007F084A" w:rsidP="00D434D1">
            <w:pPr>
              <w:jc w:val="center"/>
              <w:rPr>
                <w:b w:val="0"/>
                <w:color w:val="000000" w:themeColor="text1"/>
                <w:sz w:val="16"/>
                <w:szCs w:val="16"/>
              </w:rPr>
            </w:pPr>
            <w:r w:rsidRPr="0094346A">
              <w:rPr>
                <w:b w:val="0"/>
                <w:color w:val="000000" w:themeColor="text1"/>
                <w:sz w:val="16"/>
                <w:szCs w:val="16"/>
              </w:rPr>
              <w:t>Prueba de Aceptación Módulo Analítico</w:t>
            </w:r>
          </w:p>
        </w:tc>
        <w:tc>
          <w:tcPr>
            <w:tcW w:w="1701" w:type="dxa"/>
          </w:tcPr>
          <w:p w14:paraId="2A0D06B2" w14:textId="77777777" w:rsidR="007F084A" w:rsidRDefault="007F084A" w:rsidP="00D434D1">
            <w:pPr>
              <w:jc w:val="center"/>
              <w:cnfStyle w:val="000000010000" w:firstRow="0" w:lastRow="0" w:firstColumn="0" w:lastColumn="0" w:oddVBand="0" w:evenVBand="0" w:oddHBand="0" w:evenHBand="1" w:firstRowFirstColumn="0" w:firstRowLastColumn="0" w:lastRowFirstColumn="0" w:lastRowLastColumn="0"/>
            </w:pPr>
            <w:r>
              <w:t>-</w:t>
            </w:r>
          </w:p>
        </w:tc>
        <w:tc>
          <w:tcPr>
            <w:tcW w:w="1276" w:type="dxa"/>
          </w:tcPr>
          <w:p w14:paraId="50C6AF68" w14:textId="77777777" w:rsidR="007F084A" w:rsidRDefault="007F084A" w:rsidP="00D434D1">
            <w:pPr>
              <w:jc w:val="center"/>
              <w:cnfStyle w:val="000000010000" w:firstRow="0" w:lastRow="0" w:firstColumn="0" w:lastColumn="0" w:oddVBand="0" w:evenVBand="0" w:oddHBand="0" w:evenHBand="1" w:firstRowFirstColumn="0" w:firstRowLastColumn="0" w:lastRowFirstColumn="0" w:lastRowLastColumn="0"/>
            </w:pPr>
            <w:r>
              <w:t>-</w:t>
            </w:r>
          </w:p>
        </w:tc>
        <w:tc>
          <w:tcPr>
            <w:tcW w:w="1843" w:type="dxa"/>
          </w:tcPr>
          <w:p w14:paraId="71441354" w14:textId="77777777" w:rsidR="007F084A" w:rsidRDefault="007F084A" w:rsidP="00D434D1">
            <w:pPr>
              <w:jc w:val="center"/>
              <w:cnfStyle w:val="000000010000" w:firstRow="0" w:lastRow="0" w:firstColumn="0" w:lastColumn="0" w:oddVBand="0" w:evenVBand="0" w:oddHBand="0" w:evenHBand="1" w:firstRowFirstColumn="0" w:firstRowLastColumn="0" w:lastRowFirstColumn="0" w:lastRowLastColumn="0"/>
            </w:pPr>
            <w:r>
              <w:t>-</w:t>
            </w:r>
          </w:p>
        </w:tc>
        <w:tc>
          <w:tcPr>
            <w:tcW w:w="992" w:type="dxa"/>
          </w:tcPr>
          <w:p w14:paraId="5BA66298" w14:textId="77777777" w:rsidR="007F084A" w:rsidRDefault="007F084A" w:rsidP="00D434D1">
            <w:pPr>
              <w:jc w:val="center"/>
              <w:cnfStyle w:val="000000010000" w:firstRow="0" w:lastRow="0" w:firstColumn="0" w:lastColumn="0" w:oddVBand="0" w:evenVBand="0" w:oddHBand="0" w:evenHBand="1" w:firstRowFirstColumn="0" w:firstRowLastColumn="0" w:lastRowFirstColumn="0" w:lastRowLastColumn="0"/>
            </w:pPr>
            <w:r>
              <w:t>12,5%</w:t>
            </w:r>
          </w:p>
        </w:tc>
        <w:tc>
          <w:tcPr>
            <w:tcW w:w="1700" w:type="dxa"/>
          </w:tcPr>
          <w:p w14:paraId="19213C69" w14:textId="77777777" w:rsidR="007F084A" w:rsidRDefault="007F084A" w:rsidP="00D434D1">
            <w:pPr>
              <w:jc w:val="center"/>
              <w:cnfStyle w:val="000000010000" w:firstRow="0" w:lastRow="0" w:firstColumn="0" w:lastColumn="0" w:oddVBand="0" w:evenVBand="0" w:oddHBand="0" w:evenHBand="1" w:firstRowFirstColumn="0" w:firstRowLastColumn="0" w:lastRowFirstColumn="0" w:lastRowLastColumn="0"/>
            </w:pPr>
            <w:r>
              <w:t>87,5%</w:t>
            </w:r>
          </w:p>
        </w:tc>
      </w:tr>
      <w:tr w:rsidR="007F084A" w14:paraId="5584B938" w14:textId="77777777" w:rsidTr="00BC7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tcPr>
          <w:p w14:paraId="35AA70AF" w14:textId="77777777" w:rsidR="007F084A" w:rsidRPr="00BC736A" w:rsidRDefault="007F084A" w:rsidP="00D434D1">
            <w:pPr>
              <w:jc w:val="center"/>
              <w:rPr>
                <w:b w:val="0"/>
                <w:color w:val="000000" w:themeColor="text1"/>
                <w:sz w:val="16"/>
                <w:szCs w:val="16"/>
              </w:rPr>
            </w:pPr>
            <w:r w:rsidRPr="00BC736A">
              <w:rPr>
                <w:color w:val="000000" w:themeColor="text1"/>
                <w:sz w:val="16"/>
                <w:szCs w:val="16"/>
              </w:rPr>
              <w:t>Prueba de Aceptación Sistema</w:t>
            </w:r>
            <w:r w:rsidR="002A093C" w:rsidRPr="00BC736A">
              <w:rPr>
                <w:color w:val="000000" w:themeColor="text1"/>
                <w:sz w:val="16"/>
                <w:szCs w:val="16"/>
              </w:rPr>
              <w:t xml:space="preserve"> de Información</w:t>
            </w:r>
          </w:p>
        </w:tc>
        <w:tc>
          <w:tcPr>
            <w:tcW w:w="1701" w:type="dxa"/>
          </w:tcPr>
          <w:p w14:paraId="66B1BE8A" w14:textId="77777777" w:rsidR="007F084A" w:rsidRPr="00D434D1" w:rsidRDefault="007F084A" w:rsidP="00D434D1">
            <w:pPr>
              <w:jc w:val="center"/>
              <w:cnfStyle w:val="000000100000" w:firstRow="0" w:lastRow="0" w:firstColumn="0" w:lastColumn="0" w:oddVBand="0" w:evenVBand="0" w:oddHBand="1" w:evenHBand="0" w:firstRowFirstColumn="0" w:firstRowLastColumn="0" w:lastRowFirstColumn="0" w:lastRowLastColumn="0"/>
              <w:rPr>
                <w:b/>
              </w:rPr>
            </w:pPr>
            <w:r w:rsidRPr="00D434D1">
              <w:rPr>
                <w:b/>
              </w:rPr>
              <w:t>-</w:t>
            </w:r>
          </w:p>
        </w:tc>
        <w:tc>
          <w:tcPr>
            <w:tcW w:w="1276" w:type="dxa"/>
          </w:tcPr>
          <w:p w14:paraId="4BE7B396" w14:textId="77777777" w:rsidR="007F084A" w:rsidRPr="00D434D1" w:rsidRDefault="007F084A" w:rsidP="00D434D1">
            <w:pPr>
              <w:jc w:val="center"/>
              <w:cnfStyle w:val="000000100000" w:firstRow="0" w:lastRow="0" w:firstColumn="0" w:lastColumn="0" w:oddVBand="0" w:evenVBand="0" w:oddHBand="1" w:evenHBand="0" w:firstRowFirstColumn="0" w:firstRowLastColumn="0" w:lastRowFirstColumn="0" w:lastRowLastColumn="0"/>
              <w:rPr>
                <w:b/>
              </w:rPr>
            </w:pPr>
            <w:r w:rsidRPr="00D434D1">
              <w:rPr>
                <w:b/>
              </w:rPr>
              <w:t>-</w:t>
            </w:r>
          </w:p>
        </w:tc>
        <w:tc>
          <w:tcPr>
            <w:tcW w:w="1843" w:type="dxa"/>
          </w:tcPr>
          <w:p w14:paraId="12E15A36" w14:textId="77777777" w:rsidR="007F084A" w:rsidRPr="00D434D1" w:rsidRDefault="007F084A" w:rsidP="00D434D1">
            <w:pPr>
              <w:jc w:val="center"/>
              <w:cnfStyle w:val="000000100000" w:firstRow="0" w:lastRow="0" w:firstColumn="0" w:lastColumn="0" w:oddVBand="0" w:evenVBand="0" w:oddHBand="1" w:evenHBand="0" w:firstRowFirstColumn="0" w:firstRowLastColumn="0" w:lastRowFirstColumn="0" w:lastRowLastColumn="0"/>
              <w:rPr>
                <w:b/>
              </w:rPr>
            </w:pPr>
            <w:r w:rsidRPr="00D434D1">
              <w:rPr>
                <w:b/>
              </w:rPr>
              <w:t>0,6%</w:t>
            </w:r>
          </w:p>
        </w:tc>
        <w:tc>
          <w:tcPr>
            <w:tcW w:w="992" w:type="dxa"/>
          </w:tcPr>
          <w:p w14:paraId="6A4E7F7D" w14:textId="77777777" w:rsidR="007F084A" w:rsidRPr="00D434D1" w:rsidRDefault="007F084A" w:rsidP="00D434D1">
            <w:pPr>
              <w:jc w:val="center"/>
              <w:cnfStyle w:val="000000100000" w:firstRow="0" w:lastRow="0" w:firstColumn="0" w:lastColumn="0" w:oddVBand="0" w:evenVBand="0" w:oddHBand="1" w:evenHBand="0" w:firstRowFirstColumn="0" w:firstRowLastColumn="0" w:lastRowFirstColumn="0" w:lastRowLastColumn="0"/>
              <w:rPr>
                <w:b/>
              </w:rPr>
            </w:pPr>
            <w:r w:rsidRPr="00D434D1">
              <w:rPr>
                <w:b/>
              </w:rPr>
              <w:t>16,8%</w:t>
            </w:r>
          </w:p>
        </w:tc>
        <w:tc>
          <w:tcPr>
            <w:tcW w:w="1700" w:type="dxa"/>
          </w:tcPr>
          <w:p w14:paraId="607DCF40" w14:textId="77777777" w:rsidR="007F084A" w:rsidRPr="00D434D1" w:rsidRDefault="007F084A" w:rsidP="00D434D1">
            <w:pPr>
              <w:jc w:val="center"/>
              <w:cnfStyle w:val="000000100000" w:firstRow="0" w:lastRow="0" w:firstColumn="0" w:lastColumn="0" w:oddVBand="0" w:evenVBand="0" w:oddHBand="1" w:evenHBand="0" w:firstRowFirstColumn="0" w:firstRowLastColumn="0" w:lastRowFirstColumn="0" w:lastRowLastColumn="0"/>
              <w:rPr>
                <w:b/>
              </w:rPr>
            </w:pPr>
            <w:r w:rsidRPr="00D434D1">
              <w:rPr>
                <w:b/>
              </w:rPr>
              <w:t>82,6%</w:t>
            </w:r>
          </w:p>
        </w:tc>
      </w:tr>
    </w:tbl>
    <w:p w14:paraId="5FC2738E" w14:textId="77777777" w:rsidR="007F084A" w:rsidRPr="007F084A" w:rsidRDefault="007F084A" w:rsidP="007F084A"/>
    <w:p w14:paraId="41D8031A" w14:textId="77777777" w:rsidR="00BF1AFF" w:rsidRDefault="00BF1AFF" w:rsidP="008A6C92">
      <w:r>
        <w:t>Partiendo de los resultados obtenidos</w:t>
      </w:r>
      <w:r w:rsidR="008771DF">
        <w:t xml:space="preserve"> en las pruebas de aceptación del módulo de atención de pacientes y del módulo analítico, los cuáles son </w:t>
      </w:r>
      <w:r>
        <w:t>reflejados en los gráficos anteriores, se puede hacer un promedio de aceptación con base en las respuestas que califican de manera positiva y las que califican de manera negativa al sistema de información. Al hacer este cálculo, es posible evidenciar que un porcentaje superior a la mitad de los usuarios tuvo opiniones positivas (</w:t>
      </w:r>
      <w:r w:rsidR="00D03712">
        <w:t xml:space="preserve">82,6% está </w:t>
      </w:r>
      <w:r>
        <w:t xml:space="preserve">completamente de acuerdo </w:t>
      </w:r>
      <w:r w:rsidR="00D03712">
        <w:t>y 16,8%</w:t>
      </w:r>
      <w:r>
        <w:t xml:space="preserve"> de acuerdo) acerca de aspectos de usabilidad.</w:t>
      </w:r>
    </w:p>
    <w:p w14:paraId="16FBC13B" w14:textId="77777777" w:rsidR="00BF1AFF" w:rsidRDefault="00BF1AFF" w:rsidP="009E6148"/>
    <w:p w14:paraId="5330C488" w14:textId="77777777" w:rsidR="00BF1AFF" w:rsidRDefault="00BF1AFF" w:rsidP="00BF1AFF"/>
    <w:p w14:paraId="10F075EB" w14:textId="77777777" w:rsidR="00BF1AFF" w:rsidRPr="00BF1AFF" w:rsidRDefault="00BF1AFF" w:rsidP="00BF1AFF">
      <w:pPr>
        <w:sectPr w:rsidR="00BF1AFF" w:rsidRPr="00BF1AFF" w:rsidSect="009E0BB1">
          <w:pgSz w:w="12240" w:h="15840"/>
          <w:pgMar w:top="1440" w:right="1440" w:bottom="1440" w:left="1440" w:header="720" w:footer="720" w:gutter="0"/>
          <w:cols w:space="720"/>
        </w:sectPr>
      </w:pPr>
    </w:p>
    <w:p w14:paraId="73E86A0C" w14:textId="77777777" w:rsidR="007D277A" w:rsidRPr="00D14216" w:rsidRDefault="00F2351F" w:rsidP="00F2351F">
      <w:pPr>
        <w:pStyle w:val="Heading1"/>
        <w:numPr>
          <w:ilvl w:val="0"/>
          <w:numId w:val="0"/>
        </w:numPr>
        <w:spacing w:after="160"/>
        <w:rPr>
          <w:rFonts w:cs="Segoe UI"/>
        </w:rPr>
      </w:pPr>
      <w:bookmarkStart w:id="380" w:name="_Toc513444293"/>
      <w:r w:rsidRPr="00D14216">
        <w:rPr>
          <w:rFonts w:cs="Segoe UI"/>
        </w:rPr>
        <w:lastRenderedPageBreak/>
        <w:t>Conclusiones y Recomendaciones</w:t>
      </w:r>
      <w:bookmarkEnd w:id="380"/>
    </w:p>
    <w:p w14:paraId="3639389C" w14:textId="77777777" w:rsidR="006C7786" w:rsidRPr="00D14216" w:rsidRDefault="006C7786" w:rsidP="00F635A4">
      <w:pPr>
        <w:ind w:left="567"/>
      </w:pPr>
    </w:p>
    <w:p w14:paraId="4C3D8207" w14:textId="77777777" w:rsidR="006C7786" w:rsidRDefault="003F3A59" w:rsidP="003F3A59">
      <w:r>
        <w:t xml:space="preserve">Se cumplió satisfactoriamente el objetivo general del presente </w:t>
      </w:r>
      <w:r w:rsidR="008771DF">
        <w:t>TEG</w:t>
      </w:r>
      <w:r>
        <w:t xml:space="preserve">, el cual consistió en el desarrollo de un sistema de </w:t>
      </w:r>
      <w:r w:rsidR="008771DF">
        <w:t>información con un módulo de atención de pacientes y un módulo analítico</w:t>
      </w:r>
      <w:r>
        <w:t>, que permite la automatización de los procesos que son desempeñados por Médicos en las Instituciones de Salud, con el fin de obtener resultados confiables y oportunos que permitan tomar decisiones significativas para mejorar las actividades de la institución e incentivar a los miembros de la misma.</w:t>
      </w:r>
    </w:p>
    <w:p w14:paraId="6EB219B6" w14:textId="77777777" w:rsidR="003F3A59" w:rsidRDefault="003F3A59" w:rsidP="003F3A59">
      <w:r>
        <w:t>Al finalizar el proyecto, se considera que el producto obtenido logró resolver los problemas principales que se plantearon al comienzo de esta investigación</w:t>
      </w:r>
      <w:r w:rsidR="00030825">
        <w:t>, al crear un sistema de información que pueda servir a la institución para llevar de forma automatizada el proceso de atención de pacientes, llevar un control digital de las historias médicas, mantener la integridad y consistencia de los datos por medio de la centralización de la información</w:t>
      </w:r>
      <w:r>
        <w:t>, al igual que la definición e implementación de una arquitectura tecnológica y la integración de los módulos que componen el sistema de forma satisfactoria.</w:t>
      </w:r>
    </w:p>
    <w:p w14:paraId="41914CC9" w14:textId="77777777" w:rsidR="003F3A59" w:rsidRDefault="003F3A59" w:rsidP="003F3A59">
      <w:r>
        <w:t xml:space="preserve">El uso del método Scrum permitió incorporar en una de las iteraciones algunas de las </w:t>
      </w:r>
      <w:r w:rsidR="008771DF">
        <w:t>actividades</w:t>
      </w:r>
      <w:r>
        <w:t xml:space="preserve"> del Ciclo de Vida Dimensional de Ralph Kimball y esto permitió un desarrollo ágil, incremental, iterativo y estructurado a lo largo del proyecto, facilitando </w:t>
      </w:r>
      <w:r w:rsidR="008771DF">
        <w:t>el desarrollo</w:t>
      </w:r>
      <w:r>
        <w:t xml:space="preserve"> del sistema de información. </w:t>
      </w:r>
    </w:p>
    <w:p w14:paraId="7E3B839F" w14:textId="77777777" w:rsidR="003F3A59" w:rsidRDefault="003F3A59" w:rsidP="003F3A59">
      <w:pPr>
        <w:rPr>
          <w:lang w:val="es-ES"/>
        </w:rPr>
      </w:pPr>
      <w:r>
        <w:t xml:space="preserve">En primera instancia, se construyó de forma satisfactoria el módulo de </w:t>
      </w:r>
      <w:r w:rsidR="00181381">
        <w:t>atención de pacientes</w:t>
      </w:r>
      <w:r>
        <w:t>, que tiene el objetivo de gestionar el proceso de captura de información obtenida de las atenciones realizadas por los médicos. S</w:t>
      </w:r>
      <w:r w:rsidR="00181381">
        <w:t xml:space="preserve">e utilizó SQL Server como manejador de base de datos y el </w:t>
      </w:r>
      <w:proofErr w:type="spellStart"/>
      <w:r w:rsidR="00181381">
        <w:t>framework</w:t>
      </w:r>
      <w:proofErr w:type="spellEnd"/>
      <w:r w:rsidR="00181381">
        <w:t xml:space="preserve"> de desarrollo de aplicaciones web </w:t>
      </w:r>
      <w:r w:rsidR="00181381" w:rsidRPr="00181381">
        <w:rPr>
          <w:lang w:val="es-ES"/>
        </w:rPr>
        <w:t>.NET 4.5</w:t>
      </w:r>
      <w:r w:rsidR="00181381">
        <w:rPr>
          <w:lang w:val="es-ES"/>
        </w:rPr>
        <w:t>, para implantar las funcionalidades definidas para este módulo.</w:t>
      </w:r>
    </w:p>
    <w:p w14:paraId="4C356B57" w14:textId="77777777" w:rsidR="00181381" w:rsidRDefault="00181381" w:rsidP="003F3A59">
      <w:pPr>
        <w:rPr>
          <w:lang w:val="es-ES"/>
        </w:rPr>
      </w:pPr>
      <w:r>
        <w:rPr>
          <w:lang w:val="es-ES"/>
        </w:rPr>
        <w:t xml:space="preserve">Posteriormente, con el fin de gestionar el proceso de análisis de resultados, se </w:t>
      </w:r>
      <w:r w:rsidR="008771DF">
        <w:rPr>
          <w:lang w:val="es-ES"/>
        </w:rPr>
        <w:t>desarrolló el módulo analítico, siguiendo</w:t>
      </w:r>
      <w:r>
        <w:rPr>
          <w:lang w:val="es-ES"/>
        </w:rPr>
        <w:t xml:space="preserve"> el </w:t>
      </w:r>
      <w:r w:rsidR="008771DF">
        <w:rPr>
          <w:lang w:val="es-ES"/>
        </w:rPr>
        <w:t xml:space="preserve">Ciclo de Vida Dimensional </w:t>
      </w:r>
      <w:r>
        <w:rPr>
          <w:lang w:val="es-ES"/>
        </w:rPr>
        <w:t xml:space="preserve">propuesto por Ralph Kimball para el diseño de un modelo dimensional que permitió abordar los requerimientos planteados para el módulo analítico. Se implementó el almacén de datos, se diseñaron y construyeron con la herramienta </w:t>
      </w:r>
      <w:r>
        <w:rPr>
          <w:i/>
          <w:lang w:val="es-ES"/>
        </w:rPr>
        <w:t xml:space="preserve">Pentaho Data </w:t>
      </w:r>
      <w:proofErr w:type="spellStart"/>
      <w:r>
        <w:rPr>
          <w:i/>
          <w:lang w:val="es-ES"/>
        </w:rPr>
        <w:t>Integration</w:t>
      </w:r>
      <w:proofErr w:type="spellEnd"/>
      <w:r>
        <w:rPr>
          <w:lang w:val="es-ES"/>
        </w:rPr>
        <w:t xml:space="preserve"> los procesos de extracción, transformación y carga encargados de poblarlo y se logró diseñar e implementar los reportes y cuadros de mando que muestran los indicadores que fueron definidos, con las herramientas de inteligencia de negocio de la </w:t>
      </w:r>
      <w:r>
        <w:rPr>
          <w:i/>
          <w:lang w:val="es-ES"/>
        </w:rPr>
        <w:t xml:space="preserve">Suite Oracle Standard </w:t>
      </w:r>
      <w:proofErr w:type="spellStart"/>
      <w:r>
        <w:rPr>
          <w:i/>
          <w:lang w:val="es-ES"/>
        </w:rPr>
        <w:t>Edition</w:t>
      </w:r>
      <w:proofErr w:type="spellEnd"/>
      <w:r>
        <w:rPr>
          <w:i/>
          <w:lang w:val="es-ES"/>
        </w:rPr>
        <w:t xml:space="preserve"> </w:t>
      </w:r>
      <w:proofErr w:type="spellStart"/>
      <w:r>
        <w:rPr>
          <w:i/>
          <w:lang w:val="es-ES"/>
        </w:rPr>
        <w:t>One</w:t>
      </w:r>
      <w:proofErr w:type="spellEnd"/>
      <w:r>
        <w:rPr>
          <w:i/>
          <w:lang w:val="es-ES"/>
        </w:rPr>
        <w:t xml:space="preserve"> </w:t>
      </w:r>
      <w:r>
        <w:rPr>
          <w:lang w:val="es-ES"/>
        </w:rPr>
        <w:t>11g.</w:t>
      </w:r>
    </w:p>
    <w:p w14:paraId="3863B6C2" w14:textId="77777777" w:rsidR="00181381" w:rsidRDefault="00181381" w:rsidP="003F3A59">
      <w:pPr>
        <w:rPr>
          <w:lang w:val="es-ES"/>
        </w:rPr>
      </w:pPr>
      <w:r>
        <w:rPr>
          <w:lang w:val="es-ES"/>
        </w:rPr>
        <w:lastRenderedPageBreak/>
        <w:t>Por medio de la realización de pruebas de aceptación sobre cada uno de los módulos se pudo obtener opiniones positivas de los usuarios en lo que respecta a la tolerancia a fallas del sistema y el apoyo que éste brinda a</w:t>
      </w:r>
      <w:r w:rsidR="00030825">
        <w:rPr>
          <w:lang w:val="es-ES"/>
        </w:rPr>
        <w:t>l proceso</w:t>
      </w:r>
      <w:r>
        <w:rPr>
          <w:lang w:val="es-ES"/>
        </w:rPr>
        <w:t xml:space="preserve"> de </w:t>
      </w:r>
      <w:r w:rsidR="00030825">
        <w:rPr>
          <w:lang w:val="es-ES"/>
        </w:rPr>
        <w:t>atención de pacientes</w:t>
      </w:r>
      <w:r>
        <w:rPr>
          <w:lang w:val="es-ES"/>
        </w:rPr>
        <w:t>.</w:t>
      </w:r>
    </w:p>
    <w:p w14:paraId="6466F542" w14:textId="77777777" w:rsidR="00181381" w:rsidRDefault="00181381" w:rsidP="003F3A59">
      <w:pPr>
        <w:rPr>
          <w:lang w:val="es-ES"/>
        </w:rPr>
      </w:pPr>
      <w:r>
        <w:rPr>
          <w:lang w:val="es-ES"/>
        </w:rPr>
        <w:t>Finalmente, un sistema de información como éste genera grandes beneficios para las instituciones médicas, ya que automatiza los procesos de captura de información y análisis de resultados a través de un proceso de atención. Esto conlleva a que el proceso se realice de una manera rápida, efectiva y objetiva; logrando que el almacenamiento y procesamiento de los resultados de las atenciones sea íntegro, consistente y apoye el proceso de toma de decisiones.</w:t>
      </w:r>
    </w:p>
    <w:p w14:paraId="5CDBDB70" w14:textId="77777777" w:rsidR="00181381" w:rsidRDefault="00181381" w:rsidP="003F3A59">
      <w:pPr>
        <w:rPr>
          <w:b/>
          <w:lang w:val="es-ES"/>
        </w:rPr>
      </w:pPr>
      <w:r>
        <w:rPr>
          <w:b/>
          <w:lang w:val="es-ES"/>
        </w:rPr>
        <w:t>Recomendaciones</w:t>
      </w:r>
    </w:p>
    <w:p w14:paraId="797E3831" w14:textId="77777777" w:rsidR="00181381" w:rsidRDefault="00181381" w:rsidP="003F3A59">
      <w:pPr>
        <w:rPr>
          <w:lang w:val="es-ES"/>
        </w:rPr>
      </w:pPr>
      <w:r>
        <w:rPr>
          <w:lang w:val="es-ES"/>
        </w:rPr>
        <w:t xml:space="preserve">Dada la experiencia obtenida a lo largo del desarrollo de este sistema de información, se </w:t>
      </w:r>
      <w:r w:rsidR="003C7C56">
        <w:rPr>
          <w:lang w:val="es-ES"/>
        </w:rPr>
        <w:t>proponen las siguientes recomendaciones para trabajos futuros</w:t>
      </w:r>
      <w:r>
        <w:rPr>
          <w:lang w:val="es-ES"/>
        </w:rPr>
        <w:t xml:space="preserve">. Estas </w:t>
      </w:r>
      <w:r w:rsidR="003C7C56">
        <w:rPr>
          <w:lang w:val="es-ES"/>
        </w:rPr>
        <w:t>recomendaciones</w:t>
      </w:r>
      <w:r>
        <w:rPr>
          <w:lang w:val="es-ES"/>
        </w:rPr>
        <w:t xml:space="preserve"> no pudieron ser llevadas a cabo en esta etapa, debido a que estaban fue</w:t>
      </w:r>
      <w:r w:rsidR="003C7C56">
        <w:rPr>
          <w:lang w:val="es-ES"/>
        </w:rPr>
        <w:t>ra del alcance de este trabajo:</w:t>
      </w:r>
    </w:p>
    <w:p w14:paraId="7A3EAE34" w14:textId="77777777" w:rsidR="003C7C56" w:rsidRDefault="003C7C56" w:rsidP="003C7C56">
      <w:pPr>
        <w:pStyle w:val="ListParagraph"/>
        <w:numPr>
          <w:ilvl w:val="0"/>
          <w:numId w:val="48"/>
        </w:numPr>
        <w:rPr>
          <w:lang w:val="es-ES"/>
        </w:rPr>
      </w:pPr>
      <w:r>
        <w:rPr>
          <w:lang w:val="es-ES"/>
        </w:rPr>
        <w:t>Desarrollar una versión móvil de la aplicación que permita realizar las funcionalidades del módulo de atención de pacientes, con el objetivo de tener acceso a él desde un dispositivo móvil.</w:t>
      </w:r>
    </w:p>
    <w:p w14:paraId="51ADEB37" w14:textId="77777777" w:rsidR="003C7C56" w:rsidRPr="003C7C56" w:rsidRDefault="003C7C56" w:rsidP="003C7C56">
      <w:pPr>
        <w:pStyle w:val="ListParagraph"/>
        <w:numPr>
          <w:ilvl w:val="0"/>
          <w:numId w:val="48"/>
        </w:numPr>
        <w:rPr>
          <w:rFonts w:cs="Segoe UI"/>
        </w:rPr>
      </w:pPr>
      <w:r>
        <w:rPr>
          <w:lang w:val="es-ES"/>
        </w:rPr>
        <w:t>Implementar formas de notificación personales al momento de reservar una cita, como lo puede ser el envío de los datos de reservación y hasta indicaciones antes de los estudios o exámenes a través del correo electrónico o mensajes de texto.</w:t>
      </w:r>
    </w:p>
    <w:p w14:paraId="18256D3B" w14:textId="77777777" w:rsidR="002B31BA" w:rsidRDefault="003C7C56" w:rsidP="003C7C56">
      <w:pPr>
        <w:pStyle w:val="ListParagraph"/>
        <w:numPr>
          <w:ilvl w:val="0"/>
          <w:numId w:val="48"/>
        </w:numPr>
        <w:rPr>
          <w:rFonts w:cs="Segoe UI"/>
        </w:rPr>
      </w:pPr>
      <w:r>
        <w:rPr>
          <w:lang w:val="es-ES"/>
        </w:rPr>
        <w:t>Implementar una solución que permita a los pacientes de la institución realizar la reserva de sus citas sin la necesidad de hacerlo presencialmente o por vía telefónica.</w:t>
      </w:r>
      <w:r w:rsidRPr="00D14216">
        <w:rPr>
          <w:rFonts w:cs="Segoe UI"/>
        </w:rPr>
        <w:t xml:space="preserve"> </w:t>
      </w:r>
    </w:p>
    <w:p w14:paraId="6EDC3883" w14:textId="77777777" w:rsidR="003C7C56" w:rsidRDefault="003C7C56" w:rsidP="003C7C56">
      <w:pPr>
        <w:pStyle w:val="ListParagraph"/>
        <w:numPr>
          <w:ilvl w:val="0"/>
          <w:numId w:val="48"/>
        </w:numPr>
        <w:rPr>
          <w:rFonts w:cs="Segoe UI"/>
        </w:rPr>
      </w:pPr>
      <w:r>
        <w:rPr>
          <w:rFonts w:cs="Segoe UI"/>
        </w:rPr>
        <w:t>Desarrollar una interfaz para permitir</w:t>
      </w:r>
      <w:r w:rsidR="00CC58FD">
        <w:rPr>
          <w:rFonts w:cs="Segoe UI"/>
        </w:rPr>
        <w:t xml:space="preserve"> la asignación de citas y confirmación de claves por parte del personal de los seguros, para luego ser verificada y confirmada por el personal de admisión de la institución de salud. </w:t>
      </w:r>
    </w:p>
    <w:p w14:paraId="1170EFC1" w14:textId="77777777" w:rsidR="002233CE" w:rsidRPr="00D14216" w:rsidRDefault="002233CE" w:rsidP="002E3567">
      <w:pPr>
        <w:sectPr w:rsidR="002233CE" w:rsidRPr="00D14216" w:rsidSect="009E0BB1">
          <w:headerReference w:type="default" r:id="rId124"/>
          <w:footerReference w:type="default" r:id="rId125"/>
          <w:pgSz w:w="12240" w:h="15840"/>
          <w:pgMar w:top="1440" w:right="1440" w:bottom="1440" w:left="1440" w:header="720" w:footer="720" w:gutter="0"/>
          <w:cols w:space="720"/>
        </w:sectPr>
      </w:pPr>
    </w:p>
    <w:p w14:paraId="34AA83D3" w14:textId="77777777" w:rsidR="00A63B33" w:rsidRDefault="00C77660" w:rsidP="00A63B33">
      <w:pPr>
        <w:pStyle w:val="Heading1"/>
        <w:numPr>
          <w:ilvl w:val="0"/>
          <w:numId w:val="0"/>
        </w:numPr>
        <w:spacing w:after="160"/>
      </w:pPr>
      <w:bookmarkStart w:id="381" w:name="_Toc513444294"/>
      <w:r>
        <w:rPr>
          <w:rFonts w:cs="Segoe UI"/>
          <w:noProof/>
        </w:rPr>
        <w:lastRenderedPageBreak/>
        <w:t xml:space="preserve">Referencias </w:t>
      </w:r>
      <w:r w:rsidR="00211188" w:rsidRPr="00D14216">
        <w:rPr>
          <w:rFonts w:cs="Segoe UI"/>
          <w:noProof/>
        </w:rPr>
        <w:t>Bibliogr</w:t>
      </w:r>
      <w:r>
        <w:rPr>
          <w:rFonts w:cs="Segoe UI"/>
          <w:noProof/>
        </w:rPr>
        <w:t>áficas</w:t>
      </w:r>
      <w:bookmarkEnd w:id="381"/>
    </w:p>
    <w:p w14:paraId="0C8FFEC9" w14:textId="77777777" w:rsidR="002325A7" w:rsidRDefault="00120E5A" w:rsidP="002325A7">
      <w:pPr>
        <w:pStyle w:val="Bibliography"/>
        <w:ind w:left="720" w:hanging="720"/>
        <w:rPr>
          <w:noProof/>
          <w:sz w:val="24"/>
          <w:szCs w:val="24"/>
        </w:rPr>
      </w:pPr>
      <w:r>
        <w:fldChar w:fldCharType="begin"/>
      </w:r>
      <w:r w:rsidR="00A63B33">
        <w:instrText xml:space="preserve"> BIBLIOGRAPHY  \l 8202 </w:instrText>
      </w:r>
      <w:r>
        <w:fldChar w:fldCharType="separate"/>
      </w:r>
      <w:r w:rsidR="002325A7">
        <w:rPr>
          <w:noProof/>
        </w:rPr>
        <w:t xml:space="preserve">AESEG, A. E. (21 de Septiembre de 2016). </w:t>
      </w:r>
      <w:r w:rsidR="002325A7">
        <w:rPr>
          <w:i/>
          <w:iCs/>
          <w:noProof/>
        </w:rPr>
        <w:t>En Genérico</w:t>
      </w:r>
      <w:r w:rsidR="002325A7">
        <w:rPr>
          <w:noProof/>
        </w:rPr>
        <w:t>. Obtenido de ¿Qué es un vademécum?: http://www.engenerico.com/que-es-un-vademecum/</w:t>
      </w:r>
    </w:p>
    <w:p w14:paraId="0B2E234A" w14:textId="77777777" w:rsidR="002325A7" w:rsidRDefault="002325A7" w:rsidP="002325A7">
      <w:pPr>
        <w:pStyle w:val="Bibliography"/>
        <w:ind w:left="720" w:hanging="720"/>
        <w:rPr>
          <w:noProof/>
        </w:rPr>
      </w:pPr>
      <w:r>
        <w:rPr>
          <w:noProof/>
        </w:rPr>
        <w:t xml:space="preserve">Beltrán Jaramillo, J. M. (2006). </w:t>
      </w:r>
      <w:r>
        <w:rPr>
          <w:i/>
          <w:iCs/>
          <w:noProof/>
        </w:rPr>
        <w:t>Indicadores de Gestión. Herramientas para lograr la competitividad.</w:t>
      </w:r>
      <w:r>
        <w:rPr>
          <w:noProof/>
        </w:rPr>
        <w:t xml:space="preserve"> </w:t>
      </w:r>
    </w:p>
    <w:p w14:paraId="040C7F31" w14:textId="77777777" w:rsidR="002325A7" w:rsidRDefault="002325A7" w:rsidP="002325A7">
      <w:pPr>
        <w:pStyle w:val="Bibliography"/>
        <w:ind w:left="720" w:hanging="720"/>
        <w:rPr>
          <w:noProof/>
        </w:rPr>
      </w:pPr>
      <w:r>
        <w:rPr>
          <w:noProof/>
        </w:rPr>
        <w:t>Brea Feijoo, J. M. (2013). Informes y certificados médicos. Vigo.</w:t>
      </w:r>
    </w:p>
    <w:p w14:paraId="6E781BD7" w14:textId="77777777" w:rsidR="002325A7" w:rsidRDefault="002325A7" w:rsidP="002325A7">
      <w:pPr>
        <w:pStyle w:val="Bibliography"/>
        <w:ind w:left="720" w:hanging="720"/>
        <w:rPr>
          <w:noProof/>
        </w:rPr>
      </w:pPr>
      <w:r>
        <w:rPr>
          <w:noProof/>
        </w:rPr>
        <w:t xml:space="preserve">Cano, J. L. (2007). </w:t>
      </w:r>
      <w:r>
        <w:rPr>
          <w:i/>
          <w:iCs/>
          <w:noProof/>
        </w:rPr>
        <w:t>Business Intelligence: Competir con Información.</w:t>
      </w:r>
      <w:r>
        <w:rPr>
          <w:noProof/>
        </w:rPr>
        <w:t xml:space="preserve"> </w:t>
      </w:r>
    </w:p>
    <w:p w14:paraId="10D10B48" w14:textId="77777777" w:rsidR="002325A7" w:rsidRDefault="002325A7" w:rsidP="002325A7">
      <w:pPr>
        <w:pStyle w:val="Bibliography"/>
        <w:ind w:left="720" w:hanging="720"/>
        <w:rPr>
          <w:noProof/>
        </w:rPr>
      </w:pPr>
      <w:r>
        <w:rPr>
          <w:noProof/>
        </w:rPr>
        <w:t xml:space="preserve">Castro, I., &amp; Gámez, M. (s.f.). Historia Clínica. En </w:t>
      </w:r>
      <w:r>
        <w:rPr>
          <w:i/>
          <w:iCs/>
          <w:noProof/>
        </w:rPr>
        <w:t>Farmacia Hospitalaria</w:t>
      </w:r>
      <w:r>
        <w:rPr>
          <w:noProof/>
        </w:rPr>
        <w:t xml:space="preserve"> (págs. 295-306).</w:t>
      </w:r>
    </w:p>
    <w:p w14:paraId="3EAA8C84" w14:textId="77777777" w:rsidR="002325A7" w:rsidRDefault="002325A7" w:rsidP="002325A7">
      <w:pPr>
        <w:pStyle w:val="Bibliography"/>
        <w:ind w:left="720" w:hanging="720"/>
        <w:rPr>
          <w:noProof/>
        </w:rPr>
      </w:pPr>
      <w:r>
        <w:rPr>
          <w:noProof/>
        </w:rPr>
        <w:t xml:space="preserve">Christiansen, R., &amp; Gaete, E. (2014). </w:t>
      </w:r>
      <w:r>
        <w:rPr>
          <w:i/>
          <w:iCs/>
          <w:noProof/>
        </w:rPr>
        <w:t>Sistemas de tipo OLTP.</w:t>
      </w:r>
      <w:r>
        <w:rPr>
          <w:noProof/>
        </w:rPr>
        <w:t xml:space="preserve"> </w:t>
      </w:r>
    </w:p>
    <w:p w14:paraId="2FDD891C" w14:textId="77777777" w:rsidR="002325A7" w:rsidRDefault="002325A7" w:rsidP="002325A7">
      <w:pPr>
        <w:pStyle w:val="Bibliography"/>
        <w:ind w:left="720" w:hanging="720"/>
        <w:rPr>
          <w:noProof/>
        </w:rPr>
      </w:pPr>
      <w:r>
        <w:rPr>
          <w:noProof/>
        </w:rPr>
        <w:t>CIE10. (s.f.). Obtenido de ¿Que es la cie10?: http://cie10.org/Cie10_Que_es_cie10.php</w:t>
      </w:r>
    </w:p>
    <w:p w14:paraId="60E1B2E3" w14:textId="77777777" w:rsidR="002325A7" w:rsidRDefault="002325A7" w:rsidP="002325A7">
      <w:pPr>
        <w:pStyle w:val="Bibliography"/>
        <w:ind w:left="720" w:hanging="720"/>
        <w:rPr>
          <w:noProof/>
        </w:rPr>
      </w:pPr>
      <w:r>
        <w:rPr>
          <w:noProof/>
        </w:rPr>
        <w:t xml:space="preserve">Damián. (2010). </w:t>
      </w:r>
      <w:r>
        <w:rPr>
          <w:i/>
          <w:iCs/>
          <w:noProof/>
        </w:rPr>
        <w:t>¿Qué es CSS3?</w:t>
      </w:r>
      <w:r>
        <w:rPr>
          <w:noProof/>
        </w:rPr>
        <w:t xml:space="preserve"> Obtenido de http://html5.dwebapps.com/que-es-css3/</w:t>
      </w:r>
    </w:p>
    <w:p w14:paraId="4D98A5C0" w14:textId="77777777" w:rsidR="002325A7" w:rsidRDefault="002325A7" w:rsidP="002325A7">
      <w:pPr>
        <w:pStyle w:val="Bibliography"/>
        <w:ind w:left="720" w:hanging="720"/>
        <w:rPr>
          <w:noProof/>
        </w:rPr>
      </w:pPr>
      <w:r>
        <w:rPr>
          <w:noProof/>
        </w:rPr>
        <w:t xml:space="preserve">DANE. (2009). </w:t>
      </w:r>
      <w:r>
        <w:rPr>
          <w:i/>
          <w:iCs/>
          <w:noProof/>
        </w:rPr>
        <w:t>Guía para Diseño, Construcción e Interpretación de Indicadores.</w:t>
      </w:r>
      <w:r>
        <w:rPr>
          <w:noProof/>
        </w:rPr>
        <w:t xml:space="preserve"> </w:t>
      </w:r>
    </w:p>
    <w:p w14:paraId="741B972E" w14:textId="77777777" w:rsidR="002325A7" w:rsidRDefault="002325A7" w:rsidP="002325A7">
      <w:pPr>
        <w:pStyle w:val="Bibliography"/>
        <w:ind w:left="720" w:hanging="720"/>
        <w:rPr>
          <w:noProof/>
        </w:rPr>
      </w:pPr>
      <w:r>
        <w:rPr>
          <w:i/>
          <w:iCs/>
          <w:noProof/>
        </w:rPr>
        <w:t>Glosario de Términos Médico-Jurídicos.</w:t>
      </w:r>
      <w:r>
        <w:rPr>
          <w:noProof/>
        </w:rPr>
        <w:t xml:space="preserve"> (s.f.). Obtenido de http://www.conamed.gob.mx/comisiones_estatales/coesamed_nayarit/publicaciones/pdf/glosario.pdf</w:t>
      </w:r>
    </w:p>
    <w:p w14:paraId="6183B725" w14:textId="77777777" w:rsidR="002325A7" w:rsidRDefault="002325A7" w:rsidP="002325A7">
      <w:pPr>
        <w:pStyle w:val="Bibliography"/>
        <w:ind w:left="720" w:hanging="720"/>
        <w:rPr>
          <w:noProof/>
        </w:rPr>
      </w:pPr>
      <w:r>
        <w:rPr>
          <w:noProof/>
        </w:rPr>
        <w:t>Guzmán, F., &amp; Arias, C. (2012). La historia clínica: elemento fundamental del acto médico.</w:t>
      </w:r>
    </w:p>
    <w:p w14:paraId="1515F4F7" w14:textId="77777777" w:rsidR="002325A7" w:rsidRDefault="002325A7" w:rsidP="002325A7">
      <w:pPr>
        <w:pStyle w:val="Bibliography"/>
        <w:ind w:left="720" w:hanging="720"/>
        <w:rPr>
          <w:noProof/>
        </w:rPr>
      </w:pPr>
      <w:r>
        <w:rPr>
          <w:noProof/>
        </w:rPr>
        <w:t xml:space="preserve">Hernández Hernández, D. E. (2014). </w:t>
      </w:r>
      <w:r>
        <w:rPr>
          <w:i/>
          <w:iCs/>
          <w:noProof/>
        </w:rPr>
        <w:t>Desarrollo de una aplicación de Central de Citas dirigida a Instituciones de Salud.</w:t>
      </w:r>
      <w:r>
        <w:rPr>
          <w:noProof/>
        </w:rPr>
        <w:t xml:space="preserve"> Caracas.</w:t>
      </w:r>
    </w:p>
    <w:p w14:paraId="06635823" w14:textId="77777777" w:rsidR="002325A7" w:rsidRDefault="002325A7" w:rsidP="002325A7">
      <w:pPr>
        <w:pStyle w:val="Bibliography"/>
        <w:ind w:left="720" w:hanging="720"/>
        <w:rPr>
          <w:noProof/>
        </w:rPr>
      </w:pPr>
      <w:r>
        <w:rPr>
          <w:noProof/>
        </w:rPr>
        <w:t xml:space="preserve">Inmon, W. (2002). </w:t>
      </w:r>
      <w:r>
        <w:rPr>
          <w:i/>
          <w:iCs/>
          <w:noProof/>
        </w:rPr>
        <w:t>Building the Data Warehouse.</w:t>
      </w:r>
      <w:r>
        <w:rPr>
          <w:noProof/>
        </w:rPr>
        <w:t xml:space="preserve"> </w:t>
      </w:r>
    </w:p>
    <w:p w14:paraId="2C38F73B" w14:textId="77777777" w:rsidR="002325A7" w:rsidRDefault="002325A7" w:rsidP="002325A7">
      <w:pPr>
        <w:pStyle w:val="Bibliography"/>
        <w:ind w:left="720" w:hanging="720"/>
        <w:rPr>
          <w:noProof/>
        </w:rPr>
      </w:pPr>
      <w:r>
        <w:rPr>
          <w:noProof/>
        </w:rPr>
        <w:t xml:space="preserve">José, N. (2010). </w:t>
      </w:r>
      <w:r>
        <w:rPr>
          <w:i/>
          <w:iCs/>
          <w:noProof/>
        </w:rPr>
        <w:t>Usabilidad en metodologías ágiles (tesis de master)</w:t>
      </w:r>
      <w:r>
        <w:rPr>
          <w:noProof/>
        </w:rPr>
        <w:t>. Obtenido de Facultad de Informática, Universidad Politécnica de Madrid, España: https://www.fi.upm.es/catedra-ibmrational/sites/www.fi.upm.es.catedra-ibmrational/files/Tesis_MarcoAgilTrabajo.pdf</w:t>
      </w:r>
    </w:p>
    <w:p w14:paraId="207154F9" w14:textId="77777777" w:rsidR="002325A7" w:rsidRDefault="002325A7" w:rsidP="002325A7">
      <w:pPr>
        <w:pStyle w:val="Bibliography"/>
        <w:ind w:left="720" w:hanging="720"/>
        <w:rPr>
          <w:noProof/>
        </w:rPr>
      </w:pPr>
      <w:r w:rsidRPr="002325A7">
        <w:rPr>
          <w:noProof/>
          <w:lang w:val="en-US"/>
        </w:rPr>
        <w:t xml:space="preserve">jQuery. (2015). </w:t>
      </w:r>
      <w:r w:rsidRPr="002325A7">
        <w:rPr>
          <w:i/>
          <w:iCs/>
          <w:noProof/>
          <w:lang w:val="en-US"/>
        </w:rPr>
        <w:t>jQuery write less, do more.</w:t>
      </w:r>
      <w:r w:rsidRPr="002325A7">
        <w:rPr>
          <w:noProof/>
          <w:lang w:val="en-US"/>
        </w:rPr>
        <w:t xml:space="preserve"> </w:t>
      </w:r>
      <w:r>
        <w:rPr>
          <w:noProof/>
        </w:rPr>
        <w:t>Recuperado el 24 de Abril de 2015, de http://jquery.com/</w:t>
      </w:r>
    </w:p>
    <w:p w14:paraId="36D59353" w14:textId="77777777" w:rsidR="002325A7" w:rsidRPr="002325A7" w:rsidRDefault="002325A7" w:rsidP="002325A7">
      <w:pPr>
        <w:pStyle w:val="Bibliography"/>
        <w:ind w:left="720" w:hanging="720"/>
        <w:rPr>
          <w:noProof/>
          <w:lang w:val="en-US"/>
        </w:rPr>
      </w:pPr>
      <w:r w:rsidRPr="002325A7">
        <w:rPr>
          <w:noProof/>
          <w:lang w:val="en-US"/>
        </w:rPr>
        <w:t xml:space="preserve">Kimball, R. (1996). </w:t>
      </w:r>
      <w:r w:rsidRPr="002325A7">
        <w:rPr>
          <w:i/>
          <w:iCs/>
          <w:noProof/>
          <w:lang w:val="en-US"/>
        </w:rPr>
        <w:t>The Data Warehouse Toolkit .</w:t>
      </w:r>
      <w:r w:rsidRPr="002325A7">
        <w:rPr>
          <w:noProof/>
          <w:lang w:val="en-US"/>
        </w:rPr>
        <w:t xml:space="preserve"> </w:t>
      </w:r>
    </w:p>
    <w:p w14:paraId="3A8199D7" w14:textId="77777777" w:rsidR="002325A7" w:rsidRPr="002325A7" w:rsidRDefault="002325A7" w:rsidP="002325A7">
      <w:pPr>
        <w:pStyle w:val="Bibliography"/>
        <w:ind w:left="720" w:hanging="720"/>
        <w:rPr>
          <w:noProof/>
          <w:lang w:val="en-US"/>
        </w:rPr>
      </w:pPr>
      <w:r w:rsidRPr="002325A7">
        <w:rPr>
          <w:noProof/>
          <w:lang w:val="en-US"/>
        </w:rPr>
        <w:t xml:space="preserve">Kimball, R., &amp; Ross, M. (2002). </w:t>
      </w:r>
      <w:r w:rsidRPr="002325A7">
        <w:rPr>
          <w:i/>
          <w:iCs/>
          <w:noProof/>
          <w:lang w:val="en-US"/>
        </w:rPr>
        <w:t>The Data Warehouse Toolkit.</w:t>
      </w:r>
      <w:r w:rsidRPr="002325A7">
        <w:rPr>
          <w:noProof/>
          <w:lang w:val="en-US"/>
        </w:rPr>
        <w:t xml:space="preserve"> </w:t>
      </w:r>
    </w:p>
    <w:p w14:paraId="18F799E9" w14:textId="77777777" w:rsidR="002325A7" w:rsidRDefault="002325A7" w:rsidP="002325A7">
      <w:pPr>
        <w:pStyle w:val="Bibliography"/>
        <w:ind w:left="720" w:hanging="720"/>
        <w:rPr>
          <w:noProof/>
        </w:rPr>
      </w:pPr>
      <w:r>
        <w:rPr>
          <w:noProof/>
        </w:rPr>
        <w:t xml:space="preserve">Medciclopedia. (2008). </w:t>
      </w:r>
      <w:r>
        <w:rPr>
          <w:i/>
          <w:iCs/>
          <w:noProof/>
        </w:rPr>
        <w:t>Medciclopedia. Diccionario Médico</w:t>
      </w:r>
      <w:r>
        <w:rPr>
          <w:noProof/>
        </w:rPr>
        <w:t>. Obtenido de Interconsulta Médica: https://diccionario.medciclopedia.com/i/interconsulta-medica/</w:t>
      </w:r>
    </w:p>
    <w:p w14:paraId="6DD83A16" w14:textId="77777777" w:rsidR="002325A7" w:rsidRDefault="002325A7" w:rsidP="002325A7">
      <w:pPr>
        <w:pStyle w:val="Bibliography"/>
        <w:ind w:left="720" w:hanging="720"/>
        <w:rPr>
          <w:noProof/>
        </w:rPr>
      </w:pPr>
      <w:r w:rsidRPr="002325A7">
        <w:rPr>
          <w:noProof/>
          <w:lang w:val="en-US"/>
        </w:rPr>
        <w:lastRenderedPageBreak/>
        <w:t xml:space="preserve">Méndez K., E. E. (2010). </w:t>
      </w:r>
      <w:r w:rsidRPr="002325A7">
        <w:rPr>
          <w:i/>
          <w:iCs/>
          <w:noProof/>
          <w:lang w:val="en-US"/>
        </w:rPr>
        <w:t>A Quantitative Framework for the Evaluation of Agile Methodologies.</w:t>
      </w:r>
      <w:r w:rsidRPr="002325A7">
        <w:rPr>
          <w:noProof/>
          <w:lang w:val="en-US"/>
        </w:rPr>
        <w:t xml:space="preserve"> </w:t>
      </w:r>
      <w:r>
        <w:rPr>
          <w:noProof/>
        </w:rPr>
        <w:t>Obtenido de Departamento de Ciencias e Ingeniería de la Computación, Universidad Nacional del Sur, Bahía Blanca, Argentina: http://journal.info.unlp.edu.ar/journal/journal28/papers/JCST-Jun10-4.pdf</w:t>
      </w:r>
    </w:p>
    <w:p w14:paraId="1B3951E9" w14:textId="77777777" w:rsidR="002325A7" w:rsidRDefault="002325A7" w:rsidP="002325A7">
      <w:pPr>
        <w:pStyle w:val="Bibliography"/>
        <w:ind w:left="720" w:hanging="720"/>
        <w:rPr>
          <w:noProof/>
        </w:rPr>
      </w:pPr>
      <w:r>
        <w:rPr>
          <w:noProof/>
        </w:rPr>
        <w:t xml:space="preserve">Microsoft. (Noviembre de 2007). </w:t>
      </w:r>
      <w:r>
        <w:rPr>
          <w:i/>
          <w:iCs/>
          <w:noProof/>
        </w:rPr>
        <w:t>Introducción al lenguaje de programación Visual Basic</w:t>
      </w:r>
      <w:r>
        <w:rPr>
          <w:noProof/>
        </w:rPr>
        <w:t>. Obtenido de Microsoft: https://msdn.microsoft.com/es-es/library/xk24xdbe(v=vs.90).aspx</w:t>
      </w:r>
    </w:p>
    <w:p w14:paraId="01080B20" w14:textId="77777777" w:rsidR="002325A7" w:rsidRDefault="002325A7" w:rsidP="002325A7">
      <w:pPr>
        <w:pStyle w:val="Bibliography"/>
        <w:ind w:left="720" w:hanging="720"/>
        <w:rPr>
          <w:noProof/>
        </w:rPr>
      </w:pPr>
      <w:r>
        <w:rPr>
          <w:noProof/>
        </w:rPr>
        <w:t xml:space="preserve">Microsoft. (19 de Julio de 2015). </w:t>
      </w:r>
      <w:r>
        <w:rPr>
          <w:i/>
          <w:iCs/>
          <w:noProof/>
        </w:rPr>
        <w:t>Guía de Visual Basic</w:t>
      </w:r>
      <w:r>
        <w:rPr>
          <w:noProof/>
        </w:rPr>
        <w:t>. Obtenido de https://docs.microsoft.com/es-es/dotnet/visual-basic/</w:t>
      </w:r>
    </w:p>
    <w:p w14:paraId="2C9F75EF" w14:textId="77777777" w:rsidR="002325A7" w:rsidRDefault="002325A7" w:rsidP="002325A7">
      <w:pPr>
        <w:pStyle w:val="Bibliography"/>
        <w:ind w:left="720" w:hanging="720"/>
        <w:rPr>
          <w:noProof/>
        </w:rPr>
      </w:pPr>
      <w:r>
        <w:rPr>
          <w:noProof/>
        </w:rPr>
        <w:t xml:space="preserve">Microsoft. (2017). </w:t>
      </w:r>
      <w:r>
        <w:rPr>
          <w:i/>
          <w:iCs/>
          <w:noProof/>
        </w:rPr>
        <w:t>Introducción a .NET Framework</w:t>
      </w:r>
      <w:r>
        <w:rPr>
          <w:noProof/>
        </w:rPr>
        <w:t>. Obtenido de ¿Qué es .NET Framework?: https://msdn.microsoft.com/es-es/library/hh425099(v=vs.110).aspx</w:t>
      </w:r>
    </w:p>
    <w:p w14:paraId="7C7C2B36" w14:textId="77777777" w:rsidR="002325A7" w:rsidRDefault="002325A7" w:rsidP="002325A7">
      <w:pPr>
        <w:pStyle w:val="Bibliography"/>
        <w:ind w:left="720" w:hanging="720"/>
        <w:rPr>
          <w:noProof/>
        </w:rPr>
      </w:pPr>
      <w:r>
        <w:rPr>
          <w:noProof/>
        </w:rPr>
        <w:t xml:space="preserve">Oracle. (15 de Febrero de 2011). </w:t>
      </w:r>
      <w:r>
        <w:rPr>
          <w:i/>
          <w:iCs/>
          <w:noProof/>
        </w:rPr>
        <w:t>Oracle.</w:t>
      </w:r>
      <w:r>
        <w:rPr>
          <w:noProof/>
        </w:rPr>
        <w:t xml:space="preserve"> Obtenido de ¿Qué es Inteligencia de Negocios?: http://www.oracle.com/ocom/groups/public/@otn/documents/webcontent/317529_esa.pdf</w:t>
      </w:r>
    </w:p>
    <w:p w14:paraId="4292B6B5" w14:textId="77777777" w:rsidR="002325A7" w:rsidRDefault="002325A7" w:rsidP="002325A7">
      <w:pPr>
        <w:pStyle w:val="Bibliography"/>
        <w:ind w:left="720" w:hanging="720"/>
        <w:rPr>
          <w:noProof/>
        </w:rPr>
      </w:pPr>
      <w:r>
        <w:rPr>
          <w:noProof/>
        </w:rPr>
        <w:t xml:space="preserve">Oracle. (2014). </w:t>
      </w:r>
      <w:r>
        <w:rPr>
          <w:i/>
          <w:iCs/>
          <w:noProof/>
        </w:rPr>
        <w:t>Oracle</w:t>
      </w:r>
      <w:r>
        <w:rPr>
          <w:noProof/>
        </w:rPr>
        <w:t>. Obtenido de Oracle Business Intelligence: http://www.oracle.com/technetwork/middleware/bi-foundation/index-084205.html</w:t>
      </w:r>
    </w:p>
    <w:p w14:paraId="11781832" w14:textId="77777777" w:rsidR="002325A7" w:rsidRDefault="002325A7" w:rsidP="002325A7">
      <w:pPr>
        <w:pStyle w:val="Bibliography"/>
        <w:ind w:left="720" w:hanging="720"/>
        <w:rPr>
          <w:noProof/>
        </w:rPr>
      </w:pPr>
      <w:r>
        <w:rPr>
          <w:noProof/>
        </w:rPr>
        <w:t>Pentaho. (10 de Noviembre de 2016). Obtenido de About Pentaho Products: http://www.pentaho.com/</w:t>
      </w:r>
    </w:p>
    <w:p w14:paraId="4744F2DB" w14:textId="77777777" w:rsidR="002325A7" w:rsidRDefault="002325A7" w:rsidP="002325A7">
      <w:pPr>
        <w:pStyle w:val="Bibliography"/>
        <w:ind w:left="720" w:hanging="720"/>
        <w:rPr>
          <w:noProof/>
        </w:rPr>
      </w:pPr>
      <w:r>
        <w:rPr>
          <w:noProof/>
        </w:rPr>
        <w:t xml:space="preserve">Pérez Moure, A. K. (2017). </w:t>
      </w:r>
      <w:r>
        <w:rPr>
          <w:i/>
          <w:iCs/>
          <w:noProof/>
        </w:rPr>
        <w:t>ESTUDIO DE CONCEPTOS, METODOLOGÍAS Y HERRAMIENTAS PARA EL DESARROLLO DE UN SISTEMA DE CONTROL Y SEGUIMIENTO DE CONSULTAS MÉDICAS ESPECIALIZADAS O SERVICIOS DE APOYO CLÍNICO.</w:t>
      </w:r>
      <w:r>
        <w:rPr>
          <w:noProof/>
        </w:rPr>
        <w:t xml:space="preserve"> Caracas.</w:t>
      </w:r>
    </w:p>
    <w:p w14:paraId="3B259A58" w14:textId="77777777" w:rsidR="002325A7" w:rsidRDefault="002325A7" w:rsidP="002325A7">
      <w:pPr>
        <w:pStyle w:val="Bibliography"/>
        <w:ind w:left="720" w:hanging="720"/>
        <w:rPr>
          <w:noProof/>
        </w:rPr>
      </w:pPr>
      <w:r>
        <w:rPr>
          <w:noProof/>
        </w:rPr>
        <w:t xml:space="preserve">Pérez, J., &amp; Merino, M. (2014). </w:t>
      </w:r>
      <w:r>
        <w:rPr>
          <w:i/>
          <w:iCs/>
          <w:noProof/>
        </w:rPr>
        <w:t>Definición</w:t>
      </w:r>
      <w:r>
        <w:rPr>
          <w:noProof/>
        </w:rPr>
        <w:t>. Obtenido de Consulta: http://definicion.de/consulta/</w:t>
      </w:r>
    </w:p>
    <w:p w14:paraId="2C9EF331" w14:textId="77777777" w:rsidR="002325A7" w:rsidRDefault="002325A7" w:rsidP="002325A7">
      <w:pPr>
        <w:pStyle w:val="Bibliography"/>
        <w:ind w:left="720" w:hanging="720"/>
        <w:rPr>
          <w:noProof/>
        </w:rPr>
      </w:pPr>
      <w:r>
        <w:rPr>
          <w:noProof/>
        </w:rPr>
        <w:t>RAE, R. A. (2016).</w:t>
      </w:r>
    </w:p>
    <w:p w14:paraId="68E474BE" w14:textId="77777777" w:rsidR="002325A7" w:rsidRDefault="002325A7" w:rsidP="002325A7">
      <w:pPr>
        <w:pStyle w:val="Bibliography"/>
        <w:ind w:left="720" w:hanging="720"/>
        <w:rPr>
          <w:noProof/>
        </w:rPr>
      </w:pPr>
      <w:r>
        <w:rPr>
          <w:noProof/>
        </w:rPr>
        <w:t xml:space="preserve">Rodríguez Rodríguez, J. M., &amp; Daureo Campillo, M. J. (2003). </w:t>
      </w:r>
      <w:r>
        <w:rPr>
          <w:i/>
          <w:iCs/>
          <w:noProof/>
        </w:rPr>
        <w:t>Sistemas de Información: Aspectos técnicos y legales.</w:t>
      </w:r>
      <w:r>
        <w:rPr>
          <w:noProof/>
        </w:rPr>
        <w:t xml:space="preserve"> Almería.</w:t>
      </w:r>
    </w:p>
    <w:p w14:paraId="1F5F83FA" w14:textId="77777777" w:rsidR="002325A7" w:rsidRDefault="002325A7" w:rsidP="002325A7">
      <w:pPr>
        <w:pStyle w:val="Bibliography"/>
        <w:ind w:left="720" w:hanging="720"/>
        <w:rPr>
          <w:noProof/>
        </w:rPr>
      </w:pPr>
      <w:r>
        <w:rPr>
          <w:noProof/>
        </w:rPr>
        <w:t xml:space="preserve">Sánchez, J. (2003). </w:t>
      </w:r>
      <w:r>
        <w:rPr>
          <w:i/>
          <w:iCs/>
          <w:noProof/>
        </w:rPr>
        <w:t>Manual de referencia de JavaScript.</w:t>
      </w:r>
      <w:r>
        <w:rPr>
          <w:noProof/>
        </w:rPr>
        <w:t xml:space="preserve"> Obtenido de http://www.jorgesanchez.net/web/javascript.pdf</w:t>
      </w:r>
    </w:p>
    <w:p w14:paraId="2E56D754" w14:textId="77777777" w:rsidR="002325A7" w:rsidRDefault="002325A7" w:rsidP="002325A7">
      <w:pPr>
        <w:pStyle w:val="Bibliography"/>
        <w:ind w:left="720" w:hanging="720"/>
        <w:rPr>
          <w:noProof/>
        </w:rPr>
      </w:pPr>
      <w:r>
        <w:rPr>
          <w:noProof/>
        </w:rPr>
        <w:t xml:space="preserve">Sánchez, J. (2012). </w:t>
      </w:r>
      <w:r>
        <w:rPr>
          <w:i/>
          <w:iCs/>
          <w:noProof/>
        </w:rPr>
        <w:t>Servidores de Aplicaciones Web.</w:t>
      </w:r>
      <w:r>
        <w:rPr>
          <w:noProof/>
        </w:rPr>
        <w:t xml:space="preserve"> Obtenido de Implantación de Aplicaciones Web en Sistemas Informaticos de Red: http://www.jorgesanchez.net/web/iaw/iaw1.pdf</w:t>
      </w:r>
    </w:p>
    <w:p w14:paraId="548F6C42" w14:textId="77777777" w:rsidR="002325A7" w:rsidRDefault="002325A7" w:rsidP="002325A7">
      <w:pPr>
        <w:pStyle w:val="Bibliography"/>
        <w:ind w:left="720" w:hanging="720"/>
        <w:rPr>
          <w:noProof/>
        </w:rPr>
      </w:pPr>
      <w:r>
        <w:rPr>
          <w:noProof/>
        </w:rPr>
        <w:lastRenderedPageBreak/>
        <w:t xml:space="preserve">Schmal Simón, R., &amp; Cisternas Silva, C. (2000). </w:t>
      </w:r>
      <w:r>
        <w:rPr>
          <w:i/>
          <w:iCs/>
          <w:noProof/>
        </w:rPr>
        <w:t>Sistemas de información: Una metodología para su estructuración.</w:t>
      </w:r>
      <w:r>
        <w:rPr>
          <w:noProof/>
        </w:rPr>
        <w:t xml:space="preserve"> </w:t>
      </w:r>
    </w:p>
    <w:p w14:paraId="1D390967" w14:textId="77777777" w:rsidR="002325A7" w:rsidRDefault="002325A7" w:rsidP="002325A7">
      <w:pPr>
        <w:pStyle w:val="Bibliography"/>
        <w:ind w:left="720" w:hanging="720"/>
        <w:rPr>
          <w:noProof/>
        </w:rPr>
      </w:pPr>
      <w:r>
        <w:rPr>
          <w:noProof/>
        </w:rPr>
        <w:t xml:space="preserve">Sinnexus. (2012). </w:t>
      </w:r>
      <w:r>
        <w:rPr>
          <w:i/>
          <w:iCs/>
          <w:noProof/>
        </w:rPr>
        <w:t>Bases de Datos OLTP y OLAP</w:t>
      </w:r>
      <w:r>
        <w:rPr>
          <w:noProof/>
        </w:rPr>
        <w:t>. Obtenido de http://www.sinnexus.com/business_intelligence/olap_vs_oltp.aspx</w:t>
      </w:r>
    </w:p>
    <w:p w14:paraId="302A7DB3" w14:textId="77777777" w:rsidR="002325A7" w:rsidRDefault="002325A7" w:rsidP="002325A7">
      <w:pPr>
        <w:pStyle w:val="Bibliography"/>
        <w:ind w:left="720" w:hanging="720"/>
        <w:rPr>
          <w:noProof/>
        </w:rPr>
      </w:pPr>
      <w:r>
        <w:rPr>
          <w:noProof/>
        </w:rPr>
        <w:t>SujetoBienestar. (07 de Abil de 2014). Obtenido de Reposo Médico: Sobrellevando la inactividad: https://sujetobienestar.wordpress.com/2014/04/07/reposo-medico-sobrellevando-la-inactividad/</w:t>
      </w:r>
    </w:p>
    <w:p w14:paraId="6925083A" w14:textId="77777777" w:rsidR="00A63B33" w:rsidRPr="00A63B33" w:rsidRDefault="00120E5A" w:rsidP="002325A7">
      <w:pPr>
        <w:sectPr w:rsidR="00A63B33" w:rsidRPr="00A63B33" w:rsidSect="009E0BB1">
          <w:headerReference w:type="default" r:id="rId126"/>
          <w:pgSz w:w="12240" w:h="15840"/>
          <w:pgMar w:top="1440" w:right="1440" w:bottom="1440" w:left="1440" w:header="720" w:footer="720" w:gutter="0"/>
          <w:cols w:space="720"/>
        </w:sectPr>
      </w:pPr>
      <w:r>
        <w:fldChar w:fldCharType="end"/>
      </w:r>
    </w:p>
    <w:p w14:paraId="4CB98EDB" w14:textId="77777777" w:rsidR="00644C70" w:rsidRDefault="00C77660" w:rsidP="00404F4C">
      <w:pPr>
        <w:pStyle w:val="Heading1"/>
        <w:numPr>
          <w:ilvl w:val="0"/>
          <w:numId w:val="0"/>
        </w:numPr>
      </w:pPr>
      <w:bookmarkStart w:id="382" w:name="_Toc513444295"/>
      <w:r>
        <w:lastRenderedPageBreak/>
        <w:t>G</w:t>
      </w:r>
      <w:r w:rsidR="00404F4C">
        <w:t>losario de términos</w:t>
      </w:r>
      <w:bookmarkEnd w:id="382"/>
    </w:p>
    <w:p w14:paraId="05AA5615" w14:textId="77777777" w:rsidR="00732F41" w:rsidRPr="00732F41" w:rsidRDefault="00732F41" w:rsidP="00732F41"/>
    <w:p w14:paraId="72B51408" w14:textId="77777777" w:rsidR="008608B9" w:rsidRDefault="008608B9" w:rsidP="00404F4C">
      <w:pPr>
        <w:sectPr w:rsidR="008608B9" w:rsidSect="009E0BB1">
          <w:headerReference w:type="default" r:id="rId127"/>
          <w:pgSz w:w="12240" w:h="15840"/>
          <w:pgMar w:top="1440" w:right="1440" w:bottom="1440" w:left="1440" w:header="720" w:footer="720" w:gutter="0"/>
          <w:cols w:space="720"/>
        </w:sectPr>
      </w:pPr>
    </w:p>
    <w:p w14:paraId="27CE5DC9" w14:textId="77777777" w:rsidR="001344A4" w:rsidRPr="001344A4" w:rsidRDefault="001344A4" w:rsidP="00404F4C">
      <w:r>
        <w:rPr>
          <w:b/>
        </w:rPr>
        <w:t>CIE-10:</w:t>
      </w:r>
      <w:r>
        <w:t xml:space="preserve"> La CIE10 es el acrónimo de la Clasificación Internacional de Enfermedades, décima versión correspondiente a la versión en español de la ICD (</w:t>
      </w:r>
      <w:proofErr w:type="spellStart"/>
      <w:r>
        <w:rPr>
          <w:i/>
        </w:rPr>
        <w:t>Statistical</w:t>
      </w:r>
      <w:proofErr w:type="spellEnd"/>
      <w:r>
        <w:rPr>
          <w:i/>
        </w:rPr>
        <w:t xml:space="preserve"> </w:t>
      </w:r>
      <w:proofErr w:type="spellStart"/>
      <w:r>
        <w:rPr>
          <w:i/>
        </w:rPr>
        <w:t>Classification</w:t>
      </w:r>
      <w:proofErr w:type="spellEnd"/>
      <w:r>
        <w:rPr>
          <w:i/>
        </w:rPr>
        <w:t xml:space="preserve"> </w:t>
      </w:r>
      <w:proofErr w:type="spellStart"/>
      <w:r>
        <w:rPr>
          <w:i/>
        </w:rPr>
        <w:t>of</w:t>
      </w:r>
      <w:proofErr w:type="spellEnd"/>
      <w:r>
        <w:rPr>
          <w:i/>
        </w:rPr>
        <w:t xml:space="preserve"> </w:t>
      </w:r>
      <w:proofErr w:type="spellStart"/>
      <w:r>
        <w:rPr>
          <w:i/>
        </w:rPr>
        <w:t>Diseases</w:t>
      </w:r>
      <w:proofErr w:type="spellEnd"/>
      <w:r>
        <w:rPr>
          <w:i/>
        </w:rPr>
        <w:t xml:space="preserve"> and </w:t>
      </w:r>
      <w:proofErr w:type="spellStart"/>
      <w:r>
        <w:rPr>
          <w:i/>
        </w:rPr>
        <w:t>Related</w:t>
      </w:r>
      <w:proofErr w:type="spellEnd"/>
      <w:r>
        <w:rPr>
          <w:i/>
        </w:rPr>
        <w:t xml:space="preserve"> </w:t>
      </w:r>
      <w:proofErr w:type="spellStart"/>
      <w:r>
        <w:rPr>
          <w:i/>
        </w:rPr>
        <w:t>Health</w:t>
      </w:r>
      <w:proofErr w:type="spellEnd"/>
      <w:r>
        <w:rPr>
          <w:i/>
        </w:rPr>
        <w:t xml:space="preserve"> </w:t>
      </w:r>
      <w:proofErr w:type="spellStart"/>
      <w:r>
        <w:rPr>
          <w:i/>
        </w:rPr>
        <w:t>Problems</w:t>
      </w:r>
      <w:proofErr w:type="spellEnd"/>
      <w:r>
        <w:t xml:space="preserve">), por sus siglas en inglés, y determina la clasificación y codificación de las enfermedades y una amplia variedad de signos, síntomas, hallazgos anormales, denuncias, circunstancias sociales y causas externas de daños y/o enfermedad </w:t>
      </w:r>
      <w:sdt>
        <w:sdtPr>
          <w:id w:val="1628425059"/>
          <w:citation/>
        </w:sdtPr>
        <w:sdtContent>
          <w:r w:rsidR="00120E5A">
            <w:fldChar w:fldCharType="begin"/>
          </w:r>
          <w:r>
            <w:instrText xml:space="preserve"> CITATION CIE \l 8202 </w:instrText>
          </w:r>
          <w:r w:rsidR="00120E5A">
            <w:fldChar w:fldCharType="separate"/>
          </w:r>
          <w:r>
            <w:rPr>
              <w:noProof/>
            </w:rPr>
            <w:t>(CIE10, s.f.)</w:t>
          </w:r>
          <w:r w:rsidR="00120E5A">
            <w:fldChar w:fldCharType="end"/>
          </w:r>
        </w:sdtContent>
      </w:sdt>
      <w:r>
        <w:t>.</w:t>
      </w:r>
    </w:p>
    <w:p w14:paraId="32F0AAA2" w14:textId="77777777" w:rsidR="009E42BE" w:rsidRDefault="00732F41" w:rsidP="00404F4C">
      <w:r w:rsidRPr="008608B9">
        <w:rPr>
          <w:b/>
        </w:rPr>
        <w:t>Consulta Médica:</w:t>
      </w:r>
      <w:r>
        <w:t xml:space="preserve"> Es el tiempo en que el paciente está junto al profesional en un espacio determinado (el consultorio o el domicilio de quien sufre el problema de salud), mientras el doctor brinda su parecer y recomienda los pasos a seguir. Las consultas médicas debes quedar registradas en un documento que tiene valor informativo, científico y legal </w:t>
      </w:r>
      <w:sdt>
        <w:sdtPr>
          <w:id w:val="2104990718"/>
          <w:citation/>
        </w:sdtPr>
        <w:sdtContent>
          <w:r w:rsidR="00120E5A">
            <w:fldChar w:fldCharType="begin"/>
          </w:r>
          <w:r>
            <w:instrText xml:space="preserve"> CITATION Pér14 \l 8202 </w:instrText>
          </w:r>
          <w:r w:rsidR="00120E5A">
            <w:fldChar w:fldCharType="separate"/>
          </w:r>
          <w:r>
            <w:rPr>
              <w:noProof/>
            </w:rPr>
            <w:t>(Pérez &amp; Merino, 2014)</w:t>
          </w:r>
          <w:r w:rsidR="00120E5A">
            <w:fldChar w:fldCharType="end"/>
          </w:r>
        </w:sdtContent>
      </w:sdt>
      <w:r>
        <w:t xml:space="preserve">. </w:t>
      </w:r>
    </w:p>
    <w:p w14:paraId="55CECEAF" w14:textId="77777777" w:rsidR="009E42BE" w:rsidRDefault="009E42BE" w:rsidP="00732F41">
      <w:r w:rsidRPr="008608B9">
        <w:rPr>
          <w:b/>
        </w:rPr>
        <w:t>Diagnóstico</w:t>
      </w:r>
      <w:r w:rsidR="00732F41" w:rsidRPr="008608B9">
        <w:rPr>
          <w:b/>
        </w:rPr>
        <w:t>:</w:t>
      </w:r>
      <w:r w:rsidR="00732F41">
        <w:t xml:space="preserve"> Son proposiciones lógicamente formuladas que afirman la existencia de una relación entre dos o más factores o entidades y que deben someterse a prueba para ser aceptadas como válidas. El diagnóstico aclara lo que no se conoce con el fin de evaluar la gravedad del asunto, orienta el camino </w:t>
      </w:r>
      <w:r w:rsidR="00732F41">
        <w:t xml:space="preserve">terapéutico a que se debe seguir, organiza la secuencia de eventos encaminada a buscar la curación o alivio, entre otros aspectos </w:t>
      </w:r>
      <w:sdt>
        <w:sdtPr>
          <w:id w:val="-1367589530"/>
          <w:citation/>
        </w:sdtPr>
        <w:sdtContent>
          <w:r w:rsidR="00120E5A">
            <w:fldChar w:fldCharType="begin"/>
          </w:r>
          <w:r w:rsidR="00732F41">
            <w:instrText xml:space="preserve"> CITATION Guz12 \l 8202 </w:instrText>
          </w:r>
          <w:r w:rsidR="00120E5A">
            <w:fldChar w:fldCharType="separate"/>
          </w:r>
          <w:r w:rsidR="00732F41">
            <w:rPr>
              <w:noProof/>
            </w:rPr>
            <w:t>(Guzmán &amp; Arias, 2012)</w:t>
          </w:r>
          <w:r w:rsidR="00120E5A">
            <w:fldChar w:fldCharType="end"/>
          </w:r>
        </w:sdtContent>
      </w:sdt>
      <w:r w:rsidR="00732F41">
        <w:t>.</w:t>
      </w:r>
    </w:p>
    <w:p w14:paraId="79DBF480" w14:textId="77777777" w:rsidR="009E42BE" w:rsidRDefault="009E42BE" w:rsidP="00404F4C">
      <w:r w:rsidRPr="008608B9">
        <w:rPr>
          <w:b/>
        </w:rPr>
        <w:t>Especialidades Médicas</w:t>
      </w:r>
      <w:r w:rsidR="00732F41" w:rsidRPr="008608B9">
        <w:rPr>
          <w:b/>
        </w:rPr>
        <w:t>:</w:t>
      </w:r>
      <w:r w:rsidR="00732F41">
        <w:t xml:space="preserve"> Son los estudios realizados por un médico que le otorgan una serie de conocimientos especializados, técnicas quirúrgicas o un método de diagnóstico determinado, referentes a un área específica del cuerpo humano </w:t>
      </w:r>
      <w:sdt>
        <w:sdtPr>
          <w:id w:val="-1067174779"/>
          <w:citation/>
        </w:sdtPr>
        <w:sdtContent>
          <w:r w:rsidR="00120E5A">
            <w:fldChar w:fldCharType="begin"/>
          </w:r>
          <w:r w:rsidR="00732F41">
            <w:instrText xml:space="preserve"> CITATION Her14 \l 8202 </w:instrText>
          </w:r>
          <w:r w:rsidR="00120E5A">
            <w:fldChar w:fldCharType="separate"/>
          </w:r>
          <w:r w:rsidR="00732F41">
            <w:rPr>
              <w:noProof/>
            </w:rPr>
            <w:t>(Hernández Hernández, 2014)</w:t>
          </w:r>
          <w:r w:rsidR="00120E5A">
            <w:fldChar w:fldCharType="end"/>
          </w:r>
        </w:sdtContent>
      </w:sdt>
      <w:r w:rsidR="00732F41">
        <w:t>.</w:t>
      </w:r>
    </w:p>
    <w:p w14:paraId="063FC60B" w14:textId="77777777" w:rsidR="009E42BE" w:rsidRDefault="009E42BE" w:rsidP="00404F4C">
      <w:r>
        <w:t>Examen / Estudio Médico</w:t>
      </w:r>
      <w:r w:rsidR="00732F41">
        <w:t xml:space="preserve">: Indagación que se hace acerca de las cualidades y circunstancias de una cosa o de un hecho </w:t>
      </w:r>
      <w:sdt>
        <w:sdtPr>
          <w:id w:val="907263222"/>
          <w:citation/>
        </w:sdtPr>
        <w:sdtContent>
          <w:r w:rsidR="00120E5A">
            <w:fldChar w:fldCharType="begin"/>
          </w:r>
          <w:r w:rsidR="00732F41">
            <w:instrText xml:space="preserve"> CITATION Rea01 \l 8202 </w:instrText>
          </w:r>
          <w:r w:rsidR="00120E5A">
            <w:fldChar w:fldCharType="separate"/>
          </w:r>
          <w:r w:rsidR="00732F41">
            <w:rPr>
              <w:noProof/>
            </w:rPr>
            <w:t>(RAE, 2016)</w:t>
          </w:r>
          <w:r w:rsidR="00120E5A">
            <w:fldChar w:fldCharType="end"/>
          </w:r>
        </w:sdtContent>
      </w:sdt>
      <w:r w:rsidR="00732F41">
        <w:t>. Los exámenes o estudios médicos se refieren a pruebas o evaluaciones que se realizan a indicación de un médico para asistir a la elaboración del diagnóstico y tratamiento de una enfermedad en un paciente. Estos pueden ayudar a descubrir enfermedades o afecciones anticipadamente.</w:t>
      </w:r>
    </w:p>
    <w:p w14:paraId="579D4B11" w14:textId="77777777" w:rsidR="009E42BE" w:rsidRDefault="009E42BE" w:rsidP="00404F4C">
      <w:r w:rsidRPr="008608B9">
        <w:rPr>
          <w:b/>
        </w:rPr>
        <w:t>Informe Médico</w:t>
      </w:r>
      <w:r w:rsidR="00167E85" w:rsidRPr="008608B9">
        <w:rPr>
          <w:b/>
        </w:rPr>
        <w:t>:</w:t>
      </w:r>
      <w:r w:rsidR="00167E85">
        <w:t xml:space="preserve"> Documento mediante el cual el médico responsable de un paciente, o el que lo ha atendido en un determinado episodio asistencial, da a conocer aspectos médicos relacionados con los trastornos que sufre, los métodos diagnósticos y terapéuticos y, si procede, las limitaciones funcionales que se puedan derivar </w:t>
      </w:r>
      <w:sdt>
        <w:sdtPr>
          <w:id w:val="-720209590"/>
          <w:citation/>
        </w:sdtPr>
        <w:sdtContent>
          <w:r w:rsidR="00120E5A">
            <w:fldChar w:fldCharType="begin"/>
          </w:r>
          <w:r w:rsidR="00167E85">
            <w:instrText xml:space="preserve"> CITATION Bre13 \l 8202 </w:instrText>
          </w:r>
          <w:r w:rsidR="00120E5A">
            <w:fldChar w:fldCharType="separate"/>
          </w:r>
          <w:r w:rsidR="00167E85">
            <w:rPr>
              <w:noProof/>
            </w:rPr>
            <w:t>(Brea Feijoo, 2013)</w:t>
          </w:r>
          <w:r w:rsidR="00120E5A">
            <w:fldChar w:fldCharType="end"/>
          </w:r>
        </w:sdtContent>
      </w:sdt>
      <w:r w:rsidR="00167E85">
        <w:t>.</w:t>
      </w:r>
    </w:p>
    <w:p w14:paraId="4855B86C" w14:textId="77777777" w:rsidR="009E42BE" w:rsidRDefault="009E42BE" w:rsidP="00404F4C">
      <w:r w:rsidRPr="008608B9">
        <w:rPr>
          <w:b/>
        </w:rPr>
        <w:lastRenderedPageBreak/>
        <w:t>Interconsulta Médica</w:t>
      </w:r>
      <w:r w:rsidR="00167E85" w:rsidRPr="008608B9">
        <w:rPr>
          <w:b/>
        </w:rPr>
        <w:t>:</w:t>
      </w:r>
      <w:r w:rsidR="00167E85">
        <w:t xml:space="preserve"> Procedimiento mediante el cual, a petición de un médico, otro médico revisa la historia médica del paciente, explora al paciente y realiza recomendaciones sobre asistencia y tratamiento. El médico al que se realiza la interconsulta suele ser un especialista con experiencia en un determinado campo de la medicina </w:t>
      </w:r>
      <w:sdt>
        <w:sdtPr>
          <w:id w:val="937493776"/>
          <w:citation/>
        </w:sdtPr>
        <w:sdtContent>
          <w:r w:rsidR="00120E5A">
            <w:fldChar w:fldCharType="begin"/>
          </w:r>
          <w:r w:rsidR="00167E85">
            <w:instrText xml:space="preserve"> CITATION Med08 \l 8202 </w:instrText>
          </w:r>
          <w:r w:rsidR="00120E5A">
            <w:fldChar w:fldCharType="separate"/>
          </w:r>
          <w:r w:rsidR="00167E85">
            <w:rPr>
              <w:noProof/>
            </w:rPr>
            <w:t>(Medciclopedia, 2008)</w:t>
          </w:r>
          <w:r w:rsidR="00120E5A">
            <w:fldChar w:fldCharType="end"/>
          </w:r>
        </w:sdtContent>
      </w:sdt>
      <w:r w:rsidR="00167E85">
        <w:t>.</w:t>
      </w:r>
    </w:p>
    <w:p w14:paraId="1B90DAA2" w14:textId="77777777" w:rsidR="009E42BE" w:rsidRDefault="009E42BE" w:rsidP="00404F4C">
      <w:r w:rsidRPr="008608B9">
        <w:rPr>
          <w:b/>
        </w:rPr>
        <w:t>Médico</w:t>
      </w:r>
      <w:r w:rsidR="00167E85" w:rsidRPr="008608B9">
        <w:rPr>
          <w:b/>
        </w:rPr>
        <w:t>:</w:t>
      </w:r>
      <w:r w:rsidR="00167E85">
        <w:t xml:space="preserve"> Es una persona legalmente autorizada para profesar y ejercer la medicina </w:t>
      </w:r>
      <w:sdt>
        <w:sdtPr>
          <w:id w:val="-1623605654"/>
          <w:citation/>
        </w:sdtPr>
        <w:sdtContent>
          <w:r w:rsidR="00120E5A">
            <w:fldChar w:fldCharType="begin"/>
          </w:r>
          <w:r w:rsidR="00167E85">
            <w:instrText xml:space="preserve"> CITATION Rea01 \l 8202 </w:instrText>
          </w:r>
          <w:r w:rsidR="00120E5A">
            <w:fldChar w:fldCharType="separate"/>
          </w:r>
          <w:r w:rsidR="00167E85">
            <w:rPr>
              <w:noProof/>
            </w:rPr>
            <w:t>(RAE, 2016)</w:t>
          </w:r>
          <w:r w:rsidR="00120E5A">
            <w:fldChar w:fldCharType="end"/>
          </w:r>
        </w:sdtContent>
      </w:sdt>
      <w:r w:rsidR="00167E85">
        <w:t xml:space="preserve">. El médico o también llamado doctor, es un profesional altamente cualificado en materia sanitaria que es capaz de dar respuestas generalmente acertadas y rápidas a problemas de salud. Su deber consiste en intentar mantener y recuperar la salud humana mediante el estudio, diagnóstico y tratamiento de la enfermedad o lesión del paciente, a partir de decisiones tomadas habitualmente en condiciones de gran incertidumbre, y que precisa de formación continuada a lo largo de toda su vida laboral </w:t>
      </w:r>
      <w:sdt>
        <w:sdtPr>
          <w:id w:val="263662310"/>
          <w:citation/>
        </w:sdtPr>
        <w:sdtContent>
          <w:r w:rsidR="00120E5A">
            <w:fldChar w:fldCharType="begin"/>
          </w:r>
          <w:r w:rsidR="00167E85">
            <w:instrText xml:space="preserve"> CITATION Her14 \l 8202 </w:instrText>
          </w:r>
          <w:r w:rsidR="00120E5A">
            <w:fldChar w:fldCharType="separate"/>
          </w:r>
          <w:r w:rsidR="00167E85">
            <w:rPr>
              <w:noProof/>
            </w:rPr>
            <w:t>(Hernández Hernández, 2014)</w:t>
          </w:r>
          <w:r w:rsidR="00120E5A">
            <w:fldChar w:fldCharType="end"/>
          </w:r>
        </w:sdtContent>
      </w:sdt>
      <w:r w:rsidR="00167E85">
        <w:t>.</w:t>
      </w:r>
    </w:p>
    <w:p w14:paraId="1F2032B3" w14:textId="77777777" w:rsidR="001344A4" w:rsidRDefault="009E42BE" w:rsidP="00404F4C">
      <w:r w:rsidRPr="008608B9">
        <w:rPr>
          <w:b/>
        </w:rPr>
        <w:t>Paciente</w:t>
      </w:r>
      <w:r w:rsidR="00167E85" w:rsidRPr="008608B9">
        <w:rPr>
          <w:b/>
        </w:rPr>
        <w:t>:</w:t>
      </w:r>
      <w:r w:rsidR="00167E85">
        <w:t xml:space="preserve"> Persona que padece física y corporalmente, y especialmente quien se halla bajo atención médica </w:t>
      </w:r>
      <w:sdt>
        <w:sdtPr>
          <w:id w:val="1721932854"/>
          <w:citation/>
        </w:sdtPr>
        <w:sdtContent>
          <w:r w:rsidR="00120E5A">
            <w:fldChar w:fldCharType="begin"/>
          </w:r>
          <w:r w:rsidR="00167E85">
            <w:instrText xml:space="preserve"> CITATION Rea01 \l 8202 </w:instrText>
          </w:r>
          <w:r w:rsidR="00120E5A">
            <w:fldChar w:fldCharType="separate"/>
          </w:r>
          <w:r w:rsidR="00167E85">
            <w:rPr>
              <w:noProof/>
            </w:rPr>
            <w:t>(RAE, 2016)</w:t>
          </w:r>
          <w:r w:rsidR="00120E5A">
            <w:fldChar w:fldCharType="end"/>
          </w:r>
        </w:sdtContent>
      </w:sdt>
      <w:r w:rsidR="00167E85">
        <w:t>. Persona que sufre una serie de síntomas a causa de una enfermedad, traumatismo o anomalía y que se somete a estudios y tratamientos por parte de un médico o especialista de la salud.</w:t>
      </w:r>
    </w:p>
    <w:p w14:paraId="3145B932" w14:textId="77777777" w:rsidR="009E42BE" w:rsidRDefault="009E42BE" w:rsidP="00404F4C">
      <w:r w:rsidRPr="008608B9">
        <w:rPr>
          <w:b/>
        </w:rPr>
        <w:t>Paraclínicos</w:t>
      </w:r>
      <w:r w:rsidR="00167E85" w:rsidRPr="008608B9">
        <w:rPr>
          <w:b/>
        </w:rPr>
        <w:t>:</w:t>
      </w:r>
      <w:r w:rsidR="00167E85">
        <w:t xml:space="preserve"> Son aquellos exámenes que se obtienen por medio de la tecnología, e incluyen el laboratorio clínico, las imágenes diagnósticas y las pruebas funcionales, entre otros. Sirven para confirmar una sospecha clínica. En ningún momento son búsquedas al azar </w:t>
      </w:r>
      <w:sdt>
        <w:sdtPr>
          <w:id w:val="-93479690"/>
          <w:citation/>
        </w:sdtPr>
        <w:sdtContent>
          <w:r w:rsidR="00120E5A">
            <w:fldChar w:fldCharType="begin"/>
          </w:r>
          <w:r w:rsidR="00167E85">
            <w:instrText xml:space="preserve"> CITATION Guz12 \l 8202 </w:instrText>
          </w:r>
          <w:r w:rsidR="00120E5A">
            <w:fldChar w:fldCharType="separate"/>
          </w:r>
          <w:r w:rsidR="00167E85">
            <w:rPr>
              <w:noProof/>
            </w:rPr>
            <w:t>(Guzmán &amp; Arias, 2012)</w:t>
          </w:r>
          <w:r w:rsidR="00120E5A">
            <w:fldChar w:fldCharType="end"/>
          </w:r>
        </w:sdtContent>
      </w:sdt>
      <w:r w:rsidR="00167E85">
        <w:t xml:space="preserve">. </w:t>
      </w:r>
    </w:p>
    <w:p w14:paraId="5ADE8788" w14:textId="77777777" w:rsidR="009E42BE" w:rsidRDefault="009E42BE" w:rsidP="00404F4C">
      <w:r w:rsidRPr="008608B9">
        <w:rPr>
          <w:b/>
        </w:rPr>
        <w:t>Reposo Médico</w:t>
      </w:r>
      <w:r w:rsidR="00167E85" w:rsidRPr="008608B9">
        <w:rPr>
          <w:b/>
        </w:rPr>
        <w:t>:</w:t>
      </w:r>
      <w:r w:rsidR="00167E85">
        <w:t xml:space="preserve"> Estado de tranquilidad o inactividad, de relajación física y mental, necesario para la recuperación tras una condición concreta de salud como una enfermedad, lesión, intervención quirúrgica, accidente o embarazo. Es una medida preventiva prescrita para ayudar a la mejoría del paciente en estas situaciones, aunque no garantiza su cura </w:t>
      </w:r>
      <w:sdt>
        <w:sdtPr>
          <w:id w:val="-2067784138"/>
          <w:citation/>
        </w:sdtPr>
        <w:sdtContent>
          <w:r w:rsidR="00120E5A">
            <w:fldChar w:fldCharType="begin"/>
          </w:r>
          <w:r w:rsidR="00167E85">
            <w:instrText xml:space="preserve"> CITATION Suj14 \l 8202 </w:instrText>
          </w:r>
          <w:r w:rsidR="00120E5A">
            <w:fldChar w:fldCharType="separate"/>
          </w:r>
          <w:r w:rsidR="00167E85">
            <w:rPr>
              <w:noProof/>
            </w:rPr>
            <w:t>(SujetoBienestar, 2014)</w:t>
          </w:r>
          <w:r w:rsidR="00120E5A">
            <w:fldChar w:fldCharType="end"/>
          </w:r>
        </w:sdtContent>
      </w:sdt>
      <w:r w:rsidR="00167E85">
        <w:t>.</w:t>
      </w:r>
    </w:p>
    <w:p w14:paraId="26025A7A" w14:textId="77777777" w:rsidR="009E42BE" w:rsidRDefault="009E42BE" w:rsidP="00732F41">
      <w:r w:rsidRPr="008608B9">
        <w:rPr>
          <w:b/>
        </w:rPr>
        <w:t>Servicios de Apoyo Clínico</w:t>
      </w:r>
      <w:r w:rsidR="00167E85" w:rsidRPr="008608B9">
        <w:rPr>
          <w:b/>
        </w:rPr>
        <w:t>:</w:t>
      </w:r>
      <w:r w:rsidR="00167E85">
        <w:t xml:space="preserve"> Son entes que prestas apoyo a los pacientes a través de exámenes / estudios méd</w:t>
      </w:r>
      <w:r w:rsidR="000B2BDC">
        <w:t xml:space="preserve">icos. Existen dos tipos de servicios de apoyo clínico: internos y externos. Los servicios externos son empresas subcontratadas por la institución para ofrecer sus servicios dentro de las instalaciones, mientras que los internos son administrados directamente por </w:t>
      </w:r>
      <w:r w:rsidR="008608B9">
        <w:t>l</w:t>
      </w:r>
      <w:r w:rsidR="000B2BDC">
        <w:t xml:space="preserve">a institución </w:t>
      </w:r>
      <w:sdt>
        <w:sdtPr>
          <w:id w:val="-1150201016"/>
          <w:citation/>
        </w:sdtPr>
        <w:sdtContent>
          <w:r w:rsidR="00120E5A">
            <w:fldChar w:fldCharType="begin"/>
          </w:r>
          <w:r w:rsidR="000B2BDC">
            <w:instrText xml:space="preserve"> CITATION Her14 \l 8202 </w:instrText>
          </w:r>
          <w:r w:rsidR="00120E5A">
            <w:fldChar w:fldCharType="separate"/>
          </w:r>
          <w:r w:rsidR="000B2BDC">
            <w:rPr>
              <w:noProof/>
            </w:rPr>
            <w:t>(Hernández Hernández, 2014)</w:t>
          </w:r>
          <w:r w:rsidR="00120E5A">
            <w:fldChar w:fldCharType="end"/>
          </w:r>
        </w:sdtContent>
      </w:sdt>
      <w:r w:rsidR="000B2BDC">
        <w:t>.</w:t>
      </w:r>
    </w:p>
    <w:p w14:paraId="4355CDA4" w14:textId="77777777" w:rsidR="008608B9" w:rsidRDefault="009E42BE" w:rsidP="00732F41">
      <w:r w:rsidRPr="008608B9">
        <w:rPr>
          <w:b/>
        </w:rPr>
        <w:t>Tratamiento</w:t>
      </w:r>
      <w:r w:rsidR="000B2BDC" w:rsidRPr="008608B9">
        <w:rPr>
          <w:b/>
        </w:rPr>
        <w:t>:</w:t>
      </w:r>
      <w:r w:rsidR="000B2BDC">
        <w:t xml:space="preserve"> Conjunto de procedimientos higiénicos, dietéticos, farmacológicos, quirúrgicos y de rehabilitación, empleados en la atención de la salud. Un tratamiento médico </w:t>
      </w:r>
      <w:r w:rsidR="000B2BDC">
        <w:lastRenderedPageBreak/>
        <w:t xml:space="preserve">especializado es el manejo del paciente por un prestador del servicio con especialidad o sub especialidad en alguna rama de la medicina </w:t>
      </w:r>
      <w:sdt>
        <w:sdtPr>
          <w:id w:val="-194302804"/>
          <w:citation/>
        </w:sdtPr>
        <w:sdtContent>
          <w:r w:rsidR="00120E5A">
            <w:fldChar w:fldCharType="begin"/>
          </w:r>
          <w:r w:rsidR="000B2BDC">
            <w:instrText xml:space="preserve"> CITATION Glo \l 8202 </w:instrText>
          </w:r>
          <w:r w:rsidR="00120E5A">
            <w:fldChar w:fldCharType="separate"/>
          </w:r>
          <w:r w:rsidR="000B2BDC">
            <w:rPr>
              <w:noProof/>
            </w:rPr>
            <w:t>(Glosario de Términos Médico-Jurídicos)</w:t>
          </w:r>
          <w:r w:rsidR="00120E5A">
            <w:fldChar w:fldCharType="end"/>
          </w:r>
        </w:sdtContent>
      </w:sdt>
      <w:r w:rsidR="000B2BDC">
        <w:t>.</w:t>
      </w:r>
    </w:p>
    <w:p w14:paraId="4DBEE5D1" w14:textId="77777777" w:rsidR="001344A4" w:rsidRPr="001344A4" w:rsidRDefault="000D7935" w:rsidP="00732F41">
      <w:pPr>
        <w:sectPr w:rsidR="001344A4" w:rsidRPr="001344A4" w:rsidSect="009E0BB1">
          <w:type w:val="continuous"/>
          <w:pgSz w:w="12240" w:h="15840"/>
          <w:pgMar w:top="1440" w:right="1440" w:bottom="1440" w:left="1440" w:header="720" w:footer="720" w:gutter="0"/>
          <w:cols w:num="2" w:space="720"/>
        </w:sectPr>
      </w:pPr>
      <w:r>
        <w:rPr>
          <w:b/>
        </w:rPr>
        <w:t>Vademé</w:t>
      </w:r>
      <w:r w:rsidR="001344A4">
        <w:rPr>
          <w:b/>
        </w:rPr>
        <w:t>cum</w:t>
      </w:r>
      <w:r w:rsidR="001344A4">
        <w:t>:</w:t>
      </w:r>
      <w:r w:rsidR="001344A4">
        <w:rPr>
          <w:b/>
        </w:rPr>
        <w:t xml:space="preserve"> </w:t>
      </w:r>
      <w:r w:rsidR="001344A4">
        <w:t xml:space="preserve">En términos generales, un vademécum es un libro o manual que </w:t>
      </w:r>
      <w:r w:rsidR="001344A4">
        <w:t xml:space="preserve">recopila los datos más relevantes acerca de una materia en concreto. Un vademécum farmacológico es una obra que usan los profesionales sanitarios como médicos o farmacéuticos para consultar las indicaciones, composiciones y presentaciones de los medicamentos </w:t>
      </w:r>
      <w:sdt>
        <w:sdtPr>
          <w:id w:val="1716624639"/>
          <w:citation/>
        </w:sdtPr>
        <w:sdtContent>
          <w:r w:rsidR="00120E5A">
            <w:fldChar w:fldCharType="begin"/>
          </w:r>
          <w:r w:rsidR="001344A4">
            <w:instrText xml:space="preserve"> CITATION AES16 \l 8202 </w:instrText>
          </w:r>
          <w:r w:rsidR="00120E5A">
            <w:fldChar w:fldCharType="separate"/>
          </w:r>
          <w:r w:rsidR="001344A4">
            <w:rPr>
              <w:noProof/>
            </w:rPr>
            <w:t>(AESEG, 2016)</w:t>
          </w:r>
          <w:r w:rsidR="00120E5A">
            <w:fldChar w:fldCharType="end"/>
          </w:r>
        </w:sdtContent>
      </w:sdt>
      <w:r w:rsidR="001344A4">
        <w:t>.</w:t>
      </w:r>
    </w:p>
    <w:p w14:paraId="2F836994" w14:textId="77777777" w:rsidR="009E42BE" w:rsidRDefault="009E42BE" w:rsidP="00732F41"/>
    <w:p w14:paraId="5F7626C2" w14:textId="77777777" w:rsidR="00553678" w:rsidRDefault="00553678" w:rsidP="00404F4C"/>
    <w:p w14:paraId="52B9D211" w14:textId="77777777" w:rsidR="00553678" w:rsidRDefault="00553678" w:rsidP="00404F4C"/>
    <w:p w14:paraId="3DBCBE1A" w14:textId="77777777" w:rsidR="00FF7CAD" w:rsidRDefault="00FF7CAD">
      <w:pPr>
        <w:spacing w:line="300" w:lineRule="auto"/>
        <w:jc w:val="left"/>
      </w:pPr>
      <w:r>
        <w:br w:type="page"/>
      </w:r>
    </w:p>
    <w:p w14:paraId="0CD5C2D1" w14:textId="77777777" w:rsidR="00553678" w:rsidRDefault="00F06D25" w:rsidP="00F06D25">
      <w:pPr>
        <w:pStyle w:val="Heading1"/>
        <w:numPr>
          <w:ilvl w:val="0"/>
          <w:numId w:val="0"/>
        </w:numPr>
      </w:pPr>
      <w:bookmarkStart w:id="383" w:name="_Toc513444296"/>
      <w:r>
        <w:lastRenderedPageBreak/>
        <w:t>Anexo A: Prueba de Aceptación – Módulo de Atención de Pacientes I</w:t>
      </w:r>
      <w:bookmarkEnd w:id="383"/>
    </w:p>
    <w:p w14:paraId="7F9F7775" w14:textId="77777777" w:rsidR="00F06D25" w:rsidRDefault="00F06D25" w:rsidP="00F06D25"/>
    <w:p w14:paraId="23B6B1CD" w14:textId="77777777"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Universidad Central de Venezuela</w:t>
      </w:r>
    </w:p>
    <w:p w14:paraId="32CFC756" w14:textId="77777777"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Facultad de Ciencias</w:t>
      </w:r>
    </w:p>
    <w:p w14:paraId="681EFB1E" w14:textId="77777777"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Escuela de Computación</w:t>
      </w:r>
    </w:p>
    <w:p w14:paraId="079495AE" w14:textId="77777777" w:rsidR="00F06D25" w:rsidRPr="00F06D25" w:rsidRDefault="00F06D25" w:rsidP="00F06D25">
      <w:pPr>
        <w:spacing w:line="259" w:lineRule="auto"/>
        <w:jc w:val="center"/>
        <w:rPr>
          <w:rFonts w:eastAsia="Calibri" w:cs="Times New Roman"/>
          <w:szCs w:val="20"/>
          <w:lang w:eastAsia="en-US"/>
        </w:rPr>
      </w:pPr>
    </w:p>
    <w:p w14:paraId="6A3ED746" w14:textId="77777777" w:rsidR="00F06D25" w:rsidRPr="00F06D25" w:rsidRDefault="00F06D25" w:rsidP="00F06D25">
      <w:pPr>
        <w:spacing w:line="259" w:lineRule="auto"/>
        <w:rPr>
          <w:rFonts w:eastAsia="Calibri" w:cs="Times New Roman"/>
          <w:szCs w:val="20"/>
          <w:lang w:eastAsia="en-US"/>
        </w:rPr>
      </w:pPr>
      <w:r w:rsidRPr="00F06D25">
        <w:rPr>
          <w:rFonts w:eastAsia="Calibri" w:cs="Times New Roman"/>
          <w:szCs w:val="20"/>
          <w:lang w:eastAsia="en-US"/>
        </w:rPr>
        <w:t>El presente cuestionario tiene como objetivo conocer su opinión con respecto al módulo de atención de pacientes; dicha opinión serpa utilizada como referencia en el Trabajo Especial de Grado</w:t>
      </w:r>
      <w:r w:rsidR="000143F6" w:rsidRPr="00F06D25">
        <w:rPr>
          <w:rFonts w:eastAsia="Calibri" w:cs="Times New Roman"/>
          <w:szCs w:val="20"/>
          <w:lang w:eastAsia="en-US"/>
        </w:rPr>
        <w:t xml:space="preserve">: </w:t>
      </w:r>
      <w:r w:rsidR="007D6690">
        <w:rPr>
          <w:rFonts w:eastAsia="Calibri" w:cs="Times New Roman"/>
          <w:szCs w:val="20"/>
          <w:lang w:eastAsia="en-US"/>
        </w:rPr>
        <w:t>DESARROLLO DE UN SISTEMA DE INFORMACIÓN</w:t>
      </w:r>
      <w:r w:rsidR="00C543CF">
        <w:rPr>
          <w:rFonts w:eastAsia="Calibri" w:cs="Times New Roman"/>
          <w:szCs w:val="20"/>
          <w:lang w:eastAsia="en-US"/>
        </w:rPr>
        <w:t xml:space="preserve"> </w:t>
      </w:r>
      <w:r w:rsidR="007D6690">
        <w:rPr>
          <w:rFonts w:eastAsia="Calibri" w:cs="Times New Roman"/>
          <w:szCs w:val="20"/>
          <w:lang w:eastAsia="en-US"/>
        </w:rPr>
        <w:t>PARA LA ATENCIÓN AL PACIENTE A TRAVÉS</w:t>
      </w:r>
      <w:r w:rsidR="00C543CF">
        <w:rPr>
          <w:rFonts w:eastAsia="Calibri" w:cs="Times New Roman"/>
          <w:szCs w:val="20"/>
          <w:lang w:eastAsia="en-US"/>
        </w:rPr>
        <w:t xml:space="preserve"> </w:t>
      </w:r>
      <w:r w:rsidR="007D6690">
        <w:rPr>
          <w:rFonts w:eastAsia="Calibri" w:cs="Times New Roman"/>
          <w:szCs w:val="20"/>
          <w:lang w:eastAsia="en-US"/>
        </w:rPr>
        <w:t>DE CONSULTAS ESPECIALIZADAS</w:t>
      </w:r>
      <w:r w:rsidR="00C543CF">
        <w:rPr>
          <w:rFonts w:eastAsia="Calibri" w:cs="Times New Roman"/>
          <w:szCs w:val="20"/>
          <w:lang w:eastAsia="en-US"/>
        </w:rPr>
        <w:t xml:space="preserve"> </w:t>
      </w:r>
      <w:r w:rsidR="007D6690">
        <w:rPr>
          <w:rFonts w:eastAsia="Calibri" w:cs="Times New Roman"/>
          <w:szCs w:val="20"/>
          <w:lang w:eastAsia="en-US"/>
        </w:rPr>
        <w:t>Y/O SERVICIOS DE APOYO CLÍNICO</w:t>
      </w:r>
      <w:r w:rsidR="000143F6" w:rsidRPr="00F06D25">
        <w:rPr>
          <w:rFonts w:eastAsia="Calibri" w:cs="Times New Roman"/>
          <w:szCs w:val="20"/>
          <w:lang w:eastAsia="en-US"/>
        </w:rPr>
        <w:t xml:space="preserve">. </w:t>
      </w:r>
      <w:r w:rsidRPr="00F06D25">
        <w:rPr>
          <w:rFonts w:eastAsia="Calibri" w:cs="Times New Roman"/>
          <w:szCs w:val="20"/>
          <w:lang w:eastAsia="en-US"/>
        </w:rPr>
        <w:t>Agradecemos su colaboración.</w:t>
      </w:r>
    </w:p>
    <w:tbl>
      <w:tblPr>
        <w:tblStyle w:val="Tablanormal1"/>
        <w:tblW w:w="9360" w:type="dxa"/>
        <w:jc w:val="center"/>
        <w:tblInd w:w="0" w:type="dxa"/>
        <w:tblCellMar>
          <w:top w:w="29" w:type="dxa"/>
          <w:left w:w="115" w:type="dxa"/>
          <w:bottom w:w="29" w:type="dxa"/>
          <w:right w:w="115" w:type="dxa"/>
        </w:tblCellMar>
        <w:tblLook w:val="0000" w:firstRow="0" w:lastRow="0" w:firstColumn="0" w:lastColumn="0" w:noHBand="0" w:noVBand="0"/>
      </w:tblPr>
      <w:tblGrid>
        <w:gridCol w:w="3880"/>
        <w:gridCol w:w="1338"/>
        <w:gridCol w:w="981"/>
        <w:gridCol w:w="981"/>
        <w:gridCol w:w="842"/>
        <w:gridCol w:w="1338"/>
      </w:tblGrid>
      <w:tr w:rsidR="00F06D25" w:rsidRPr="00F06D25" w14:paraId="7230A5A1" w14:textId="77777777" w:rsidTr="00F06D25">
        <w:trPr>
          <w:trHeight w:val="691"/>
          <w:jc w:val="center"/>
        </w:trPr>
        <w:tc>
          <w:tcPr>
            <w:tcW w:w="9360" w:type="dxa"/>
            <w:gridSpan w:val="6"/>
            <w:tcBorders>
              <w:top w:val="nil"/>
              <w:left w:val="nil"/>
              <w:bottom w:val="single" w:sz="4" w:space="0" w:color="999999"/>
              <w:right w:val="nil"/>
            </w:tcBorders>
            <w:vAlign w:val="bottom"/>
          </w:tcPr>
          <w:p w14:paraId="07D598EF" w14:textId="77777777" w:rsidR="00F06D25" w:rsidRPr="0045356E" w:rsidRDefault="00F06D25" w:rsidP="0045356E">
            <w:pPr>
              <w:jc w:val="center"/>
              <w:rPr>
                <w:b/>
                <w:sz w:val="28"/>
                <w:szCs w:val="28"/>
                <w:lang w:val="es-ES" w:bidi="ne-IN"/>
              </w:rPr>
            </w:pPr>
            <w:r w:rsidRPr="0045356E">
              <w:rPr>
                <w:b/>
                <w:sz w:val="28"/>
                <w:szCs w:val="28"/>
                <w:lang w:val="es-ES" w:bidi="ne-IN"/>
              </w:rPr>
              <w:t>Prueba de Aceptación (Personal de Admisión)</w:t>
            </w:r>
          </w:p>
          <w:p w14:paraId="2858D002" w14:textId="77777777" w:rsidR="00F06D25" w:rsidRPr="00F06D25" w:rsidRDefault="00F06D25" w:rsidP="00F06D25">
            <w:pPr>
              <w:spacing w:line="240" w:lineRule="auto"/>
              <w:jc w:val="left"/>
              <w:rPr>
                <w:lang w:val="es-ES"/>
              </w:rPr>
            </w:pPr>
          </w:p>
        </w:tc>
      </w:tr>
      <w:tr w:rsidR="00F06D25" w:rsidRPr="00F06D25" w14:paraId="25E2766F" w14:textId="77777777" w:rsidTr="00F06D25">
        <w:trPr>
          <w:trHeight w:val="864"/>
          <w:jc w:val="center"/>
        </w:trPr>
        <w:tc>
          <w:tcPr>
            <w:tcW w:w="9360" w:type="dxa"/>
            <w:gridSpan w:val="6"/>
            <w:tcBorders>
              <w:top w:val="nil"/>
              <w:left w:val="nil"/>
              <w:bottom w:val="single" w:sz="4" w:space="0" w:color="999999"/>
              <w:right w:val="nil"/>
            </w:tcBorders>
            <w:vAlign w:val="center"/>
          </w:tcPr>
          <w:p w14:paraId="4F4F079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 xml:space="preserve">En cada una de las preguntas siguientes, rodee con un círculo el número </w:t>
            </w:r>
            <w:r w:rsidRPr="00F06D25">
              <w:rPr>
                <w:rFonts w:cs="Verdana"/>
                <w:sz w:val="16"/>
                <w:szCs w:val="16"/>
                <w:lang w:val="es-ES" w:bidi="en-US"/>
              </w:rPr>
              <w:br/>
              <w:t xml:space="preserve">que mejor se adecúe a su opinión sobre la importancia del asunto en cuestión. </w:t>
            </w:r>
            <w:r w:rsidRPr="00F06D25">
              <w:rPr>
                <w:rFonts w:cs="Verdana"/>
                <w:sz w:val="16"/>
                <w:szCs w:val="16"/>
                <w:lang w:val="es-ES" w:bidi="en-US"/>
              </w:rPr>
              <w:br/>
              <w:t>La escala que aparece encima de los números refleja las diferentes opiniones.</w:t>
            </w:r>
          </w:p>
        </w:tc>
      </w:tr>
      <w:tr w:rsidR="00F06D25" w:rsidRPr="00F06D25" w14:paraId="57CE6476" w14:textId="77777777" w:rsidTr="00F06D25">
        <w:trPr>
          <w:trHeight w:val="293"/>
          <w:jc w:val="center"/>
        </w:trPr>
        <w:tc>
          <w:tcPr>
            <w:tcW w:w="3880" w:type="dxa"/>
            <w:vMerge w:val="restart"/>
            <w:tcBorders>
              <w:top w:val="single" w:sz="4" w:space="0" w:color="999999"/>
              <w:left w:val="single" w:sz="4" w:space="0" w:color="999999"/>
              <w:bottom w:val="single" w:sz="4" w:space="0" w:color="999999"/>
              <w:right w:val="single" w:sz="4" w:space="0" w:color="999999"/>
            </w:tcBorders>
            <w:shd w:val="clear" w:color="auto" w:fill="E6E6E6"/>
            <w:vAlign w:val="center"/>
          </w:tcPr>
          <w:p w14:paraId="7BE6469B" w14:textId="77777777" w:rsidR="00F06D25" w:rsidRPr="0045356E" w:rsidRDefault="00F06D25" w:rsidP="0045356E">
            <w:pPr>
              <w:rPr>
                <w:b/>
                <w:lang w:val="es-ES" w:bidi="ne-IN"/>
              </w:rPr>
            </w:pPr>
            <w:r w:rsidRPr="0045356E">
              <w:rPr>
                <w:b/>
                <w:sz w:val="16"/>
                <w:szCs w:val="16"/>
                <w:lang w:val="es-ES" w:bidi="ne-IN"/>
              </w:rPr>
              <w:t>Pregunta</w:t>
            </w:r>
          </w:p>
        </w:tc>
        <w:tc>
          <w:tcPr>
            <w:tcW w:w="5480" w:type="dxa"/>
            <w:gridSpan w:val="5"/>
            <w:tcBorders>
              <w:top w:val="single" w:sz="4" w:space="0" w:color="999999"/>
              <w:left w:val="single" w:sz="4" w:space="0" w:color="999999"/>
              <w:bottom w:val="single" w:sz="4" w:space="0" w:color="999999"/>
              <w:right w:val="single" w:sz="4" w:space="0" w:color="999999"/>
            </w:tcBorders>
            <w:shd w:val="clear" w:color="auto" w:fill="E6E6E6"/>
            <w:vAlign w:val="center"/>
          </w:tcPr>
          <w:p w14:paraId="4C2F90AF" w14:textId="77777777" w:rsidR="00F06D25" w:rsidRPr="0045356E" w:rsidRDefault="00F06D25" w:rsidP="0045356E">
            <w:pPr>
              <w:jc w:val="center"/>
              <w:rPr>
                <w:b/>
                <w:lang w:val="es-ES" w:bidi="ne-IN"/>
              </w:rPr>
            </w:pPr>
            <w:r w:rsidRPr="0045356E">
              <w:rPr>
                <w:b/>
                <w:sz w:val="16"/>
                <w:lang w:val="es-ES" w:bidi="ne-IN"/>
              </w:rPr>
              <w:t>Escala de importancia</w:t>
            </w:r>
          </w:p>
        </w:tc>
      </w:tr>
      <w:tr w:rsidR="00F06D25" w:rsidRPr="00F06D25" w14:paraId="0F00206F" w14:textId="77777777" w:rsidTr="00F06D25">
        <w:trPr>
          <w:trHeight w:val="292"/>
          <w:jc w:val="center"/>
        </w:trPr>
        <w:tc>
          <w:tcPr>
            <w:tcW w:w="0" w:type="auto"/>
            <w:vMerge/>
            <w:tcBorders>
              <w:top w:val="single" w:sz="4" w:space="0" w:color="999999"/>
              <w:left w:val="single" w:sz="4" w:space="0" w:color="999999"/>
              <w:bottom w:val="single" w:sz="4" w:space="0" w:color="999999"/>
              <w:right w:val="single" w:sz="4" w:space="0" w:color="999999"/>
            </w:tcBorders>
            <w:vAlign w:val="center"/>
          </w:tcPr>
          <w:p w14:paraId="23F0E95F" w14:textId="77777777" w:rsidR="00F06D25" w:rsidRPr="00F06D25" w:rsidRDefault="00F06D25" w:rsidP="00F06D25">
            <w:pPr>
              <w:spacing w:line="240" w:lineRule="auto"/>
              <w:jc w:val="left"/>
              <w:rPr>
                <w:b/>
                <w:lang w:val="es-ES"/>
              </w:rPr>
            </w:pP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6C35A791"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616A5F82"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48DEE58D"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Ni en desacuerdo ni de acuerdo</w:t>
            </w:r>
          </w:p>
        </w:tc>
        <w:tc>
          <w:tcPr>
            <w:tcW w:w="842"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2A193E92"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De acuerdo</w:t>
            </w: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2582338B"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de acuerdo</w:t>
            </w:r>
          </w:p>
        </w:tc>
      </w:tr>
      <w:tr w:rsidR="00F06D25" w:rsidRPr="00F06D25" w14:paraId="4854A1EA"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12E8FA00" w14:textId="77777777" w:rsidR="00F06D25" w:rsidRPr="00F06D25" w:rsidRDefault="00F06D25" w:rsidP="00F06D25">
            <w:pPr>
              <w:spacing w:line="240" w:lineRule="auto"/>
              <w:jc w:val="left"/>
              <w:rPr>
                <w:sz w:val="18"/>
                <w:lang w:val="es-ES"/>
              </w:rPr>
            </w:pPr>
            <w:r w:rsidRPr="00F06D25">
              <w:rPr>
                <w:sz w:val="18"/>
                <w:lang w:val="es-ES"/>
              </w:rPr>
              <w:t>¿Se realiza de manera simple el proceso de reservación de la cita?</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ECB83E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0900DB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16ABBF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6B992BA"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83EB28C"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392C7085"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71D46DEA" w14:textId="77777777" w:rsidR="00F06D25" w:rsidRPr="00F06D25" w:rsidRDefault="00F06D25" w:rsidP="00F06D25">
            <w:pPr>
              <w:spacing w:line="240" w:lineRule="auto"/>
              <w:jc w:val="left"/>
              <w:rPr>
                <w:sz w:val="18"/>
                <w:lang w:val="es-ES"/>
              </w:rPr>
            </w:pPr>
            <w:r w:rsidRPr="00F06D25">
              <w:rPr>
                <w:sz w:val="18"/>
                <w:lang w:val="es-ES"/>
              </w:rPr>
              <w:t>¿Se realiza de manera simple la inclusión, modificación y eliminación de elementos?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D89970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273CC79"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F780B35"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B52D48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3AF5A6A"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3C2AF737"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78E57A40" w14:textId="77777777" w:rsidR="00F06D25" w:rsidRPr="00F06D25" w:rsidRDefault="00F06D25" w:rsidP="00F06D25">
            <w:pPr>
              <w:spacing w:line="240" w:lineRule="auto"/>
              <w:jc w:val="left"/>
              <w:rPr>
                <w:sz w:val="18"/>
                <w:lang w:val="es-ES"/>
              </w:rPr>
            </w:pPr>
            <w:r w:rsidRPr="00F06D25">
              <w:rPr>
                <w:sz w:val="18"/>
                <w:lang w:val="es-ES"/>
              </w:rPr>
              <w:t>¿Se realiza de manera intuitiva el proceso de ingreso de un paciente?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68FE49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941015F"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DDE59CD"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627E17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30183D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006979A9"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575AD059" w14:textId="77777777" w:rsidR="00F06D25" w:rsidRPr="00F06D25" w:rsidRDefault="00F06D25" w:rsidP="00F06D25">
            <w:pPr>
              <w:spacing w:line="240" w:lineRule="auto"/>
              <w:jc w:val="left"/>
              <w:rPr>
                <w:sz w:val="18"/>
                <w:lang w:val="es-ES"/>
              </w:rPr>
            </w:pPr>
            <w:r w:rsidRPr="00F06D25">
              <w:rPr>
                <w:sz w:val="18"/>
                <w:lang w:val="es-ES"/>
              </w:rPr>
              <w:t>¿El módulo de atención de pacientes apoya al usuario en caso de errores?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51F7B83A"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763775E"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DE7130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4D126F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6D0B98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77EC587C"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696CFC2B" w14:textId="77777777" w:rsidR="00F06D25" w:rsidRPr="00F06D25" w:rsidRDefault="00F06D25" w:rsidP="00F06D25">
            <w:pPr>
              <w:spacing w:line="240" w:lineRule="auto"/>
              <w:jc w:val="left"/>
              <w:rPr>
                <w:sz w:val="18"/>
                <w:lang w:val="es-ES"/>
              </w:rPr>
            </w:pPr>
            <w:r w:rsidRPr="00F06D25">
              <w:rPr>
                <w:sz w:val="18"/>
                <w:lang w:val="es-ES"/>
              </w:rPr>
              <w:t>¿Le parece adecuada la estructura de la interfaz de usuario?</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512EB2C"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1D4A7EA"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63A86F0"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E57713E"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BA0190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09508EAF"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410B8981" w14:textId="77777777" w:rsidR="00F06D25" w:rsidRPr="00F06D25" w:rsidRDefault="00F06D25" w:rsidP="00F06D25">
            <w:pPr>
              <w:spacing w:line="240" w:lineRule="auto"/>
              <w:jc w:val="left"/>
              <w:rPr>
                <w:sz w:val="18"/>
                <w:lang w:val="es-ES"/>
              </w:rPr>
            </w:pPr>
            <w:r w:rsidRPr="00F06D25">
              <w:rPr>
                <w:sz w:val="18"/>
                <w:lang w:val="es-ES"/>
              </w:rPr>
              <w:t>¿El diseño de la página le parece consistente?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2A6E87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830E577"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56DFBD9A"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0799FB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4F07F4D"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bl>
    <w:p w14:paraId="727E7DA7" w14:textId="77777777" w:rsidR="00F06D25" w:rsidRDefault="00F06D25" w:rsidP="00F06D25">
      <w:pPr>
        <w:pStyle w:val="Heading1"/>
        <w:numPr>
          <w:ilvl w:val="0"/>
          <w:numId w:val="0"/>
        </w:numPr>
      </w:pPr>
      <w:bookmarkStart w:id="384" w:name="_Toc513444297"/>
      <w:r>
        <w:lastRenderedPageBreak/>
        <w:t>Anexo B: Prueba de Aceptación – Módulo de Atención de Pacientes II</w:t>
      </w:r>
      <w:bookmarkEnd w:id="384"/>
    </w:p>
    <w:p w14:paraId="79A764B4" w14:textId="77777777" w:rsidR="00F06D25" w:rsidRPr="00F06D25" w:rsidRDefault="00F06D25" w:rsidP="00F06D25"/>
    <w:p w14:paraId="25CF431B" w14:textId="77777777"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Universidad Central de Venezuela</w:t>
      </w:r>
    </w:p>
    <w:p w14:paraId="1B4E2413" w14:textId="77777777"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Facultad de Ciencias</w:t>
      </w:r>
    </w:p>
    <w:p w14:paraId="1FCAA866" w14:textId="77777777"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Escuela de Computación</w:t>
      </w:r>
    </w:p>
    <w:p w14:paraId="3CAB0D13" w14:textId="77777777" w:rsidR="00F06D25" w:rsidRPr="00F06D25" w:rsidRDefault="00F06D25" w:rsidP="00F06D25">
      <w:pPr>
        <w:spacing w:line="259" w:lineRule="auto"/>
        <w:jc w:val="center"/>
        <w:rPr>
          <w:rFonts w:eastAsia="Calibri" w:cs="Times New Roman"/>
          <w:szCs w:val="20"/>
          <w:lang w:eastAsia="en-US"/>
        </w:rPr>
      </w:pPr>
    </w:p>
    <w:p w14:paraId="09215857" w14:textId="77777777" w:rsidR="00F06D25" w:rsidRPr="00F06D25" w:rsidRDefault="00F06D25" w:rsidP="00F06D25">
      <w:pPr>
        <w:spacing w:line="259" w:lineRule="auto"/>
        <w:rPr>
          <w:rFonts w:eastAsia="Calibri" w:cs="Times New Roman"/>
          <w:b/>
          <w:szCs w:val="20"/>
          <w:lang w:val="es-ES" w:eastAsia="en-US"/>
        </w:rPr>
      </w:pPr>
      <w:r w:rsidRPr="00F06D25">
        <w:rPr>
          <w:rFonts w:eastAsia="Calibri" w:cs="Times New Roman"/>
          <w:szCs w:val="20"/>
          <w:lang w:eastAsia="en-US"/>
        </w:rPr>
        <w:t xml:space="preserve">El presente cuestionario tiene como objetivo conocer su opinión con respecto al módulo de atención de pacientes; dicha opinión serpa utilizada como referencia en el Trabajo Especial de Grado: </w:t>
      </w:r>
      <w:r w:rsidR="007D6690">
        <w:rPr>
          <w:rFonts w:eastAsia="Calibri" w:cs="Times New Roman"/>
          <w:szCs w:val="20"/>
          <w:lang w:eastAsia="en-US"/>
        </w:rPr>
        <w:t>DESARROLLO DE UN SISTEMA DE INFORMACIÓN</w:t>
      </w:r>
      <w:r w:rsidR="00C543CF">
        <w:rPr>
          <w:rFonts w:eastAsia="Calibri" w:cs="Times New Roman"/>
          <w:szCs w:val="20"/>
          <w:lang w:eastAsia="en-US"/>
        </w:rPr>
        <w:t xml:space="preserve"> </w:t>
      </w:r>
      <w:r w:rsidR="007D6690">
        <w:rPr>
          <w:rFonts w:eastAsia="Calibri" w:cs="Times New Roman"/>
          <w:szCs w:val="20"/>
          <w:lang w:eastAsia="en-US"/>
        </w:rPr>
        <w:t>PARA LA ATENCIÓN AL PACIENTE A TRAVÉS</w:t>
      </w:r>
      <w:r w:rsidR="00C543CF">
        <w:rPr>
          <w:rFonts w:eastAsia="Calibri" w:cs="Times New Roman"/>
          <w:szCs w:val="20"/>
          <w:lang w:eastAsia="en-US"/>
        </w:rPr>
        <w:t xml:space="preserve"> DE CONSULTAS ESPECIALIZADAS </w:t>
      </w:r>
      <w:r w:rsidR="007D6690">
        <w:rPr>
          <w:rFonts w:eastAsia="Calibri" w:cs="Times New Roman"/>
          <w:szCs w:val="20"/>
          <w:lang w:eastAsia="en-US"/>
        </w:rPr>
        <w:t>Y/O SERVICIOS DE APOYO CLÍNICO</w:t>
      </w:r>
      <w:r w:rsidRPr="00F06D25">
        <w:rPr>
          <w:rFonts w:eastAsia="Calibri" w:cs="Times New Roman"/>
          <w:szCs w:val="20"/>
          <w:lang w:eastAsia="en-US"/>
        </w:rPr>
        <w:t>. Agradecemos su colaboración.</w:t>
      </w:r>
    </w:p>
    <w:tbl>
      <w:tblPr>
        <w:tblStyle w:val="Tablanormal1"/>
        <w:tblW w:w="9360" w:type="dxa"/>
        <w:jc w:val="center"/>
        <w:tblInd w:w="0" w:type="dxa"/>
        <w:tblCellMar>
          <w:top w:w="29" w:type="dxa"/>
          <w:left w:w="115" w:type="dxa"/>
          <w:bottom w:w="29" w:type="dxa"/>
          <w:right w:w="115" w:type="dxa"/>
        </w:tblCellMar>
        <w:tblLook w:val="0000" w:firstRow="0" w:lastRow="0" w:firstColumn="0" w:lastColumn="0" w:noHBand="0" w:noVBand="0"/>
      </w:tblPr>
      <w:tblGrid>
        <w:gridCol w:w="3880"/>
        <w:gridCol w:w="1338"/>
        <w:gridCol w:w="981"/>
        <w:gridCol w:w="981"/>
        <w:gridCol w:w="842"/>
        <w:gridCol w:w="1338"/>
      </w:tblGrid>
      <w:tr w:rsidR="00F06D25" w:rsidRPr="00F06D25" w14:paraId="7F65A1CB" w14:textId="77777777" w:rsidTr="00F06D25">
        <w:trPr>
          <w:trHeight w:val="691"/>
          <w:jc w:val="center"/>
        </w:trPr>
        <w:tc>
          <w:tcPr>
            <w:tcW w:w="9360" w:type="dxa"/>
            <w:gridSpan w:val="6"/>
            <w:tcBorders>
              <w:top w:val="nil"/>
              <w:left w:val="nil"/>
              <w:bottom w:val="single" w:sz="4" w:space="0" w:color="999999"/>
              <w:right w:val="nil"/>
            </w:tcBorders>
            <w:vAlign w:val="bottom"/>
          </w:tcPr>
          <w:p w14:paraId="5F46AB30" w14:textId="77777777" w:rsidR="00F06D25" w:rsidRPr="0045356E" w:rsidRDefault="00F06D25" w:rsidP="0045356E">
            <w:pPr>
              <w:jc w:val="center"/>
              <w:rPr>
                <w:b/>
                <w:sz w:val="28"/>
                <w:szCs w:val="28"/>
                <w:lang w:val="es-ES" w:bidi="ne-IN"/>
              </w:rPr>
            </w:pPr>
            <w:r w:rsidRPr="0045356E">
              <w:rPr>
                <w:b/>
                <w:sz w:val="28"/>
                <w:szCs w:val="28"/>
                <w:lang w:val="es-ES" w:bidi="ne-IN"/>
              </w:rPr>
              <w:t>Prueba de Aceptación (Médicos)</w:t>
            </w:r>
          </w:p>
          <w:p w14:paraId="3522495F" w14:textId="77777777" w:rsidR="00F06D25" w:rsidRPr="00F06D25" w:rsidRDefault="00F06D25" w:rsidP="00F06D25">
            <w:pPr>
              <w:spacing w:line="240" w:lineRule="auto"/>
              <w:jc w:val="left"/>
              <w:rPr>
                <w:lang w:val="es-ES"/>
              </w:rPr>
            </w:pPr>
          </w:p>
        </w:tc>
      </w:tr>
      <w:tr w:rsidR="00F06D25" w:rsidRPr="00F06D25" w14:paraId="161A8B23" w14:textId="77777777" w:rsidTr="00F06D25">
        <w:trPr>
          <w:trHeight w:val="864"/>
          <w:jc w:val="center"/>
        </w:trPr>
        <w:tc>
          <w:tcPr>
            <w:tcW w:w="9360" w:type="dxa"/>
            <w:gridSpan w:val="6"/>
            <w:tcBorders>
              <w:top w:val="nil"/>
              <w:left w:val="nil"/>
              <w:bottom w:val="single" w:sz="4" w:space="0" w:color="999999"/>
              <w:right w:val="nil"/>
            </w:tcBorders>
            <w:vAlign w:val="center"/>
          </w:tcPr>
          <w:p w14:paraId="78FCD23E"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 xml:space="preserve">En cada una de las preguntas siguientes, rodee con un círculo el número </w:t>
            </w:r>
            <w:r w:rsidRPr="00F06D25">
              <w:rPr>
                <w:rFonts w:cs="Verdana"/>
                <w:sz w:val="16"/>
                <w:szCs w:val="16"/>
                <w:lang w:val="es-ES" w:bidi="en-US"/>
              </w:rPr>
              <w:br/>
              <w:t xml:space="preserve">que mejor se adecúe a su opinión sobre la importancia del asunto en cuestión. </w:t>
            </w:r>
            <w:r w:rsidRPr="00F06D25">
              <w:rPr>
                <w:rFonts w:cs="Verdana"/>
                <w:sz w:val="16"/>
                <w:szCs w:val="16"/>
                <w:lang w:val="es-ES" w:bidi="en-US"/>
              </w:rPr>
              <w:br/>
              <w:t>La escala que aparece encima de los números refleja las diferentes opiniones.</w:t>
            </w:r>
          </w:p>
        </w:tc>
      </w:tr>
      <w:tr w:rsidR="00F06D25" w:rsidRPr="00F06D25" w14:paraId="1E4FC32C" w14:textId="77777777" w:rsidTr="00F06D25">
        <w:trPr>
          <w:trHeight w:val="293"/>
          <w:jc w:val="center"/>
        </w:trPr>
        <w:tc>
          <w:tcPr>
            <w:tcW w:w="3880" w:type="dxa"/>
            <w:vMerge w:val="restart"/>
            <w:tcBorders>
              <w:top w:val="single" w:sz="4" w:space="0" w:color="999999"/>
              <w:left w:val="single" w:sz="4" w:space="0" w:color="999999"/>
              <w:bottom w:val="single" w:sz="4" w:space="0" w:color="999999"/>
              <w:right w:val="single" w:sz="4" w:space="0" w:color="999999"/>
            </w:tcBorders>
            <w:shd w:val="clear" w:color="auto" w:fill="E6E6E6"/>
            <w:vAlign w:val="center"/>
          </w:tcPr>
          <w:p w14:paraId="135885E0" w14:textId="77777777" w:rsidR="00F06D25" w:rsidRPr="0045356E" w:rsidRDefault="00F06D25" w:rsidP="0045356E">
            <w:pPr>
              <w:rPr>
                <w:b/>
                <w:lang w:val="es-ES" w:bidi="ne-IN"/>
              </w:rPr>
            </w:pPr>
            <w:r w:rsidRPr="0045356E">
              <w:rPr>
                <w:b/>
                <w:sz w:val="16"/>
                <w:lang w:val="es-ES" w:bidi="ne-IN"/>
              </w:rPr>
              <w:t>Pregunta</w:t>
            </w:r>
          </w:p>
        </w:tc>
        <w:tc>
          <w:tcPr>
            <w:tcW w:w="5480" w:type="dxa"/>
            <w:gridSpan w:val="5"/>
            <w:tcBorders>
              <w:top w:val="single" w:sz="4" w:space="0" w:color="999999"/>
              <w:left w:val="single" w:sz="4" w:space="0" w:color="999999"/>
              <w:bottom w:val="single" w:sz="4" w:space="0" w:color="999999"/>
              <w:right w:val="single" w:sz="4" w:space="0" w:color="999999"/>
            </w:tcBorders>
            <w:shd w:val="clear" w:color="auto" w:fill="E6E6E6"/>
            <w:vAlign w:val="center"/>
          </w:tcPr>
          <w:p w14:paraId="461492C7" w14:textId="77777777" w:rsidR="00F06D25" w:rsidRPr="0045356E" w:rsidRDefault="00F06D25" w:rsidP="0045356E">
            <w:pPr>
              <w:jc w:val="center"/>
              <w:rPr>
                <w:b/>
                <w:lang w:val="es-ES" w:bidi="ne-IN"/>
              </w:rPr>
            </w:pPr>
            <w:r w:rsidRPr="0045356E">
              <w:rPr>
                <w:b/>
                <w:sz w:val="16"/>
                <w:lang w:val="es-ES" w:bidi="ne-IN"/>
              </w:rPr>
              <w:t>Escala de importancia</w:t>
            </w:r>
          </w:p>
        </w:tc>
      </w:tr>
      <w:tr w:rsidR="00F06D25" w:rsidRPr="00F06D25" w14:paraId="01490C22" w14:textId="77777777" w:rsidTr="00F06D25">
        <w:trPr>
          <w:trHeight w:val="292"/>
          <w:jc w:val="center"/>
        </w:trPr>
        <w:tc>
          <w:tcPr>
            <w:tcW w:w="0" w:type="auto"/>
            <w:vMerge/>
            <w:tcBorders>
              <w:top w:val="single" w:sz="4" w:space="0" w:color="999999"/>
              <w:left w:val="single" w:sz="4" w:space="0" w:color="999999"/>
              <w:bottom w:val="single" w:sz="4" w:space="0" w:color="999999"/>
              <w:right w:val="single" w:sz="4" w:space="0" w:color="999999"/>
            </w:tcBorders>
            <w:vAlign w:val="center"/>
          </w:tcPr>
          <w:p w14:paraId="74FF3185" w14:textId="77777777" w:rsidR="00F06D25" w:rsidRPr="00F06D25" w:rsidRDefault="00F06D25" w:rsidP="00F06D25">
            <w:pPr>
              <w:spacing w:line="240" w:lineRule="auto"/>
              <w:jc w:val="left"/>
              <w:rPr>
                <w:b/>
                <w:lang w:val="es-ES"/>
              </w:rPr>
            </w:pP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7D1BA08B"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27EADD9F"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7844F09A"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Ni en desacuerdo ni de acuerdo</w:t>
            </w:r>
          </w:p>
        </w:tc>
        <w:tc>
          <w:tcPr>
            <w:tcW w:w="842"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07CF4DF8"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De acuerdo</w:t>
            </w: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36EEC6B0"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de acuerdo</w:t>
            </w:r>
          </w:p>
        </w:tc>
      </w:tr>
      <w:tr w:rsidR="00F06D25" w:rsidRPr="00F06D25" w14:paraId="0F3F5091"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6A631EAF" w14:textId="77777777" w:rsidR="00F06D25" w:rsidRPr="00F06D25" w:rsidRDefault="00F06D25" w:rsidP="00F06D25">
            <w:pPr>
              <w:spacing w:line="240" w:lineRule="auto"/>
              <w:jc w:val="left"/>
              <w:rPr>
                <w:sz w:val="18"/>
                <w:lang w:val="es-ES"/>
              </w:rPr>
            </w:pPr>
            <w:r w:rsidRPr="00F06D25">
              <w:rPr>
                <w:sz w:val="18"/>
                <w:lang w:val="es-ES"/>
              </w:rPr>
              <w:t>¿Se visualiza de manera intuitiva la Lista de Espera de pacientes?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79D1177"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5FB3EB21"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450363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43CC507"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A5F90B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0DD540EE"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0B0271DE" w14:textId="77777777" w:rsidR="00F06D25" w:rsidRPr="00F06D25" w:rsidRDefault="00F06D25" w:rsidP="00F06D25">
            <w:pPr>
              <w:spacing w:line="240" w:lineRule="auto"/>
              <w:jc w:val="left"/>
              <w:rPr>
                <w:sz w:val="18"/>
                <w:lang w:val="es-ES"/>
              </w:rPr>
            </w:pPr>
            <w:r w:rsidRPr="00F06D25">
              <w:rPr>
                <w:sz w:val="18"/>
                <w:lang w:val="es-ES"/>
              </w:rPr>
              <w:t>¿Se realiza de manera simple el registro de los datos básicos, antecedentes y examen físico del paciente?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7D7050C"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EE98E6E"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109C92F"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5F77E4E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594F059"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3295F815"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49289F96" w14:textId="77777777" w:rsidR="00F06D25" w:rsidRPr="00F06D25" w:rsidRDefault="00F06D25" w:rsidP="00F06D25">
            <w:pPr>
              <w:spacing w:line="240" w:lineRule="auto"/>
              <w:jc w:val="left"/>
              <w:rPr>
                <w:sz w:val="18"/>
                <w:lang w:val="es-ES"/>
              </w:rPr>
            </w:pPr>
            <w:r w:rsidRPr="00F06D25">
              <w:rPr>
                <w:sz w:val="18"/>
                <w:lang w:val="es-ES"/>
              </w:rPr>
              <w:t>¿Se registra de manera simple el diagnóstico encontrado a un paciente?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67F0F0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36FD7E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4BAB5C0"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9DB51C0"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DDC2C2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6567C094"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3E5B0E7A" w14:textId="77777777" w:rsidR="00F06D25" w:rsidRPr="00F06D25" w:rsidRDefault="00F06D25" w:rsidP="00F06D25">
            <w:pPr>
              <w:spacing w:line="240" w:lineRule="auto"/>
              <w:jc w:val="left"/>
              <w:rPr>
                <w:sz w:val="18"/>
                <w:lang w:val="es-ES"/>
              </w:rPr>
            </w:pPr>
            <w:r w:rsidRPr="00F06D25">
              <w:rPr>
                <w:sz w:val="18"/>
                <w:lang w:val="es-ES"/>
              </w:rPr>
              <w:t>¿Se solicitan y cargan resultados de forma intuitiva exámenes paraclínicos?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64737C9"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533EF37"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46CD89D"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EBECB6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88D725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165B8E7B"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5853D34B" w14:textId="77777777" w:rsidR="00F06D25" w:rsidRPr="00F06D25" w:rsidRDefault="00F06D25" w:rsidP="00F06D25">
            <w:pPr>
              <w:spacing w:line="240" w:lineRule="auto"/>
              <w:jc w:val="left"/>
              <w:rPr>
                <w:sz w:val="18"/>
                <w:lang w:val="es-ES"/>
              </w:rPr>
            </w:pPr>
            <w:r w:rsidRPr="00F06D25">
              <w:rPr>
                <w:sz w:val="18"/>
                <w:lang w:val="es-ES"/>
              </w:rPr>
              <w:t>¿Se solicitan de manera simple interconsultas?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2DDC2CF"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0873B85"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F03194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4ECDECE"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E2C58E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110828CC"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5175C220" w14:textId="77777777" w:rsidR="00F06D25" w:rsidRPr="00F06D25" w:rsidRDefault="00F06D25" w:rsidP="00F06D25">
            <w:pPr>
              <w:spacing w:line="240" w:lineRule="auto"/>
              <w:jc w:val="left"/>
              <w:rPr>
                <w:sz w:val="18"/>
                <w:lang w:val="es-ES"/>
              </w:rPr>
            </w:pPr>
            <w:r w:rsidRPr="00F06D25">
              <w:rPr>
                <w:sz w:val="18"/>
                <w:lang w:val="es-ES"/>
              </w:rPr>
              <w:t>¿Se asignan de manera intuitiva los tratamientos a seguir?</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DA51D5E"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2646D8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51CA875E"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1B80B3F"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C94518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150E40F6"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0111C6B2" w14:textId="77777777" w:rsidR="00F06D25" w:rsidRPr="00F06D25" w:rsidRDefault="00F06D25" w:rsidP="00F06D25">
            <w:pPr>
              <w:spacing w:line="240" w:lineRule="auto"/>
              <w:jc w:val="left"/>
              <w:rPr>
                <w:sz w:val="18"/>
                <w:lang w:val="es-ES"/>
              </w:rPr>
            </w:pPr>
            <w:r w:rsidRPr="00F06D25">
              <w:rPr>
                <w:sz w:val="18"/>
                <w:lang w:val="es-ES"/>
              </w:rPr>
              <w:lastRenderedPageBreak/>
              <w:t>¿Se especifica de manera simple el plan de trabajo a seguir?</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2005110"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132A7B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F58A861"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5740565C"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5A3DEF3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05CFEDF6"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5EDED124" w14:textId="77777777" w:rsidR="00F06D25" w:rsidRPr="00F06D25" w:rsidRDefault="00F06D25" w:rsidP="00F06D25">
            <w:pPr>
              <w:spacing w:line="240" w:lineRule="auto"/>
              <w:jc w:val="left"/>
              <w:rPr>
                <w:sz w:val="18"/>
                <w:lang w:val="es-ES"/>
              </w:rPr>
            </w:pPr>
            <w:r w:rsidRPr="00F06D25">
              <w:rPr>
                <w:sz w:val="18"/>
                <w:lang w:val="es-ES"/>
              </w:rPr>
              <w:t>¿Se indican de manera intuitiva los reposos y permisos necesarios?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50A3FA0"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537A60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2E950A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BC71485"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F6AF899"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5DD0E059"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14E8AAD2" w14:textId="77777777" w:rsidR="00F06D25" w:rsidRPr="00F06D25" w:rsidRDefault="00F06D25" w:rsidP="00F06D25">
            <w:pPr>
              <w:spacing w:line="240" w:lineRule="auto"/>
              <w:jc w:val="left"/>
              <w:rPr>
                <w:sz w:val="18"/>
                <w:lang w:val="es-ES"/>
              </w:rPr>
            </w:pPr>
            <w:r w:rsidRPr="00F06D25">
              <w:rPr>
                <w:sz w:val="18"/>
                <w:lang w:val="es-ES"/>
              </w:rPr>
              <w:t>¿El módulo de atención de pacientes apoya al usuario en caso de errores?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CEDF37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FA1C00D"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B515F7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BC7CFD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B7D37C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60435433"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313B8C20" w14:textId="77777777" w:rsidR="00F06D25" w:rsidRPr="00F06D25" w:rsidRDefault="00F06D25" w:rsidP="00F06D25">
            <w:pPr>
              <w:spacing w:line="240" w:lineRule="auto"/>
              <w:jc w:val="left"/>
              <w:rPr>
                <w:sz w:val="18"/>
                <w:lang w:val="es-ES"/>
              </w:rPr>
            </w:pPr>
            <w:r w:rsidRPr="00F06D25">
              <w:rPr>
                <w:sz w:val="18"/>
                <w:lang w:val="es-ES"/>
              </w:rPr>
              <w:t>¿Le parece adecuada la estructura de la interfaz de usuario?</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547B80A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102E55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724818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E8948B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3B6A0CB"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569C16A0" w14:textId="77777777" w:rsidTr="00F06D25">
        <w:trPr>
          <w:trHeight w:val="208"/>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12021B2C" w14:textId="77777777" w:rsidR="00F06D25" w:rsidRPr="00F06D25" w:rsidRDefault="00F06D25" w:rsidP="00F06D25">
            <w:pPr>
              <w:spacing w:line="240" w:lineRule="auto"/>
              <w:jc w:val="left"/>
              <w:rPr>
                <w:sz w:val="18"/>
                <w:lang w:val="es-ES"/>
              </w:rPr>
            </w:pPr>
            <w:r w:rsidRPr="00F06D25">
              <w:rPr>
                <w:sz w:val="18"/>
                <w:lang w:val="es-ES"/>
              </w:rPr>
              <w:t>¿El diseño de la página le parece consistente?</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5D9170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454B87D"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1366A8D"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FA2869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911B010"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bl>
    <w:p w14:paraId="3D1CD689" w14:textId="77777777" w:rsidR="008771DF" w:rsidRDefault="008771DF" w:rsidP="005E5358"/>
    <w:p w14:paraId="165F1A84" w14:textId="77777777" w:rsidR="005E5358" w:rsidRDefault="005E5358" w:rsidP="005E5358"/>
    <w:p w14:paraId="5988FE23" w14:textId="77777777" w:rsidR="005E5358" w:rsidRDefault="005E5358" w:rsidP="005E5358"/>
    <w:p w14:paraId="778A69CA" w14:textId="77777777" w:rsidR="005E5358" w:rsidRDefault="005E5358" w:rsidP="005E5358"/>
    <w:p w14:paraId="14096BDD" w14:textId="77777777" w:rsidR="005E5358" w:rsidRDefault="005E5358" w:rsidP="005E5358"/>
    <w:p w14:paraId="487BABF7" w14:textId="77777777" w:rsidR="005E5358" w:rsidRDefault="005E5358" w:rsidP="005E5358"/>
    <w:p w14:paraId="4B8102CA" w14:textId="77777777" w:rsidR="005E5358" w:rsidRDefault="005E5358" w:rsidP="005E5358"/>
    <w:p w14:paraId="2F54D3FA" w14:textId="77777777" w:rsidR="005E5358" w:rsidRDefault="005E5358" w:rsidP="005E5358"/>
    <w:p w14:paraId="6454FA6E" w14:textId="77777777" w:rsidR="005E5358" w:rsidRDefault="005E5358" w:rsidP="005E5358"/>
    <w:p w14:paraId="2B183B48" w14:textId="77777777" w:rsidR="005E5358" w:rsidRDefault="005E5358" w:rsidP="005E5358"/>
    <w:p w14:paraId="5BA71385" w14:textId="77777777" w:rsidR="005E5358" w:rsidRDefault="005E5358" w:rsidP="005E5358"/>
    <w:p w14:paraId="33A4B168" w14:textId="77777777" w:rsidR="005E5358" w:rsidRDefault="005E5358" w:rsidP="005E5358"/>
    <w:p w14:paraId="50369F53" w14:textId="77777777" w:rsidR="005E5358" w:rsidRDefault="005E5358" w:rsidP="005E5358"/>
    <w:p w14:paraId="5A8B0400" w14:textId="77777777" w:rsidR="005E5358" w:rsidRDefault="005E5358" w:rsidP="005E5358"/>
    <w:p w14:paraId="22254D77" w14:textId="77777777" w:rsidR="005E5358" w:rsidRDefault="005E5358" w:rsidP="005E5358"/>
    <w:p w14:paraId="0C19A36D" w14:textId="77777777" w:rsidR="005E5358" w:rsidRDefault="005E5358" w:rsidP="005E5358"/>
    <w:p w14:paraId="4E9F543B" w14:textId="77777777" w:rsidR="005E5358" w:rsidRDefault="005E5358" w:rsidP="005E5358"/>
    <w:p w14:paraId="516F27C9" w14:textId="77777777" w:rsidR="00F06D25" w:rsidRDefault="00F06D25" w:rsidP="00F06D25">
      <w:pPr>
        <w:pStyle w:val="Heading1"/>
        <w:numPr>
          <w:ilvl w:val="0"/>
          <w:numId w:val="0"/>
        </w:numPr>
      </w:pPr>
      <w:bookmarkStart w:id="385" w:name="_Toc513444298"/>
      <w:r>
        <w:lastRenderedPageBreak/>
        <w:t>Anexo C: Prueba de Aceptación – Módulo Analítico</w:t>
      </w:r>
      <w:bookmarkEnd w:id="385"/>
    </w:p>
    <w:p w14:paraId="30562762" w14:textId="77777777" w:rsidR="00F06D25" w:rsidRDefault="00F06D25" w:rsidP="00F06D25"/>
    <w:p w14:paraId="74319A83" w14:textId="77777777"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Universidad Central de Venezuela</w:t>
      </w:r>
    </w:p>
    <w:p w14:paraId="2E019179" w14:textId="77777777"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Facultad de Ciencias</w:t>
      </w:r>
    </w:p>
    <w:p w14:paraId="0D36886E" w14:textId="77777777" w:rsidR="00F06D25" w:rsidRPr="00F06D25" w:rsidRDefault="00F06D25" w:rsidP="00F06D25">
      <w:pPr>
        <w:spacing w:line="259" w:lineRule="auto"/>
        <w:jc w:val="center"/>
        <w:rPr>
          <w:rFonts w:eastAsia="Calibri" w:cs="Times New Roman"/>
          <w:szCs w:val="20"/>
          <w:lang w:eastAsia="en-US"/>
        </w:rPr>
      </w:pPr>
      <w:r w:rsidRPr="00F06D25">
        <w:rPr>
          <w:rFonts w:eastAsia="Calibri" w:cs="Times New Roman"/>
          <w:szCs w:val="20"/>
          <w:lang w:eastAsia="en-US"/>
        </w:rPr>
        <w:t>Escuela de Computación</w:t>
      </w:r>
    </w:p>
    <w:p w14:paraId="001CA3A7" w14:textId="77777777" w:rsidR="00F06D25" w:rsidRPr="00F06D25" w:rsidRDefault="00F06D25" w:rsidP="00F06D25">
      <w:pPr>
        <w:spacing w:line="259" w:lineRule="auto"/>
        <w:jc w:val="center"/>
        <w:rPr>
          <w:rFonts w:eastAsia="Calibri" w:cs="Times New Roman"/>
          <w:szCs w:val="20"/>
          <w:lang w:eastAsia="en-US"/>
        </w:rPr>
      </w:pPr>
    </w:p>
    <w:p w14:paraId="65BF0047" w14:textId="77777777" w:rsidR="00F06D25" w:rsidRPr="00F06D25" w:rsidRDefault="00F06D25" w:rsidP="00F06D25">
      <w:pPr>
        <w:spacing w:line="259" w:lineRule="auto"/>
        <w:rPr>
          <w:rFonts w:eastAsia="Calibri" w:cs="Times New Roman"/>
          <w:szCs w:val="20"/>
          <w:lang w:eastAsia="en-US"/>
        </w:rPr>
      </w:pPr>
      <w:r w:rsidRPr="00F06D25">
        <w:rPr>
          <w:rFonts w:eastAsia="Calibri" w:cs="Times New Roman"/>
          <w:szCs w:val="20"/>
          <w:lang w:eastAsia="en-US"/>
        </w:rPr>
        <w:t>El presente cuestionario tiene como objetivo conocer su opinión con respecto al módulo analítico; dicha opinión serpa utilizada como referencia en el Trabajo Especial de Grado</w:t>
      </w:r>
      <w:r w:rsidR="000143F6" w:rsidRPr="00F06D25">
        <w:rPr>
          <w:rFonts w:eastAsia="Calibri" w:cs="Times New Roman"/>
          <w:szCs w:val="20"/>
          <w:lang w:eastAsia="en-US"/>
        </w:rPr>
        <w:t xml:space="preserve">: </w:t>
      </w:r>
      <w:r w:rsidR="007D6690">
        <w:rPr>
          <w:rFonts w:eastAsia="Calibri" w:cs="Times New Roman"/>
          <w:szCs w:val="20"/>
          <w:lang w:eastAsia="en-US"/>
        </w:rPr>
        <w:t>DESARROLLO DE UN SISTEMA DE INFORMACIÓN</w:t>
      </w:r>
      <w:r w:rsidR="00C543CF">
        <w:rPr>
          <w:rFonts w:eastAsia="Calibri" w:cs="Times New Roman"/>
          <w:szCs w:val="20"/>
          <w:lang w:eastAsia="en-US"/>
        </w:rPr>
        <w:t xml:space="preserve"> </w:t>
      </w:r>
      <w:r w:rsidR="007D6690">
        <w:rPr>
          <w:rFonts w:eastAsia="Calibri" w:cs="Times New Roman"/>
          <w:szCs w:val="20"/>
          <w:lang w:eastAsia="en-US"/>
        </w:rPr>
        <w:t>PARA LA ATENCIÓN AL PACIENTE A TRAVÉS                                                DE CONSULTAS ESPECIALIZADAS</w:t>
      </w:r>
      <w:r w:rsidR="00C543CF">
        <w:rPr>
          <w:rFonts w:eastAsia="Calibri" w:cs="Times New Roman"/>
          <w:szCs w:val="20"/>
          <w:lang w:eastAsia="en-US"/>
        </w:rPr>
        <w:t xml:space="preserve"> </w:t>
      </w:r>
      <w:r w:rsidR="007D6690">
        <w:rPr>
          <w:rFonts w:eastAsia="Calibri" w:cs="Times New Roman"/>
          <w:szCs w:val="20"/>
          <w:lang w:eastAsia="en-US"/>
        </w:rPr>
        <w:t>Y/O SERVICIOS DE APOYO CLÍNICO</w:t>
      </w:r>
      <w:r w:rsidRPr="00F06D25">
        <w:rPr>
          <w:rFonts w:eastAsia="Calibri" w:cs="Times New Roman"/>
          <w:szCs w:val="20"/>
          <w:lang w:eastAsia="en-US"/>
        </w:rPr>
        <w:t>. Agradecemos su colaboración.</w:t>
      </w:r>
    </w:p>
    <w:tbl>
      <w:tblPr>
        <w:tblStyle w:val="Tablanormal1"/>
        <w:tblW w:w="9360" w:type="dxa"/>
        <w:jc w:val="center"/>
        <w:tblInd w:w="0" w:type="dxa"/>
        <w:tblCellMar>
          <w:top w:w="29" w:type="dxa"/>
          <w:left w:w="115" w:type="dxa"/>
          <w:bottom w:w="29" w:type="dxa"/>
          <w:right w:w="115" w:type="dxa"/>
        </w:tblCellMar>
        <w:tblLook w:val="0000" w:firstRow="0" w:lastRow="0" w:firstColumn="0" w:lastColumn="0" w:noHBand="0" w:noVBand="0"/>
      </w:tblPr>
      <w:tblGrid>
        <w:gridCol w:w="3880"/>
        <w:gridCol w:w="1338"/>
        <w:gridCol w:w="981"/>
        <w:gridCol w:w="981"/>
        <w:gridCol w:w="842"/>
        <w:gridCol w:w="1338"/>
      </w:tblGrid>
      <w:tr w:rsidR="00F06D25" w:rsidRPr="00F06D25" w14:paraId="192B0987" w14:textId="77777777" w:rsidTr="00F06D25">
        <w:trPr>
          <w:trHeight w:val="691"/>
          <w:jc w:val="center"/>
        </w:trPr>
        <w:tc>
          <w:tcPr>
            <w:tcW w:w="9360" w:type="dxa"/>
            <w:gridSpan w:val="6"/>
            <w:tcBorders>
              <w:top w:val="nil"/>
              <w:left w:val="nil"/>
              <w:bottom w:val="single" w:sz="4" w:space="0" w:color="999999"/>
              <w:right w:val="nil"/>
            </w:tcBorders>
            <w:vAlign w:val="bottom"/>
          </w:tcPr>
          <w:p w14:paraId="6B7A8FFD" w14:textId="77777777" w:rsidR="00F06D25" w:rsidRPr="0045356E" w:rsidRDefault="00F06D25" w:rsidP="0045356E">
            <w:pPr>
              <w:jc w:val="center"/>
              <w:rPr>
                <w:b/>
                <w:lang w:val="es-ES" w:bidi="ne-IN"/>
              </w:rPr>
            </w:pPr>
            <w:r w:rsidRPr="0045356E">
              <w:rPr>
                <w:b/>
                <w:sz w:val="28"/>
                <w:lang w:val="es-ES" w:bidi="ne-IN"/>
              </w:rPr>
              <w:t>Prueba de Aceptación (Director Médico y Gerente)</w:t>
            </w:r>
          </w:p>
          <w:p w14:paraId="57F2D039" w14:textId="77777777" w:rsidR="00F06D25" w:rsidRPr="00F06D25" w:rsidRDefault="00F06D25" w:rsidP="00F06D25">
            <w:pPr>
              <w:spacing w:line="240" w:lineRule="auto"/>
              <w:jc w:val="left"/>
              <w:rPr>
                <w:lang w:val="es-ES"/>
              </w:rPr>
            </w:pPr>
          </w:p>
        </w:tc>
      </w:tr>
      <w:tr w:rsidR="00F06D25" w:rsidRPr="00F06D25" w14:paraId="1C91BC2F" w14:textId="77777777" w:rsidTr="00F06D25">
        <w:trPr>
          <w:trHeight w:val="864"/>
          <w:jc w:val="center"/>
        </w:trPr>
        <w:tc>
          <w:tcPr>
            <w:tcW w:w="9360" w:type="dxa"/>
            <w:gridSpan w:val="6"/>
            <w:tcBorders>
              <w:top w:val="nil"/>
              <w:left w:val="nil"/>
              <w:bottom w:val="single" w:sz="4" w:space="0" w:color="999999"/>
              <w:right w:val="nil"/>
            </w:tcBorders>
            <w:vAlign w:val="center"/>
          </w:tcPr>
          <w:p w14:paraId="23194C52"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 xml:space="preserve">En cada una de las preguntas siguientes, rodee con un círculo el número </w:t>
            </w:r>
            <w:r w:rsidRPr="00F06D25">
              <w:rPr>
                <w:rFonts w:cs="Verdana"/>
                <w:sz w:val="16"/>
                <w:szCs w:val="16"/>
                <w:lang w:val="es-ES" w:bidi="en-US"/>
              </w:rPr>
              <w:br/>
              <w:t xml:space="preserve">que mejor se adecúe a su opinión sobre la importancia del asunto en cuestión. </w:t>
            </w:r>
            <w:r w:rsidRPr="00F06D25">
              <w:rPr>
                <w:rFonts w:cs="Verdana"/>
                <w:sz w:val="16"/>
                <w:szCs w:val="16"/>
                <w:lang w:val="es-ES" w:bidi="en-US"/>
              </w:rPr>
              <w:br/>
              <w:t>La escala que aparece encima de los números refleja las diferentes opiniones.</w:t>
            </w:r>
          </w:p>
        </w:tc>
      </w:tr>
      <w:tr w:rsidR="00F06D25" w:rsidRPr="00F06D25" w14:paraId="28B8586B" w14:textId="77777777" w:rsidTr="00F06D25">
        <w:trPr>
          <w:trHeight w:val="293"/>
          <w:jc w:val="center"/>
        </w:trPr>
        <w:tc>
          <w:tcPr>
            <w:tcW w:w="3880" w:type="dxa"/>
            <w:vMerge w:val="restart"/>
            <w:tcBorders>
              <w:top w:val="single" w:sz="4" w:space="0" w:color="999999"/>
              <w:left w:val="single" w:sz="4" w:space="0" w:color="999999"/>
              <w:bottom w:val="single" w:sz="4" w:space="0" w:color="999999"/>
              <w:right w:val="single" w:sz="4" w:space="0" w:color="999999"/>
            </w:tcBorders>
            <w:shd w:val="clear" w:color="auto" w:fill="E6E6E6"/>
            <w:vAlign w:val="center"/>
          </w:tcPr>
          <w:p w14:paraId="1DED1B1D" w14:textId="77777777" w:rsidR="00F06D25" w:rsidRPr="0045356E" w:rsidRDefault="00F06D25" w:rsidP="0045356E">
            <w:pPr>
              <w:rPr>
                <w:b/>
                <w:lang w:val="es-ES" w:bidi="ne-IN"/>
              </w:rPr>
            </w:pPr>
            <w:r w:rsidRPr="0045356E">
              <w:rPr>
                <w:b/>
                <w:sz w:val="16"/>
                <w:lang w:val="es-ES" w:bidi="ne-IN"/>
              </w:rPr>
              <w:t>Pregunta</w:t>
            </w:r>
          </w:p>
        </w:tc>
        <w:tc>
          <w:tcPr>
            <w:tcW w:w="5480" w:type="dxa"/>
            <w:gridSpan w:val="5"/>
            <w:tcBorders>
              <w:top w:val="single" w:sz="4" w:space="0" w:color="999999"/>
              <w:left w:val="single" w:sz="4" w:space="0" w:color="999999"/>
              <w:bottom w:val="single" w:sz="4" w:space="0" w:color="999999"/>
              <w:right w:val="single" w:sz="4" w:space="0" w:color="999999"/>
            </w:tcBorders>
            <w:shd w:val="clear" w:color="auto" w:fill="E6E6E6"/>
            <w:vAlign w:val="center"/>
          </w:tcPr>
          <w:p w14:paraId="2C35D851" w14:textId="77777777" w:rsidR="00F06D25" w:rsidRPr="0045356E" w:rsidRDefault="00F06D25" w:rsidP="0045356E">
            <w:pPr>
              <w:jc w:val="center"/>
              <w:rPr>
                <w:b/>
                <w:lang w:val="es-ES" w:bidi="ne-IN"/>
              </w:rPr>
            </w:pPr>
            <w:r w:rsidRPr="0045356E">
              <w:rPr>
                <w:b/>
                <w:sz w:val="16"/>
                <w:lang w:val="es-ES" w:bidi="ne-IN"/>
              </w:rPr>
              <w:t>Escala de importancia</w:t>
            </w:r>
          </w:p>
        </w:tc>
      </w:tr>
      <w:tr w:rsidR="00F06D25" w:rsidRPr="00F06D25" w14:paraId="43FB08CB" w14:textId="77777777" w:rsidTr="00F06D25">
        <w:trPr>
          <w:trHeight w:val="292"/>
          <w:jc w:val="center"/>
        </w:trPr>
        <w:tc>
          <w:tcPr>
            <w:tcW w:w="0" w:type="auto"/>
            <w:vMerge/>
            <w:tcBorders>
              <w:top w:val="single" w:sz="4" w:space="0" w:color="999999"/>
              <w:left w:val="single" w:sz="4" w:space="0" w:color="999999"/>
              <w:bottom w:val="single" w:sz="4" w:space="0" w:color="999999"/>
              <w:right w:val="single" w:sz="4" w:space="0" w:color="999999"/>
            </w:tcBorders>
            <w:vAlign w:val="center"/>
          </w:tcPr>
          <w:p w14:paraId="4324D52A" w14:textId="77777777" w:rsidR="00F06D25" w:rsidRPr="00F06D25" w:rsidRDefault="00F06D25" w:rsidP="00F06D25">
            <w:pPr>
              <w:spacing w:line="240" w:lineRule="auto"/>
              <w:jc w:val="left"/>
              <w:rPr>
                <w:b/>
                <w:lang w:val="es-ES"/>
              </w:rPr>
            </w:pP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7712935B"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1EAC07DE"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En desacuerdo</w:t>
            </w:r>
          </w:p>
        </w:tc>
        <w:tc>
          <w:tcPr>
            <w:tcW w:w="981"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48B6823A"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Ni en desacuerdo ni de acuerdo</w:t>
            </w:r>
          </w:p>
        </w:tc>
        <w:tc>
          <w:tcPr>
            <w:tcW w:w="842"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1CAEB5DA"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De acuerdo</w:t>
            </w:r>
          </w:p>
        </w:tc>
        <w:tc>
          <w:tcPr>
            <w:tcW w:w="1338" w:type="dxa"/>
            <w:tcBorders>
              <w:top w:val="single" w:sz="4" w:space="0" w:color="999999"/>
              <w:left w:val="single" w:sz="4" w:space="0" w:color="999999"/>
              <w:bottom w:val="single" w:sz="4" w:space="0" w:color="999999"/>
              <w:right w:val="single" w:sz="4" w:space="0" w:color="999999"/>
            </w:tcBorders>
            <w:shd w:val="clear" w:color="auto" w:fill="E6E6E6"/>
            <w:tcMar>
              <w:top w:w="29" w:type="dxa"/>
              <w:left w:w="0" w:type="dxa"/>
              <w:bottom w:w="29" w:type="dxa"/>
              <w:right w:w="0" w:type="dxa"/>
            </w:tcMar>
            <w:vAlign w:val="center"/>
          </w:tcPr>
          <w:p w14:paraId="75832A4F" w14:textId="77777777" w:rsidR="00F06D25" w:rsidRPr="00F06D25" w:rsidRDefault="00F06D25" w:rsidP="00F06D25">
            <w:pPr>
              <w:spacing w:line="240" w:lineRule="auto"/>
              <w:jc w:val="center"/>
              <w:rPr>
                <w:rFonts w:cs="Verdana"/>
                <w:b/>
                <w:bCs/>
                <w:sz w:val="15"/>
                <w:szCs w:val="15"/>
                <w:lang w:val="es-ES" w:bidi="en-US"/>
              </w:rPr>
            </w:pPr>
            <w:r w:rsidRPr="00F06D25">
              <w:rPr>
                <w:rFonts w:cs="Verdana"/>
                <w:b/>
                <w:bCs/>
                <w:sz w:val="15"/>
                <w:szCs w:val="15"/>
                <w:lang w:val="es-ES" w:bidi="en-US"/>
              </w:rPr>
              <w:t>Completamente de acuerdo</w:t>
            </w:r>
          </w:p>
        </w:tc>
      </w:tr>
      <w:tr w:rsidR="00F06D25" w:rsidRPr="00F06D25" w14:paraId="528E4709"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108D2366" w14:textId="77777777" w:rsidR="00F06D25" w:rsidRPr="00F06D25" w:rsidRDefault="00F06D25" w:rsidP="00F06D25">
            <w:pPr>
              <w:spacing w:line="240" w:lineRule="auto"/>
              <w:jc w:val="left"/>
              <w:rPr>
                <w:sz w:val="18"/>
                <w:lang w:val="es-ES"/>
              </w:rPr>
            </w:pPr>
            <w:r w:rsidRPr="00F06D25">
              <w:rPr>
                <w:sz w:val="18"/>
                <w:lang w:val="es-ES"/>
              </w:rPr>
              <w:t>¿Se presentan de manera intuitiva las funcionalidades de este módulo?</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193B6C1"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AD6D48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EA3B3F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93B75F9"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929C59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03C6CC44"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374816FC" w14:textId="77777777" w:rsidR="00F06D25" w:rsidRPr="00F06D25" w:rsidRDefault="00F06D25" w:rsidP="00F06D25">
            <w:pPr>
              <w:spacing w:line="240" w:lineRule="auto"/>
              <w:jc w:val="left"/>
              <w:rPr>
                <w:sz w:val="18"/>
                <w:lang w:val="es-ES"/>
              </w:rPr>
            </w:pPr>
            <w:r w:rsidRPr="00F06D25">
              <w:rPr>
                <w:sz w:val="18"/>
                <w:lang w:val="es-ES"/>
              </w:rPr>
              <w:t>¿Le parece adecuada la estructura de los reportes construidos?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3A69EE8"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A2B1090"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31271577"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36F5610"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14589DE"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6E99DADD"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7C96EC2B" w14:textId="77777777" w:rsidR="00F06D25" w:rsidRPr="00F06D25" w:rsidRDefault="00F06D25" w:rsidP="00F06D25">
            <w:pPr>
              <w:spacing w:line="240" w:lineRule="auto"/>
              <w:jc w:val="left"/>
              <w:rPr>
                <w:sz w:val="18"/>
                <w:lang w:val="es-ES"/>
              </w:rPr>
            </w:pPr>
            <w:r w:rsidRPr="00F06D25">
              <w:rPr>
                <w:sz w:val="18"/>
                <w:lang w:val="es-ES"/>
              </w:rPr>
              <w:t>¿El módulo analítico satisface sus expectativas?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44EF38EA"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2867364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A99663C"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9F3C0A0"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7316FC6"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r w:rsidR="00F06D25" w:rsidRPr="00F06D25" w14:paraId="0ABD9A1F" w14:textId="77777777" w:rsidTr="00F06D25">
        <w:trPr>
          <w:trHeight w:val="360"/>
          <w:jc w:val="center"/>
        </w:trPr>
        <w:tc>
          <w:tcPr>
            <w:tcW w:w="3880" w:type="dxa"/>
            <w:tcBorders>
              <w:top w:val="single" w:sz="4" w:space="0" w:color="999999"/>
              <w:left w:val="single" w:sz="4" w:space="0" w:color="999999"/>
              <w:bottom w:val="single" w:sz="4" w:space="0" w:color="999999"/>
              <w:right w:val="single" w:sz="4" w:space="0" w:color="999999"/>
            </w:tcBorders>
            <w:vAlign w:val="center"/>
          </w:tcPr>
          <w:p w14:paraId="1F6E4B9F" w14:textId="77777777" w:rsidR="00F06D25" w:rsidRPr="00F06D25" w:rsidRDefault="00F06D25" w:rsidP="00F06D25">
            <w:pPr>
              <w:spacing w:line="240" w:lineRule="auto"/>
              <w:jc w:val="left"/>
              <w:rPr>
                <w:sz w:val="18"/>
                <w:lang w:val="es-ES"/>
              </w:rPr>
            </w:pPr>
            <w:r w:rsidRPr="00F06D25">
              <w:rPr>
                <w:sz w:val="18"/>
                <w:lang w:val="es-ES"/>
              </w:rPr>
              <w:t>¿Considera que apoya el proceso de toma de decisiones?</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6557C5A3"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1</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7345E4DD"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2</w:t>
            </w:r>
          </w:p>
        </w:tc>
        <w:tc>
          <w:tcPr>
            <w:tcW w:w="981"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5B69ECA4"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3</w:t>
            </w:r>
          </w:p>
        </w:tc>
        <w:tc>
          <w:tcPr>
            <w:tcW w:w="842"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09A8413F"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4</w:t>
            </w:r>
          </w:p>
        </w:tc>
        <w:tc>
          <w:tcPr>
            <w:tcW w:w="1338" w:type="dxa"/>
            <w:tcBorders>
              <w:top w:val="single" w:sz="4" w:space="0" w:color="999999"/>
              <w:left w:val="single" w:sz="4" w:space="0" w:color="999999"/>
              <w:bottom w:val="single" w:sz="4" w:space="0" w:color="999999"/>
              <w:right w:val="single" w:sz="4" w:space="0" w:color="999999"/>
            </w:tcBorders>
            <w:tcMar>
              <w:top w:w="29" w:type="dxa"/>
              <w:left w:w="0" w:type="dxa"/>
              <w:bottom w:w="29" w:type="dxa"/>
              <w:right w:w="0" w:type="dxa"/>
            </w:tcMar>
            <w:vAlign w:val="center"/>
          </w:tcPr>
          <w:p w14:paraId="16DBD66C" w14:textId="77777777" w:rsidR="00F06D25" w:rsidRPr="00F06D25" w:rsidRDefault="00F06D25" w:rsidP="00F06D25">
            <w:pPr>
              <w:spacing w:line="240" w:lineRule="auto"/>
              <w:jc w:val="center"/>
              <w:rPr>
                <w:rFonts w:cs="Verdana"/>
                <w:sz w:val="16"/>
                <w:szCs w:val="16"/>
                <w:lang w:val="es-ES" w:bidi="en-US"/>
              </w:rPr>
            </w:pPr>
            <w:r w:rsidRPr="00F06D25">
              <w:rPr>
                <w:rFonts w:cs="Verdana"/>
                <w:sz w:val="16"/>
                <w:szCs w:val="16"/>
                <w:lang w:val="es-ES" w:bidi="en-US"/>
              </w:rPr>
              <w:t>5</w:t>
            </w:r>
          </w:p>
        </w:tc>
      </w:tr>
    </w:tbl>
    <w:p w14:paraId="26CE432C" w14:textId="77777777" w:rsidR="00F06D25" w:rsidRPr="00F06D25" w:rsidRDefault="00F06D25" w:rsidP="00F06D25"/>
    <w:sectPr w:rsidR="00F06D25" w:rsidRPr="00F06D25" w:rsidSect="009E0BB1">
      <w:headerReference w:type="default" r:id="rId12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348F1" w14:textId="77777777" w:rsidR="008A1063" w:rsidRDefault="008A1063" w:rsidP="00B81B13">
      <w:pPr>
        <w:spacing w:after="0" w:line="240" w:lineRule="auto"/>
      </w:pPr>
      <w:r>
        <w:separator/>
      </w:r>
    </w:p>
  </w:endnote>
  <w:endnote w:type="continuationSeparator" w:id="0">
    <w:p w14:paraId="4F48928D" w14:textId="77777777" w:rsidR="008A1063" w:rsidRDefault="008A1063" w:rsidP="00B81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D51B5" w14:textId="77777777" w:rsidR="008A1063" w:rsidRDefault="008A1063">
    <w:pPr>
      <w:pStyle w:val="Footer"/>
      <w:jc w:val="center"/>
    </w:pPr>
  </w:p>
  <w:p w14:paraId="77B45728" w14:textId="77777777" w:rsidR="008A1063" w:rsidRDefault="008A10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61CBE" w14:textId="77777777" w:rsidR="008A1063" w:rsidRPr="00C730FF" w:rsidRDefault="008A1063" w:rsidP="00A13121">
    <w:pPr>
      <w:pStyle w:val="Footer"/>
      <w:ind w:left="4513" w:hanging="4513"/>
      <w:jc w:val="center"/>
    </w:pPr>
  </w:p>
  <w:p w14:paraId="24B972CD" w14:textId="77777777" w:rsidR="008A1063" w:rsidRDefault="008A1063" w:rsidP="00A13121">
    <w:pPr>
      <w:pStyle w:val="Footer"/>
      <w:tabs>
        <w:tab w:val="clear" w:pos="4513"/>
        <w:tab w:val="clear" w:pos="9026"/>
        <w:tab w:val="left" w:pos="529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475738"/>
      <w:docPartObj>
        <w:docPartGallery w:val="Page Numbers (Bottom of Page)"/>
        <w:docPartUnique/>
      </w:docPartObj>
    </w:sdtPr>
    <w:sdtContent>
      <w:p w14:paraId="65269FAA" w14:textId="77777777" w:rsidR="008A1063" w:rsidRPr="00C730FF" w:rsidRDefault="008A1063">
        <w:pPr>
          <w:pStyle w:val="Footer"/>
          <w:jc w:val="center"/>
        </w:pPr>
        <w:r>
          <w:rPr>
            <w:lang w:val="en-US"/>
          </w:rPr>
          <w:fldChar w:fldCharType="begin"/>
        </w:r>
        <w:r>
          <w:instrText>PAGE   \* MERGEFORMAT</w:instrText>
        </w:r>
        <w:r>
          <w:rPr>
            <w:lang w:val="en-US"/>
          </w:rPr>
          <w:fldChar w:fldCharType="separate"/>
        </w:r>
        <w:r w:rsidRPr="00283A42">
          <w:rPr>
            <w:noProof/>
            <w:lang w:val="es-ES"/>
          </w:rPr>
          <w:t>ii</w:t>
        </w:r>
        <w:r>
          <w:rPr>
            <w:noProof/>
            <w:lang w:val="es-ES"/>
          </w:rPr>
          <w:fldChar w:fldCharType="end"/>
        </w:r>
      </w:p>
    </w:sdtContent>
  </w:sdt>
  <w:p w14:paraId="15C822F7" w14:textId="77777777" w:rsidR="008A1063" w:rsidRDefault="008A106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85C36" w14:textId="77777777" w:rsidR="008A1063" w:rsidRDefault="008A106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96722C" w14:textId="77777777" w:rsidR="008A1063" w:rsidRDefault="008A106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A3D92" w14:textId="77777777" w:rsidR="008A1063" w:rsidRDefault="008A1063" w:rsidP="00102A21">
    <w:pPr>
      <w:pStyle w:val="Footer"/>
      <w:framePr w:wrap="around" w:vAnchor="text" w:hAnchor="margin" w:xAlign="center" w:y="1"/>
      <w:pBdr>
        <w:top w:val="single" w:sz="4" w:space="1" w:color="auto"/>
      </w:pBdr>
      <w:jc w:val="center"/>
      <w:rPr>
        <w:rStyle w:val="PageNumber"/>
      </w:rPr>
    </w:pPr>
  </w:p>
  <w:p w14:paraId="3A58E201" w14:textId="77777777" w:rsidR="008A1063" w:rsidRDefault="008A1063" w:rsidP="00102A21">
    <w:pPr>
      <w:pStyle w:val="Footer"/>
      <w:framePr w:wrap="around" w:vAnchor="text" w:hAnchor="margin" w:xAlign="center" w:y="1"/>
      <w:pBdr>
        <w:top w:val="single" w:sz="4" w:space="1" w:color="auto"/>
      </w:pBdr>
      <w:jc w:val="cen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7EE323A4" w14:textId="77777777" w:rsidR="008A1063" w:rsidRDefault="008A1063" w:rsidP="00102A2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F2A204" w14:textId="77777777" w:rsidR="008A1063" w:rsidRDefault="008A106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121</w:t>
    </w:r>
    <w:r>
      <w:rPr>
        <w:rStyle w:val="PageNumber"/>
      </w:rPr>
      <w:fldChar w:fldCharType="end"/>
    </w:r>
  </w:p>
  <w:p w14:paraId="083E5191" w14:textId="77777777" w:rsidR="008A1063" w:rsidRDefault="008A1063">
    <w:pPr>
      <w:pStyle w:val="Footer"/>
    </w:pPr>
    <w:r>
      <w:rPr>
        <w:noProof/>
        <w:lang w:val="es-ES" w:eastAsia="es-ES"/>
      </w:rPr>
      <w:pict w14:anchorId="47B4FC89">
        <v:line id="Line 14" o:spid="_x0000_s317441" style="position:absolute;left:0;text-align:left;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5.95pt" to="474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pmEg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"/>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BB34C" w14:textId="77777777" w:rsidR="008A1063" w:rsidRDefault="008A1063" w:rsidP="00B81B13">
      <w:pPr>
        <w:spacing w:after="0" w:line="240" w:lineRule="auto"/>
      </w:pPr>
      <w:r>
        <w:separator/>
      </w:r>
    </w:p>
  </w:footnote>
  <w:footnote w:type="continuationSeparator" w:id="0">
    <w:p w14:paraId="58A0A67E" w14:textId="77777777" w:rsidR="008A1063" w:rsidRDefault="008A1063" w:rsidP="00B81B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6361F" w14:textId="77777777" w:rsidR="008A1063" w:rsidRDefault="008A1063" w:rsidP="00D97B50">
    <w:pPr>
      <w:pStyle w:val="Header"/>
      <w:tabs>
        <w:tab w:val="clear" w:pos="4513"/>
        <w:tab w:val="clear" w:pos="9026"/>
        <w:tab w:val="left" w:pos="338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91B743" w14:textId="77777777" w:rsidR="008A1063" w:rsidRPr="00FB2DC7" w:rsidRDefault="008A1063" w:rsidP="0093571C">
    <w:pPr>
      <w:pStyle w:val="Header"/>
      <w:pBdr>
        <w:bottom w:val="single" w:sz="4" w:space="1" w:color="auto"/>
      </w:pBdr>
      <w:jc w:val="right"/>
      <w:rPr>
        <w:i/>
      </w:rPr>
    </w:pPr>
    <w:r>
      <w:rPr>
        <w:i/>
      </w:rPr>
      <w:t>Anexos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CB8FF" w14:textId="77777777" w:rsidR="008A1063" w:rsidRDefault="008A1063" w:rsidP="0093571C">
    <w:pPr>
      <w:pStyle w:val="Header"/>
      <w:jc w:val="right"/>
      <w:rPr>
        <w:i/>
      </w:rPr>
    </w:pPr>
    <w:r w:rsidRPr="00D444B9">
      <w:rPr>
        <w:i/>
      </w:rPr>
      <w:t>Introducción</w:t>
    </w:r>
  </w:p>
  <w:p w14:paraId="5211ED45" w14:textId="77777777" w:rsidR="008A1063" w:rsidRPr="00D444B9" w:rsidRDefault="008A1063" w:rsidP="00D444B9">
    <w:pPr>
      <w:pStyle w:val="Header"/>
      <w:ind w:right="360"/>
    </w:pPr>
    <w:r>
      <w:rPr>
        <w:noProof/>
        <w:lang w:val="es-ES" w:eastAsia="es-ES"/>
      </w:rPr>
      <w:pict w14:anchorId="6284CE31">
        <v:line id="_x0000_s317444" style="position:absolute;left:0;text-align:left;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3.7pt" to="474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UyEw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"/>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67FF7" w14:textId="77777777" w:rsidR="008A1063" w:rsidRPr="00FB2DC7" w:rsidRDefault="008A1063">
    <w:pPr>
      <w:pStyle w:val="Header"/>
      <w:jc w:val="right"/>
      <w:rPr>
        <w:i/>
        <w:szCs w:val="20"/>
      </w:rPr>
    </w:pPr>
    <w:r>
      <w:rPr>
        <w:i/>
        <w:noProof/>
        <w:szCs w:val="20"/>
        <w:lang w:val="es-ES" w:eastAsia="es-ES"/>
      </w:rPr>
      <w:pict w14:anchorId="1BE7114F">
        <v:line id="Line 12" o:spid="_x0000_s317443" style="position:absolute;left:0;text-align:left;z-index:2516551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8pt,14.1pt" to="438.7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" stroked="f">
          <w10:wrap type="topAndBottom"/>
        </v:line>
      </w:pict>
    </w:r>
    <w:r w:rsidRPr="00FB2DC7">
      <w:rPr>
        <w:i/>
        <w:noProof/>
        <w:szCs w:val="20"/>
      </w:rPr>
      <w:t>Capítulo 1</w:t>
    </w:r>
  </w:p>
  <w:p w14:paraId="0107E60D" w14:textId="77777777" w:rsidR="008A1063" w:rsidRDefault="008A1063">
    <w:pPr>
      <w:pStyle w:val="Header"/>
      <w:ind w:right="360"/>
    </w:pPr>
    <w:r>
      <w:rPr>
        <w:noProof/>
        <w:lang w:val="es-ES" w:eastAsia="es-ES"/>
      </w:rPr>
      <w:pict w14:anchorId="0A8FBF92">
        <v:line id="Line 13" o:spid="_x0000_s317442" style="position:absolute;left:0;text-align:left;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0,3.7pt" to="474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xb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"/>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0A1EC" w14:textId="77777777" w:rsidR="008A1063" w:rsidRPr="00FB2DC7" w:rsidRDefault="008A1063" w:rsidP="0093571C">
    <w:pPr>
      <w:pStyle w:val="Header"/>
      <w:pBdr>
        <w:bottom w:val="single" w:sz="4" w:space="1" w:color="auto"/>
      </w:pBdr>
      <w:jc w:val="right"/>
      <w:rPr>
        <w:i/>
      </w:rPr>
    </w:pPr>
    <w:r w:rsidRPr="00FB2DC7">
      <w:rPr>
        <w:i/>
      </w:rPr>
      <w:t>Capítulo 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47F98" w14:textId="77777777" w:rsidR="008A1063" w:rsidRPr="00FB2DC7" w:rsidRDefault="008A1063" w:rsidP="00FB2DC7">
    <w:pPr>
      <w:pStyle w:val="Header"/>
      <w:pBdr>
        <w:bottom w:val="single" w:sz="4" w:space="1" w:color="auto"/>
      </w:pBdr>
      <w:tabs>
        <w:tab w:val="left" w:pos="7110"/>
        <w:tab w:val="right" w:pos="9360"/>
      </w:tabs>
      <w:jc w:val="right"/>
      <w:rPr>
        <w:i/>
      </w:rPr>
    </w:pPr>
    <w:r w:rsidRPr="00FB2DC7">
      <w:rPr>
        <w:i/>
      </w:rPr>
      <w:tab/>
    </w:r>
    <w:r w:rsidRPr="00FB2DC7">
      <w:rPr>
        <w:i/>
      </w:rPr>
      <w:tab/>
    </w:r>
    <w:r w:rsidRPr="00FB2DC7">
      <w:rPr>
        <w:i/>
      </w:rPr>
      <w:tab/>
      <w:t>Capítulo 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24E1" w14:textId="77777777" w:rsidR="008A1063" w:rsidRPr="00FB2DC7" w:rsidRDefault="008A1063" w:rsidP="00FB2DC7">
    <w:pPr>
      <w:pStyle w:val="Header"/>
      <w:pBdr>
        <w:bottom w:val="single" w:sz="4" w:space="1" w:color="auto"/>
      </w:pBdr>
      <w:tabs>
        <w:tab w:val="left" w:pos="7110"/>
        <w:tab w:val="right" w:pos="9360"/>
      </w:tabs>
      <w:jc w:val="right"/>
      <w:rPr>
        <w:i/>
      </w:rPr>
    </w:pPr>
    <w:r w:rsidRPr="00FB2DC7">
      <w:rPr>
        <w:i/>
      </w:rPr>
      <w:tab/>
    </w:r>
    <w:r w:rsidRPr="00FB2DC7">
      <w:rPr>
        <w:i/>
      </w:rPr>
      <w:tab/>
    </w:r>
    <w:r w:rsidRPr="00FB2DC7">
      <w:rPr>
        <w:i/>
      </w:rPr>
      <w:tab/>
      <w:t>Capítulo 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E53EF" w14:textId="77777777" w:rsidR="008A1063" w:rsidRPr="00FB2DC7" w:rsidRDefault="008A1063" w:rsidP="00D341BD">
    <w:pPr>
      <w:pStyle w:val="Header"/>
      <w:pBdr>
        <w:bottom w:val="single" w:sz="4" w:space="1" w:color="auto"/>
      </w:pBdr>
      <w:tabs>
        <w:tab w:val="left" w:pos="7110"/>
        <w:tab w:val="right" w:pos="9360"/>
      </w:tabs>
      <w:jc w:val="right"/>
      <w:rPr>
        <w:i/>
      </w:rPr>
    </w:pPr>
    <w:r>
      <w:rPr>
        <w:i/>
      </w:rPr>
      <w:t>Conclusiones y Recomendaciones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22F86" w14:textId="77777777" w:rsidR="008A1063" w:rsidRPr="00FB2DC7" w:rsidRDefault="008A1063" w:rsidP="0093571C">
    <w:pPr>
      <w:pStyle w:val="Header"/>
      <w:pBdr>
        <w:bottom w:val="single" w:sz="4" w:space="1" w:color="auto"/>
      </w:pBdr>
      <w:jc w:val="right"/>
      <w:rPr>
        <w:i/>
      </w:rPr>
    </w:pPr>
    <w:r>
      <w:rPr>
        <w:i/>
      </w:rPr>
      <w:t>Referencias Bibliográficas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A8A09" w14:textId="77777777" w:rsidR="008A1063" w:rsidRPr="00FB2DC7" w:rsidRDefault="008A1063" w:rsidP="0093571C">
    <w:pPr>
      <w:pStyle w:val="Header"/>
      <w:pBdr>
        <w:bottom w:val="single" w:sz="4" w:space="1" w:color="auto"/>
      </w:pBdr>
      <w:jc w:val="right"/>
      <w:rPr>
        <w:i/>
      </w:rPr>
    </w:pPr>
    <w:r>
      <w:rPr>
        <w:i/>
      </w:rPr>
      <w:t>Glosario de Términos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625F87"/>
    <w:multiLevelType w:val="hybridMultilevel"/>
    <w:tmpl w:val="F14210C8"/>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708F2"/>
    <w:multiLevelType w:val="hybridMultilevel"/>
    <w:tmpl w:val="DD14C286"/>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C8749D3"/>
    <w:multiLevelType w:val="hybridMultilevel"/>
    <w:tmpl w:val="2BE09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FE7959"/>
    <w:multiLevelType w:val="hybridMultilevel"/>
    <w:tmpl w:val="CD361ED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CD1558"/>
    <w:multiLevelType w:val="hybridMultilevel"/>
    <w:tmpl w:val="815A001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1F6FD8"/>
    <w:multiLevelType w:val="hybridMultilevel"/>
    <w:tmpl w:val="F8EE438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B">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2E80CA8"/>
    <w:multiLevelType w:val="hybridMultilevel"/>
    <w:tmpl w:val="E44E23F8"/>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3403C3A"/>
    <w:multiLevelType w:val="hybridMultilevel"/>
    <w:tmpl w:val="8570854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3EF78EE"/>
    <w:multiLevelType w:val="hybridMultilevel"/>
    <w:tmpl w:val="36F0FF5E"/>
    <w:lvl w:ilvl="0" w:tplc="0C0A000B">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9" w15:restartNumberingAfterBreak="0">
    <w:nsid w:val="186F171A"/>
    <w:multiLevelType w:val="hybridMultilevel"/>
    <w:tmpl w:val="DE446B9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48068D"/>
    <w:multiLevelType w:val="hybridMultilevel"/>
    <w:tmpl w:val="21B8E14C"/>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B3F66F6"/>
    <w:multiLevelType w:val="hybridMultilevel"/>
    <w:tmpl w:val="934088C6"/>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C9F42CB"/>
    <w:multiLevelType w:val="hybridMultilevel"/>
    <w:tmpl w:val="CC28A8EC"/>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795368"/>
    <w:multiLevelType w:val="hybridMultilevel"/>
    <w:tmpl w:val="F7B21F70"/>
    <w:lvl w:ilvl="0" w:tplc="0C0A0003">
      <w:start w:val="1"/>
      <w:numFmt w:val="bullet"/>
      <w:lvlText w:val="o"/>
      <w:lvlJc w:val="left"/>
      <w:pPr>
        <w:ind w:left="720" w:hanging="360"/>
      </w:pPr>
      <w:rPr>
        <w:rFonts w:ascii="Courier New" w:hAnsi="Courier New" w:cs="Courier New" w:hint="default"/>
      </w:rPr>
    </w:lvl>
    <w:lvl w:ilvl="1" w:tplc="ECC4A9A0">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A2578D4"/>
    <w:multiLevelType w:val="hybridMultilevel"/>
    <w:tmpl w:val="9600F3D4"/>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B6D3AD3"/>
    <w:multiLevelType w:val="hybridMultilevel"/>
    <w:tmpl w:val="D8BEACB2"/>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5C54C8"/>
    <w:multiLevelType w:val="hybridMultilevel"/>
    <w:tmpl w:val="648CDD72"/>
    <w:lvl w:ilvl="0" w:tplc="ECC4A9A0">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7" w15:restartNumberingAfterBreak="0">
    <w:nsid w:val="393C66AB"/>
    <w:multiLevelType w:val="hybridMultilevel"/>
    <w:tmpl w:val="697C4E96"/>
    <w:lvl w:ilvl="0" w:tplc="0C0A0003">
      <w:start w:val="1"/>
      <w:numFmt w:val="bullet"/>
      <w:lvlText w:val="o"/>
      <w:lvlJc w:val="left"/>
      <w:pPr>
        <w:ind w:left="720" w:hanging="360"/>
      </w:pPr>
      <w:rPr>
        <w:rFonts w:ascii="Courier New" w:hAnsi="Courier New" w:cs="Courier New" w:hint="default"/>
      </w:rPr>
    </w:lvl>
    <w:lvl w:ilvl="1" w:tplc="0C0A000B">
      <w:start w:val="1"/>
      <w:numFmt w:val="bullet"/>
      <w:lvlText w:val=""/>
      <w:lvlJc w:val="left"/>
      <w:pPr>
        <w:ind w:left="1440" w:hanging="360"/>
      </w:pPr>
      <w:rPr>
        <w:rFonts w:ascii="Wingdings" w:hAnsi="Wingdings" w:hint="default"/>
      </w:rPr>
    </w:lvl>
    <w:lvl w:ilvl="2" w:tplc="0C0A0009">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B155729"/>
    <w:multiLevelType w:val="multilevel"/>
    <w:tmpl w:val="DDA81A4E"/>
    <w:lvl w:ilvl="0">
      <w:start w:val="1"/>
      <w:numFmt w:val="decimal"/>
      <w:suff w:val="space"/>
      <w:lvlText w:val="CAPÍTULO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40B35D9D"/>
    <w:multiLevelType w:val="hybridMultilevel"/>
    <w:tmpl w:val="3D789D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4329507D"/>
    <w:multiLevelType w:val="hybridMultilevel"/>
    <w:tmpl w:val="23D899D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3915A52"/>
    <w:multiLevelType w:val="hybridMultilevel"/>
    <w:tmpl w:val="7534F030"/>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480D5380"/>
    <w:multiLevelType w:val="hybridMultilevel"/>
    <w:tmpl w:val="E38631CE"/>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8EB3109"/>
    <w:multiLevelType w:val="hybridMultilevel"/>
    <w:tmpl w:val="A41EB582"/>
    <w:lvl w:ilvl="0" w:tplc="0C0A0003">
      <w:start w:val="1"/>
      <w:numFmt w:val="bullet"/>
      <w:lvlText w:val="o"/>
      <w:lvlJc w:val="left"/>
      <w:pPr>
        <w:ind w:left="720" w:hanging="360"/>
      </w:pPr>
      <w:rPr>
        <w:rFonts w:ascii="Courier New" w:hAnsi="Courier New" w:cs="Courier New"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DA52D1"/>
    <w:multiLevelType w:val="hybridMultilevel"/>
    <w:tmpl w:val="D44E43B0"/>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B3B621F"/>
    <w:multiLevelType w:val="hybridMultilevel"/>
    <w:tmpl w:val="1602C820"/>
    <w:lvl w:ilvl="0" w:tplc="ECC4A9A0">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26" w15:restartNumberingAfterBreak="0">
    <w:nsid w:val="4C5F2193"/>
    <w:multiLevelType w:val="hybridMultilevel"/>
    <w:tmpl w:val="9648D65A"/>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D724493"/>
    <w:multiLevelType w:val="hybridMultilevel"/>
    <w:tmpl w:val="04EAFC5A"/>
    <w:lvl w:ilvl="0" w:tplc="ECC4A9A0">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524B46E1"/>
    <w:multiLevelType w:val="hybridMultilevel"/>
    <w:tmpl w:val="CDD279FA"/>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56E9608A"/>
    <w:multiLevelType w:val="hybridMultilevel"/>
    <w:tmpl w:val="D7627D10"/>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6EC5F95"/>
    <w:multiLevelType w:val="hybridMultilevel"/>
    <w:tmpl w:val="F0D834D0"/>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5D386FFA"/>
    <w:multiLevelType w:val="hybridMultilevel"/>
    <w:tmpl w:val="584816A0"/>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DB53C74"/>
    <w:multiLevelType w:val="hybridMultilevel"/>
    <w:tmpl w:val="222423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24C485F"/>
    <w:multiLevelType w:val="hybridMultilevel"/>
    <w:tmpl w:val="6186DB9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43F1B7F"/>
    <w:multiLevelType w:val="hybridMultilevel"/>
    <w:tmpl w:val="113CAA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54423B4"/>
    <w:multiLevelType w:val="hybridMultilevel"/>
    <w:tmpl w:val="206AD924"/>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7476615"/>
    <w:multiLevelType w:val="hybridMultilevel"/>
    <w:tmpl w:val="8C340A04"/>
    <w:lvl w:ilvl="0" w:tplc="0C0A000B">
      <w:start w:val="1"/>
      <w:numFmt w:val="bullet"/>
      <w:lvlText w:val=""/>
      <w:lvlJc w:val="left"/>
      <w:pPr>
        <w:ind w:left="1440" w:hanging="360"/>
      </w:pPr>
      <w:rPr>
        <w:rFonts w:ascii="Wingdings" w:hAnsi="Wingdings" w:hint="default"/>
      </w:rPr>
    </w:lvl>
    <w:lvl w:ilvl="1" w:tplc="0C0A0009">
      <w:start w:val="1"/>
      <w:numFmt w:val="bullet"/>
      <w:lvlText w:val=""/>
      <w:lvlJc w:val="left"/>
      <w:pPr>
        <w:ind w:left="2160" w:hanging="360"/>
      </w:pPr>
      <w:rPr>
        <w:rFonts w:ascii="Wingdings" w:hAnsi="Wingdings" w:hint="default"/>
      </w:rPr>
    </w:lvl>
    <w:lvl w:ilvl="2" w:tplc="0C0A000D">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67DC30D1"/>
    <w:multiLevelType w:val="hybridMultilevel"/>
    <w:tmpl w:val="08E6B4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B851009"/>
    <w:multiLevelType w:val="hybridMultilevel"/>
    <w:tmpl w:val="718EDB8E"/>
    <w:lvl w:ilvl="0" w:tplc="ECC4A9A0">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CD5022B"/>
    <w:multiLevelType w:val="hybridMultilevel"/>
    <w:tmpl w:val="C23279BE"/>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D48248A"/>
    <w:multiLevelType w:val="multilevel"/>
    <w:tmpl w:val="A984C0FE"/>
    <w:lvl w:ilvl="0">
      <w:start w:val="1"/>
      <w:numFmt w:val="decimal"/>
      <w:pStyle w:val="Heading1"/>
      <w:suff w:val="space"/>
      <w:lvlText w:val="Capítulo %1"/>
      <w:lvlJc w:val="left"/>
      <w:pPr>
        <w:ind w:left="0" w:firstLine="0"/>
      </w:pPr>
      <w:rPr>
        <w:rFonts w:hint="default"/>
        <w:u w:val="none"/>
      </w:rPr>
    </w:lvl>
    <w:lvl w:ilvl="1">
      <w:start w:val="1"/>
      <w:numFmt w:val="decimal"/>
      <w:pStyle w:val="Heading2"/>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suff w:val="nothing"/>
      <w:lvlText w:val="%1.%2.%3.%4.  "/>
      <w:lvlJc w:val="left"/>
      <w:pPr>
        <w:ind w:left="0" w:firstLine="0"/>
      </w:pPr>
      <w:rPr>
        <w:rFonts w:hint="default"/>
        <w:b/>
        <w:bCs w:val="0"/>
        <w:i w:val="0"/>
        <w:iCs w:val="0"/>
        <w:caps w:val="0"/>
        <w:smallCaps w:val="0"/>
        <w:strike w:val="0"/>
        <w:dstrike w:val="0"/>
        <w:noProof w:val="0"/>
        <w:vanish w:val="0"/>
        <w:color w:val="000000"/>
        <w:spacing w:val="0"/>
        <w:kern w:val="0"/>
        <w:position w:val="0"/>
        <w:u w:val="none"/>
        <w:vertAlign w:val="baseline"/>
        <w:em w:val="none"/>
        <w:specVanish w:val="0"/>
      </w:rPr>
    </w:lvl>
    <w:lvl w:ilvl="4">
      <w:start w:val="1"/>
      <w:numFmt w:val="decimal"/>
      <w:pStyle w:val="Heading5"/>
      <w:suff w:val="nothing"/>
      <w:lvlText w:val="%1.%2.%3.%4.%5.  "/>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1" w15:restartNumberingAfterBreak="0">
    <w:nsid w:val="703E5448"/>
    <w:multiLevelType w:val="hybridMultilevel"/>
    <w:tmpl w:val="05922FCE"/>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53669F4"/>
    <w:multiLevelType w:val="hybridMultilevel"/>
    <w:tmpl w:val="75C47148"/>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6630C08"/>
    <w:multiLevelType w:val="hybridMultilevel"/>
    <w:tmpl w:val="7152BEAC"/>
    <w:lvl w:ilvl="0" w:tplc="ECC4A9A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9C24AC2"/>
    <w:multiLevelType w:val="hybridMultilevel"/>
    <w:tmpl w:val="28CED32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7A4917A6"/>
    <w:multiLevelType w:val="hybridMultilevel"/>
    <w:tmpl w:val="B572888C"/>
    <w:lvl w:ilvl="0" w:tplc="0C0A000F">
      <w:start w:val="1"/>
      <w:numFmt w:val="decimal"/>
      <w:lvlText w:val="%1."/>
      <w:lvlJc w:val="left"/>
      <w:pPr>
        <w:ind w:left="720" w:hanging="360"/>
      </w:pPr>
    </w:lvl>
    <w:lvl w:ilvl="1" w:tplc="ECC4A9A0">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ABB1A57"/>
    <w:multiLevelType w:val="hybridMultilevel"/>
    <w:tmpl w:val="62D88EE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973260"/>
    <w:multiLevelType w:val="hybridMultilevel"/>
    <w:tmpl w:val="8EDE7DB6"/>
    <w:lvl w:ilvl="0" w:tplc="ECC4A9A0">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abstractNumId w:val="40"/>
  </w:num>
  <w:num w:numId="2">
    <w:abstractNumId w:val="40"/>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num>
  <w:num w:numId="5">
    <w:abstractNumId w:val="12"/>
  </w:num>
  <w:num w:numId="6">
    <w:abstractNumId w:val="15"/>
  </w:num>
  <w:num w:numId="7">
    <w:abstractNumId w:val="19"/>
  </w:num>
  <w:num w:numId="8">
    <w:abstractNumId w:val="4"/>
  </w:num>
  <w:num w:numId="9">
    <w:abstractNumId w:val="42"/>
  </w:num>
  <w:num w:numId="10">
    <w:abstractNumId w:val="7"/>
  </w:num>
  <w:num w:numId="11">
    <w:abstractNumId w:val="22"/>
  </w:num>
  <w:num w:numId="12">
    <w:abstractNumId w:val="3"/>
  </w:num>
  <w:num w:numId="13">
    <w:abstractNumId w:val="34"/>
  </w:num>
  <w:num w:numId="14">
    <w:abstractNumId w:val="26"/>
  </w:num>
  <w:num w:numId="15">
    <w:abstractNumId w:val="17"/>
  </w:num>
  <w:num w:numId="16">
    <w:abstractNumId w:val="36"/>
  </w:num>
  <w:num w:numId="17">
    <w:abstractNumId w:val="37"/>
  </w:num>
  <w:num w:numId="18">
    <w:abstractNumId w:val="23"/>
  </w:num>
  <w:num w:numId="19">
    <w:abstractNumId w:val="39"/>
  </w:num>
  <w:num w:numId="20">
    <w:abstractNumId w:val="10"/>
  </w:num>
  <w:num w:numId="21">
    <w:abstractNumId w:val="44"/>
  </w:num>
  <w:num w:numId="22">
    <w:abstractNumId w:val="27"/>
  </w:num>
  <w:num w:numId="23">
    <w:abstractNumId w:val="16"/>
  </w:num>
  <w:num w:numId="24">
    <w:abstractNumId w:val="47"/>
  </w:num>
  <w:num w:numId="25">
    <w:abstractNumId w:val="25"/>
  </w:num>
  <w:num w:numId="26">
    <w:abstractNumId w:val="24"/>
  </w:num>
  <w:num w:numId="27">
    <w:abstractNumId w:val="45"/>
  </w:num>
  <w:num w:numId="28">
    <w:abstractNumId w:val="33"/>
  </w:num>
  <w:num w:numId="29">
    <w:abstractNumId w:val="13"/>
  </w:num>
  <w:num w:numId="30">
    <w:abstractNumId w:val="28"/>
  </w:num>
  <w:num w:numId="31">
    <w:abstractNumId w:val="20"/>
  </w:num>
  <w:num w:numId="32">
    <w:abstractNumId w:val="2"/>
  </w:num>
  <w:num w:numId="33">
    <w:abstractNumId w:val="32"/>
  </w:num>
  <w:num w:numId="34">
    <w:abstractNumId w:val="9"/>
  </w:num>
  <w:num w:numId="35">
    <w:abstractNumId w:val="5"/>
  </w:num>
  <w:num w:numId="36">
    <w:abstractNumId w:val="14"/>
  </w:num>
  <w:num w:numId="37">
    <w:abstractNumId w:val="41"/>
  </w:num>
  <w:num w:numId="38">
    <w:abstractNumId w:val="0"/>
  </w:num>
  <w:num w:numId="39">
    <w:abstractNumId w:val="21"/>
  </w:num>
  <w:num w:numId="40">
    <w:abstractNumId w:val="11"/>
  </w:num>
  <w:num w:numId="41">
    <w:abstractNumId w:val="1"/>
  </w:num>
  <w:num w:numId="42">
    <w:abstractNumId w:val="30"/>
  </w:num>
  <w:num w:numId="43">
    <w:abstractNumId w:val="35"/>
  </w:num>
  <w:num w:numId="44">
    <w:abstractNumId w:val="38"/>
  </w:num>
  <w:num w:numId="45">
    <w:abstractNumId w:val="6"/>
  </w:num>
  <w:num w:numId="46">
    <w:abstractNumId w:val="8"/>
  </w:num>
  <w:num w:numId="47">
    <w:abstractNumId w:val="29"/>
  </w:num>
  <w:num w:numId="48">
    <w:abstractNumId w:val="31"/>
  </w:num>
  <w:num w:numId="49">
    <w:abstractNumId w:val="4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mailMerge>
    <w:mainDocumentType w:val="envelopes"/>
    <w:dataType w:val="textFile"/>
    <w:activeRecord w:val="-1"/>
    <w:odso/>
  </w:mailMerge>
  <w:defaultTabStop w:val="720"/>
  <w:hyphenationZone w:val="425"/>
  <w:characterSpacingControl w:val="doNotCompress"/>
  <w:hdrShapeDefaults>
    <o:shapedefaults v:ext="edit" spidmax="317445"/>
    <o:shapelayout v:ext="edit">
      <o:idmap v:ext="edit" data="310"/>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0F45"/>
    <w:rsid w:val="00000653"/>
    <w:rsid w:val="00001524"/>
    <w:rsid w:val="00001715"/>
    <w:rsid w:val="00001B81"/>
    <w:rsid w:val="00002317"/>
    <w:rsid w:val="0000277C"/>
    <w:rsid w:val="00003DA5"/>
    <w:rsid w:val="000044AF"/>
    <w:rsid w:val="0000626C"/>
    <w:rsid w:val="00006765"/>
    <w:rsid w:val="00010C28"/>
    <w:rsid w:val="00012071"/>
    <w:rsid w:val="0001239E"/>
    <w:rsid w:val="0001318A"/>
    <w:rsid w:val="0001343D"/>
    <w:rsid w:val="00013D57"/>
    <w:rsid w:val="00014079"/>
    <w:rsid w:val="000143F6"/>
    <w:rsid w:val="00014DFD"/>
    <w:rsid w:val="000157B0"/>
    <w:rsid w:val="00016616"/>
    <w:rsid w:val="00020E79"/>
    <w:rsid w:val="00021320"/>
    <w:rsid w:val="000228DC"/>
    <w:rsid w:val="000246DC"/>
    <w:rsid w:val="00025459"/>
    <w:rsid w:val="000259C9"/>
    <w:rsid w:val="00026C8C"/>
    <w:rsid w:val="00027620"/>
    <w:rsid w:val="00027628"/>
    <w:rsid w:val="00027827"/>
    <w:rsid w:val="00030825"/>
    <w:rsid w:val="0003196D"/>
    <w:rsid w:val="00032469"/>
    <w:rsid w:val="000324DA"/>
    <w:rsid w:val="00032A8D"/>
    <w:rsid w:val="00032ABA"/>
    <w:rsid w:val="000333DC"/>
    <w:rsid w:val="00033E4E"/>
    <w:rsid w:val="00034B8F"/>
    <w:rsid w:val="00034F6E"/>
    <w:rsid w:val="000355A1"/>
    <w:rsid w:val="00035875"/>
    <w:rsid w:val="00035F66"/>
    <w:rsid w:val="0003601F"/>
    <w:rsid w:val="00036305"/>
    <w:rsid w:val="00036D03"/>
    <w:rsid w:val="00037052"/>
    <w:rsid w:val="000401A0"/>
    <w:rsid w:val="000423C7"/>
    <w:rsid w:val="00042754"/>
    <w:rsid w:val="00042C88"/>
    <w:rsid w:val="000431DA"/>
    <w:rsid w:val="00044345"/>
    <w:rsid w:val="0004466D"/>
    <w:rsid w:val="00045C37"/>
    <w:rsid w:val="00047C22"/>
    <w:rsid w:val="00047FB2"/>
    <w:rsid w:val="000500CD"/>
    <w:rsid w:val="00050954"/>
    <w:rsid w:val="00050EE8"/>
    <w:rsid w:val="000519EE"/>
    <w:rsid w:val="00051E4F"/>
    <w:rsid w:val="00053119"/>
    <w:rsid w:val="000536F7"/>
    <w:rsid w:val="00053B53"/>
    <w:rsid w:val="00053FAA"/>
    <w:rsid w:val="00054CFE"/>
    <w:rsid w:val="00055543"/>
    <w:rsid w:val="00056A97"/>
    <w:rsid w:val="00056CC0"/>
    <w:rsid w:val="00057C69"/>
    <w:rsid w:val="000605C4"/>
    <w:rsid w:val="000616A4"/>
    <w:rsid w:val="00061D8A"/>
    <w:rsid w:val="00063A16"/>
    <w:rsid w:val="00063B9D"/>
    <w:rsid w:val="000648E5"/>
    <w:rsid w:val="00064AF4"/>
    <w:rsid w:val="00064E48"/>
    <w:rsid w:val="00065074"/>
    <w:rsid w:val="000660A6"/>
    <w:rsid w:val="0006661E"/>
    <w:rsid w:val="0006679D"/>
    <w:rsid w:val="00067AED"/>
    <w:rsid w:val="00070BDD"/>
    <w:rsid w:val="00070C27"/>
    <w:rsid w:val="00071328"/>
    <w:rsid w:val="000722C6"/>
    <w:rsid w:val="00073470"/>
    <w:rsid w:val="000746EA"/>
    <w:rsid w:val="000754EB"/>
    <w:rsid w:val="00075B7B"/>
    <w:rsid w:val="00075D7E"/>
    <w:rsid w:val="00075D7F"/>
    <w:rsid w:val="00075F13"/>
    <w:rsid w:val="00076192"/>
    <w:rsid w:val="00076416"/>
    <w:rsid w:val="00077DE9"/>
    <w:rsid w:val="0008021F"/>
    <w:rsid w:val="0008074F"/>
    <w:rsid w:val="00081386"/>
    <w:rsid w:val="000816E6"/>
    <w:rsid w:val="00083482"/>
    <w:rsid w:val="00084F8D"/>
    <w:rsid w:val="0008503E"/>
    <w:rsid w:val="000856D9"/>
    <w:rsid w:val="00090E0F"/>
    <w:rsid w:val="0009111E"/>
    <w:rsid w:val="00091369"/>
    <w:rsid w:val="00093776"/>
    <w:rsid w:val="00093F60"/>
    <w:rsid w:val="000967E9"/>
    <w:rsid w:val="00097555"/>
    <w:rsid w:val="000A0A5C"/>
    <w:rsid w:val="000A18EA"/>
    <w:rsid w:val="000A1EA1"/>
    <w:rsid w:val="000A226F"/>
    <w:rsid w:val="000A2495"/>
    <w:rsid w:val="000A2D08"/>
    <w:rsid w:val="000A30F3"/>
    <w:rsid w:val="000A3559"/>
    <w:rsid w:val="000A56DA"/>
    <w:rsid w:val="000A606F"/>
    <w:rsid w:val="000A60A5"/>
    <w:rsid w:val="000A6A6C"/>
    <w:rsid w:val="000A6C9A"/>
    <w:rsid w:val="000A7402"/>
    <w:rsid w:val="000B105C"/>
    <w:rsid w:val="000B2BDC"/>
    <w:rsid w:val="000B308B"/>
    <w:rsid w:val="000B3321"/>
    <w:rsid w:val="000B4E3B"/>
    <w:rsid w:val="000B5506"/>
    <w:rsid w:val="000B5C18"/>
    <w:rsid w:val="000B7011"/>
    <w:rsid w:val="000C0EA2"/>
    <w:rsid w:val="000C291A"/>
    <w:rsid w:val="000C2A5D"/>
    <w:rsid w:val="000C2AB2"/>
    <w:rsid w:val="000C433D"/>
    <w:rsid w:val="000C5962"/>
    <w:rsid w:val="000C66BB"/>
    <w:rsid w:val="000C791D"/>
    <w:rsid w:val="000D0E4D"/>
    <w:rsid w:val="000D25E5"/>
    <w:rsid w:val="000D2D2F"/>
    <w:rsid w:val="000D4177"/>
    <w:rsid w:val="000D453C"/>
    <w:rsid w:val="000D55BB"/>
    <w:rsid w:val="000D7935"/>
    <w:rsid w:val="000E08AE"/>
    <w:rsid w:val="000E24DD"/>
    <w:rsid w:val="000E3285"/>
    <w:rsid w:val="000E3B9F"/>
    <w:rsid w:val="000E3E6F"/>
    <w:rsid w:val="000E4611"/>
    <w:rsid w:val="000E4C47"/>
    <w:rsid w:val="000E4F7E"/>
    <w:rsid w:val="000E57EB"/>
    <w:rsid w:val="000E6609"/>
    <w:rsid w:val="000E67EB"/>
    <w:rsid w:val="000E6B17"/>
    <w:rsid w:val="000E6D2D"/>
    <w:rsid w:val="000E7238"/>
    <w:rsid w:val="000F1AC8"/>
    <w:rsid w:val="000F296A"/>
    <w:rsid w:val="000F2F9B"/>
    <w:rsid w:val="000F2F9C"/>
    <w:rsid w:val="000F4563"/>
    <w:rsid w:val="000F483E"/>
    <w:rsid w:val="000F4A18"/>
    <w:rsid w:val="000F4A43"/>
    <w:rsid w:val="000F4CEE"/>
    <w:rsid w:val="000F6C09"/>
    <w:rsid w:val="000F7814"/>
    <w:rsid w:val="000F79D5"/>
    <w:rsid w:val="001000F2"/>
    <w:rsid w:val="00100DB3"/>
    <w:rsid w:val="00101644"/>
    <w:rsid w:val="00101979"/>
    <w:rsid w:val="00101BEA"/>
    <w:rsid w:val="00102079"/>
    <w:rsid w:val="00102713"/>
    <w:rsid w:val="001027D8"/>
    <w:rsid w:val="00102A21"/>
    <w:rsid w:val="00102B2D"/>
    <w:rsid w:val="00102E2A"/>
    <w:rsid w:val="00104A1F"/>
    <w:rsid w:val="0010502A"/>
    <w:rsid w:val="001052D8"/>
    <w:rsid w:val="001053AA"/>
    <w:rsid w:val="00106B84"/>
    <w:rsid w:val="00106C3B"/>
    <w:rsid w:val="001129DC"/>
    <w:rsid w:val="001143C5"/>
    <w:rsid w:val="00114576"/>
    <w:rsid w:val="00114791"/>
    <w:rsid w:val="001151A0"/>
    <w:rsid w:val="0011530B"/>
    <w:rsid w:val="00116411"/>
    <w:rsid w:val="00117A0B"/>
    <w:rsid w:val="00117DB7"/>
    <w:rsid w:val="001201AB"/>
    <w:rsid w:val="00120E5A"/>
    <w:rsid w:val="0012102A"/>
    <w:rsid w:val="001210A8"/>
    <w:rsid w:val="00121187"/>
    <w:rsid w:val="001216FE"/>
    <w:rsid w:val="001218AD"/>
    <w:rsid w:val="001228D5"/>
    <w:rsid w:val="0012304F"/>
    <w:rsid w:val="00123449"/>
    <w:rsid w:val="00123A3D"/>
    <w:rsid w:val="00124985"/>
    <w:rsid w:val="00124BD2"/>
    <w:rsid w:val="001252AD"/>
    <w:rsid w:val="001265AD"/>
    <w:rsid w:val="001265E2"/>
    <w:rsid w:val="00126B67"/>
    <w:rsid w:val="00127EF1"/>
    <w:rsid w:val="00127EF6"/>
    <w:rsid w:val="001302DC"/>
    <w:rsid w:val="00130B33"/>
    <w:rsid w:val="00131105"/>
    <w:rsid w:val="001344A4"/>
    <w:rsid w:val="001353D5"/>
    <w:rsid w:val="00136045"/>
    <w:rsid w:val="0013634F"/>
    <w:rsid w:val="00137941"/>
    <w:rsid w:val="001406C6"/>
    <w:rsid w:val="00141762"/>
    <w:rsid w:val="00141EBC"/>
    <w:rsid w:val="0014230B"/>
    <w:rsid w:val="00143B2E"/>
    <w:rsid w:val="00143B89"/>
    <w:rsid w:val="00144BC5"/>
    <w:rsid w:val="00145C92"/>
    <w:rsid w:val="00145C96"/>
    <w:rsid w:val="00146E89"/>
    <w:rsid w:val="00147483"/>
    <w:rsid w:val="00147F80"/>
    <w:rsid w:val="00147FF5"/>
    <w:rsid w:val="001511C0"/>
    <w:rsid w:val="00151C24"/>
    <w:rsid w:val="00151F60"/>
    <w:rsid w:val="00151F6F"/>
    <w:rsid w:val="00155CAC"/>
    <w:rsid w:val="00156548"/>
    <w:rsid w:val="001566D2"/>
    <w:rsid w:val="00160658"/>
    <w:rsid w:val="001606FD"/>
    <w:rsid w:val="00161163"/>
    <w:rsid w:val="00161BFA"/>
    <w:rsid w:val="001625BA"/>
    <w:rsid w:val="00164B82"/>
    <w:rsid w:val="00164D2F"/>
    <w:rsid w:val="001659D0"/>
    <w:rsid w:val="00165B0A"/>
    <w:rsid w:val="00165F3D"/>
    <w:rsid w:val="00166D69"/>
    <w:rsid w:val="001670FF"/>
    <w:rsid w:val="00167E85"/>
    <w:rsid w:val="0017011E"/>
    <w:rsid w:val="0017077F"/>
    <w:rsid w:val="0017236F"/>
    <w:rsid w:val="00172D55"/>
    <w:rsid w:val="00174252"/>
    <w:rsid w:val="00174445"/>
    <w:rsid w:val="0017603B"/>
    <w:rsid w:val="001761DD"/>
    <w:rsid w:val="00176B96"/>
    <w:rsid w:val="00177E7B"/>
    <w:rsid w:val="00180273"/>
    <w:rsid w:val="00180621"/>
    <w:rsid w:val="0018090F"/>
    <w:rsid w:val="00181381"/>
    <w:rsid w:val="001824DA"/>
    <w:rsid w:val="001826B0"/>
    <w:rsid w:val="00182F0D"/>
    <w:rsid w:val="0018338E"/>
    <w:rsid w:val="00183997"/>
    <w:rsid w:val="00183B5A"/>
    <w:rsid w:val="001843D2"/>
    <w:rsid w:val="00186624"/>
    <w:rsid w:val="0019480B"/>
    <w:rsid w:val="00194A53"/>
    <w:rsid w:val="00194C11"/>
    <w:rsid w:val="0019525C"/>
    <w:rsid w:val="001A0246"/>
    <w:rsid w:val="001A0E69"/>
    <w:rsid w:val="001A0E6B"/>
    <w:rsid w:val="001A1E17"/>
    <w:rsid w:val="001A608A"/>
    <w:rsid w:val="001A618D"/>
    <w:rsid w:val="001A6E2B"/>
    <w:rsid w:val="001A7A63"/>
    <w:rsid w:val="001B03D3"/>
    <w:rsid w:val="001B0906"/>
    <w:rsid w:val="001B12BB"/>
    <w:rsid w:val="001B1A2D"/>
    <w:rsid w:val="001B2837"/>
    <w:rsid w:val="001B2E91"/>
    <w:rsid w:val="001B344E"/>
    <w:rsid w:val="001B3EE5"/>
    <w:rsid w:val="001B4CB8"/>
    <w:rsid w:val="001B7C50"/>
    <w:rsid w:val="001C1CDA"/>
    <w:rsid w:val="001C378A"/>
    <w:rsid w:val="001C43F4"/>
    <w:rsid w:val="001C4551"/>
    <w:rsid w:val="001C64A3"/>
    <w:rsid w:val="001C73DB"/>
    <w:rsid w:val="001D02EC"/>
    <w:rsid w:val="001D1338"/>
    <w:rsid w:val="001D2B79"/>
    <w:rsid w:val="001D3F3B"/>
    <w:rsid w:val="001D5531"/>
    <w:rsid w:val="001D6C70"/>
    <w:rsid w:val="001E078C"/>
    <w:rsid w:val="001E101A"/>
    <w:rsid w:val="001E1378"/>
    <w:rsid w:val="001E14C6"/>
    <w:rsid w:val="001E1EFB"/>
    <w:rsid w:val="001E2BA5"/>
    <w:rsid w:val="001E2E45"/>
    <w:rsid w:val="001E3AC6"/>
    <w:rsid w:val="001E419C"/>
    <w:rsid w:val="001E549E"/>
    <w:rsid w:val="001E62D1"/>
    <w:rsid w:val="001E7CBF"/>
    <w:rsid w:val="001F0351"/>
    <w:rsid w:val="001F168B"/>
    <w:rsid w:val="001F1F4E"/>
    <w:rsid w:val="001F2772"/>
    <w:rsid w:val="001F631D"/>
    <w:rsid w:val="001F645C"/>
    <w:rsid w:val="001F7885"/>
    <w:rsid w:val="002007E3"/>
    <w:rsid w:val="0020258B"/>
    <w:rsid w:val="00203E4E"/>
    <w:rsid w:val="002078E7"/>
    <w:rsid w:val="00210448"/>
    <w:rsid w:val="002105A6"/>
    <w:rsid w:val="00211188"/>
    <w:rsid w:val="002118D0"/>
    <w:rsid w:val="00212AC2"/>
    <w:rsid w:val="00213E38"/>
    <w:rsid w:val="00214740"/>
    <w:rsid w:val="00215C32"/>
    <w:rsid w:val="0021674F"/>
    <w:rsid w:val="00217119"/>
    <w:rsid w:val="00217A8B"/>
    <w:rsid w:val="00217D2E"/>
    <w:rsid w:val="00221B82"/>
    <w:rsid w:val="00222865"/>
    <w:rsid w:val="002233CE"/>
    <w:rsid w:val="00223DE8"/>
    <w:rsid w:val="0022410E"/>
    <w:rsid w:val="00224965"/>
    <w:rsid w:val="002252CD"/>
    <w:rsid w:val="00226BE9"/>
    <w:rsid w:val="00227CE7"/>
    <w:rsid w:val="002301F9"/>
    <w:rsid w:val="0023073F"/>
    <w:rsid w:val="00230BEF"/>
    <w:rsid w:val="00230E60"/>
    <w:rsid w:val="00231A3E"/>
    <w:rsid w:val="00231ED9"/>
    <w:rsid w:val="002325A7"/>
    <w:rsid w:val="002329BD"/>
    <w:rsid w:val="00232D8F"/>
    <w:rsid w:val="00234629"/>
    <w:rsid w:val="002351CC"/>
    <w:rsid w:val="00235AF4"/>
    <w:rsid w:val="00236017"/>
    <w:rsid w:val="00236395"/>
    <w:rsid w:val="0023729C"/>
    <w:rsid w:val="00240051"/>
    <w:rsid w:val="0024014B"/>
    <w:rsid w:val="0024188E"/>
    <w:rsid w:val="00242C48"/>
    <w:rsid w:val="00243D16"/>
    <w:rsid w:val="002444A1"/>
    <w:rsid w:val="00244795"/>
    <w:rsid w:val="00247238"/>
    <w:rsid w:val="0024736A"/>
    <w:rsid w:val="00247EB8"/>
    <w:rsid w:val="00250255"/>
    <w:rsid w:val="00250954"/>
    <w:rsid w:val="00251E5B"/>
    <w:rsid w:val="00253B4C"/>
    <w:rsid w:val="00253FF5"/>
    <w:rsid w:val="002547F4"/>
    <w:rsid w:val="002549F8"/>
    <w:rsid w:val="0025553B"/>
    <w:rsid w:val="00257A1F"/>
    <w:rsid w:val="00260F41"/>
    <w:rsid w:val="002616B8"/>
    <w:rsid w:val="002630FE"/>
    <w:rsid w:val="00264BE4"/>
    <w:rsid w:val="00264C86"/>
    <w:rsid w:val="00265B2D"/>
    <w:rsid w:val="002665A7"/>
    <w:rsid w:val="00270A69"/>
    <w:rsid w:val="00270B94"/>
    <w:rsid w:val="00270C68"/>
    <w:rsid w:val="002728E5"/>
    <w:rsid w:val="00274AD8"/>
    <w:rsid w:val="002759ED"/>
    <w:rsid w:val="00276769"/>
    <w:rsid w:val="00276F22"/>
    <w:rsid w:val="00277A1B"/>
    <w:rsid w:val="00280400"/>
    <w:rsid w:val="00280952"/>
    <w:rsid w:val="00280A54"/>
    <w:rsid w:val="0028205E"/>
    <w:rsid w:val="002822B9"/>
    <w:rsid w:val="00282644"/>
    <w:rsid w:val="002827E1"/>
    <w:rsid w:val="00282C9F"/>
    <w:rsid w:val="0028322A"/>
    <w:rsid w:val="002833DE"/>
    <w:rsid w:val="0028342E"/>
    <w:rsid w:val="0028362D"/>
    <w:rsid w:val="00283A42"/>
    <w:rsid w:val="00283D64"/>
    <w:rsid w:val="00284F4A"/>
    <w:rsid w:val="00285ABF"/>
    <w:rsid w:val="00285E34"/>
    <w:rsid w:val="00286DEC"/>
    <w:rsid w:val="002875F4"/>
    <w:rsid w:val="00287B32"/>
    <w:rsid w:val="00293558"/>
    <w:rsid w:val="00293587"/>
    <w:rsid w:val="00293CA1"/>
    <w:rsid w:val="00294E42"/>
    <w:rsid w:val="0029541C"/>
    <w:rsid w:val="0029609E"/>
    <w:rsid w:val="00296114"/>
    <w:rsid w:val="002967DC"/>
    <w:rsid w:val="00296DAA"/>
    <w:rsid w:val="0029751B"/>
    <w:rsid w:val="00297DFB"/>
    <w:rsid w:val="002A093C"/>
    <w:rsid w:val="002A1AB8"/>
    <w:rsid w:val="002A1F8A"/>
    <w:rsid w:val="002A213A"/>
    <w:rsid w:val="002A2DD7"/>
    <w:rsid w:val="002A45AE"/>
    <w:rsid w:val="002A4D5F"/>
    <w:rsid w:val="002A4E53"/>
    <w:rsid w:val="002A7704"/>
    <w:rsid w:val="002A7827"/>
    <w:rsid w:val="002A7CC0"/>
    <w:rsid w:val="002B11BD"/>
    <w:rsid w:val="002B1589"/>
    <w:rsid w:val="002B31BA"/>
    <w:rsid w:val="002B32F6"/>
    <w:rsid w:val="002B485A"/>
    <w:rsid w:val="002B61B4"/>
    <w:rsid w:val="002B71C4"/>
    <w:rsid w:val="002B7F40"/>
    <w:rsid w:val="002C0B98"/>
    <w:rsid w:val="002C27EF"/>
    <w:rsid w:val="002C4F3D"/>
    <w:rsid w:val="002C52C4"/>
    <w:rsid w:val="002C545B"/>
    <w:rsid w:val="002C570C"/>
    <w:rsid w:val="002C6CD1"/>
    <w:rsid w:val="002C70B7"/>
    <w:rsid w:val="002C70C0"/>
    <w:rsid w:val="002C7287"/>
    <w:rsid w:val="002D014F"/>
    <w:rsid w:val="002D1CF5"/>
    <w:rsid w:val="002D1E26"/>
    <w:rsid w:val="002D3604"/>
    <w:rsid w:val="002D387E"/>
    <w:rsid w:val="002D4D4E"/>
    <w:rsid w:val="002D4DBD"/>
    <w:rsid w:val="002D4DE7"/>
    <w:rsid w:val="002D589E"/>
    <w:rsid w:val="002D6011"/>
    <w:rsid w:val="002D724E"/>
    <w:rsid w:val="002D7AFE"/>
    <w:rsid w:val="002E0AA7"/>
    <w:rsid w:val="002E13A1"/>
    <w:rsid w:val="002E1B6C"/>
    <w:rsid w:val="002E1DA7"/>
    <w:rsid w:val="002E20E3"/>
    <w:rsid w:val="002E21B0"/>
    <w:rsid w:val="002E3567"/>
    <w:rsid w:val="002E3813"/>
    <w:rsid w:val="002E59EF"/>
    <w:rsid w:val="002E5F85"/>
    <w:rsid w:val="002E61DF"/>
    <w:rsid w:val="002E6806"/>
    <w:rsid w:val="002E6A3C"/>
    <w:rsid w:val="002E79CC"/>
    <w:rsid w:val="002F0373"/>
    <w:rsid w:val="002F0DF1"/>
    <w:rsid w:val="002F1906"/>
    <w:rsid w:val="002F1F59"/>
    <w:rsid w:val="002F27B6"/>
    <w:rsid w:val="002F2907"/>
    <w:rsid w:val="002F2BAF"/>
    <w:rsid w:val="002F2D64"/>
    <w:rsid w:val="002F36C3"/>
    <w:rsid w:val="002F3E6E"/>
    <w:rsid w:val="002F6EC6"/>
    <w:rsid w:val="002F71C9"/>
    <w:rsid w:val="002F739B"/>
    <w:rsid w:val="002F75CC"/>
    <w:rsid w:val="0030033A"/>
    <w:rsid w:val="003020E2"/>
    <w:rsid w:val="00304075"/>
    <w:rsid w:val="003040F7"/>
    <w:rsid w:val="00305E6C"/>
    <w:rsid w:val="00306F57"/>
    <w:rsid w:val="003073D8"/>
    <w:rsid w:val="00307FDF"/>
    <w:rsid w:val="003103D6"/>
    <w:rsid w:val="0031059B"/>
    <w:rsid w:val="00310C20"/>
    <w:rsid w:val="00312E27"/>
    <w:rsid w:val="0031316B"/>
    <w:rsid w:val="00313C3D"/>
    <w:rsid w:val="00313F55"/>
    <w:rsid w:val="003152CD"/>
    <w:rsid w:val="00317032"/>
    <w:rsid w:val="00317F20"/>
    <w:rsid w:val="00321B2C"/>
    <w:rsid w:val="00321D02"/>
    <w:rsid w:val="00322A5F"/>
    <w:rsid w:val="003235C0"/>
    <w:rsid w:val="00324611"/>
    <w:rsid w:val="0032617F"/>
    <w:rsid w:val="003267CB"/>
    <w:rsid w:val="003269FF"/>
    <w:rsid w:val="003276B7"/>
    <w:rsid w:val="00327E19"/>
    <w:rsid w:val="00330A4B"/>
    <w:rsid w:val="003314BC"/>
    <w:rsid w:val="0033218C"/>
    <w:rsid w:val="00332EDB"/>
    <w:rsid w:val="00335C82"/>
    <w:rsid w:val="00336AB9"/>
    <w:rsid w:val="00337155"/>
    <w:rsid w:val="00337589"/>
    <w:rsid w:val="00341701"/>
    <w:rsid w:val="00342553"/>
    <w:rsid w:val="00344543"/>
    <w:rsid w:val="00344D67"/>
    <w:rsid w:val="00345645"/>
    <w:rsid w:val="003462B4"/>
    <w:rsid w:val="0034643A"/>
    <w:rsid w:val="00347D32"/>
    <w:rsid w:val="003502E1"/>
    <w:rsid w:val="00350799"/>
    <w:rsid w:val="00352691"/>
    <w:rsid w:val="00352E30"/>
    <w:rsid w:val="00354F35"/>
    <w:rsid w:val="003558E2"/>
    <w:rsid w:val="00356099"/>
    <w:rsid w:val="00356967"/>
    <w:rsid w:val="00361193"/>
    <w:rsid w:val="003612F6"/>
    <w:rsid w:val="00362D0F"/>
    <w:rsid w:val="003631C0"/>
    <w:rsid w:val="00363216"/>
    <w:rsid w:val="00363417"/>
    <w:rsid w:val="00364062"/>
    <w:rsid w:val="00364A2C"/>
    <w:rsid w:val="00366484"/>
    <w:rsid w:val="00367C21"/>
    <w:rsid w:val="00367DD5"/>
    <w:rsid w:val="00367E0A"/>
    <w:rsid w:val="003707FE"/>
    <w:rsid w:val="00371AE3"/>
    <w:rsid w:val="00371FDF"/>
    <w:rsid w:val="0037238D"/>
    <w:rsid w:val="00372BA6"/>
    <w:rsid w:val="003736A2"/>
    <w:rsid w:val="00373AFB"/>
    <w:rsid w:val="0037410A"/>
    <w:rsid w:val="00374380"/>
    <w:rsid w:val="003748AD"/>
    <w:rsid w:val="00374F64"/>
    <w:rsid w:val="00375806"/>
    <w:rsid w:val="0037760F"/>
    <w:rsid w:val="0038280C"/>
    <w:rsid w:val="00384463"/>
    <w:rsid w:val="003846F4"/>
    <w:rsid w:val="003853EB"/>
    <w:rsid w:val="00385B86"/>
    <w:rsid w:val="00385DB5"/>
    <w:rsid w:val="00386026"/>
    <w:rsid w:val="00386542"/>
    <w:rsid w:val="00386E50"/>
    <w:rsid w:val="00387316"/>
    <w:rsid w:val="003916FA"/>
    <w:rsid w:val="00391C0B"/>
    <w:rsid w:val="003920D7"/>
    <w:rsid w:val="00393EBC"/>
    <w:rsid w:val="00393FFA"/>
    <w:rsid w:val="003946C4"/>
    <w:rsid w:val="003949FF"/>
    <w:rsid w:val="00394B6B"/>
    <w:rsid w:val="0039516A"/>
    <w:rsid w:val="0039524B"/>
    <w:rsid w:val="00395DD9"/>
    <w:rsid w:val="00397CC2"/>
    <w:rsid w:val="003A00F5"/>
    <w:rsid w:val="003A023B"/>
    <w:rsid w:val="003A03F3"/>
    <w:rsid w:val="003A1271"/>
    <w:rsid w:val="003A178D"/>
    <w:rsid w:val="003A2F21"/>
    <w:rsid w:val="003A48F2"/>
    <w:rsid w:val="003A5104"/>
    <w:rsid w:val="003A5569"/>
    <w:rsid w:val="003A5EFD"/>
    <w:rsid w:val="003A6402"/>
    <w:rsid w:val="003A658A"/>
    <w:rsid w:val="003A69AA"/>
    <w:rsid w:val="003A6DD9"/>
    <w:rsid w:val="003B1A40"/>
    <w:rsid w:val="003B2F26"/>
    <w:rsid w:val="003B2FE7"/>
    <w:rsid w:val="003B37ED"/>
    <w:rsid w:val="003B3C84"/>
    <w:rsid w:val="003B4BCD"/>
    <w:rsid w:val="003B53B1"/>
    <w:rsid w:val="003B5C6B"/>
    <w:rsid w:val="003B6406"/>
    <w:rsid w:val="003B667E"/>
    <w:rsid w:val="003B71A7"/>
    <w:rsid w:val="003C058F"/>
    <w:rsid w:val="003C1342"/>
    <w:rsid w:val="003C2BB3"/>
    <w:rsid w:val="003C2D6C"/>
    <w:rsid w:val="003C2D8D"/>
    <w:rsid w:val="003C5432"/>
    <w:rsid w:val="003C5C8E"/>
    <w:rsid w:val="003C5FD7"/>
    <w:rsid w:val="003C67C1"/>
    <w:rsid w:val="003C69B5"/>
    <w:rsid w:val="003C6B0F"/>
    <w:rsid w:val="003C72C0"/>
    <w:rsid w:val="003C7C56"/>
    <w:rsid w:val="003D013F"/>
    <w:rsid w:val="003D2A64"/>
    <w:rsid w:val="003D532F"/>
    <w:rsid w:val="003D5542"/>
    <w:rsid w:val="003D56CE"/>
    <w:rsid w:val="003D586B"/>
    <w:rsid w:val="003E08BB"/>
    <w:rsid w:val="003E14A3"/>
    <w:rsid w:val="003E28CC"/>
    <w:rsid w:val="003E5238"/>
    <w:rsid w:val="003E523C"/>
    <w:rsid w:val="003F0139"/>
    <w:rsid w:val="003F01AA"/>
    <w:rsid w:val="003F036B"/>
    <w:rsid w:val="003F06CD"/>
    <w:rsid w:val="003F0DCE"/>
    <w:rsid w:val="003F15B6"/>
    <w:rsid w:val="003F20E0"/>
    <w:rsid w:val="003F2516"/>
    <w:rsid w:val="003F3A59"/>
    <w:rsid w:val="003F4A20"/>
    <w:rsid w:val="003F4A2D"/>
    <w:rsid w:val="003F5191"/>
    <w:rsid w:val="003F6E12"/>
    <w:rsid w:val="003F75BC"/>
    <w:rsid w:val="00400E14"/>
    <w:rsid w:val="0040103A"/>
    <w:rsid w:val="004010C1"/>
    <w:rsid w:val="00402822"/>
    <w:rsid w:val="00402B68"/>
    <w:rsid w:val="004039CE"/>
    <w:rsid w:val="00403C1F"/>
    <w:rsid w:val="00404431"/>
    <w:rsid w:val="00404F4C"/>
    <w:rsid w:val="004070A1"/>
    <w:rsid w:val="004078A4"/>
    <w:rsid w:val="00407CA6"/>
    <w:rsid w:val="0041298D"/>
    <w:rsid w:val="00413056"/>
    <w:rsid w:val="00413EBA"/>
    <w:rsid w:val="00415969"/>
    <w:rsid w:val="00420FD5"/>
    <w:rsid w:val="00420FFD"/>
    <w:rsid w:val="00421FAD"/>
    <w:rsid w:val="004229C8"/>
    <w:rsid w:val="00422BE6"/>
    <w:rsid w:val="00422D64"/>
    <w:rsid w:val="00423A72"/>
    <w:rsid w:val="00424146"/>
    <w:rsid w:val="004266F7"/>
    <w:rsid w:val="004279EF"/>
    <w:rsid w:val="00430EB6"/>
    <w:rsid w:val="00430F88"/>
    <w:rsid w:val="00431154"/>
    <w:rsid w:val="004313D2"/>
    <w:rsid w:val="0043353F"/>
    <w:rsid w:val="004336EC"/>
    <w:rsid w:val="0043486B"/>
    <w:rsid w:val="00434A07"/>
    <w:rsid w:val="00435265"/>
    <w:rsid w:val="00435297"/>
    <w:rsid w:val="004368B6"/>
    <w:rsid w:val="004377F0"/>
    <w:rsid w:val="00437E25"/>
    <w:rsid w:val="00440490"/>
    <w:rsid w:val="00441D7F"/>
    <w:rsid w:val="00442060"/>
    <w:rsid w:val="004435BB"/>
    <w:rsid w:val="0044370E"/>
    <w:rsid w:val="004438DF"/>
    <w:rsid w:val="00445AEC"/>
    <w:rsid w:val="00446259"/>
    <w:rsid w:val="00446947"/>
    <w:rsid w:val="00446E1F"/>
    <w:rsid w:val="00447628"/>
    <w:rsid w:val="00447C6F"/>
    <w:rsid w:val="00447FBC"/>
    <w:rsid w:val="00450A1A"/>
    <w:rsid w:val="00450C25"/>
    <w:rsid w:val="00450EBA"/>
    <w:rsid w:val="00451BE3"/>
    <w:rsid w:val="004524F5"/>
    <w:rsid w:val="00452AAC"/>
    <w:rsid w:val="0045356E"/>
    <w:rsid w:val="0045374A"/>
    <w:rsid w:val="00454C28"/>
    <w:rsid w:val="004550E1"/>
    <w:rsid w:val="00455EE5"/>
    <w:rsid w:val="00456F22"/>
    <w:rsid w:val="00460B78"/>
    <w:rsid w:val="00461921"/>
    <w:rsid w:val="00461B04"/>
    <w:rsid w:val="004633A8"/>
    <w:rsid w:val="004639E9"/>
    <w:rsid w:val="00464354"/>
    <w:rsid w:val="00464CC4"/>
    <w:rsid w:val="00464D71"/>
    <w:rsid w:val="00464EB9"/>
    <w:rsid w:val="004651EA"/>
    <w:rsid w:val="00467446"/>
    <w:rsid w:val="0046746F"/>
    <w:rsid w:val="0047022D"/>
    <w:rsid w:val="004704AE"/>
    <w:rsid w:val="00470F67"/>
    <w:rsid w:val="00471BFA"/>
    <w:rsid w:val="00472DF1"/>
    <w:rsid w:val="00474AEE"/>
    <w:rsid w:val="00476266"/>
    <w:rsid w:val="004762D1"/>
    <w:rsid w:val="00476680"/>
    <w:rsid w:val="0047741E"/>
    <w:rsid w:val="00477F9C"/>
    <w:rsid w:val="004805D3"/>
    <w:rsid w:val="00480DC3"/>
    <w:rsid w:val="0048144E"/>
    <w:rsid w:val="00482CD8"/>
    <w:rsid w:val="0048412E"/>
    <w:rsid w:val="004845ED"/>
    <w:rsid w:val="004846B4"/>
    <w:rsid w:val="00484A82"/>
    <w:rsid w:val="004867BD"/>
    <w:rsid w:val="00487B92"/>
    <w:rsid w:val="004900F5"/>
    <w:rsid w:val="004915AF"/>
    <w:rsid w:val="00491897"/>
    <w:rsid w:val="00492177"/>
    <w:rsid w:val="004949BA"/>
    <w:rsid w:val="0049564C"/>
    <w:rsid w:val="00495CBF"/>
    <w:rsid w:val="00496289"/>
    <w:rsid w:val="00496DCE"/>
    <w:rsid w:val="00497293"/>
    <w:rsid w:val="004977A3"/>
    <w:rsid w:val="004A12EE"/>
    <w:rsid w:val="004A1CFE"/>
    <w:rsid w:val="004A1F6A"/>
    <w:rsid w:val="004A2756"/>
    <w:rsid w:val="004A311B"/>
    <w:rsid w:val="004A3C4F"/>
    <w:rsid w:val="004A3C6D"/>
    <w:rsid w:val="004A3F3E"/>
    <w:rsid w:val="004A5674"/>
    <w:rsid w:val="004A5D9C"/>
    <w:rsid w:val="004A67F9"/>
    <w:rsid w:val="004A755A"/>
    <w:rsid w:val="004A7567"/>
    <w:rsid w:val="004B06A7"/>
    <w:rsid w:val="004B12F7"/>
    <w:rsid w:val="004B1B0D"/>
    <w:rsid w:val="004B3140"/>
    <w:rsid w:val="004B355D"/>
    <w:rsid w:val="004B3DF3"/>
    <w:rsid w:val="004B5780"/>
    <w:rsid w:val="004B771C"/>
    <w:rsid w:val="004C11D3"/>
    <w:rsid w:val="004C16BC"/>
    <w:rsid w:val="004C1DFF"/>
    <w:rsid w:val="004C2504"/>
    <w:rsid w:val="004C3A90"/>
    <w:rsid w:val="004C4663"/>
    <w:rsid w:val="004C4FE8"/>
    <w:rsid w:val="004C5AD8"/>
    <w:rsid w:val="004C6D8B"/>
    <w:rsid w:val="004D0DED"/>
    <w:rsid w:val="004D0EF6"/>
    <w:rsid w:val="004D0F41"/>
    <w:rsid w:val="004D19B6"/>
    <w:rsid w:val="004D2B1F"/>
    <w:rsid w:val="004D3A12"/>
    <w:rsid w:val="004D3A4E"/>
    <w:rsid w:val="004D3ABC"/>
    <w:rsid w:val="004D76CC"/>
    <w:rsid w:val="004E1BEB"/>
    <w:rsid w:val="004E1FED"/>
    <w:rsid w:val="004E2051"/>
    <w:rsid w:val="004E2784"/>
    <w:rsid w:val="004E2D14"/>
    <w:rsid w:val="004E4918"/>
    <w:rsid w:val="004E5D41"/>
    <w:rsid w:val="004E6080"/>
    <w:rsid w:val="004E6326"/>
    <w:rsid w:val="004E707D"/>
    <w:rsid w:val="004E7A31"/>
    <w:rsid w:val="004E7C49"/>
    <w:rsid w:val="004F050F"/>
    <w:rsid w:val="004F2530"/>
    <w:rsid w:val="004F2CCC"/>
    <w:rsid w:val="004F3F8A"/>
    <w:rsid w:val="004F51A6"/>
    <w:rsid w:val="004F6254"/>
    <w:rsid w:val="004F6E4C"/>
    <w:rsid w:val="00501236"/>
    <w:rsid w:val="00501D2E"/>
    <w:rsid w:val="00502075"/>
    <w:rsid w:val="00502336"/>
    <w:rsid w:val="00503734"/>
    <w:rsid w:val="00503E58"/>
    <w:rsid w:val="00503EB7"/>
    <w:rsid w:val="005041AB"/>
    <w:rsid w:val="00504322"/>
    <w:rsid w:val="00504896"/>
    <w:rsid w:val="005055B5"/>
    <w:rsid w:val="00505971"/>
    <w:rsid w:val="00506105"/>
    <w:rsid w:val="005061B7"/>
    <w:rsid w:val="00507661"/>
    <w:rsid w:val="005101DE"/>
    <w:rsid w:val="005107A7"/>
    <w:rsid w:val="00510981"/>
    <w:rsid w:val="00510EDE"/>
    <w:rsid w:val="00511394"/>
    <w:rsid w:val="00512854"/>
    <w:rsid w:val="0051339B"/>
    <w:rsid w:val="0051345A"/>
    <w:rsid w:val="00513C6C"/>
    <w:rsid w:val="00514101"/>
    <w:rsid w:val="00514926"/>
    <w:rsid w:val="00516152"/>
    <w:rsid w:val="005162B8"/>
    <w:rsid w:val="0051709E"/>
    <w:rsid w:val="00520039"/>
    <w:rsid w:val="0052158C"/>
    <w:rsid w:val="00523020"/>
    <w:rsid w:val="00523043"/>
    <w:rsid w:val="0052338D"/>
    <w:rsid w:val="00523615"/>
    <w:rsid w:val="00523CBF"/>
    <w:rsid w:val="0052455C"/>
    <w:rsid w:val="00524D35"/>
    <w:rsid w:val="0052545B"/>
    <w:rsid w:val="005255A1"/>
    <w:rsid w:val="0052630C"/>
    <w:rsid w:val="005316F1"/>
    <w:rsid w:val="00531C0C"/>
    <w:rsid w:val="00531E2C"/>
    <w:rsid w:val="00531FAB"/>
    <w:rsid w:val="0053282F"/>
    <w:rsid w:val="005331C3"/>
    <w:rsid w:val="005332CC"/>
    <w:rsid w:val="00534F81"/>
    <w:rsid w:val="00534FA9"/>
    <w:rsid w:val="00535B7B"/>
    <w:rsid w:val="00535C69"/>
    <w:rsid w:val="0054098A"/>
    <w:rsid w:val="00540CA1"/>
    <w:rsid w:val="005417B3"/>
    <w:rsid w:val="00541F78"/>
    <w:rsid w:val="00542102"/>
    <w:rsid w:val="0054243F"/>
    <w:rsid w:val="005446A5"/>
    <w:rsid w:val="00544B7D"/>
    <w:rsid w:val="005453CD"/>
    <w:rsid w:val="00545410"/>
    <w:rsid w:val="0054647D"/>
    <w:rsid w:val="005465A4"/>
    <w:rsid w:val="00546BC3"/>
    <w:rsid w:val="00550B12"/>
    <w:rsid w:val="005512D0"/>
    <w:rsid w:val="00551BB1"/>
    <w:rsid w:val="00552A0D"/>
    <w:rsid w:val="00553678"/>
    <w:rsid w:val="0055416E"/>
    <w:rsid w:val="0055485D"/>
    <w:rsid w:val="005549A2"/>
    <w:rsid w:val="005549FA"/>
    <w:rsid w:val="0055505B"/>
    <w:rsid w:val="00557525"/>
    <w:rsid w:val="0056030A"/>
    <w:rsid w:val="00560421"/>
    <w:rsid w:val="005612E8"/>
    <w:rsid w:val="00562159"/>
    <w:rsid w:val="0056256A"/>
    <w:rsid w:val="00562711"/>
    <w:rsid w:val="00562E97"/>
    <w:rsid w:val="005630FB"/>
    <w:rsid w:val="005640BC"/>
    <w:rsid w:val="005650BE"/>
    <w:rsid w:val="00570957"/>
    <w:rsid w:val="00570AAB"/>
    <w:rsid w:val="00570FBD"/>
    <w:rsid w:val="00571377"/>
    <w:rsid w:val="00572101"/>
    <w:rsid w:val="005729D2"/>
    <w:rsid w:val="005738C0"/>
    <w:rsid w:val="00573ABC"/>
    <w:rsid w:val="0057760D"/>
    <w:rsid w:val="00577710"/>
    <w:rsid w:val="00581104"/>
    <w:rsid w:val="005811FD"/>
    <w:rsid w:val="00582899"/>
    <w:rsid w:val="0058319C"/>
    <w:rsid w:val="00583AD8"/>
    <w:rsid w:val="0058563E"/>
    <w:rsid w:val="00585F8B"/>
    <w:rsid w:val="005863DE"/>
    <w:rsid w:val="005902E9"/>
    <w:rsid w:val="00592124"/>
    <w:rsid w:val="00592E02"/>
    <w:rsid w:val="00593B36"/>
    <w:rsid w:val="00597099"/>
    <w:rsid w:val="00597FB6"/>
    <w:rsid w:val="005A1011"/>
    <w:rsid w:val="005A1D03"/>
    <w:rsid w:val="005A69A2"/>
    <w:rsid w:val="005A6A9C"/>
    <w:rsid w:val="005A7703"/>
    <w:rsid w:val="005B0FA1"/>
    <w:rsid w:val="005B27E4"/>
    <w:rsid w:val="005B2B4C"/>
    <w:rsid w:val="005B361C"/>
    <w:rsid w:val="005B5314"/>
    <w:rsid w:val="005B5AEF"/>
    <w:rsid w:val="005B65F7"/>
    <w:rsid w:val="005B6806"/>
    <w:rsid w:val="005B68DA"/>
    <w:rsid w:val="005B77F6"/>
    <w:rsid w:val="005C085A"/>
    <w:rsid w:val="005C1AD9"/>
    <w:rsid w:val="005C36FD"/>
    <w:rsid w:val="005C45D0"/>
    <w:rsid w:val="005C68D9"/>
    <w:rsid w:val="005C7523"/>
    <w:rsid w:val="005C7A8C"/>
    <w:rsid w:val="005C7F87"/>
    <w:rsid w:val="005D3274"/>
    <w:rsid w:val="005D38E3"/>
    <w:rsid w:val="005D3C9B"/>
    <w:rsid w:val="005D53D2"/>
    <w:rsid w:val="005D644F"/>
    <w:rsid w:val="005D666B"/>
    <w:rsid w:val="005D6951"/>
    <w:rsid w:val="005D6E54"/>
    <w:rsid w:val="005D7D4C"/>
    <w:rsid w:val="005E0126"/>
    <w:rsid w:val="005E0815"/>
    <w:rsid w:val="005E0E93"/>
    <w:rsid w:val="005E1461"/>
    <w:rsid w:val="005E250E"/>
    <w:rsid w:val="005E38B6"/>
    <w:rsid w:val="005E464E"/>
    <w:rsid w:val="005E5091"/>
    <w:rsid w:val="005E5285"/>
    <w:rsid w:val="005E5358"/>
    <w:rsid w:val="005E5927"/>
    <w:rsid w:val="005E61E2"/>
    <w:rsid w:val="005E73DB"/>
    <w:rsid w:val="005E7AE9"/>
    <w:rsid w:val="005F1CCC"/>
    <w:rsid w:val="005F2233"/>
    <w:rsid w:val="005F356D"/>
    <w:rsid w:val="005F582F"/>
    <w:rsid w:val="005F679C"/>
    <w:rsid w:val="005F745C"/>
    <w:rsid w:val="005F79AA"/>
    <w:rsid w:val="005F7C30"/>
    <w:rsid w:val="005F7C65"/>
    <w:rsid w:val="00600359"/>
    <w:rsid w:val="00600742"/>
    <w:rsid w:val="00600F9D"/>
    <w:rsid w:val="00601864"/>
    <w:rsid w:val="006020FA"/>
    <w:rsid w:val="00603FD0"/>
    <w:rsid w:val="00604471"/>
    <w:rsid w:val="0060484F"/>
    <w:rsid w:val="00605C9D"/>
    <w:rsid w:val="00606856"/>
    <w:rsid w:val="00607A88"/>
    <w:rsid w:val="00607EB8"/>
    <w:rsid w:val="00610D60"/>
    <w:rsid w:val="00610F08"/>
    <w:rsid w:val="00611005"/>
    <w:rsid w:val="00613807"/>
    <w:rsid w:val="00614F4E"/>
    <w:rsid w:val="00615D62"/>
    <w:rsid w:val="00616672"/>
    <w:rsid w:val="0062084F"/>
    <w:rsid w:val="00620AF1"/>
    <w:rsid w:val="00621271"/>
    <w:rsid w:val="006228CF"/>
    <w:rsid w:val="006229E1"/>
    <w:rsid w:val="00622FCB"/>
    <w:rsid w:val="00624008"/>
    <w:rsid w:val="006257C1"/>
    <w:rsid w:val="006269C7"/>
    <w:rsid w:val="00626C07"/>
    <w:rsid w:val="0062750B"/>
    <w:rsid w:val="00627B95"/>
    <w:rsid w:val="00627F7A"/>
    <w:rsid w:val="00630DE8"/>
    <w:rsid w:val="006310F7"/>
    <w:rsid w:val="00631DE1"/>
    <w:rsid w:val="00632C37"/>
    <w:rsid w:val="006340F3"/>
    <w:rsid w:val="006347A0"/>
    <w:rsid w:val="00635502"/>
    <w:rsid w:val="006357D2"/>
    <w:rsid w:val="00635893"/>
    <w:rsid w:val="006416B5"/>
    <w:rsid w:val="00641A1E"/>
    <w:rsid w:val="00641E1D"/>
    <w:rsid w:val="006420E1"/>
    <w:rsid w:val="00644571"/>
    <w:rsid w:val="006447D2"/>
    <w:rsid w:val="00644BD4"/>
    <w:rsid w:val="00644C70"/>
    <w:rsid w:val="00645413"/>
    <w:rsid w:val="0064618F"/>
    <w:rsid w:val="00647DA2"/>
    <w:rsid w:val="00650210"/>
    <w:rsid w:val="00651D2D"/>
    <w:rsid w:val="00653C71"/>
    <w:rsid w:val="006551FB"/>
    <w:rsid w:val="0065522E"/>
    <w:rsid w:val="00655D48"/>
    <w:rsid w:val="00655F50"/>
    <w:rsid w:val="00657472"/>
    <w:rsid w:val="00660583"/>
    <w:rsid w:val="00663FBF"/>
    <w:rsid w:val="0066424F"/>
    <w:rsid w:val="00667F58"/>
    <w:rsid w:val="00670537"/>
    <w:rsid w:val="00670F63"/>
    <w:rsid w:val="0067359A"/>
    <w:rsid w:val="00673B46"/>
    <w:rsid w:val="006741BC"/>
    <w:rsid w:val="0067470D"/>
    <w:rsid w:val="00675174"/>
    <w:rsid w:val="00675449"/>
    <w:rsid w:val="00675933"/>
    <w:rsid w:val="00675C4E"/>
    <w:rsid w:val="00676E12"/>
    <w:rsid w:val="00676F38"/>
    <w:rsid w:val="00677C55"/>
    <w:rsid w:val="00680B07"/>
    <w:rsid w:val="006814CC"/>
    <w:rsid w:val="00681D1F"/>
    <w:rsid w:val="00681D7E"/>
    <w:rsid w:val="00682841"/>
    <w:rsid w:val="00683251"/>
    <w:rsid w:val="00683259"/>
    <w:rsid w:val="0068376A"/>
    <w:rsid w:val="00686802"/>
    <w:rsid w:val="00686A8F"/>
    <w:rsid w:val="00691D45"/>
    <w:rsid w:val="00692184"/>
    <w:rsid w:val="00692905"/>
    <w:rsid w:val="006948A6"/>
    <w:rsid w:val="0069556B"/>
    <w:rsid w:val="00696801"/>
    <w:rsid w:val="00696B6D"/>
    <w:rsid w:val="006979FD"/>
    <w:rsid w:val="006A338F"/>
    <w:rsid w:val="006A4232"/>
    <w:rsid w:val="006A636B"/>
    <w:rsid w:val="006A647F"/>
    <w:rsid w:val="006B0409"/>
    <w:rsid w:val="006B234D"/>
    <w:rsid w:val="006B3F7B"/>
    <w:rsid w:val="006B4D9C"/>
    <w:rsid w:val="006B56D9"/>
    <w:rsid w:val="006B5BF1"/>
    <w:rsid w:val="006B70F5"/>
    <w:rsid w:val="006C0168"/>
    <w:rsid w:val="006C12FB"/>
    <w:rsid w:val="006C16C9"/>
    <w:rsid w:val="006C1C79"/>
    <w:rsid w:val="006C1EA4"/>
    <w:rsid w:val="006C2E4E"/>
    <w:rsid w:val="006C3602"/>
    <w:rsid w:val="006C3B27"/>
    <w:rsid w:val="006C41EE"/>
    <w:rsid w:val="006C4DD5"/>
    <w:rsid w:val="006C581A"/>
    <w:rsid w:val="006C58E4"/>
    <w:rsid w:val="006C6496"/>
    <w:rsid w:val="006C7786"/>
    <w:rsid w:val="006D0ED0"/>
    <w:rsid w:val="006D1303"/>
    <w:rsid w:val="006D1947"/>
    <w:rsid w:val="006D1AA3"/>
    <w:rsid w:val="006D2637"/>
    <w:rsid w:val="006D2A76"/>
    <w:rsid w:val="006D2C30"/>
    <w:rsid w:val="006D6112"/>
    <w:rsid w:val="006D62CE"/>
    <w:rsid w:val="006D67AC"/>
    <w:rsid w:val="006D6F36"/>
    <w:rsid w:val="006E1202"/>
    <w:rsid w:val="006E1316"/>
    <w:rsid w:val="006E1CE4"/>
    <w:rsid w:val="006E1ECD"/>
    <w:rsid w:val="006E20D6"/>
    <w:rsid w:val="006E212E"/>
    <w:rsid w:val="006E24BF"/>
    <w:rsid w:val="006E2CE7"/>
    <w:rsid w:val="006E361A"/>
    <w:rsid w:val="006E362D"/>
    <w:rsid w:val="006E444C"/>
    <w:rsid w:val="006E478F"/>
    <w:rsid w:val="006E52D9"/>
    <w:rsid w:val="006E70E3"/>
    <w:rsid w:val="006E71A2"/>
    <w:rsid w:val="006E7205"/>
    <w:rsid w:val="006F0D29"/>
    <w:rsid w:val="006F2152"/>
    <w:rsid w:val="006F25E0"/>
    <w:rsid w:val="006F42E9"/>
    <w:rsid w:val="006F5488"/>
    <w:rsid w:val="006F54C2"/>
    <w:rsid w:val="006F5C18"/>
    <w:rsid w:val="006F6BDD"/>
    <w:rsid w:val="006F75A8"/>
    <w:rsid w:val="006F79A5"/>
    <w:rsid w:val="006F7A06"/>
    <w:rsid w:val="00700266"/>
    <w:rsid w:val="00702688"/>
    <w:rsid w:val="0070429C"/>
    <w:rsid w:val="00704CB0"/>
    <w:rsid w:val="007052E8"/>
    <w:rsid w:val="007073A4"/>
    <w:rsid w:val="00707911"/>
    <w:rsid w:val="00707DD5"/>
    <w:rsid w:val="00710105"/>
    <w:rsid w:val="00710571"/>
    <w:rsid w:val="0071058B"/>
    <w:rsid w:val="00711244"/>
    <w:rsid w:val="00712261"/>
    <w:rsid w:val="007145AA"/>
    <w:rsid w:val="007149EA"/>
    <w:rsid w:val="007162DC"/>
    <w:rsid w:val="007174B6"/>
    <w:rsid w:val="0071753B"/>
    <w:rsid w:val="00720625"/>
    <w:rsid w:val="00720973"/>
    <w:rsid w:val="007215C8"/>
    <w:rsid w:val="0072176C"/>
    <w:rsid w:val="0072192F"/>
    <w:rsid w:val="00722054"/>
    <w:rsid w:val="00723127"/>
    <w:rsid w:val="0072383E"/>
    <w:rsid w:val="00723C03"/>
    <w:rsid w:val="00724638"/>
    <w:rsid w:val="0072501E"/>
    <w:rsid w:val="00726080"/>
    <w:rsid w:val="00726802"/>
    <w:rsid w:val="007275C0"/>
    <w:rsid w:val="00727A89"/>
    <w:rsid w:val="00730611"/>
    <w:rsid w:val="00730A0E"/>
    <w:rsid w:val="007327EC"/>
    <w:rsid w:val="00732D04"/>
    <w:rsid w:val="00732F41"/>
    <w:rsid w:val="00734ACC"/>
    <w:rsid w:val="00735A66"/>
    <w:rsid w:val="00736F44"/>
    <w:rsid w:val="007373FA"/>
    <w:rsid w:val="00737980"/>
    <w:rsid w:val="00740774"/>
    <w:rsid w:val="00741E7A"/>
    <w:rsid w:val="00742644"/>
    <w:rsid w:val="00742C73"/>
    <w:rsid w:val="00743133"/>
    <w:rsid w:val="007433B0"/>
    <w:rsid w:val="0074377D"/>
    <w:rsid w:val="00744D3D"/>
    <w:rsid w:val="007450FC"/>
    <w:rsid w:val="00746671"/>
    <w:rsid w:val="00746848"/>
    <w:rsid w:val="00746893"/>
    <w:rsid w:val="007468CE"/>
    <w:rsid w:val="00746970"/>
    <w:rsid w:val="00746B75"/>
    <w:rsid w:val="00747414"/>
    <w:rsid w:val="0075139D"/>
    <w:rsid w:val="00751666"/>
    <w:rsid w:val="007538DA"/>
    <w:rsid w:val="00755413"/>
    <w:rsid w:val="007601AC"/>
    <w:rsid w:val="007602A4"/>
    <w:rsid w:val="007608A9"/>
    <w:rsid w:val="007608B7"/>
    <w:rsid w:val="00762B1B"/>
    <w:rsid w:val="0076487E"/>
    <w:rsid w:val="007653E0"/>
    <w:rsid w:val="00765680"/>
    <w:rsid w:val="0076688D"/>
    <w:rsid w:val="007670AA"/>
    <w:rsid w:val="007670AE"/>
    <w:rsid w:val="00767393"/>
    <w:rsid w:val="00767C1D"/>
    <w:rsid w:val="0077024A"/>
    <w:rsid w:val="007704D1"/>
    <w:rsid w:val="00772AC8"/>
    <w:rsid w:val="0077695B"/>
    <w:rsid w:val="00776AB5"/>
    <w:rsid w:val="00777DC9"/>
    <w:rsid w:val="007801CB"/>
    <w:rsid w:val="007805E2"/>
    <w:rsid w:val="00780612"/>
    <w:rsid w:val="00780DAF"/>
    <w:rsid w:val="00780E28"/>
    <w:rsid w:val="0078133F"/>
    <w:rsid w:val="007822D3"/>
    <w:rsid w:val="00783F32"/>
    <w:rsid w:val="00786047"/>
    <w:rsid w:val="007875FF"/>
    <w:rsid w:val="00787970"/>
    <w:rsid w:val="00787B5F"/>
    <w:rsid w:val="00787D5E"/>
    <w:rsid w:val="0079181A"/>
    <w:rsid w:val="007919B3"/>
    <w:rsid w:val="007936E0"/>
    <w:rsid w:val="007945FB"/>
    <w:rsid w:val="00795A81"/>
    <w:rsid w:val="00795B9C"/>
    <w:rsid w:val="00795EAD"/>
    <w:rsid w:val="00795FAE"/>
    <w:rsid w:val="00796037"/>
    <w:rsid w:val="007965B4"/>
    <w:rsid w:val="00797212"/>
    <w:rsid w:val="00797554"/>
    <w:rsid w:val="0079773A"/>
    <w:rsid w:val="00797B8D"/>
    <w:rsid w:val="007A03F7"/>
    <w:rsid w:val="007A2853"/>
    <w:rsid w:val="007A2AFE"/>
    <w:rsid w:val="007A305A"/>
    <w:rsid w:val="007A3950"/>
    <w:rsid w:val="007A422B"/>
    <w:rsid w:val="007A5A4D"/>
    <w:rsid w:val="007A5FCE"/>
    <w:rsid w:val="007A6694"/>
    <w:rsid w:val="007A66EF"/>
    <w:rsid w:val="007A69DA"/>
    <w:rsid w:val="007B030E"/>
    <w:rsid w:val="007B36A9"/>
    <w:rsid w:val="007B3AC5"/>
    <w:rsid w:val="007B4174"/>
    <w:rsid w:val="007B42F3"/>
    <w:rsid w:val="007B59AC"/>
    <w:rsid w:val="007B59C3"/>
    <w:rsid w:val="007B6187"/>
    <w:rsid w:val="007B74D8"/>
    <w:rsid w:val="007B795A"/>
    <w:rsid w:val="007B7B37"/>
    <w:rsid w:val="007C083A"/>
    <w:rsid w:val="007C0E9F"/>
    <w:rsid w:val="007C1379"/>
    <w:rsid w:val="007C1704"/>
    <w:rsid w:val="007C1CE8"/>
    <w:rsid w:val="007C2535"/>
    <w:rsid w:val="007C28FE"/>
    <w:rsid w:val="007C334A"/>
    <w:rsid w:val="007C41D1"/>
    <w:rsid w:val="007C5C77"/>
    <w:rsid w:val="007D0108"/>
    <w:rsid w:val="007D1384"/>
    <w:rsid w:val="007D277A"/>
    <w:rsid w:val="007D2AD3"/>
    <w:rsid w:val="007D336F"/>
    <w:rsid w:val="007D3890"/>
    <w:rsid w:val="007D5404"/>
    <w:rsid w:val="007D62AE"/>
    <w:rsid w:val="007D643D"/>
    <w:rsid w:val="007D6690"/>
    <w:rsid w:val="007D7883"/>
    <w:rsid w:val="007D7B57"/>
    <w:rsid w:val="007D7ED3"/>
    <w:rsid w:val="007E051F"/>
    <w:rsid w:val="007E0D25"/>
    <w:rsid w:val="007E11D4"/>
    <w:rsid w:val="007E34EB"/>
    <w:rsid w:val="007E37C5"/>
    <w:rsid w:val="007E60FB"/>
    <w:rsid w:val="007E6162"/>
    <w:rsid w:val="007E7162"/>
    <w:rsid w:val="007E7766"/>
    <w:rsid w:val="007F06EE"/>
    <w:rsid w:val="007F084A"/>
    <w:rsid w:val="007F1459"/>
    <w:rsid w:val="007F2593"/>
    <w:rsid w:val="007F2A40"/>
    <w:rsid w:val="007F2C03"/>
    <w:rsid w:val="007F3C4A"/>
    <w:rsid w:val="007F3EF4"/>
    <w:rsid w:val="007F4832"/>
    <w:rsid w:val="007F5D25"/>
    <w:rsid w:val="007F725E"/>
    <w:rsid w:val="007F7A6A"/>
    <w:rsid w:val="008002E4"/>
    <w:rsid w:val="00800869"/>
    <w:rsid w:val="00801199"/>
    <w:rsid w:val="00801502"/>
    <w:rsid w:val="008022C2"/>
    <w:rsid w:val="0080250D"/>
    <w:rsid w:val="00802778"/>
    <w:rsid w:val="00803535"/>
    <w:rsid w:val="00803F10"/>
    <w:rsid w:val="008049BF"/>
    <w:rsid w:val="00805773"/>
    <w:rsid w:val="00807CF5"/>
    <w:rsid w:val="00807D88"/>
    <w:rsid w:val="0081181E"/>
    <w:rsid w:val="008126FA"/>
    <w:rsid w:val="0081355E"/>
    <w:rsid w:val="00813BF9"/>
    <w:rsid w:val="0081569A"/>
    <w:rsid w:val="00815B65"/>
    <w:rsid w:val="008168B5"/>
    <w:rsid w:val="00817FC0"/>
    <w:rsid w:val="00821621"/>
    <w:rsid w:val="00821E2C"/>
    <w:rsid w:val="0082201E"/>
    <w:rsid w:val="00823370"/>
    <w:rsid w:val="00823FA9"/>
    <w:rsid w:val="0082403F"/>
    <w:rsid w:val="00824DD1"/>
    <w:rsid w:val="0082524D"/>
    <w:rsid w:val="00826482"/>
    <w:rsid w:val="00827275"/>
    <w:rsid w:val="008273BB"/>
    <w:rsid w:val="008277C0"/>
    <w:rsid w:val="00830475"/>
    <w:rsid w:val="00830B5B"/>
    <w:rsid w:val="00831740"/>
    <w:rsid w:val="0083182A"/>
    <w:rsid w:val="00832BC3"/>
    <w:rsid w:val="00833752"/>
    <w:rsid w:val="00833BB2"/>
    <w:rsid w:val="00833C2D"/>
    <w:rsid w:val="00834005"/>
    <w:rsid w:val="008366A6"/>
    <w:rsid w:val="00837862"/>
    <w:rsid w:val="008378E7"/>
    <w:rsid w:val="0084098B"/>
    <w:rsid w:val="0084220A"/>
    <w:rsid w:val="00842972"/>
    <w:rsid w:val="00842F16"/>
    <w:rsid w:val="008430B8"/>
    <w:rsid w:val="00843132"/>
    <w:rsid w:val="00844904"/>
    <w:rsid w:val="00844DB7"/>
    <w:rsid w:val="0084532D"/>
    <w:rsid w:val="008460A7"/>
    <w:rsid w:val="00847C8C"/>
    <w:rsid w:val="00850286"/>
    <w:rsid w:val="00850EE4"/>
    <w:rsid w:val="008510EA"/>
    <w:rsid w:val="00851444"/>
    <w:rsid w:val="00851D4E"/>
    <w:rsid w:val="008528CE"/>
    <w:rsid w:val="00852B67"/>
    <w:rsid w:val="0085313F"/>
    <w:rsid w:val="0085397A"/>
    <w:rsid w:val="008550B8"/>
    <w:rsid w:val="00855E05"/>
    <w:rsid w:val="00855E25"/>
    <w:rsid w:val="00856232"/>
    <w:rsid w:val="00856C9F"/>
    <w:rsid w:val="00857431"/>
    <w:rsid w:val="008576C1"/>
    <w:rsid w:val="00857AC8"/>
    <w:rsid w:val="00860100"/>
    <w:rsid w:val="008608B9"/>
    <w:rsid w:val="00860926"/>
    <w:rsid w:val="00860DC8"/>
    <w:rsid w:val="00862513"/>
    <w:rsid w:val="00862C80"/>
    <w:rsid w:val="00863BBF"/>
    <w:rsid w:val="008647E3"/>
    <w:rsid w:val="00866FC6"/>
    <w:rsid w:val="0086747B"/>
    <w:rsid w:val="008676C8"/>
    <w:rsid w:val="00867753"/>
    <w:rsid w:val="00867D69"/>
    <w:rsid w:val="00871978"/>
    <w:rsid w:val="00871E35"/>
    <w:rsid w:val="008721C5"/>
    <w:rsid w:val="00873172"/>
    <w:rsid w:val="0087473F"/>
    <w:rsid w:val="00874FA8"/>
    <w:rsid w:val="00874FF2"/>
    <w:rsid w:val="00877199"/>
    <w:rsid w:val="008771DF"/>
    <w:rsid w:val="0088009D"/>
    <w:rsid w:val="00880DED"/>
    <w:rsid w:val="0088245D"/>
    <w:rsid w:val="008828EB"/>
    <w:rsid w:val="0088343F"/>
    <w:rsid w:val="008841FC"/>
    <w:rsid w:val="008863AC"/>
    <w:rsid w:val="00886432"/>
    <w:rsid w:val="00886632"/>
    <w:rsid w:val="00886BF6"/>
    <w:rsid w:val="00886D48"/>
    <w:rsid w:val="00887924"/>
    <w:rsid w:val="00890442"/>
    <w:rsid w:val="00890660"/>
    <w:rsid w:val="008918EF"/>
    <w:rsid w:val="0089192F"/>
    <w:rsid w:val="00891F21"/>
    <w:rsid w:val="00891F90"/>
    <w:rsid w:val="0089292F"/>
    <w:rsid w:val="0089309B"/>
    <w:rsid w:val="00894266"/>
    <w:rsid w:val="00895BE5"/>
    <w:rsid w:val="00895D03"/>
    <w:rsid w:val="00896319"/>
    <w:rsid w:val="008965F9"/>
    <w:rsid w:val="00897442"/>
    <w:rsid w:val="00897ACF"/>
    <w:rsid w:val="008A05B1"/>
    <w:rsid w:val="008A1063"/>
    <w:rsid w:val="008A2296"/>
    <w:rsid w:val="008A24F2"/>
    <w:rsid w:val="008A2C61"/>
    <w:rsid w:val="008A6C92"/>
    <w:rsid w:val="008A6D43"/>
    <w:rsid w:val="008A706E"/>
    <w:rsid w:val="008A78AB"/>
    <w:rsid w:val="008A7948"/>
    <w:rsid w:val="008B2760"/>
    <w:rsid w:val="008C001D"/>
    <w:rsid w:val="008C05FA"/>
    <w:rsid w:val="008C30C3"/>
    <w:rsid w:val="008C58F4"/>
    <w:rsid w:val="008C725D"/>
    <w:rsid w:val="008D1F64"/>
    <w:rsid w:val="008D3BCE"/>
    <w:rsid w:val="008D4193"/>
    <w:rsid w:val="008D4383"/>
    <w:rsid w:val="008D45A6"/>
    <w:rsid w:val="008D5D6D"/>
    <w:rsid w:val="008D665E"/>
    <w:rsid w:val="008D787A"/>
    <w:rsid w:val="008D7A46"/>
    <w:rsid w:val="008E1E58"/>
    <w:rsid w:val="008E38C9"/>
    <w:rsid w:val="008E3FF7"/>
    <w:rsid w:val="008E5696"/>
    <w:rsid w:val="008E75FC"/>
    <w:rsid w:val="008E76A0"/>
    <w:rsid w:val="008E7D6D"/>
    <w:rsid w:val="008F0D7F"/>
    <w:rsid w:val="008F2483"/>
    <w:rsid w:val="008F2525"/>
    <w:rsid w:val="008F3925"/>
    <w:rsid w:val="008F48B3"/>
    <w:rsid w:val="008F4C38"/>
    <w:rsid w:val="008F6A67"/>
    <w:rsid w:val="008F79A4"/>
    <w:rsid w:val="00901373"/>
    <w:rsid w:val="00902173"/>
    <w:rsid w:val="009022B3"/>
    <w:rsid w:val="00902E20"/>
    <w:rsid w:val="0090401C"/>
    <w:rsid w:val="009048B1"/>
    <w:rsid w:val="00904E86"/>
    <w:rsid w:val="00905B54"/>
    <w:rsid w:val="00906206"/>
    <w:rsid w:val="00907696"/>
    <w:rsid w:val="00907982"/>
    <w:rsid w:val="00910B99"/>
    <w:rsid w:val="00910F3F"/>
    <w:rsid w:val="0091225F"/>
    <w:rsid w:val="00913093"/>
    <w:rsid w:val="009136AD"/>
    <w:rsid w:val="00913C0A"/>
    <w:rsid w:val="00917386"/>
    <w:rsid w:val="00917CFF"/>
    <w:rsid w:val="00921419"/>
    <w:rsid w:val="00921B61"/>
    <w:rsid w:val="0092281A"/>
    <w:rsid w:val="00922AA1"/>
    <w:rsid w:val="009232F5"/>
    <w:rsid w:val="009241FA"/>
    <w:rsid w:val="00924810"/>
    <w:rsid w:val="009255CA"/>
    <w:rsid w:val="00925D80"/>
    <w:rsid w:val="009260D0"/>
    <w:rsid w:val="009265E2"/>
    <w:rsid w:val="00926D47"/>
    <w:rsid w:val="00927337"/>
    <w:rsid w:val="0092765F"/>
    <w:rsid w:val="00931766"/>
    <w:rsid w:val="00932E92"/>
    <w:rsid w:val="009337A2"/>
    <w:rsid w:val="0093474B"/>
    <w:rsid w:val="009348E2"/>
    <w:rsid w:val="00934E04"/>
    <w:rsid w:val="0093571C"/>
    <w:rsid w:val="009360EB"/>
    <w:rsid w:val="00936E67"/>
    <w:rsid w:val="009371F6"/>
    <w:rsid w:val="00940327"/>
    <w:rsid w:val="009415B1"/>
    <w:rsid w:val="00942E79"/>
    <w:rsid w:val="0094346A"/>
    <w:rsid w:val="009437B8"/>
    <w:rsid w:val="009463D7"/>
    <w:rsid w:val="00946B07"/>
    <w:rsid w:val="00951476"/>
    <w:rsid w:val="00953138"/>
    <w:rsid w:val="0095492D"/>
    <w:rsid w:val="00954CF1"/>
    <w:rsid w:val="00955025"/>
    <w:rsid w:val="0095579C"/>
    <w:rsid w:val="00956081"/>
    <w:rsid w:val="0095636F"/>
    <w:rsid w:val="009573AE"/>
    <w:rsid w:val="009601D3"/>
    <w:rsid w:val="009608CC"/>
    <w:rsid w:val="00960956"/>
    <w:rsid w:val="00962C03"/>
    <w:rsid w:val="0096378B"/>
    <w:rsid w:val="009642AA"/>
    <w:rsid w:val="009643EA"/>
    <w:rsid w:val="009657D9"/>
    <w:rsid w:val="00965C14"/>
    <w:rsid w:val="00965CEB"/>
    <w:rsid w:val="00966170"/>
    <w:rsid w:val="0096623A"/>
    <w:rsid w:val="0096797F"/>
    <w:rsid w:val="00970195"/>
    <w:rsid w:val="0097072A"/>
    <w:rsid w:val="009709E2"/>
    <w:rsid w:val="00971B3C"/>
    <w:rsid w:val="009724CD"/>
    <w:rsid w:val="009728CE"/>
    <w:rsid w:val="00972A3C"/>
    <w:rsid w:val="00973B01"/>
    <w:rsid w:val="0097424F"/>
    <w:rsid w:val="0097580F"/>
    <w:rsid w:val="009759A2"/>
    <w:rsid w:val="00976159"/>
    <w:rsid w:val="009813F2"/>
    <w:rsid w:val="0098143D"/>
    <w:rsid w:val="00983854"/>
    <w:rsid w:val="00983DC8"/>
    <w:rsid w:val="0098423D"/>
    <w:rsid w:val="009851B3"/>
    <w:rsid w:val="0098546E"/>
    <w:rsid w:val="00990102"/>
    <w:rsid w:val="00990502"/>
    <w:rsid w:val="00990C49"/>
    <w:rsid w:val="00992B70"/>
    <w:rsid w:val="00992CB6"/>
    <w:rsid w:val="0099302C"/>
    <w:rsid w:val="009938C4"/>
    <w:rsid w:val="009950DE"/>
    <w:rsid w:val="00996A4B"/>
    <w:rsid w:val="00996B8B"/>
    <w:rsid w:val="009A0ADE"/>
    <w:rsid w:val="009A0C0A"/>
    <w:rsid w:val="009A3D7E"/>
    <w:rsid w:val="009A3F7E"/>
    <w:rsid w:val="009A448B"/>
    <w:rsid w:val="009A48BC"/>
    <w:rsid w:val="009A4D9E"/>
    <w:rsid w:val="009A5167"/>
    <w:rsid w:val="009A5261"/>
    <w:rsid w:val="009A5EF7"/>
    <w:rsid w:val="009A617B"/>
    <w:rsid w:val="009A6F74"/>
    <w:rsid w:val="009A7826"/>
    <w:rsid w:val="009A798F"/>
    <w:rsid w:val="009A7E36"/>
    <w:rsid w:val="009B18F5"/>
    <w:rsid w:val="009B33C1"/>
    <w:rsid w:val="009B3E69"/>
    <w:rsid w:val="009B45BA"/>
    <w:rsid w:val="009B5478"/>
    <w:rsid w:val="009C01BF"/>
    <w:rsid w:val="009C0967"/>
    <w:rsid w:val="009C1B9C"/>
    <w:rsid w:val="009C2068"/>
    <w:rsid w:val="009C401C"/>
    <w:rsid w:val="009C42FF"/>
    <w:rsid w:val="009C44F0"/>
    <w:rsid w:val="009C46A4"/>
    <w:rsid w:val="009C4F9B"/>
    <w:rsid w:val="009C5412"/>
    <w:rsid w:val="009C559C"/>
    <w:rsid w:val="009C5659"/>
    <w:rsid w:val="009C647B"/>
    <w:rsid w:val="009C66DC"/>
    <w:rsid w:val="009C7EE7"/>
    <w:rsid w:val="009D0FE1"/>
    <w:rsid w:val="009D1282"/>
    <w:rsid w:val="009D2112"/>
    <w:rsid w:val="009D2A72"/>
    <w:rsid w:val="009D2E93"/>
    <w:rsid w:val="009D3388"/>
    <w:rsid w:val="009D4693"/>
    <w:rsid w:val="009D4A7D"/>
    <w:rsid w:val="009D5153"/>
    <w:rsid w:val="009D6725"/>
    <w:rsid w:val="009D70CA"/>
    <w:rsid w:val="009D71BC"/>
    <w:rsid w:val="009D71E2"/>
    <w:rsid w:val="009E0BB1"/>
    <w:rsid w:val="009E13B6"/>
    <w:rsid w:val="009E141A"/>
    <w:rsid w:val="009E1644"/>
    <w:rsid w:val="009E173D"/>
    <w:rsid w:val="009E2E1C"/>
    <w:rsid w:val="009E30BF"/>
    <w:rsid w:val="009E42BE"/>
    <w:rsid w:val="009E6148"/>
    <w:rsid w:val="009F0E97"/>
    <w:rsid w:val="009F11A2"/>
    <w:rsid w:val="009F22B2"/>
    <w:rsid w:val="009F252B"/>
    <w:rsid w:val="009F27E4"/>
    <w:rsid w:val="009F2B0C"/>
    <w:rsid w:val="009F3B69"/>
    <w:rsid w:val="009F3D2C"/>
    <w:rsid w:val="009F401B"/>
    <w:rsid w:val="009F5AA4"/>
    <w:rsid w:val="009F6984"/>
    <w:rsid w:val="009F700A"/>
    <w:rsid w:val="00A0076F"/>
    <w:rsid w:val="00A01578"/>
    <w:rsid w:val="00A01915"/>
    <w:rsid w:val="00A030C9"/>
    <w:rsid w:val="00A03B1D"/>
    <w:rsid w:val="00A03D93"/>
    <w:rsid w:val="00A03D9F"/>
    <w:rsid w:val="00A044F5"/>
    <w:rsid w:val="00A0456E"/>
    <w:rsid w:val="00A045D0"/>
    <w:rsid w:val="00A05F1C"/>
    <w:rsid w:val="00A06F8D"/>
    <w:rsid w:val="00A078C6"/>
    <w:rsid w:val="00A10A26"/>
    <w:rsid w:val="00A1196D"/>
    <w:rsid w:val="00A1310A"/>
    <w:rsid w:val="00A13121"/>
    <w:rsid w:val="00A13BED"/>
    <w:rsid w:val="00A14B5A"/>
    <w:rsid w:val="00A163FA"/>
    <w:rsid w:val="00A16B20"/>
    <w:rsid w:val="00A21451"/>
    <w:rsid w:val="00A22A12"/>
    <w:rsid w:val="00A2356D"/>
    <w:rsid w:val="00A23E7C"/>
    <w:rsid w:val="00A2445B"/>
    <w:rsid w:val="00A24857"/>
    <w:rsid w:val="00A258A3"/>
    <w:rsid w:val="00A26864"/>
    <w:rsid w:val="00A26AA2"/>
    <w:rsid w:val="00A26DDF"/>
    <w:rsid w:val="00A2758D"/>
    <w:rsid w:val="00A306E3"/>
    <w:rsid w:val="00A30C35"/>
    <w:rsid w:val="00A340C2"/>
    <w:rsid w:val="00A347FE"/>
    <w:rsid w:val="00A352B9"/>
    <w:rsid w:val="00A3621B"/>
    <w:rsid w:val="00A363F5"/>
    <w:rsid w:val="00A37074"/>
    <w:rsid w:val="00A4098A"/>
    <w:rsid w:val="00A41D53"/>
    <w:rsid w:val="00A43421"/>
    <w:rsid w:val="00A437FF"/>
    <w:rsid w:val="00A4421B"/>
    <w:rsid w:val="00A44B3B"/>
    <w:rsid w:val="00A44DEC"/>
    <w:rsid w:val="00A45C5C"/>
    <w:rsid w:val="00A460A1"/>
    <w:rsid w:val="00A46D65"/>
    <w:rsid w:val="00A5042F"/>
    <w:rsid w:val="00A50596"/>
    <w:rsid w:val="00A5117F"/>
    <w:rsid w:val="00A52939"/>
    <w:rsid w:val="00A53C35"/>
    <w:rsid w:val="00A542E6"/>
    <w:rsid w:val="00A55101"/>
    <w:rsid w:val="00A55917"/>
    <w:rsid w:val="00A56D76"/>
    <w:rsid w:val="00A571E4"/>
    <w:rsid w:val="00A60202"/>
    <w:rsid w:val="00A60E39"/>
    <w:rsid w:val="00A614E4"/>
    <w:rsid w:val="00A6197C"/>
    <w:rsid w:val="00A61D66"/>
    <w:rsid w:val="00A63B33"/>
    <w:rsid w:val="00A65B55"/>
    <w:rsid w:val="00A704AE"/>
    <w:rsid w:val="00A70C1B"/>
    <w:rsid w:val="00A70FD0"/>
    <w:rsid w:val="00A7111D"/>
    <w:rsid w:val="00A71DBC"/>
    <w:rsid w:val="00A729B3"/>
    <w:rsid w:val="00A72E7E"/>
    <w:rsid w:val="00A72EAB"/>
    <w:rsid w:val="00A72F1A"/>
    <w:rsid w:val="00A74C7F"/>
    <w:rsid w:val="00A75306"/>
    <w:rsid w:val="00A756C4"/>
    <w:rsid w:val="00A76061"/>
    <w:rsid w:val="00A76DA4"/>
    <w:rsid w:val="00A81275"/>
    <w:rsid w:val="00A812B9"/>
    <w:rsid w:val="00A82C2D"/>
    <w:rsid w:val="00A834B8"/>
    <w:rsid w:val="00A837DB"/>
    <w:rsid w:val="00A8408F"/>
    <w:rsid w:val="00A850C4"/>
    <w:rsid w:val="00A85903"/>
    <w:rsid w:val="00A86E91"/>
    <w:rsid w:val="00A86F7D"/>
    <w:rsid w:val="00A871AC"/>
    <w:rsid w:val="00A9011C"/>
    <w:rsid w:val="00A91E31"/>
    <w:rsid w:val="00A92D19"/>
    <w:rsid w:val="00A938F1"/>
    <w:rsid w:val="00A93AB4"/>
    <w:rsid w:val="00A94843"/>
    <w:rsid w:val="00A94CA1"/>
    <w:rsid w:val="00A95381"/>
    <w:rsid w:val="00A969A2"/>
    <w:rsid w:val="00A96AF5"/>
    <w:rsid w:val="00A971ED"/>
    <w:rsid w:val="00A97239"/>
    <w:rsid w:val="00AA03A7"/>
    <w:rsid w:val="00AA113D"/>
    <w:rsid w:val="00AA16FA"/>
    <w:rsid w:val="00AA2C1D"/>
    <w:rsid w:val="00AA4F37"/>
    <w:rsid w:val="00AA598E"/>
    <w:rsid w:val="00AA5D7E"/>
    <w:rsid w:val="00AA742C"/>
    <w:rsid w:val="00AA759C"/>
    <w:rsid w:val="00AA7828"/>
    <w:rsid w:val="00AB000D"/>
    <w:rsid w:val="00AB02A1"/>
    <w:rsid w:val="00AB02BD"/>
    <w:rsid w:val="00AB0E2E"/>
    <w:rsid w:val="00AB1196"/>
    <w:rsid w:val="00AB122B"/>
    <w:rsid w:val="00AB15A8"/>
    <w:rsid w:val="00AB2DCD"/>
    <w:rsid w:val="00AB2F5C"/>
    <w:rsid w:val="00AB304D"/>
    <w:rsid w:val="00AB56EE"/>
    <w:rsid w:val="00AB6631"/>
    <w:rsid w:val="00AB6659"/>
    <w:rsid w:val="00AB6B56"/>
    <w:rsid w:val="00AB7E88"/>
    <w:rsid w:val="00AC0F25"/>
    <w:rsid w:val="00AC100F"/>
    <w:rsid w:val="00AC1317"/>
    <w:rsid w:val="00AC215A"/>
    <w:rsid w:val="00AC2A50"/>
    <w:rsid w:val="00AC2EBA"/>
    <w:rsid w:val="00AC3B58"/>
    <w:rsid w:val="00AC4CD9"/>
    <w:rsid w:val="00AC54B4"/>
    <w:rsid w:val="00AC7459"/>
    <w:rsid w:val="00AC74F6"/>
    <w:rsid w:val="00AD0A91"/>
    <w:rsid w:val="00AD2AFF"/>
    <w:rsid w:val="00AD33A7"/>
    <w:rsid w:val="00AD440A"/>
    <w:rsid w:val="00AD44FC"/>
    <w:rsid w:val="00AD4DF3"/>
    <w:rsid w:val="00AD53BA"/>
    <w:rsid w:val="00AD570A"/>
    <w:rsid w:val="00AD58DF"/>
    <w:rsid w:val="00AD5D0F"/>
    <w:rsid w:val="00AD5E21"/>
    <w:rsid w:val="00AD6ADA"/>
    <w:rsid w:val="00AD6E60"/>
    <w:rsid w:val="00AD75D2"/>
    <w:rsid w:val="00AD773C"/>
    <w:rsid w:val="00AE0D4A"/>
    <w:rsid w:val="00AE17B9"/>
    <w:rsid w:val="00AE3E6B"/>
    <w:rsid w:val="00AE43EB"/>
    <w:rsid w:val="00AE4BD5"/>
    <w:rsid w:val="00AE6712"/>
    <w:rsid w:val="00AE76D3"/>
    <w:rsid w:val="00AF10CF"/>
    <w:rsid w:val="00AF19C5"/>
    <w:rsid w:val="00AF4395"/>
    <w:rsid w:val="00AF67A3"/>
    <w:rsid w:val="00AF6ABC"/>
    <w:rsid w:val="00AF6EBF"/>
    <w:rsid w:val="00AF751F"/>
    <w:rsid w:val="00AF7700"/>
    <w:rsid w:val="00AF7ED1"/>
    <w:rsid w:val="00B00899"/>
    <w:rsid w:val="00B00DAA"/>
    <w:rsid w:val="00B016A2"/>
    <w:rsid w:val="00B041CA"/>
    <w:rsid w:val="00B0534E"/>
    <w:rsid w:val="00B06E1C"/>
    <w:rsid w:val="00B10A20"/>
    <w:rsid w:val="00B112E9"/>
    <w:rsid w:val="00B11935"/>
    <w:rsid w:val="00B12797"/>
    <w:rsid w:val="00B12B1E"/>
    <w:rsid w:val="00B1444C"/>
    <w:rsid w:val="00B145DE"/>
    <w:rsid w:val="00B16DB4"/>
    <w:rsid w:val="00B2057D"/>
    <w:rsid w:val="00B2158F"/>
    <w:rsid w:val="00B21CF5"/>
    <w:rsid w:val="00B22215"/>
    <w:rsid w:val="00B22C4B"/>
    <w:rsid w:val="00B22E0D"/>
    <w:rsid w:val="00B238A8"/>
    <w:rsid w:val="00B255CF"/>
    <w:rsid w:val="00B258A7"/>
    <w:rsid w:val="00B25BDA"/>
    <w:rsid w:val="00B2633F"/>
    <w:rsid w:val="00B26CB6"/>
    <w:rsid w:val="00B3073C"/>
    <w:rsid w:val="00B314C0"/>
    <w:rsid w:val="00B31AEA"/>
    <w:rsid w:val="00B3259C"/>
    <w:rsid w:val="00B3320C"/>
    <w:rsid w:val="00B33943"/>
    <w:rsid w:val="00B34079"/>
    <w:rsid w:val="00B349B3"/>
    <w:rsid w:val="00B367D7"/>
    <w:rsid w:val="00B3753D"/>
    <w:rsid w:val="00B37ECD"/>
    <w:rsid w:val="00B40DDB"/>
    <w:rsid w:val="00B41588"/>
    <w:rsid w:val="00B419A8"/>
    <w:rsid w:val="00B43949"/>
    <w:rsid w:val="00B441A3"/>
    <w:rsid w:val="00B44E37"/>
    <w:rsid w:val="00B45258"/>
    <w:rsid w:val="00B45D7A"/>
    <w:rsid w:val="00B45DC5"/>
    <w:rsid w:val="00B468A6"/>
    <w:rsid w:val="00B46FCF"/>
    <w:rsid w:val="00B47881"/>
    <w:rsid w:val="00B503DA"/>
    <w:rsid w:val="00B50F6D"/>
    <w:rsid w:val="00B511D1"/>
    <w:rsid w:val="00B517FB"/>
    <w:rsid w:val="00B52306"/>
    <w:rsid w:val="00B536A2"/>
    <w:rsid w:val="00B55066"/>
    <w:rsid w:val="00B5721B"/>
    <w:rsid w:val="00B572A6"/>
    <w:rsid w:val="00B60175"/>
    <w:rsid w:val="00B60701"/>
    <w:rsid w:val="00B61569"/>
    <w:rsid w:val="00B61E41"/>
    <w:rsid w:val="00B62C05"/>
    <w:rsid w:val="00B63DFF"/>
    <w:rsid w:val="00B64E36"/>
    <w:rsid w:val="00B65101"/>
    <w:rsid w:val="00B65A5A"/>
    <w:rsid w:val="00B67936"/>
    <w:rsid w:val="00B70262"/>
    <w:rsid w:val="00B70EB2"/>
    <w:rsid w:val="00B73299"/>
    <w:rsid w:val="00B73B63"/>
    <w:rsid w:val="00B74A68"/>
    <w:rsid w:val="00B75340"/>
    <w:rsid w:val="00B75987"/>
    <w:rsid w:val="00B75D91"/>
    <w:rsid w:val="00B76369"/>
    <w:rsid w:val="00B7695D"/>
    <w:rsid w:val="00B77432"/>
    <w:rsid w:val="00B776F0"/>
    <w:rsid w:val="00B80326"/>
    <w:rsid w:val="00B80E0A"/>
    <w:rsid w:val="00B81220"/>
    <w:rsid w:val="00B81B13"/>
    <w:rsid w:val="00B81E9D"/>
    <w:rsid w:val="00B82042"/>
    <w:rsid w:val="00B83A6C"/>
    <w:rsid w:val="00B8401E"/>
    <w:rsid w:val="00B84260"/>
    <w:rsid w:val="00B84E29"/>
    <w:rsid w:val="00B85784"/>
    <w:rsid w:val="00B85EF5"/>
    <w:rsid w:val="00B872BB"/>
    <w:rsid w:val="00B873C2"/>
    <w:rsid w:val="00B87FF8"/>
    <w:rsid w:val="00B917D8"/>
    <w:rsid w:val="00B91945"/>
    <w:rsid w:val="00B91A16"/>
    <w:rsid w:val="00B928FA"/>
    <w:rsid w:val="00B931F3"/>
    <w:rsid w:val="00B93735"/>
    <w:rsid w:val="00B949EE"/>
    <w:rsid w:val="00B94F27"/>
    <w:rsid w:val="00B954AF"/>
    <w:rsid w:val="00B955B0"/>
    <w:rsid w:val="00B95A9C"/>
    <w:rsid w:val="00B961D9"/>
    <w:rsid w:val="00B9667B"/>
    <w:rsid w:val="00BA0E1B"/>
    <w:rsid w:val="00BA2009"/>
    <w:rsid w:val="00BA2429"/>
    <w:rsid w:val="00BA3857"/>
    <w:rsid w:val="00BA4435"/>
    <w:rsid w:val="00BA4F84"/>
    <w:rsid w:val="00BA5665"/>
    <w:rsid w:val="00BA6BBF"/>
    <w:rsid w:val="00BA6E13"/>
    <w:rsid w:val="00BB0047"/>
    <w:rsid w:val="00BB02C1"/>
    <w:rsid w:val="00BB0338"/>
    <w:rsid w:val="00BB111F"/>
    <w:rsid w:val="00BB29BE"/>
    <w:rsid w:val="00BB361A"/>
    <w:rsid w:val="00BB450D"/>
    <w:rsid w:val="00BB4B41"/>
    <w:rsid w:val="00BB5928"/>
    <w:rsid w:val="00BB75A9"/>
    <w:rsid w:val="00BB7A0F"/>
    <w:rsid w:val="00BC1990"/>
    <w:rsid w:val="00BC1B76"/>
    <w:rsid w:val="00BC4E80"/>
    <w:rsid w:val="00BC5284"/>
    <w:rsid w:val="00BC6077"/>
    <w:rsid w:val="00BC671B"/>
    <w:rsid w:val="00BC736A"/>
    <w:rsid w:val="00BD1A89"/>
    <w:rsid w:val="00BD29C2"/>
    <w:rsid w:val="00BD395E"/>
    <w:rsid w:val="00BD4685"/>
    <w:rsid w:val="00BD4CED"/>
    <w:rsid w:val="00BD664B"/>
    <w:rsid w:val="00BD683D"/>
    <w:rsid w:val="00BD7263"/>
    <w:rsid w:val="00BD7498"/>
    <w:rsid w:val="00BE0DBD"/>
    <w:rsid w:val="00BE2CC3"/>
    <w:rsid w:val="00BE31AD"/>
    <w:rsid w:val="00BE3A24"/>
    <w:rsid w:val="00BE3CEB"/>
    <w:rsid w:val="00BE4D6B"/>
    <w:rsid w:val="00BE521B"/>
    <w:rsid w:val="00BE6954"/>
    <w:rsid w:val="00BE737E"/>
    <w:rsid w:val="00BF05AA"/>
    <w:rsid w:val="00BF0FC4"/>
    <w:rsid w:val="00BF1284"/>
    <w:rsid w:val="00BF1AFF"/>
    <w:rsid w:val="00BF1C94"/>
    <w:rsid w:val="00BF3229"/>
    <w:rsid w:val="00BF32DA"/>
    <w:rsid w:val="00BF4718"/>
    <w:rsid w:val="00BF502A"/>
    <w:rsid w:val="00BF523D"/>
    <w:rsid w:val="00BF7156"/>
    <w:rsid w:val="00BF7BAC"/>
    <w:rsid w:val="00C00460"/>
    <w:rsid w:val="00C01260"/>
    <w:rsid w:val="00C02B43"/>
    <w:rsid w:val="00C03773"/>
    <w:rsid w:val="00C03A3F"/>
    <w:rsid w:val="00C05086"/>
    <w:rsid w:val="00C05138"/>
    <w:rsid w:val="00C059A2"/>
    <w:rsid w:val="00C0603F"/>
    <w:rsid w:val="00C06B0D"/>
    <w:rsid w:val="00C074CB"/>
    <w:rsid w:val="00C0780B"/>
    <w:rsid w:val="00C106D0"/>
    <w:rsid w:val="00C13ED1"/>
    <w:rsid w:val="00C145CA"/>
    <w:rsid w:val="00C14C4D"/>
    <w:rsid w:val="00C14CFE"/>
    <w:rsid w:val="00C157ED"/>
    <w:rsid w:val="00C200C4"/>
    <w:rsid w:val="00C205CA"/>
    <w:rsid w:val="00C20A31"/>
    <w:rsid w:val="00C214E6"/>
    <w:rsid w:val="00C22383"/>
    <w:rsid w:val="00C22BB7"/>
    <w:rsid w:val="00C22F55"/>
    <w:rsid w:val="00C23965"/>
    <w:rsid w:val="00C242C5"/>
    <w:rsid w:val="00C2464B"/>
    <w:rsid w:val="00C24C32"/>
    <w:rsid w:val="00C2676D"/>
    <w:rsid w:val="00C277BB"/>
    <w:rsid w:val="00C30D52"/>
    <w:rsid w:val="00C30EB4"/>
    <w:rsid w:val="00C3180F"/>
    <w:rsid w:val="00C322AB"/>
    <w:rsid w:val="00C32837"/>
    <w:rsid w:val="00C3312B"/>
    <w:rsid w:val="00C33261"/>
    <w:rsid w:val="00C345A6"/>
    <w:rsid w:val="00C356EE"/>
    <w:rsid w:val="00C3753D"/>
    <w:rsid w:val="00C40AC2"/>
    <w:rsid w:val="00C41CB1"/>
    <w:rsid w:val="00C41DD6"/>
    <w:rsid w:val="00C4209C"/>
    <w:rsid w:val="00C423B2"/>
    <w:rsid w:val="00C42473"/>
    <w:rsid w:val="00C43F45"/>
    <w:rsid w:val="00C47B1D"/>
    <w:rsid w:val="00C516CF"/>
    <w:rsid w:val="00C51E33"/>
    <w:rsid w:val="00C52711"/>
    <w:rsid w:val="00C5295F"/>
    <w:rsid w:val="00C52A41"/>
    <w:rsid w:val="00C53869"/>
    <w:rsid w:val="00C543CF"/>
    <w:rsid w:val="00C552D4"/>
    <w:rsid w:val="00C56CDD"/>
    <w:rsid w:val="00C5710F"/>
    <w:rsid w:val="00C578A7"/>
    <w:rsid w:val="00C57FBB"/>
    <w:rsid w:val="00C62132"/>
    <w:rsid w:val="00C6358A"/>
    <w:rsid w:val="00C63659"/>
    <w:rsid w:val="00C65FB7"/>
    <w:rsid w:val="00C661FE"/>
    <w:rsid w:val="00C664C0"/>
    <w:rsid w:val="00C66FC2"/>
    <w:rsid w:val="00C67974"/>
    <w:rsid w:val="00C67DAA"/>
    <w:rsid w:val="00C70188"/>
    <w:rsid w:val="00C71EF2"/>
    <w:rsid w:val="00C730FF"/>
    <w:rsid w:val="00C74DCC"/>
    <w:rsid w:val="00C74E4B"/>
    <w:rsid w:val="00C7502A"/>
    <w:rsid w:val="00C7619D"/>
    <w:rsid w:val="00C76398"/>
    <w:rsid w:val="00C76F48"/>
    <w:rsid w:val="00C7714C"/>
    <w:rsid w:val="00C77660"/>
    <w:rsid w:val="00C77E7D"/>
    <w:rsid w:val="00C77F25"/>
    <w:rsid w:val="00C8061D"/>
    <w:rsid w:val="00C81E2C"/>
    <w:rsid w:val="00C82A3E"/>
    <w:rsid w:val="00C82ABA"/>
    <w:rsid w:val="00C84898"/>
    <w:rsid w:val="00C849E5"/>
    <w:rsid w:val="00C84C20"/>
    <w:rsid w:val="00C85111"/>
    <w:rsid w:val="00C86746"/>
    <w:rsid w:val="00C92459"/>
    <w:rsid w:val="00C93D46"/>
    <w:rsid w:val="00C9420B"/>
    <w:rsid w:val="00C95396"/>
    <w:rsid w:val="00C95CF3"/>
    <w:rsid w:val="00C97D10"/>
    <w:rsid w:val="00CA03C4"/>
    <w:rsid w:val="00CA1277"/>
    <w:rsid w:val="00CA6703"/>
    <w:rsid w:val="00CB123A"/>
    <w:rsid w:val="00CB136E"/>
    <w:rsid w:val="00CB39D3"/>
    <w:rsid w:val="00CB4026"/>
    <w:rsid w:val="00CB452B"/>
    <w:rsid w:val="00CB58BD"/>
    <w:rsid w:val="00CC0C8E"/>
    <w:rsid w:val="00CC0EB5"/>
    <w:rsid w:val="00CC193F"/>
    <w:rsid w:val="00CC1FFF"/>
    <w:rsid w:val="00CC28B0"/>
    <w:rsid w:val="00CC4AB4"/>
    <w:rsid w:val="00CC58FD"/>
    <w:rsid w:val="00CC5AB3"/>
    <w:rsid w:val="00CC7108"/>
    <w:rsid w:val="00CD04B3"/>
    <w:rsid w:val="00CD1285"/>
    <w:rsid w:val="00CD15AA"/>
    <w:rsid w:val="00CD24CA"/>
    <w:rsid w:val="00CD302D"/>
    <w:rsid w:val="00CD31A5"/>
    <w:rsid w:val="00CD3BDC"/>
    <w:rsid w:val="00CD3C8D"/>
    <w:rsid w:val="00CD453E"/>
    <w:rsid w:val="00CD5C0C"/>
    <w:rsid w:val="00CD675E"/>
    <w:rsid w:val="00CE0934"/>
    <w:rsid w:val="00CE0941"/>
    <w:rsid w:val="00CE1714"/>
    <w:rsid w:val="00CE2946"/>
    <w:rsid w:val="00CE3B36"/>
    <w:rsid w:val="00CE4C23"/>
    <w:rsid w:val="00CE589F"/>
    <w:rsid w:val="00CE62C9"/>
    <w:rsid w:val="00CE62E3"/>
    <w:rsid w:val="00CE6438"/>
    <w:rsid w:val="00CE67A4"/>
    <w:rsid w:val="00CF0F0D"/>
    <w:rsid w:val="00CF14E1"/>
    <w:rsid w:val="00CF16A8"/>
    <w:rsid w:val="00CF2638"/>
    <w:rsid w:val="00CF3F79"/>
    <w:rsid w:val="00CF5397"/>
    <w:rsid w:val="00CF5B92"/>
    <w:rsid w:val="00CF61BE"/>
    <w:rsid w:val="00CF6BFB"/>
    <w:rsid w:val="00CF73C0"/>
    <w:rsid w:val="00D00029"/>
    <w:rsid w:val="00D01F02"/>
    <w:rsid w:val="00D02066"/>
    <w:rsid w:val="00D0228D"/>
    <w:rsid w:val="00D0270D"/>
    <w:rsid w:val="00D027A7"/>
    <w:rsid w:val="00D03712"/>
    <w:rsid w:val="00D03E52"/>
    <w:rsid w:val="00D04597"/>
    <w:rsid w:val="00D06260"/>
    <w:rsid w:val="00D066C2"/>
    <w:rsid w:val="00D06A9A"/>
    <w:rsid w:val="00D10717"/>
    <w:rsid w:val="00D11A06"/>
    <w:rsid w:val="00D11FC0"/>
    <w:rsid w:val="00D138B9"/>
    <w:rsid w:val="00D14216"/>
    <w:rsid w:val="00D143C9"/>
    <w:rsid w:val="00D1449D"/>
    <w:rsid w:val="00D15F9F"/>
    <w:rsid w:val="00D172CB"/>
    <w:rsid w:val="00D2109D"/>
    <w:rsid w:val="00D22E42"/>
    <w:rsid w:val="00D23D8E"/>
    <w:rsid w:val="00D24510"/>
    <w:rsid w:val="00D24552"/>
    <w:rsid w:val="00D2464E"/>
    <w:rsid w:val="00D25015"/>
    <w:rsid w:val="00D261CF"/>
    <w:rsid w:val="00D266CE"/>
    <w:rsid w:val="00D277BC"/>
    <w:rsid w:val="00D3019A"/>
    <w:rsid w:val="00D32775"/>
    <w:rsid w:val="00D341BD"/>
    <w:rsid w:val="00D344F2"/>
    <w:rsid w:val="00D350F2"/>
    <w:rsid w:val="00D352E5"/>
    <w:rsid w:val="00D36705"/>
    <w:rsid w:val="00D37158"/>
    <w:rsid w:val="00D37592"/>
    <w:rsid w:val="00D40129"/>
    <w:rsid w:val="00D4124A"/>
    <w:rsid w:val="00D421DC"/>
    <w:rsid w:val="00D424EB"/>
    <w:rsid w:val="00D42512"/>
    <w:rsid w:val="00D434D1"/>
    <w:rsid w:val="00D434FB"/>
    <w:rsid w:val="00D4395F"/>
    <w:rsid w:val="00D444B9"/>
    <w:rsid w:val="00D45F4F"/>
    <w:rsid w:val="00D469F8"/>
    <w:rsid w:val="00D47190"/>
    <w:rsid w:val="00D501C1"/>
    <w:rsid w:val="00D526CE"/>
    <w:rsid w:val="00D5449B"/>
    <w:rsid w:val="00D54DD1"/>
    <w:rsid w:val="00D55AFD"/>
    <w:rsid w:val="00D55DB4"/>
    <w:rsid w:val="00D5627C"/>
    <w:rsid w:val="00D56D94"/>
    <w:rsid w:val="00D5710F"/>
    <w:rsid w:val="00D576FC"/>
    <w:rsid w:val="00D6072C"/>
    <w:rsid w:val="00D61985"/>
    <w:rsid w:val="00D61EF4"/>
    <w:rsid w:val="00D62999"/>
    <w:rsid w:val="00D62EE8"/>
    <w:rsid w:val="00D63707"/>
    <w:rsid w:val="00D63908"/>
    <w:rsid w:val="00D646C5"/>
    <w:rsid w:val="00D6538F"/>
    <w:rsid w:val="00D66313"/>
    <w:rsid w:val="00D66D7C"/>
    <w:rsid w:val="00D70B0D"/>
    <w:rsid w:val="00D70EA7"/>
    <w:rsid w:val="00D73115"/>
    <w:rsid w:val="00D733A6"/>
    <w:rsid w:val="00D746DA"/>
    <w:rsid w:val="00D74702"/>
    <w:rsid w:val="00D81E1C"/>
    <w:rsid w:val="00D8295E"/>
    <w:rsid w:val="00D8339A"/>
    <w:rsid w:val="00D83A29"/>
    <w:rsid w:val="00D856F7"/>
    <w:rsid w:val="00D90167"/>
    <w:rsid w:val="00D91DE1"/>
    <w:rsid w:val="00D93ED8"/>
    <w:rsid w:val="00D943CB"/>
    <w:rsid w:val="00D962B7"/>
    <w:rsid w:val="00D96322"/>
    <w:rsid w:val="00D97759"/>
    <w:rsid w:val="00D97959"/>
    <w:rsid w:val="00D97B50"/>
    <w:rsid w:val="00D97C30"/>
    <w:rsid w:val="00DA046B"/>
    <w:rsid w:val="00DA11CE"/>
    <w:rsid w:val="00DA1481"/>
    <w:rsid w:val="00DA6DCB"/>
    <w:rsid w:val="00DB01E7"/>
    <w:rsid w:val="00DB048B"/>
    <w:rsid w:val="00DB07C0"/>
    <w:rsid w:val="00DB16CB"/>
    <w:rsid w:val="00DB1CDB"/>
    <w:rsid w:val="00DB30D0"/>
    <w:rsid w:val="00DB329E"/>
    <w:rsid w:val="00DB4096"/>
    <w:rsid w:val="00DB4164"/>
    <w:rsid w:val="00DB4B82"/>
    <w:rsid w:val="00DB5B24"/>
    <w:rsid w:val="00DB5B9D"/>
    <w:rsid w:val="00DB6EED"/>
    <w:rsid w:val="00DB794C"/>
    <w:rsid w:val="00DC0095"/>
    <w:rsid w:val="00DC1C20"/>
    <w:rsid w:val="00DC1DF8"/>
    <w:rsid w:val="00DC1F32"/>
    <w:rsid w:val="00DC2E4A"/>
    <w:rsid w:val="00DC366F"/>
    <w:rsid w:val="00DC3D6F"/>
    <w:rsid w:val="00DC4904"/>
    <w:rsid w:val="00DC5072"/>
    <w:rsid w:val="00DC5690"/>
    <w:rsid w:val="00DC62AD"/>
    <w:rsid w:val="00DC6892"/>
    <w:rsid w:val="00DC74B0"/>
    <w:rsid w:val="00DC7972"/>
    <w:rsid w:val="00DC7980"/>
    <w:rsid w:val="00DD03E3"/>
    <w:rsid w:val="00DD047F"/>
    <w:rsid w:val="00DD0FE2"/>
    <w:rsid w:val="00DD157B"/>
    <w:rsid w:val="00DD36B6"/>
    <w:rsid w:val="00DD4581"/>
    <w:rsid w:val="00DD5BBB"/>
    <w:rsid w:val="00DD6397"/>
    <w:rsid w:val="00DD68A7"/>
    <w:rsid w:val="00DD73AE"/>
    <w:rsid w:val="00DD7869"/>
    <w:rsid w:val="00DD7CD3"/>
    <w:rsid w:val="00DE0824"/>
    <w:rsid w:val="00DE2AA0"/>
    <w:rsid w:val="00DE3299"/>
    <w:rsid w:val="00DE36EA"/>
    <w:rsid w:val="00DE3FBF"/>
    <w:rsid w:val="00DE47B7"/>
    <w:rsid w:val="00DE508B"/>
    <w:rsid w:val="00DE79B3"/>
    <w:rsid w:val="00DE7AD7"/>
    <w:rsid w:val="00DF0484"/>
    <w:rsid w:val="00DF089D"/>
    <w:rsid w:val="00DF0D37"/>
    <w:rsid w:val="00DF0E79"/>
    <w:rsid w:val="00DF0F95"/>
    <w:rsid w:val="00DF1072"/>
    <w:rsid w:val="00DF2EAC"/>
    <w:rsid w:val="00DF32EB"/>
    <w:rsid w:val="00DF513C"/>
    <w:rsid w:val="00DF6E5F"/>
    <w:rsid w:val="00DF74B6"/>
    <w:rsid w:val="00E01A1A"/>
    <w:rsid w:val="00E02254"/>
    <w:rsid w:val="00E02824"/>
    <w:rsid w:val="00E032D3"/>
    <w:rsid w:val="00E035EC"/>
    <w:rsid w:val="00E05ECA"/>
    <w:rsid w:val="00E060B4"/>
    <w:rsid w:val="00E14131"/>
    <w:rsid w:val="00E14CDD"/>
    <w:rsid w:val="00E15AF9"/>
    <w:rsid w:val="00E15C85"/>
    <w:rsid w:val="00E16195"/>
    <w:rsid w:val="00E16AD5"/>
    <w:rsid w:val="00E17813"/>
    <w:rsid w:val="00E208B7"/>
    <w:rsid w:val="00E22031"/>
    <w:rsid w:val="00E227A7"/>
    <w:rsid w:val="00E228F2"/>
    <w:rsid w:val="00E22C72"/>
    <w:rsid w:val="00E230D1"/>
    <w:rsid w:val="00E23943"/>
    <w:rsid w:val="00E240FF"/>
    <w:rsid w:val="00E24594"/>
    <w:rsid w:val="00E24644"/>
    <w:rsid w:val="00E24B0D"/>
    <w:rsid w:val="00E24FDB"/>
    <w:rsid w:val="00E2539A"/>
    <w:rsid w:val="00E27A1E"/>
    <w:rsid w:val="00E27C4E"/>
    <w:rsid w:val="00E30326"/>
    <w:rsid w:val="00E313C0"/>
    <w:rsid w:val="00E31EDD"/>
    <w:rsid w:val="00E3207C"/>
    <w:rsid w:val="00E32813"/>
    <w:rsid w:val="00E3392A"/>
    <w:rsid w:val="00E33D63"/>
    <w:rsid w:val="00E33D84"/>
    <w:rsid w:val="00E34A6B"/>
    <w:rsid w:val="00E34C2D"/>
    <w:rsid w:val="00E35311"/>
    <w:rsid w:val="00E35796"/>
    <w:rsid w:val="00E35CCA"/>
    <w:rsid w:val="00E35F1C"/>
    <w:rsid w:val="00E3630A"/>
    <w:rsid w:val="00E36FA0"/>
    <w:rsid w:val="00E37999"/>
    <w:rsid w:val="00E41291"/>
    <w:rsid w:val="00E42250"/>
    <w:rsid w:val="00E436CD"/>
    <w:rsid w:val="00E43A25"/>
    <w:rsid w:val="00E43A60"/>
    <w:rsid w:val="00E457AC"/>
    <w:rsid w:val="00E458A8"/>
    <w:rsid w:val="00E45964"/>
    <w:rsid w:val="00E470FC"/>
    <w:rsid w:val="00E50CB1"/>
    <w:rsid w:val="00E51FE6"/>
    <w:rsid w:val="00E54221"/>
    <w:rsid w:val="00E54887"/>
    <w:rsid w:val="00E54DCB"/>
    <w:rsid w:val="00E56BA8"/>
    <w:rsid w:val="00E5701E"/>
    <w:rsid w:val="00E5782B"/>
    <w:rsid w:val="00E57A94"/>
    <w:rsid w:val="00E6051E"/>
    <w:rsid w:val="00E628CB"/>
    <w:rsid w:val="00E631C9"/>
    <w:rsid w:val="00E64406"/>
    <w:rsid w:val="00E64ECF"/>
    <w:rsid w:val="00E64F38"/>
    <w:rsid w:val="00E654F5"/>
    <w:rsid w:val="00E65EE7"/>
    <w:rsid w:val="00E67A15"/>
    <w:rsid w:val="00E7071F"/>
    <w:rsid w:val="00E7107D"/>
    <w:rsid w:val="00E7152A"/>
    <w:rsid w:val="00E7183D"/>
    <w:rsid w:val="00E71850"/>
    <w:rsid w:val="00E71EA7"/>
    <w:rsid w:val="00E7270A"/>
    <w:rsid w:val="00E72867"/>
    <w:rsid w:val="00E72974"/>
    <w:rsid w:val="00E73147"/>
    <w:rsid w:val="00E7396C"/>
    <w:rsid w:val="00E749EA"/>
    <w:rsid w:val="00E75B80"/>
    <w:rsid w:val="00E75BD3"/>
    <w:rsid w:val="00E76B18"/>
    <w:rsid w:val="00E807C7"/>
    <w:rsid w:val="00E81066"/>
    <w:rsid w:val="00E81F8B"/>
    <w:rsid w:val="00E82306"/>
    <w:rsid w:val="00E8398B"/>
    <w:rsid w:val="00E85244"/>
    <w:rsid w:val="00E8599F"/>
    <w:rsid w:val="00E8674E"/>
    <w:rsid w:val="00E86A63"/>
    <w:rsid w:val="00E87437"/>
    <w:rsid w:val="00E9050B"/>
    <w:rsid w:val="00E9150F"/>
    <w:rsid w:val="00E91A4C"/>
    <w:rsid w:val="00E91F2C"/>
    <w:rsid w:val="00E9276F"/>
    <w:rsid w:val="00E92C28"/>
    <w:rsid w:val="00E9336E"/>
    <w:rsid w:val="00E934C0"/>
    <w:rsid w:val="00E96D96"/>
    <w:rsid w:val="00E9709B"/>
    <w:rsid w:val="00E97454"/>
    <w:rsid w:val="00EA0695"/>
    <w:rsid w:val="00EA151C"/>
    <w:rsid w:val="00EA1607"/>
    <w:rsid w:val="00EA1F93"/>
    <w:rsid w:val="00EA200A"/>
    <w:rsid w:val="00EA23EF"/>
    <w:rsid w:val="00EA2970"/>
    <w:rsid w:val="00EA3295"/>
    <w:rsid w:val="00EA45B0"/>
    <w:rsid w:val="00EA5E89"/>
    <w:rsid w:val="00EA6FB0"/>
    <w:rsid w:val="00EB0617"/>
    <w:rsid w:val="00EB1304"/>
    <w:rsid w:val="00EB1A29"/>
    <w:rsid w:val="00EB3D69"/>
    <w:rsid w:val="00EB4424"/>
    <w:rsid w:val="00EB4479"/>
    <w:rsid w:val="00EB49A1"/>
    <w:rsid w:val="00EB56A6"/>
    <w:rsid w:val="00EB62A0"/>
    <w:rsid w:val="00EB6310"/>
    <w:rsid w:val="00EC03FC"/>
    <w:rsid w:val="00EC0423"/>
    <w:rsid w:val="00EC06F1"/>
    <w:rsid w:val="00EC0B6E"/>
    <w:rsid w:val="00EC174B"/>
    <w:rsid w:val="00EC3CC8"/>
    <w:rsid w:val="00EC41DC"/>
    <w:rsid w:val="00EC4931"/>
    <w:rsid w:val="00EC49F4"/>
    <w:rsid w:val="00EC5564"/>
    <w:rsid w:val="00EC569E"/>
    <w:rsid w:val="00EC5954"/>
    <w:rsid w:val="00EC5EAF"/>
    <w:rsid w:val="00EC5F1A"/>
    <w:rsid w:val="00EC6152"/>
    <w:rsid w:val="00EC62C6"/>
    <w:rsid w:val="00ED03C0"/>
    <w:rsid w:val="00ED25DF"/>
    <w:rsid w:val="00ED37B8"/>
    <w:rsid w:val="00ED4646"/>
    <w:rsid w:val="00ED54E7"/>
    <w:rsid w:val="00ED5B8A"/>
    <w:rsid w:val="00ED5D62"/>
    <w:rsid w:val="00ED636D"/>
    <w:rsid w:val="00ED6E21"/>
    <w:rsid w:val="00ED7082"/>
    <w:rsid w:val="00ED7143"/>
    <w:rsid w:val="00ED7773"/>
    <w:rsid w:val="00EE11DB"/>
    <w:rsid w:val="00EE60ED"/>
    <w:rsid w:val="00EE6EAA"/>
    <w:rsid w:val="00EE791F"/>
    <w:rsid w:val="00EE7A2C"/>
    <w:rsid w:val="00EF0B17"/>
    <w:rsid w:val="00EF0C3E"/>
    <w:rsid w:val="00EF0F11"/>
    <w:rsid w:val="00EF14B8"/>
    <w:rsid w:val="00EF1E9D"/>
    <w:rsid w:val="00EF2834"/>
    <w:rsid w:val="00EF2CB1"/>
    <w:rsid w:val="00EF4860"/>
    <w:rsid w:val="00EF489E"/>
    <w:rsid w:val="00EF56E6"/>
    <w:rsid w:val="00EF578E"/>
    <w:rsid w:val="00EF5A2A"/>
    <w:rsid w:val="00EF6E74"/>
    <w:rsid w:val="00EF72AA"/>
    <w:rsid w:val="00EF792E"/>
    <w:rsid w:val="00EF7DF5"/>
    <w:rsid w:val="00F00F45"/>
    <w:rsid w:val="00F00F72"/>
    <w:rsid w:val="00F02F33"/>
    <w:rsid w:val="00F036A2"/>
    <w:rsid w:val="00F03B55"/>
    <w:rsid w:val="00F04AFE"/>
    <w:rsid w:val="00F04C83"/>
    <w:rsid w:val="00F06D25"/>
    <w:rsid w:val="00F0728E"/>
    <w:rsid w:val="00F07B46"/>
    <w:rsid w:val="00F10125"/>
    <w:rsid w:val="00F1258D"/>
    <w:rsid w:val="00F128E6"/>
    <w:rsid w:val="00F1391C"/>
    <w:rsid w:val="00F1587D"/>
    <w:rsid w:val="00F16AFB"/>
    <w:rsid w:val="00F17785"/>
    <w:rsid w:val="00F20468"/>
    <w:rsid w:val="00F231EA"/>
    <w:rsid w:val="00F2351F"/>
    <w:rsid w:val="00F245DC"/>
    <w:rsid w:val="00F24A1E"/>
    <w:rsid w:val="00F24A4D"/>
    <w:rsid w:val="00F26199"/>
    <w:rsid w:val="00F2643A"/>
    <w:rsid w:val="00F26798"/>
    <w:rsid w:val="00F26A3A"/>
    <w:rsid w:val="00F26BDE"/>
    <w:rsid w:val="00F31D8C"/>
    <w:rsid w:val="00F31E12"/>
    <w:rsid w:val="00F321A8"/>
    <w:rsid w:val="00F32B2B"/>
    <w:rsid w:val="00F355CD"/>
    <w:rsid w:val="00F35961"/>
    <w:rsid w:val="00F37159"/>
    <w:rsid w:val="00F371A1"/>
    <w:rsid w:val="00F4003E"/>
    <w:rsid w:val="00F4102B"/>
    <w:rsid w:val="00F41BC1"/>
    <w:rsid w:val="00F4260A"/>
    <w:rsid w:val="00F42EC3"/>
    <w:rsid w:val="00F42F63"/>
    <w:rsid w:val="00F44B08"/>
    <w:rsid w:val="00F44B9D"/>
    <w:rsid w:val="00F45108"/>
    <w:rsid w:val="00F459C8"/>
    <w:rsid w:val="00F46334"/>
    <w:rsid w:val="00F46358"/>
    <w:rsid w:val="00F47956"/>
    <w:rsid w:val="00F503E0"/>
    <w:rsid w:val="00F50990"/>
    <w:rsid w:val="00F51A71"/>
    <w:rsid w:val="00F52572"/>
    <w:rsid w:val="00F52C07"/>
    <w:rsid w:val="00F52E7B"/>
    <w:rsid w:val="00F53D07"/>
    <w:rsid w:val="00F541BA"/>
    <w:rsid w:val="00F5513D"/>
    <w:rsid w:val="00F55416"/>
    <w:rsid w:val="00F55CC5"/>
    <w:rsid w:val="00F5649F"/>
    <w:rsid w:val="00F56926"/>
    <w:rsid w:val="00F57AE3"/>
    <w:rsid w:val="00F6035D"/>
    <w:rsid w:val="00F60BE7"/>
    <w:rsid w:val="00F62516"/>
    <w:rsid w:val="00F62F86"/>
    <w:rsid w:val="00F635A4"/>
    <w:rsid w:val="00F64C6D"/>
    <w:rsid w:val="00F65761"/>
    <w:rsid w:val="00F6765C"/>
    <w:rsid w:val="00F703FD"/>
    <w:rsid w:val="00F73700"/>
    <w:rsid w:val="00F73FC1"/>
    <w:rsid w:val="00F75882"/>
    <w:rsid w:val="00F76566"/>
    <w:rsid w:val="00F76AE7"/>
    <w:rsid w:val="00F7700E"/>
    <w:rsid w:val="00F7705A"/>
    <w:rsid w:val="00F772E9"/>
    <w:rsid w:val="00F77509"/>
    <w:rsid w:val="00F77DCE"/>
    <w:rsid w:val="00F8031C"/>
    <w:rsid w:val="00F80BB2"/>
    <w:rsid w:val="00F8200F"/>
    <w:rsid w:val="00F82922"/>
    <w:rsid w:val="00F82C9C"/>
    <w:rsid w:val="00F82E0B"/>
    <w:rsid w:val="00F83315"/>
    <w:rsid w:val="00F83A2D"/>
    <w:rsid w:val="00F83E0E"/>
    <w:rsid w:val="00F84086"/>
    <w:rsid w:val="00F8473E"/>
    <w:rsid w:val="00F8599C"/>
    <w:rsid w:val="00F86D17"/>
    <w:rsid w:val="00F874AE"/>
    <w:rsid w:val="00F87CEF"/>
    <w:rsid w:val="00F9267C"/>
    <w:rsid w:val="00F92D6B"/>
    <w:rsid w:val="00F93499"/>
    <w:rsid w:val="00F9386B"/>
    <w:rsid w:val="00F95D6E"/>
    <w:rsid w:val="00F95F31"/>
    <w:rsid w:val="00F96768"/>
    <w:rsid w:val="00F96EF6"/>
    <w:rsid w:val="00FA0CB3"/>
    <w:rsid w:val="00FA1ADE"/>
    <w:rsid w:val="00FA272F"/>
    <w:rsid w:val="00FA3C45"/>
    <w:rsid w:val="00FA4005"/>
    <w:rsid w:val="00FA4041"/>
    <w:rsid w:val="00FA6146"/>
    <w:rsid w:val="00FA70F4"/>
    <w:rsid w:val="00FA7223"/>
    <w:rsid w:val="00FA7C56"/>
    <w:rsid w:val="00FA7C63"/>
    <w:rsid w:val="00FB0022"/>
    <w:rsid w:val="00FB165A"/>
    <w:rsid w:val="00FB20A7"/>
    <w:rsid w:val="00FB259D"/>
    <w:rsid w:val="00FB28FD"/>
    <w:rsid w:val="00FB2DC7"/>
    <w:rsid w:val="00FB3762"/>
    <w:rsid w:val="00FB3EAD"/>
    <w:rsid w:val="00FB604E"/>
    <w:rsid w:val="00FC037E"/>
    <w:rsid w:val="00FC0B5D"/>
    <w:rsid w:val="00FC0C2F"/>
    <w:rsid w:val="00FC11A8"/>
    <w:rsid w:val="00FC12AA"/>
    <w:rsid w:val="00FC3168"/>
    <w:rsid w:val="00FC3510"/>
    <w:rsid w:val="00FC446E"/>
    <w:rsid w:val="00FC4E06"/>
    <w:rsid w:val="00FC5B20"/>
    <w:rsid w:val="00FC6D2B"/>
    <w:rsid w:val="00FC6E8A"/>
    <w:rsid w:val="00FC6F4F"/>
    <w:rsid w:val="00FC74C1"/>
    <w:rsid w:val="00FC794F"/>
    <w:rsid w:val="00FC7FCE"/>
    <w:rsid w:val="00FD0E9D"/>
    <w:rsid w:val="00FD1DE4"/>
    <w:rsid w:val="00FD258D"/>
    <w:rsid w:val="00FD325F"/>
    <w:rsid w:val="00FD4FD4"/>
    <w:rsid w:val="00FD51C1"/>
    <w:rsid w:val="00FD7200"/>
    <w:rsid w:val="00FE004B"/>
    <w:rsid w:val="00FE0CB3"/>
    <w:rsid w:val="00FE101E"/>
    <w:rsid w:val="00FE1AEE"/>
    <w:rsid w:val="00FE1BF5"/>
    <w:rsid w:val="00FE21CC"/>
    <w:rsid w:val="00FE239C"/>
    <w:rsid w:val="00FE2EE1"/>
    <w:rsid w:val="00FE3466"/>
    <w:rsid w:val="00FE3BB2"/>
    <w:rsid w:val="00FE3D12"/>
    <w:rsid w:val="00FE3FB3"/>
    <w:rsid w:val="00FE4DED"/>
    <w:rsid w:val="00FE5316"/>
    <w:rsid w:val="00FE5397"/>
    <w:rsid w:val="00FE7316"/>
    <w:rsid w:val="00FE7765"/>
    <w:rsid w:val="00FE792C"/>
    <w:rsid w:val="00FF0490"/>
    <w:rsid w:val="00FF1D85"/>
    <w:rsid w:val="00FF2FC7"/>
    <w:rsid w:val="00FF37C8"/>
    <w:rsid w:val="00FF3C52"/>
    <w:rsid w:val="00FF7CA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17445"/>
    <o:shapelayout v:ext="edit">
      <o:idmap v:ext="edit" data="1"/>
    </o:shapelayout>
  </w:shapeDefaults>
  <w:decimalSymbol w:val=","/>
  <w:listSeparator w:val=";"/>
  <w14:docId w14:val="29C43338"/>
  <w15:docId w15:val="{0C509A23-565F-4012-957D-0E6D07DBB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56A"/>
    <w:pPr>
      <w:spacing w:before="120" w:after="120" w:line="360" w:lineRule="auto"/>
      <w:jc w:val="both"/>
    </w:pPr>
    <w:rPr>
      <w:rFonts w:ascii="Verdana" w:hAnsi="Verdana"/>
      <w:sz w:val="20"/>
      <w:lang w:val="es-VE"/>
    </w:rPr>
  </w:style>
  <w:style w:type="paragraph" w:styleId="Heading1">
    <w:name w:val="heading 1"/>
    <w:basedOn w:val="Normal"/>
    <w:next w:val="Normal"/>
    <w:link w:val="Heading1Char"/>
    <w:uiPriority w:val="9"/>
    <w:qFormat/>
    <w:rsid w:val="00454C28"/>
    <w:pPr>
      <w:keepNext/>
      <w:keepLines/>
      <w:numPr>
        <w:numId w:val="2"/>
      </w:numPr>
      <w:spacing w:before="400" w:after="40" w:line="240" w:lineRule="auto"/>
      <w:jc w:val="center"/>
      <w:outlineLvl w:val="0"/>
    </w:pPr>
    <w:rPr>
      <w:rFonts w:eastAsiaTheme="majorEastAsia" w:cstheme="majorBidi"/>
      <w:caps/>
      <w:sz w:val="28"/>
      <w:szCs w:val="28"/>
    </w:rPr>
  </w:style>
  <w:style w:type="paragraph" w:styleId="Heading2">
    <w:name w:val="heading 2"/>
    <w:basedOn w:val="Normal"/>
    <w:next w:val="Normal"/>
    <w:link w:val="Heading2Char"/>
    <w:uiPriority w:val="9"/>
    <w:unhideWhenUsed/>
    <w:qFormat/>
    <w:rsid w:val="00DD4581"/>
    <w:pPr>
      <w:keepNext/>
      <w:keepLines/>
      <w:numPr>
        <w:ilvl w:val="1"/>
        <w:numId w:val="2"/>
      </w:numPr>
      <w:spacing w:before="160" w:after="0" w:line="240" w:lineRule="auto"/>
      <w:jc w:val="left"/>
      <w:outlineLvl w:val="1"/>
    </w:pPr>
    <w:rPr>
      <w:rFonts w:eastAsiaTheme="majorEastAsia" w:cstheme="majorBidi"/>
      <w:b/>
      <w:sz w:val="24"/>
      <w:szCs w:val="24"/>
    </w:rPr>
  </w:style>
  <w:style w:type="paragraph" w:styleId="Heading3">
    <w:name w:val="heading 3"/>
    <w:basedOn w:val="Normal"/>
    <w:next w:val="Normal"/>
    <w:link w:val="Heading3Char"/>
    <w:uiPriority w:val="9"/>
    <w:unhideWhenUsed/>
    <w:qFormat/>
    <w:rsid w:val="00DD4581"/>
    <w:pPr>
      <w:keepNext/>
      <w:keepLines/>
      <w:numPr>
        <w:ilvl w:val="2"/>
        <w:numId w:val="2"/>
      </w:numPr>
      <w:spacing w:before="40" w:after="0" w:line="240" w:lineRule="auto"/>
      <w:jc w:val="left"/>
      <w:outlineLvl w:val="2"/>
    </w:pPr>
    <w:rPr>
      <w:rFonts w:eastAsiaTheme="majorEastAsia" w:cstheme="majorBidi"/>
      <w:b/>
      <w:sz w:val="22"/>
      <w:szCs w:val="22"/>
    </w:rPr>
  </w:style>
  <w:style w:type="paragraph" w:styleId="Heading4">
    <w:name w:val="heading 4"/>
    <w:basedOn w:val="Normal"/>
    <w:next w:val="Normal"/>
    <w:link w:val="Heading4Char"/>
    <w:uiPriority w:val="9"/>
    <w:unhideWhenUsed/>
    <w:qFormat/>
    <w:rsid w:val="00DD4581"/>
    <w:pPr>
      <w:keepNext/>
      <w:keepLines/>
      <w:numPr>
        <w:ilvl w:val="3"/>
        <w:numId w:val="2"/>
      </w:numPr>
      <w:spacing w:before="160" w:after="0"/>
      <w:outlineLvl w:val="3"/>
    </w:pPr>
    <w:rPr>
      <w:rFonts w:eastAsiaTheme="majorEastAsia" w:cstheme="majorBidi"/>
      <w:b/>
      <w:bCs/>
      <w:szCs w:val="20"/>
    </w:rPr>
  </w:style>
  <w:style w:type="paragraph" w:styleId="Heading5">
    <w:name w:val="heading 5"/>
    <w:basedOn w:val="Normal"/>
    <w:next w:val="Normal"/>
    <w:link w:val="Heading5Char"/>
    <w:uiPriority w:val="9"/>
    <w:unhideWhenUsed/>
    <w:qFormat/>
    <w:rsid w:val="009F2B0C"/>
    <w:pPr>
      <w:keepNext/>
      <w:keepLines/>
      <w:numPr>
        <w:ilvl w:val="4"/>
        <w:numId w:val="2"/>
      </w:numPr>
      <w:spacing w:before="40" w:after="0"/>
      <w:outlineLvl w:val="4"/>
    </w:pPr>
    <w:rPr>
      <w:rFonts w:asciiTheme="majorHAnsi" w:eastAsiaTheme="majorEastAsia" w:hAnsiTheme="majorHAnsi" w:cstheme="majorBidi"/>
      <w:szCs w:val="20"/>
    </w:rPr>
  </w:style>
  <w:style w:type="paragraph" w:styleId="Heading6">
    <w:name w:val="heading 6"/>
    <w:basedOn w:val="Normal"/>
    <w:next w:val="Normal"/>
    <w:link w:val="Heading6Char"/>
    <w:uiPriority w:val="9"/>
    <w:unhideWhenUsed/>
    <w:qFormat/>
    <w:rsid w:val="009F2B0C"/>
    <w:pPr>
      <w:keepNext/>
      <w:keepLines/>
      <w:numPr>
        <w:ilvl w:val="5"/>
        <w:numId w:val="2"/>
      </w:numPr>
      <w:spacing w:before="160" w:after="0"/>
      <w:outlineLvl w:val="5"/>
    </w:pPr>
    <w:rPr>
      <w:rFonts w:asciiTheme="majorHAnsi" w:eastAsiaTheme="majorEastAsia" w:hAnsiTheme="majorHAnsi" w:cstheme="majorBidi"/>
      <w:b/>
      <w:bCs/>
      <w:i/>
      <w:iCs/>
      <w:szCs w:val="20"/>
    </w:rPr>
  </w:style>
  <w:style w:type="paragraph" w:styleId="Heading7">
    <w:name w:val="heading 7"/>
    <w:basedOn w:val="Normal"/>
    <w:next w:val="Normal"/>
    <w:link w:val="Heading7Char"/>
    <w:uiPriority w:val="9"/>
    <w:semiHidden/>
    <w:unhideWhenUsed/>
    <w:qFormat/>
    <w:rsid w:val="009F2B0C"/>
    <w:pPr>
      <w:keepNext/>
      <w:keepLines/>
      <w:numPr>
        <w:ilvl w:val="6"/>
        <w:numId w:val="2"/>
      </w:numPr>
      <w:spacing w:before="40" w:after="0"/>
      <w:outlineLvl w:val="6"/>
    </w:pPr>
    <w:rPr>
      <w:rFonts w:asciiTheme="majorHAnsi" w:eastAsiaTheme="majorEastAsia" w:hAnsiTheme="majorHAnsi" w:cstheme="majorBidi"/>
      <w:i/>
      <w:iCs/>
      <w:color w:val="000000" w:themeColor="text1"/>
      <w:szCs w:val="20"/>
    </w:rPr>
  </w:style>
  <w:style w:type="paragraph" w:styleId="Heading8">
    <w:name w:val="heading 8"/>
    <w:basedOn w:val="Normal"/>
    <w:next w:val="Normal"/>
    <w:link w:val="Heading8Char"/>
    <w:uiPriority w:val="9"/>
    <w:unhideWhenUsed/>
    <w:qFormat/>
    <w:rsid w:val="009F2B0C"/>
    <w:pPr>
      <w:keepNext/>
      <w:keepLines/>
      <w:numPr>
        <w:ilvl w:val="7"/>
        <w:numId w:val="2"/>
      </w:numPr>
      <w:spacing w:after="0"/>
      <w:outlineLvl w:val="7"/>
    </w:pPr>
    <w:rPr>
      <w:rFonts w:asciiTheme="majorHAnsi" w:eastAsiaTheme="majorEastAsia" w:hAnsiTheme="majorHAnsi" w:cstheme="majorBidi"/>
      <w:b/>
      <w:bCs/>
      <w:color w:val="000000" w:themeColor="text1"/>
    </w:rPr>
  </w:style>
  <w:style w:type="paragraph" w:styleId="Heading9">
    <w:name w:val="heading 9"/>
    <w:basedOn w:val="Normal"/>
    <w:next w:val="Normal"/>
    <w:link w:val="Heading9Char"/>
    <w:uiPriority w:val="9"/>
    <w:semiHidden/>
    <w:unhideWhenUsed/>
    <w:qFormat/>
    <w:rsid w:val="009F2B0C"/>
    <w:pPr>
      <w:keepNext/>
      <w:keepLines/>
      <w:numPr>
        <w:ilvl w:val="8"/>
        <w:numId w:val="2"/>
      </w:numPr>
      <w:spacing w:before="40" w:after="0"/>
      <w:outlineLvl w:val="8"/>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9F2B0C"/>
    <w:rPr>
      <w:b/>
      <w:bCs/>
      <w:caps w:val="0"/>
      <w:smallCaps/>
      <w:spacing w:val="10"/>
    </w:rPr>
  </w:style>
  <w:style w:type="paragraph" w:styleId="Caption">
    <w:name w:val="caption"/>
    <w:basedOn w:val="Normal"/>
    <w:next w:val="Normal"/>
    <w:unhideWhenUsed/>
    <w:qFormat/>
    <w:rsid w:val="00E22031"/>
    <w:pPr>
      <w:spacing w:line="240" w:lineRule="auto"/>
      <w:jc w:val="center"/>
    </w:pPr>
    <w:rPr>
      <w:bCs/>
      <w:smallCaps/>
      <w:color w:val="0070C0"/>
      <w:spacing w:val="6"/>
      <w:sz w:val="16"/>
    </w:rPr>
  </w:style>
  <w:style w:type="character" w:styleId="Emphasis">
    <w:name w:val="Emphasis"/>
    <w:basedOn w:val="DefaultParagraphFont"/>
    <w:uiPriority w:val="20"/>
    <w:qFormat/>
    <w:rsid w:val="009F2B0C"/>
    <w:rPr>
      <w:i/>
      <w:iCs/>
      <w:color w:val="000000" w:themeColor="text1"/>
    </w:rPr>
  </w:style>
  <w:style w:type="character" w:customStyle="1" w:styleId="Heading1Char">
    <w:name w:val="Heading 1 Char"/>
    <w:basedOn w:val="DefaultParagraphFont"/>
    <w:link w:val="Heading1"/>
    <w:uiPriority w:val="9"/>
    <w:rsid w:val="00454C28"/>
    <w:rPr>
      <w:rFonts w:ascii="Verdana" w:eastAsiaTheme="majorEastAsia" w:hAnsi="Verdana" w:cstheme="majorBidi"/>
      <w:caps/>
      <w:sz w:val="28"/>
      <w:szCs w:val="28"/>
      <w:lang w:val="es-VE"/>
    </w:rPr>
  </w:style>
  <w:style w:type="character" w:customStyle="1" w:styleId="Heading2Char">
    <w:name w:val="Heading 2 Char"/>
    <w:basedOn w:val="DefaultParagraphFont"/>
    <w:link w:val="Heading2"/>
    <w:uiPriority w:val="9"/>
    <w:rsid w:val="00DD4581"/>
    <w:rPr>
      <w:rFonts w:ascii="Verdana" w:eastAsiaTheme="majorEastAsia" w:hAnsi="Verdana" w:cstheme="majorBidi"/>
      <w:b/>
      <w:sz w:val="24"/>
      <w:szCs w:val="24"/>
      <w:lang w:val="es-VE"/>
    </w:rPr>
  </w:style>
  <w:style w:type="character" w:customStyle="1" w:styleId="Heading3Char">
    <w:name w:val="Heading 3 Char"/>
    <w:basedOn w:val="DefaultParagraphFont"/>
    <w:link w:val="Heading3"/>
    <w:uiPriority w:val="9"/>
    <w:rsid w:val="00DD4581"/>
    <w:rPr>
      <w:rFonts w:ascii="Verdana" w:eastAsiaTheme="majorEastAsia" w:hAnsi="Verdana" w:cstheme="majorBidi"/>
      <w:b/>
      <w:sz w:val="22"/>
      <w:szCs w:val="22"/>
      <w:lang w:val="es-VE"/>
    </w:rPr>
  </w:style>
  <w:style w:type="character" w:customStyle="1" w:styleId="Heading4Char">
    <w:name w:val="Heading 4 Char"/>
    <w:basedOn w:val="DefaultParagraphFont"/>
    <w:link w:val="Heading4"/>
    <w:uiPriority w:val="9"/>
    <w:rsid w:val="00DD4581"/>
    <w:rPr>
      <w:rFonts w:ascii="Verdana" w:eastAsiaTheme="majorEastAsia" w:hAnsi="Verdana" w:cstheme="majorBidi"/>
      <w:b/>
      <w:bCs/>
      <w:sz w:val="20"/>
      <w:szCs w:val="20"/>
      <w:lang w:val="es-VE"/>
    </w:rPr>
  </w:style>
  <w:style w:type="character" w:customStyle="1" w:styleId="Heading5Char">
    <w:name w:val="Heading 5 Char"/>
    <w:basedOn w:val="DefaultParagraphFont"/>
    <w:link w:val="Heading5"/>
    <w:uiPriority w:val="9"/>
    <w:rsid w:val="009F2B0C"/>
    <w:rPr>
      <w:rFonts w:asciiTheme="majorHAnsi" w:eastAsiaTheme="majorEastAsia" w:hAnsiTheme="majorHAnsi" w:cstheme="majorBidi"/>
      <w:sz w:val="20"/>
      <w:szCs w:val="20"/>
      <w:lang w:val="es-VE"/>
    </w:rPr>
  </w:style>
  <w:style w:type="character" w:customStyle="1" w:styleId="Heading6Char">
    <w:name w:val="Heading 6 Char"/>
    <w:basedOn w:val="DefaultParagraphFont"/>
    <w:link w:val="Heading6"/>
    <w:uiPriority w:val="9"/>
    <w:rsid w:val="009F2B0C"/>
    <w:rPr>
      <w:rFonts w:asciiTheme="majorHAnsi" w:eastAsiaTheme="majorEastAsia" w:hAnsiTheme="majorHAnsi" w:cstheme="majorBidi"/>
      <w:b/>
      <w:bCs/>
      <w:i/>
      <w:iCs/>
      <w:sz w:val="20"/>
      <w:szCs w:val="20"/>
      <w:lang w:val="es-VE"/>
    </w:rPr>
  </w:style>
  <w:style w:type="character" w:customStyle="1" w:styleId="Heading7Char">
    <w:name w:val="Heading 7 Char"/>
    <w:basedOn w:val="DefaultParagraphFont"/>
    <w:link w:val="Heading7"/>
    <w:uiPriority w:val="9"/>
    <w:semiHidden/>
    <w:rsid w:val="009F2B0C"/>
    <w:rPr>
      <w:rFonts w:asciiTheme="majorHAnsi" w:eastAsiaTheme="majorEastAsia" w:hAnsiTheme="majorHAnsi" w:cstheme="majorBidi"/>
      <w:i/>
      <w:iCs/>
      <w:color w:val="000000" w:themeColor="text1"/>
      <w:sz w:val="20"/>
      <w:szCs w:val="20"/>
      <w:lang w:val="es-VE"/>
    </w:rPr>
  </w:style>
  <w:style w:type="character" w:customStyle="1" w:styleId="Heading8Char">
    <w:name w:val="Heading 8 Char"/>
    <w:basedOn w:val="DefaultParagraphFont"/>
    <w:link w:val="Heading8"/>
    <w:uiPriority w:val="9"/>
    <w:rsid w:val="009F2B0C"/>
    <w:rPr>
      <w:rFonts w:asciiTheme="majorHAnsi" w:eastAsiaTheme="majorEastAsia" w:hAnsiTheme="majorHAnsi" w:cstheme="majorBidi"/>
      <w:b/>
      <w:bCs/>
      <w:color w:val="000000" w:themeColor="text1"/>
      <w:sz w:val="20"/>
      <w:lang w:val="es-VE"/>
    </w:rPr>
  </w:style>
  <w:style w:type="character" w:customStyle="1" w:styleId="Heading9Char">
    <w:name w:val="Heading 9 Char"/>
    <w:basedOn w:val="DefaultParagraphFont"/>
    <w:link w:val="Heading9"/>
    <w:uiPriority w:val="9"/>
    <w:semiHidden/>
    <w:rsid w:val="009F2B0C"/>
    <w:rPr>
      <w:rFonts w:asciiTheme="majorHAnsi" w:eastAsiaTheme="majorEastAsia" w:hAnsiTheme="majorHAnsi" w:cstheme="majorBidi"/>
      <w:b/>
      <w:bCs/>
      <w:i/>
      <w:iCs/>
      <w:color w:val="000000" w:themeColor="text1"/>
      <w:sz w:val="20"/>
      <w:lang w:val="es-VE"/>
    </w:rPr>
  </w:style>
  <w:style w:type="character" w:styleId="IntenseEmphasis">
    <w:name w:val="Intense Emphasis"/>
    <w:basedOn w:val="DefaultParagraphFont"/>
    <w:uiPriority w:val="21"/>
    <w:qFormat/>
    <w:rsid w:val="009F2B0C"/>
    <w:rPr>
      <w:b/>
      <w:bCs/>
      <w:i/>
      <w:iCs/>
      <w:color w:val="auto"/>
    </w:rPr>
  </w:style>
  <w:style w:type="paragraph" w:styleId="IntenseQuote">
    <w:name w:val="Intense Quote"/>
    <w:basedOn w:val="Normal"/>
    <w:next w:val="Normal"/>
    <w:link w:val="IntenseQuoteChar"/>
    <w:uiPriority w:val="30"/>
    <w:qFormat/>
    <w:rsid w:val="00A37074"/>
    <w:pPr>
      <w:pBdr>
        <w:left w:val="single" w:sz="36" w:space="4" w:color="B01513" w:themeColor="accent1"/>
      </w:pBdr>
      <w:spacing w:before="100" w:beforeAutospacing="1"/>
      <w:ind w:left="1224" w:right="1224"/>
    </w:pPr>
    <w:rPr>
      <w:sz w:val="28"/>
      <w:szCs w:val="28"/>
    </w:rPr>
  </w:style>
  <w:style w:type="character" w:customStyle="1" w:styleId="IntenseQuoteChar">
    <w:name w:val="Intense Quote Char"/>
    <w:basedOn w:val="DefaultParagraphFont"/>
    <w:link w:val="IntenseQuote"/>
    <w:uiPriority w:val="30"/>
    <w:rsid w:val="00A37074"/>
    <w:rPr>
      <w:sz w:val="28"/>
      <w:szCs w:val="28"/>
    </w:rPr>
  </w:style>
  <w:style w:type="character" w:styleId="IntenseReference">
    <w:name w:val="Intense Reference"/>
    <w:basedOn w:val="DefaultParagraphFont"/>
    <w:uiPriority w:val="32"/>
    <w:qFormat/>
    <w:rsid w:val="009F2B0C"/>
    <w:rPr>
      <w:b/>
      <w:bCs/>
      <w:caps w:val="0"/>
      <w:smallCaps/>
      <w:color w:val="auto"/>
      <w:spacing w:val="5"/>
      <w:u w:val="single"/>
    </w:rPr>
  </w:style>
  <w:style w:type="character" w:styleId="Hyperlink">
    <w:name w:val="Hyperlink"/>
    <w:basedOn w:val="DefaultParagraphFont"/>
    <w:uiPriority w:val="99"/>
    <w:unhideWhenUsed/>
    <w:rsid w:val="009F2B0C"/>
    <w:rPr>
      <w:color w:val="4FB8C1" w:themeColor="text2" w:themeTint="99"/>
      <w:u w:val="single"/>
    </w:rPr>
  </w:style>
  <w:style w:type="character" w:styleId="FollowedHyperlink">
    <w:name w:val="FollowedHyperlink"/>
    <w:basedOn w:val="DefaultParagraphFont"/>
    <w:uiPriority w:val="99"/>
    <w:semiHidden/>
    <w:unhideWhenUsed/>
    <w:rsid w:val="009F2B0C"/>
    <w:rPr>
      <w:color w:val="9DFFCB" w:themeColor="followedHyperlink"/>
      <w:u w:val="single"/>
    </w:rPr>
  </w:style>
  <w:style w:type="paragraph" w:styleId="NoSpacing">
    <w:name w:val="No Spacing"/>
    <w:link w:val="NoSpacingChar"/>
    <w:uiPriority w:val="1"/>
    <w:qFormat/>
    <w:rsid w:val="002A7827"/>
    <w:pPr>
      <w:spacing w:after="0" w:line="240" w:lineRule="auto"/>
    </w:pPr>
    <w:rPr>
      <w:rFonts w:ascii="Segoe UI" w:hAnsi="Segoe UI"/>
    </w:rPr>
  </w:style>
  <w:style w:type="character" w:customStyle="1" w:styleId="NoSpacingChar">
    <w:name w:val="No Spacing Char"/>
    <w:basedOn w:val="DefaultParagraphFont"/>
    <w:link w:val="NoSpacing"/>
    <w:uiPriority w:val="1"/>
    <w:rsid w:val="002A7827"/>
    <w:rPr>
      <w:rFonts w:ascii="Segoe UI" w:hAnsi="Segoe UI"/>
    </w:rPr>
  </w:style>
  <w:style w:type="paragraph" w:styleId="Quote">
    <w:name w:val="Quote"/>
    <w:basedOn w:val="Normal"/>
    <w:next w:val="Normal"/>
    <w:link w:val="QuoteChar"/>
    <w:uiPriority w:val="29"/>
    <w:qFormat/>
    <w:rsid w:val="009F2B0C"/>
    <w:pPr>
      <w:spacing w:before="160"/>
      <w:ind w:left="864" w:right="864"/>
    </w:pPr>
    <w:rPr>
      <w:rFonts w:asciiTheme="majorHAnsi" w:eastAsiaTheme="majorEastAsia" w:hAnsiTheme="majorHAnsi" w:cstheme="majorBidi"/>
    </w:rPr>
  </w:style>
  <w:style w:type="character" w:customStyle="1" w:styleId="QuoteChar">
    <w:name w:val="Quote Char"/>
    <w:basedOn w:val="DefaultParagraphFont"/>
    <w:link w:val="Quote"/>
    <w:uiPriority w:val="29"/>
    <w:rsid w:val="009F2B0C"/>
    <w:rPr>
      <w:rFonts w:asciiTheme="majorHAnsi" w:eastAsiaTheme="majorEastAsia" w:hAnsiTheme="majorHAnsi" w:cstheme="majorBidi"/>
    </w:rPr>
  </w:style>
  <w:style w:type="character" w:styleId="Strong">
    <w:name w:val="Strong"/>
    <w:basedOn w:val="DefaultParagraphFont"/>
    <w:uiPriority w:val="22"/>
    <w:qFormat/>
    <w:rsid w:val="009F2B0C"/>
    <w:rPr>
      <w:b/>
      <w:bCs/>
    </w:rPr>
  </w:style>
  <w:style w:type="paragraph" w:styleId="Subtitle">
    <w:name w:val="Subtitle"/>
    <w:basedOn w:val="Normal"/>
    <w:next w:val="Normal"/>
    <w:link w:val="SubtitleChar"/>
    <w:uiPriority w:val="11"/>
    <w:qFormat/>
    <w:rsid w:val="009F2B0C"/>
    <w:pPr>
      <w:numPr>
        <w:ilvl w:val="1"/>
      </w:numPr>
    </w:pPr>
    <w:rPr>
      <w:sz w:val="28"/>
      <w:szCs w:val="28"/>
    </w:rPr>
  </w:style>
  <w:style w:type="character" w:customStyle="1" w:styleId="SubtitleChar">
    <w:name w:val="Subtitle Char"/>
    <w:basedOn w:val="DefaultParagraphFont"/>
    <w:link w:val="Subtitle"/>
    <w:uiPriority w:val="11"/>
    <w:rsid w:val="009F2B0C"/>
    <w:rPr>
      <w:sz w:val="28"/>
      <w:szCs w:val="28"/>
    </w:rPr>
  </w:style>
  <w:style w:type="character" w:styleId="SubtleEmphasis">
    <w:name w:val="Subtle Emphasis"/>
    <w:basedOn w:val="DefaultParagraphFont"/>
    <w:uiPriority w:val="19"/>
    <w:qFormat/>
    <w:rsid w:val="009F2B0C"/>
    <w:rPr>
      <w:i/>
      <w:iCs/>
      <w:color w:val="595959" w:themeColor="text1" w:themeTint="A6"/>
    </w:rPr>
  </w:style>
  <w:style w:type="character" w:styleId="SubtleReference">
    <w:name w:val="Subtle Reference"/>
    <w:basedOn w:val="DefaultParagraphFont"/>
    <w:uiPriority w:val="31"/>
    <w:qFormat/>
    <w:rsid w:val="009F2B0C"/>
    <w:rPr>
      <w:caps w:val="0"/>
      <w:smallCaps/>
      <w:color w:val="404040" w:themeColor="text1" w:themeTint="BF"/>
      <w:u w:val="single" w:color="7F7F7F" w:themeColor="text1" w:themeTint="80"/>
    </w:rPr>
  </w:style>
  <w:style w:type="paragraph" w:styleId="Title">
    <w:name w:val="Title"/>
    <w:basedOn w:val="Normal"/>
    <w:next w:val="Normal"/>
    <w:link w:val="TitleChar"/>
    <w:uiPriority w:val="10"/>
    <w:qFormat/>
    <w:rsid w:val="0031316B"/>
    <w:pPr>
      <w:spacing w:after="0" w:line="240" w:lineRule="auto"/>
      <w:contextualSpacing/>
      <w:jc w:val="center"/>
    </w:pPr>
    <w:rPr>
      <w:rFonts w:eastAsiaTheme="majorEastAsia" w:cstheme="majorBidi"/>
      <w:kern w:val="28"/>
      <w:sz w:val="28"/>
      <w:szCs w:val="72"/>
    </w:rPr>
  </w:style>
  <w:style w:type="character" w:customStyle="1" w:styleId="TitleChar">
    <w:name w:val="Title Char"/>
    <w:basedOn w:val="DefaultParagraphFont"/>
    <w:link w:val="Title"/>
    <w:uiPriority w:val="10"/>
    <w:rsid w:val="0031316B"/>
    <w:rPr>
      <w:rFonts w:ascii="Segoe UI" w:eastAsiaTheme="majorEastAsia" w:hAnsi="Segoe UI" w:cstheme="majorBidi"/>
      <w:kern w:val="28"/>
      <w:sz w:val="28"/>
      <w:szCs w:val="72"/>
    </w:rPr>
  </w:style>
  <w:style w:type="paragraph" w:styleId="ListParagraph">
    <w:name w:val="List Paragraph"/>
    <w:basedOn w:val="Normal"/>
    <w:uiPriority w:val="34"/>
    <w:qFormat/>
    <w:rsid w:val="009F2B0C"/>
    <w:pPr>
      <w:ind w:left="720"/>
      <w:contextualSpacing/>
    </w:pPr>
  </w:style>
  <w:style w:type="paragraph" w:styleId="TOC1">
    <w:name w:val="toc 1"/>
    <w:basedOn w:val="Normal"/>
    <w:next w:val="Normal"/>
    <w:autoRedefine/>
    <w:uiPriority w:val="39"/>
    <w:unhideWhenUsed/>
    <w:rsid w:val="00C70188"/>
    <w:pPr>
      <w:tabs>
        <w:tab w:val="right" w:leader="dot" w:pos="9350"/>
      </w:tabs>
      <w:spacing w:after="0"/>
    </w:pPr>
    <w:rPr>
      <w:rFonts w:cs="Segoe UI"/>
      <w:b/>
      <w:noProof/>
    </w:rPr>
  </w:style>
  <w:style w:type="paragraph" w:styleId="TOC2">
    <w:name w:val="toc 2"/>
    <w:basedOn w:val="Normal"/>
    <w:next w:val="Normal"/>
    <w:autoRedefine/>
    <w:uiPriority w:val="39"/>
    <w:unhideWhenUsed/>
    <w:rsid w:val="00385B86"/>
    <w:pPr>
      <w:tabs>
        <w:tab w:val="right" w:leader="dot" w:pos="9350"/>
      </w:tabs>
      <w:spacing w:after="0"/>
      <w:ind w:left="198"/>
    </w:pPr>
  </w:style>
  <w:style w:type="paragraph" w:styleId="TOC3">
    <w:name w:val="toc 3"/>
    <w:basedOn w:val="Normal"/>
    <w:next w:val="Normal"/>
    <w:autoRedefine/>
    <w:uiPriority w:val="39"/>
    <w:unhideWhenUsed/>
    <w:rsid w:val="00385B86"/>
    <w:pPr>
      <w:tabs>
        <w:tab w:val="right" w:leader="dot" w:pos="9350"/>
      </w:tabs>
      <w:spacing w:after="0"/>
      <w:ind w:left="403"/>
    </w:pPr>
  </w:style>
  <w:style w:type="table" w:styleId="TableGrid">
    <w:name w:val="Table Grid"/>
    <w:basedOn w:val="TableNormal"/>
    <w:uiPriority w:val="39"/>
    <w:rsid w:val="00F00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00F45"/>
    <w:pPr>
      <w:spacing w:after="0"/>
    </w:pPr>
  </w:style>
  <w:style w:type="paragraph" w:styleId="Bibliography">
    <w:name w:val="Bibliography"/>
    <w:basedOn w:val="Normal"/>
    <w:next w:val="Normal"/>
    <w:uiPriority w:val="37"/>
    <w:unhideWhenUsed/>
    <w:rsid w:val="00164B82"/>
  </w:style>
  <w:style w:type="paragraph" w:styleId="Header">
    <w:name w:val="header"/>
    <w:basedOn w:val="Normal"/>
    <w:link w:val="HeaderChar"/>
    <w:uiPriority w:val="99"/>
    <w:unhideWhenUsed/>
    <w:rsid w:val="00B81B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B13"/>
    <w:rPr>
      <w:sz w:val="20"/>
    </w:rPr>
  </w:style>
  <w:style w:type="paragraph" w:styleId="Footer">
    <w:name w:val="footer"/>
    <w:basedOn w:val="Normal"/>
    <w:link w:val="FooterChar"/>
    <w:uiPriority w:val="99"/>
    <w:unhideWhenUsed/>
    <w:rsid w:val="00B81B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B13"/>
    <w:rPr>
      <w:sz w:val="20"/>
    </w:rPr>
  </w:style>
  <w:style w:type="paragraph" w:customStyle="1" w:styleId="Default">
    <w:name w:val="Default"/>
    <w:rsid w:val="000B105C"/>
    <w:pPr>
      <w:autoSpaceDE w:val="0"/>
      <w:autoSpaceDN w:val="0"/>
      <w:adjustRightInd w:val="0"/>
      <w:spacing w:after="0" w:line="240" w:lineRule="auto"/>
    </w:pPr>
    <w:rPr>
      <w:rFonts w:ascii="Arial" w:eastAsiaTheme="minorHAnsi" w:hAnsi="Arial" w:cs="Arial"/>
      <w:color w:val="000000"/>
      <w:sz w:val="24"/>
      <w:szCs w:val="24"/>
      <w:lang w:val="es-ES" w:eastAsia="en-US"/>
    </w:rPr>
  </w:style>
  <w:style w:type="paragraph" w:styleId="BalloonText">
    <w:name w:val="Balloon Text"/>
    <w:basedOn w:val="Normal"/>
    <w:link w:val="BalloonTextChar"/>
    <w:uiPriority w:val="99"/>
    <w:semiHidden/>
    <w:unhideWhenUsed/>
    <w:rsid w:val="002B32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32F6"/>
    <w:rPr>
      <w:rFonts w:ascii="Tahoma" w:hAnsi="Tahoma" w:cs="Tahoma"/>
      <w:sz w:val="16"/>
      <w:szCs w:val="16"/>
    </w:rPr>
  </w:style>
  <w:style w:type="paragraph" w:styleId="FootnoteText">
    <w:name w:val="footnote text"/>
    <w:basedOn w:val="Normal"/>
    <w:link w:val="FootnoteTextChar"/>
    <w:uiPriority w:val="99"/>
    <w:semiHidden/>
    <w:unhideWhenUsed/>
    <w:rsid w:val="00AB000D"/>
    <w:pPr>
      <w:spacing w:after="0" w:line="240" w:lineRule="auto"/>
    </w:pPr>
    <w:rPr>
      <w:szCs w:val="20"/>
    </w:rPr>
  </w:style>
  <w:style w:type="character" w:customStyle="1" w:styleId="FootnoteTextChar">
    <w:name w:val="Footnote Text Char"/>
    <w:basedOn w:val="DefaultParagraphFont"/>
    <w:link w:val="FootnoteText"/>
    <w:uiPriority w:val="99"/>
    <w:semiHidden/>
    <w:rsid w:val="00AB000D"/>
    <w:rPr>
      <w:rFonts w:ascii="Segoe UI" w:hAnsi="Segoe UI"/>
      <w:sz w:val="20"/>
      <w:szCs w:val="20"/>
    </w:rPr>
  </w:style>
  <w:style w:type="character" w:styleId="FootnoteReference">
    <w:name w:val="footnote reference"/>
    <w:basedOn w:val="DefaultParagraphFont"/>
    <w:uiPriority w:val="99"/>
    <w:semiHidden/>
    <w:unhideWhenUsed/>
    <w:rsid w:val="00AB000D"/>
    <w:rPr>
      <w:vertAlign w:val="superscript"/>
    </w:rPr>
  </w:style>
  <w:style w:type="paragraph" w:customStyle="1" w:styleId="cuerposeccion">
    <w:name w:val="cuerposeccion"/>
    <w:basedOn w:val="Normal"/>
    <w:rsid w:val="00C157ED"/>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apple-converted-space">
    <w:name w:val="apple-converted-space"/>
    <w:basedOn w:val="DefaultParagraphFont"/>
    <w:rsid w:val="004266F7"/>
  </w:style>
  <w:style w:type="character" w:customStyle="1" w:styleId="hps">
    <w:name w:val="hps"/>
    <w:basedOn w:val="DefaultParagraphFont"/>
    <w:rsid w:val="00FA7C63"/>
  </w:style>
  <w:style w:type="paragraph" w:customStyle="1" w:styleId="CAPITULO">
    <w:name w:val="CAPITULO"/>
    <w:basedOn w:val="Heading1"/>
    <w:rsid w:val="00E71850"/>
    <w:pPr>
      <w:keepLines w:val="0"/>
      <w:numPr>
        <w:numId w:val="0"/>
      </w:numPr>
      <w:spacing w:before="240" w:after="60"/>
    </w:pPr>
    <w:rPr>
      <w:rFonts w:eastAsia="Times New Roman" w:cs="Arial"/>
      <w:b/>
      <w:bCs/>
      <w:i/>
      <w:kern w:val="32"/>
      <w:sz w:val="18"/>
      <w:szCs w:val="18"/>
      <w:lang w:val="es-ES" w:eastAsia="es-ES"/>
    </w:rPr>
  </w:style>
  <w:style w:type="character" w:styleId="PageNumber">
    <w:name w:val="page number"/>
    <w:basedOn w:val="DefaultParagraphFont"/>
    <w:rsid w:val="00E71850"/>
  </w:style>
  <w:style w:type="character" w:customStyle="1" w:styleId="PiedepginaCar1">
    <w:name w:val="Pie de página Car1"/>
    <w:basedOn w:val="DefaultParagraphFont"/>
    <w:uiPriority w:val="99"/>
    <w:rsid w:val="00E71850"/>
    <w:rPr>
      <w:lang w:val="es-ES" w:eastAsia="es-ES"/>
    </w:rPr>
  </w:style>
  <w:style w:type="paragraph" w:styleId="DocumentMap">
    <w:name w:val="Document Map"/>
    <w:basedOn w:val="Normal"/>
    <w:link w:val="DocumentMapChar"/>
    <w:uiPriority w:val="99"/>
    <w:semiHidden/>
    <w:unhideWhenUsed/>
    <w:rsid w:val="004651E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651EA"/>
    <w:rPr>
      <w:rFonts w:ascii="Tahoma" w:hAnsi="Tahoma" w:cs="Tahoma"/>
      <w:sz w:val="16"/>
      <w:szCs w:val="16"/>
    </w:rPr>
  </w:style>
  <w:style w:type="character" w:styleId="CommentReference">
    <w:name w:val="annotation reference"/>
    <w:basedOn w:val="DefaultParagraphFont"/>
    <w:uiPriority w:val="99"/>
    <w:semiHidden/>
    <w:unhideWhenUsed/>
    <w:rsid w:val="00B10A20"/>
    <w:rPr>
      <w:sz w:val="16"/>
      <w:szCs w:val="16"/>
    </w:rPr>
  </w:style>
  <w:style w:type="paragraph" w:styleId="CommentText">
    <w:name w:val="annotation text"/>
    <w:basedOn w:val="Normal"/>
    <w:link w:val="CommentTextChar"/>
    <w:uiPriority w:val="99"/>
    <w:semiHidden/>
    <w:unhideWhenUsed/>
    <w:rsid w:val="00B10A20"/>
    <w:pPr>
      <w:spacing w:line="240" w:lineRule="auto"/>
    </w:pPr>
    <w:rPr>
      <w:szCs w:val="20"/>
    </w:rPr>
  </w:style>
  <w:style w:type="character" w:customStyle="1" w:styleId="CommentTextChar">
    <w:name w:val="Comment Text Char"/>
    <w:basedOn w:val="DefaultParagraphFont"/>
    <w:link w:val="CommentText"/>
    <w:uiPriority w:val="99"/>
    <w:semiHidden/>
    <w:rsid w:val="00B10A20"/>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B10A20"/>
    <w:rPr>
      <w:b/>
      <w:bCs/>
    </w:rPr>
  </w:style>
  <w:style w:type="character" w:customStyle="1" w:styleId="CommentSubjectChar">
    <w:name w:val="Comment Subject Char"/>
    <w:basedOn w:val="CommentTextChar"/>
    <w:link w:val="CommentSubject"/>
    <w:uiPriority w:val="99"/>
    <w:semiHidden/>
    <w:rsid w:val="00B10A20"/>
    <w:rPr>
      <w:rFonts w:ascii="Segoe UI" w:hAnsi="Segoe UI"/>
      <w:b/>
      <w:bCs/>
      <w:sz w:val="20"/>
      <w:szCs w:val="20"/>
    </w:rPr>
  </w:style>
  <w:style w:type="paragraph" w:styleId="Revision">
    <w:name w:val="Revision"/>
    <w:hidden/>
    <w:uiPriority w:val="99"/>
    <w:semiHidden/>
    <w:rsid w:val="00100DB3"/>
    <w:pPr>
      <w:spacing w:after="0" w:line="240" w:lineRule="auto"/>
    </w:pPr>
    <w:rPr>
      <w:rFonts w:ascii="Segoe UI" w:hAnsi="Segoe UI"/>
      <w:sz w:val="20"/>
    </w:rPr>
  </w:style>
  <w:style w:type="paragraph" w:styleId="NormalWeb">
    <w:name w:val="Normal (Web)"/>
    <w:basedOn w:val="Normal"/>
    <w:uiPriority w:val="99"/>
    <w:semiHidden/>
    <w:unhideWhenUsed/>
    <w:rsid w:val="000D2D2F"/>
    <w:pPr>
      <w:spacing w:before="100" w:beforeAutospacing="1" w:after="100" w:afterAutospacing="1" w:line="240" w:lineRule="auto"/>
    </w:pPr>
    <w:rPr>
      <w:rFonts w:ascii="Times New Roman" w:eastAsia="Times New Roman" w:hAnsi="Times New Roman" w:cs="Times New Roman"/>
      <w:sz w:val="24"/>
      <w:szCs w:val="24"/>
      <w:lang w:eastAsia="es-VE"/>
    </w:rPr>
  </w:style>
  <w:style w:type="paragraph" w:styleId="EndnoteText">
    <w:name w:val="endnote text"/>
    <w:basedOn w:val="Normal"/>
    <w:link w:val="EndnoteTextChar"/>
    <w:uiPriority w:val="99"/>
    <w:semiHidden/>
    <w:unhideWhenUsed/>
    <w:rsid w:val="00CA03C4"/>
    <w:pPr>
      <w:spacing w:after="0" w:line="240" w:lineRule="auto"/>
    </w:pPr>
    <w:rPr>
      <w:szCs w:val="20"/>
    </w:rPr>
  </w:style>
  <w:style w:type="character" w:customStyle="1" w:styleId="EndnoteTextChar">
    <w:name w:val="Endnote Text Char"/>
    <w:basedOn w:val="DefaultParagraphFont"/>
    <w:link w:val="EndnoteText"/>
    <w:uiPriority w:val="99"/>
    <w:semiHidden/>
    <w:rsid w:val="00CA03C4"/>
    <w:rPr>
      <w:rFonts w:ascii="Segoe UI" w:hAnsi="Segoe UI"/>
      <w:sz w:val="20"/>
      <w:szCs w:val="20"/>
    </w:rPr>
  </w:style>
  <w:style w:type="character" w:styleId="EndnoteReference">
    <w:name w:val="endnote reference"/>
    <w:basedOn w:val="DefaultParagraphFont"/>
    <w:uiPriority w:val="99"/>
    <w:semiHidden/>
    <w:unhideWhenUsed/>
    <w:rsid w:val="00CA03C4"/>
    <w:rPr>
      <w:vertAlign w:val="superscript"/>
    </w:rPr>
  </w:style>
  <w:style w:type="character" w:styleId="PlaceholderText">
    <w:name w:val="Placeholder Text"/>
    <w:basedOn w:val="DefaultParagraphFont"/>
    <w:uiPriority w:val="99"/>
    <w:semiHidden/>
    <w:rsid w:val="00FE1AEE"/>
    <w:rPr>
      <w:color w:val="808080"/>
    </w:rPr>
  </w:style>
  <w:style w:type="paragraph" w:customStyle="1" w:styleId="note">
    <w:name w:val="note"/>
    <w:basedOn w:val="Normal"/>
    <w:next w:val="Normal"/>
    <w:rsid w:val="00454C28"/>
    <w:pPr>
      <w:autoSpaceDE w:val="0"/>
      <w:autoSpaceDN w:val="0"/>
      <w:spacing w:before="240" w:after="200" w:line="276" w:lineRule="auto"/>
    </w:pPr>
    <w:rPr>
      <w:rFonts w:ascii="Times" w:eastAsia="Times New Roman" w:hAnsi="Times" w:cs="Times New Roman"/>
      <w:sz w:val="18"/>
      <w:szCs w:val="18"/>
      <w:lang w:eastAsia="en-US" w:bidi="en-US"/>
    </w:rPr>
  </w:style>
  <w:style w:type="paragraph" w:styleId="TOC4">
    <w:name w:val="toc 4"/>
    <w:basedOn w:val="Normal"/>
    <w:next w:val="Normal"/>
    <w:autoRedefine/>
    <w:uiPriority w:val="39"/>
    <w:unhideWhenUsed/>
    <w:rsid w:val="00C02B43"/>
    <w:pPr>
      <w:spacing w:after="100"/>
      <w:ind w:left="600"/>
    </w:pPr>
  </w:style>
  <w:style w:type="table" w:customStyle="1" w:styleId="GridTable4-Accent51">
    <w:name w:val="Grid Table 4 - Accent 51"/>
    <w:basedOn w:val="TableNormal"/>
    <w:uiPriority w:val="49"/>
    <w:rsid w:val="00DB794C"/>
    <w:pPr>
      <w:spacing w:after="0" w:line="240" w:lineRule="auto"/>
    </w:pPr>
    <w:tblPr>
      <w:tblStyleRowBandSize w:val="1"/>
      <w:tblStyleColBandSize w:val="1"/>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Pr>
    <w:tblStylePr w:type="firstRow">
      <w:rPr>
        <w:b/>
        <w:bCs/>
        <w:color w:val="FFFFFF" w:themeColor="background1"/>
      </w:rPr>
      <w:tblPr/>
      <w:tcPr>
        <w:tcBorders>
          <w:top w:val="single" w:sz="4" w:space="0" w:color="54849A" w:themeColor="accent5"/>
          <w:left w:val="single" w:sz="4" w:space="0" w:color="54849A" w:themeColor="accent5"/>
          <w:bottom w:val="single" w:sz="4" w:space="0" w:color="54849A" w:themeColor="accent5"/>
          <w:right w:val="single" w:sz="4" w:space="0" w:color="54849A" w:themeColor="accent5"/>
          <w:insideH w:val="nil"/>
          <w:insideV w:val="nil"/>
        </w:tcBorders>
        <w:shd w:val="clear" w:color="auto" w:fill="54849A" w:themeFill="accent5"/>
      </w:tcPr>
    </w:tblStylePr>
    <w:tblStylePr w:type="lastRow">
      <w:rPr>
        <w:b/>
        <w:bCs/>
      </w:rPr>
      <w:tblPr/>
      <w:tcPr>
        <w:tcBorders>
          <w:top w:val="double" w:sz="4" w:space="0" w:color="54849A" w:themeColor="accent5"/>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ListTable3-Accent51">
    <w:name w:val="List Table 3 - Accent 51"/>
    <w:basedOn w:val="TableNormal"/>
    <w:uiPriority w:val="48"/>
    <w:rsid w:val="00DB794C"/>
    <w:pPr>
      <w:spacing w:after="0" w:line="240" w:lineRule="auto"/>
    </w:pPr>
    <w:tblPr>
      <w:tblStyleRowBandSize w:val="1"/>
      <w:tblStyleColBandSize w:val="1"/>
      <w:tblBorders>
        <w:top w:val="single" w:sz="4" w:space="0" w:color="54849A" w:themeColor="accent5"/>
        <w:left w:val="single" w:sz="4" w:space="0" w:color="54849A" w:themeColor="accent5"/>
        <w:bottom w:val="single" w:sz="4" w:space="0" w:color="54849A" w:themeColor="accent5"/>
        <w:right w:val="single" w:sz="4" w:space="0" w:color="54849A" w:themeColor="accent5"/>
      </w:tblBorders>
    </w:tblPr>
    <w:tblStylePr w:type="firstRow">
      <w:rPr>
        <w:b/>
        <w:bCs/>
        <w:color w:val="FFFFFF" w:themeColor="background1"/>
      </w:rPr>
      <w:tblPr/>
      <w:tcPr>
        <w:shd w:val="clear" w:color="auto" w:fill="54849A" w:themeFill="accent5"/>
      </w:tcPr>
    </w:tblStylePr>
    <w:tblStylePr w:type="lastRow">
      <w:rPr>
        <w:b/>
        <w:bCs/>
      </w:rPr>
      <w:tblPr/>
      <w:tcPr>
        <w:tcBorders>
          <w:top w:val="double" w:sz="4" w:space="0" w:color="5484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849A" w:themeColor="accent5"/>
          <w:right w:val="single" w:sz="4" w:space="0" w:color="54849A" w:themeColor="accent5"/>
        </w:tcBorders>
      </w:tcPr>
    </w:tblStylePr>
    <w:tblStylePr w:type="band1Horz">
      <w:tblPr/>
      <w:tcPr>
        <w:tcBorders>
          <w:top w:val="single" w:sz="4" w:space="0" w:color="54849A" w:themeColor="accent5"/>
          <w:bottom w:val="single" w:sz="4" w:space="0" w:color="5484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849A" w:themeColor="accent5"/>
          <w:left w:val="nil"/>
        </w:tcBorders>
      </w:tcPr>
    </w:tblStylePr>
    <w:tblStylePr w:type="swCell">
      <w:tblPr/>
      <w:tcPr>
        <w:tcBorders>
          <w:top w:val="double" w:sz="4" w:space="0" w:color="54849A" w:themeColor="accent5"/>
          <w:right w:val="nil"/>
        </w:tcBorders>
      </w:tcPr>
    </w:tblStylePr>
  </w:style>
  <w:style w:type="table" w:customStyle="1" w:styleId="TableNormal1">
    <w:name w:val="Table Normal1"/>
    <w:uiPriority w:val="2"/>
    <w:semiHidden/>
    <w:unhideWhenUsed/>
    <w:qFormat/>
    <w:rsid w:val="0092281A"/>
    <w:pPr>
      <w:widowControl w:val="0"/>
      <w:autoSpaceDE w:val="0"/>
      <w:autoSpaceDN w:val="0"/>
      <w:spacing w:after="0" w:line="240" w:lineRule="auto"/>
    </w:pPr>
    <w:rPr>
      <w:rFonts w:eastAsiaTheme="minorHAns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2281A"/>
    <w:pPr>
      <w:widowControl w:val="0"/>
      <w:autoSpaceDE w:val="0"/>
      <w:autoSpaceDN w:val="0"/>
      <w:spacing w:after="0" w:line="240" w:lineRule="auto"/>
      <w:jc w:val="left"/>
    </w:pPr>
    <w:rPr>
      <w:rFonts w:eastAsia="Verdana" w:cs="Verdana"/>
      <w:sz w:val="22"/>
      <w:szCs w:val="22"/>
      <w:lang w:val="en-US" w:eastAsia="en-US" w:bidi="en-US"/>
    </w:rPr>
  </w:style>
  <w:style w:type="table" w:customStyle="1" w:styleId="GridTable5Dark-Accent51">
    <w:name w:val="Grid Table 5 Dark - Accent 51"/>
    <w:basedOn w:val="TableNormal"/>
    <w:uiPriority w:val="50"/>
    <w:rsid w:val="00B87FF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6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84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84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84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849A" w:themeFill="accent5"/>
      </w:tcPr>
    </w:tblStylePr>
    <w:tblStylePr w:type="band1Vert">
      <w:tblPr/>
      <w:tcPr>
        <w:shd w:val="clear" w:color="auto" w:fill="B8CED8" w:themeFill="accent5" w:themeFillTint="66"/>
      </w:tcPr>
    </w:tblStylePr>
    <w:tblStylePr w:type="band1Horz">
      <w:tblPr/>
      <w:tcPr>
        <w:shd w:val="clear" w:color="auto" w:fill="B8CED8" w:themeFill="accent5" w:themeFillTint="66"/>
      </w:tcPr>
    </w:tblStylePr>
  </w:style>
  <w:style w:type="table" w:customStyle="1" w:styleId="GridTable3-Accent51">
    <w:name w:val="Grid Table 3 - Accent 51"/>
    <w:basedOn w:val="TableNormal"/>
    <w:uiPriority w:val="48"/>
    <w:rsid w:val="00BE3A24"/>
    <w:pPr>
      <w:spacing w:after="0" w:line="240" w:lineRule="auto"/>
    </w:pPr>
    <w:tblPr>
      <w:tblStyleRowBandSize w:val="1"/>
      <w:tblStyleColBandSize w:val="1"/>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sz="4" w:space="0" w:color="95B6C5" w:themeColor="accent5" w:themeTint="99"/>
        </w:tcBorders>
      </w:tcPr>
    </w:tblStylePr>
    <w:tblStylePr w:type="nwCell">
      <w:tblPr/>
      <w:tcPr>
        <w:tcBorders>
          <w:bottom w:val="single" w:sz="4" w:space="0" w:color="95B6C5" w:themeColor="accent5" w:themeTint="99"/>
        </w:tcBorders>
      </w:tcPr>
    </w:tblStylePr>
    <w:tblStylePr w:type="seCell">
      <w:tblPr/>
      <w:tcPr>
        <w:tcBorders>
          <w:top w:val="single" w:sz="4" w:space="0" w:color="95B6C5" w:themeColor="accent5" w:themeTint="99"/>
        </w:tcBorders>
      </w:tcPr>
    </w:tblStylePr>
    <w:tblStylePr w:type="swCell">
      <w:tblPr/>
      <w:tcPr>
        <w:tcBorders>
          <w:top w:val="single" w:sz="4" w:space="0" w:color="95B6C5" w:themeColor="accent5" w:themeTint="99"/>
        </w:tcBorders>
      </w:tcPr>
    </w:tblStylePr>
  </w:style>
  <w:style w:type="table" w:customStyle="1" w:styleId="EstiloAna">
    <w:name w:val="EstiloAna"/>
    <w:basedOn w:val="TableNormal"/>
    <w:uiPriority w:val="99"/>
    <w:rsid w:val="009514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Pr>
    <w:tcPr>
      <w:vAlign w:val="center"/>
    </w:tcPr>
    <w:tblStylePr w:type="firstRow">
      <w:rPr>
        <w:b/>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95B6C5" w:themeFill="accent5" w:themeFillTint="99"/>
      </w:tcPr>
    </w:tblStylePr>
    <w:tblStylePr w:type="lastRow">
      <w:tblPr/>
      <w:tcPr>
        <w:shd w:val="clear" w:color="auto" w:fill="FFFFFF" w:themeFill="background1"/>
      </w:tcPr>
    </w:tblStylePr>
    <w:tblStylePr w:type="firstCol">
      <w:rPr>
        <w:b/>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95B6C5" w:themeFill="accent5" w:themeFillTint="99"/>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EstiloAna2">
    <w:name w:val="EstiloAna2"/>
    <w:basedOn w:val="EstiloAna"/>
    <w:uiPriority w:val="99"/>
    <w:rsid w:val="00B238A8"/>
    <w:tblPr/>
    <w:tblStylePr w:type="firstRow">
      <w:rPr>
        <w:b/>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95B6C5" w:themeFill="accent5" w:themeFillTint="99"/>
      </w:tc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FF" w:themeFill="background1"/>
      </w:tcPr>
    </w:tblStylePr>
    <w:tblStylePr w:type="firstCol">
      <w:rPr>
        <w:b w:val="0"/>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95B6C5" w:themeFill="accent5" w:themeFillTint="99"/>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EstiloAna3">
    <w:name w:val="EstiloAna3"/>
    <w:basedOn w:val="EstiloAna"/>
    <w:uiPriority w:val="99"/>
    <w:rsid w:val="00B238A8"/>
    <w:tblPr/>
    <w:tblStylePr w:type="firstRow">
      <w:rPr>
        <w:b w:val="0"/>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95B6C5" w:themeFill="accent5" w:themeFillTint="99"/>
      </w:tc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FF" w:themeFill="background1"/>
      </w:tcPr>
    </w:tblStylePr>
    <w:tblStylePr w:type="firstCol">
      <w:rPr>
        <w:b/>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95B6C5" w:themeFill="accent5" w:themeFillTint="99"/>
      </w:tcPr>
    </w:tblStylePr>
    <w:tblStylePr w:type="band1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PlainTable21">
    <w:name w:val="Plain Table 21"/>
    <w:basedOn w:val="TableNormal"/>
    <w:uiPriority w:val="42"/>
    <w:rsid w:val="001151A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1">
    <w:name w:val="Tabla normal1"/>
    <w:semiHidden/>
    <w:rsid w:val="00F06D25"/>
    <w:pPr>
      <w:spacing w:after="0" w:line="240" w:lineRule="auto"/>
    </w:pPr>
    <w:rPr>
      <w:rFonts w:ascii="Times New Roman" w:eastAsia="Times New Roman" w:hAnsi="Times New Roman" w:cs="Times New Roman"/>
      <w:sz w:val="20"/>
      <w:szCs w:val="20"/>
      <w:lang w:eastAsia="en-US"/>
    </w:rPr>
    <w:tblPr>
      <w:tblCellMar>
        <w:top w:w="0" w:type="dxa"/>
        <w:left w:w="108" w:type="dxa"/>
        <w:bottom w:w="0" w:type="dxa"/>
        <w:right w:w="108" w:type="dxa"/>
      </w:tblCellMar>
    </w:tblPr>
  </w:style>
  <w:style w:type="paragraph" w:customStyle="1" w:styleId="Ttulo2Tesis">
    <w:name w:val="Título 2 Tesis"/>
    <w:basedOn w:val="Heading2"/>
    <w:link w:val="Ttulo2TesisCar"/>
    <w:qFormat/>
    <w:rsid w:val="00734ACC"/>
    <w:pPr>
      <w:spacing w:before="120" w:after="120" w:line="360" w:lineRule="auto"/>
      <w:ind w:left="284"/>
    </w:pPr>
    <w:rPr>
      <w:lang w:eastAsia="es-ES"/>
    </w:rPr>
  </w:style>
  <w:style w:type="paragraph" w:customStyle="1" w:styleId="Ttulo3Tesis">
    <w:name w:val="Título 3 Tesis"/>
    <w:basedOn w:val="Heading3"/>
    <w:link w:val="Ttulo3TesisCar"/>
    <w:qFormat/>
    <w:rsid w:val="00DE36EA"/>
    <w:pPr>
      <w:spacing w:before="120" w:after="120" w:line="360" w:lineRule="auto"/>
      <w:ind w:left="284"/>
    </w:pPr>
    <w:rPr>
      <w:lang w:eastAsia="es-ES"/>
    </w:rPr>
  </w:style>
  <w:style w:type="character" w:customStyle="1" w:styleId="Ttulo2TesisCar">
    <w:name w:val="Título 2 Tesis Car"/>
    <w:basedOn w:val="Heading2Char"/>
    <w:link w:val="Ttulo2Tesis"/>
    <w:rsid w:val="00734ACC"/>
    <w:rPr>
      <w:rFonts w:ascii="Verdana" w:eastAsiaTheme="majorEastAsia" w:hAnsi="Verdana" w:cstheme="majorBidi"/>
      <w:b/>
      <w:sz w:val="24"/>
      <w:szCs w:val="24"/>
      <w:lang w:val="es-VE" w:eastAsia="es-ES"/>
    </w:rPr>
  </w:style>
  <w:style w:type="paragraph" w:customStyle="1" w:styleId="Ttulo4Tesis">
    <w:name w:val="Título 4 Tesis"/>
    <w:basedOn w:val="Heading4"/>
    <w:link w:val="Ttulo4TesisCar"/>
    <w:qFormat/>
    <w:rsid w:val="0056256A"/>
    <w:pPr>
      <w:ind w:left="720"/>
    </w:pPr>
  </w:style>
  <w:style w:type="character" w:customStyle="1" w:styleId="Ttulo3TesisCar">
    <w:name w:val="Título 3 Tesis Car"/>
    <w:basedOn w:val="Heading3Char"/>
    <w:link w:val="Ttulo3Tesis"/>
    <w:rsid w:val="00DE36EA"/>
    <w:rPr>
      <w:rFonts w:ascii="Verdana" w:eastAsiaTheme="majorEastAsia" w:hAnsi="Verdana" w:cstheme="majorBidi"/>
      <w:b/>
      <w:sz w:val="22"/>
      <w:szCs w:val="22"/>
      <w:lang w:val="es-VE" w:eastAsia="es-ES"/>
    </w:rPr>
  </w:style>
  <w:style w:type="character" w:customStyle="1" w:styleId="Ttulo4TesisCar">
    <w:name w:val="Título 4 Tesis Car"/>
    <w:basedOn w:val="Heading4Char"/>
    <w:link w:val="Ttulo4Tesis"/>
    <w:rsid w:val="0056256A"/>
    <w:rPr>
      <w:rFonts w:ascii="Verdana" w:eastAsiaTheme="majorEastAsia" w:hAnsi="Verdana" w:cstheme="majorBidi"/>
      <w:b/>
      <w:bCs/>
      <w:sz w:val="20"/>
      <w:szCs w:val="20"/>
      <w:lang w:val="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0216">
      <w:bodyDiv w:val="1"/>
      <w:marLeft w:val="0"/>
      <w:marRight w:val="0"/>
      <w:marTop w:val="0"/>
      <w:marBottom w:val="0"/>
      <w:divBdr>
        <w:top w:val="none" w:sz="0" w:space="0" w:color="auto"/>
        <w:left w:val="none" w:sz="0" w:space="0" w:color="auto"/>
        <w:bottom w:val="none" w:sz="0" w:space="0" w:color="auto"/>
        <w:right w:val="none" w:sz="0" w:space="0" w:color="auto"/>
      </w:divBdr>
    </w:div>
    <w:div w:id="8139648">
      <w:bodyDiv w:val="1"/>
      <w:marLeft w:val="0"/>
      <w:marRight w:val="0"/>
      <w:marTop w:val="0"/>
      <w:marBottom w:val="0"/>
      <w:divBdr>
        <w:top w:val="none" w:sz="0" w:space="0" w:color="auto"/>
        <w:left w:val="none" w:sz="0" w:space="0" w:color="auto"/>
        <w:bottom w:val="none" w:sz="0" w:space="0" w:color="auto"/>
        <w:right w:val="none" w:sz="0" w:space="0" w:color="auto"/>
      </w:divBdr>
    </w:div>
    <w:div w:id="14966598">
      <w:bodyDiv w:val="1"/>
      <w:marLeft w:val="0"/>
      <w:marRight w:val="0"/>
      <w:marTop w:val="0"/>
      <w:marBottom w:val="0"/>
      <w:divBdr>
        <w:top w:val="none" w:sz="0" w:space="0" w:color="auto"/>
        <w:left w:val="none" w:sz="0" w:space="0" w:color="auto"/>
        <w:bottom w:val="none" w:sz="0" w:space="0" w:color="auto"/>
        <w:right w:val="none" w:sz="0" w:space="0" w:color="auto"/>
      </w:divBdr>
    </w:div>
    <w:div w:id="16274715">
      <w:bodyDiv w:val="1"/>
      <w:marLeft w:val="0"/>
      <w:marRight w:val="0"/>
      <w:marTop w:val="0"/>
      <w:marBottom w:val="0"/>
      <w:divBdr>
        <w:top w:val="none" w:sz="0" w:space="0" w:color="auto"/>
        <w:left w:val="none" w:sz="0" w:space="0" w:color="auto"/>
        <w:bottom w:val="none" w:sz="0" w:space="0" w:color="auto"/>
        <w:right w:val="none" w:sz="0" w:space="0" w:color="auto"/>
      </w:divBdr>
    </w:div>
    <w:div w:id="25105381">
      <w:bodyDiv w:val="1"/>
      <w:marLeft w:val="0"/>
      <w:marRight w:val="0"/>
      <w:marTop w:val="0"/>
      <w:marBottom w:val="0"/>
      <w:divBdr>
        <w:top w:val="none" w:sz="0" w:space="0" w:color="auto"/>
        <w:left w:val="none" w:sz="0" w:space="0" w:color="auto"/>
        <w:bottom w:val="none" w:sz="0" w:space="0" w:color="auto"/>
        <w:right w:val="none" w:sz="0" w:space="0" w:color="auto"/>
      </w:divBdr>
    </w:div>
    <w:div w:id="28142233">
      <w:bodyDiv w:val="1"/>
      <w:marLeft w:val="0"/>
      <w:marRight w:val="0"/>
      <w:marTop w:val="0"/>
      <w:marBottom w:val="0"/>
      <w:divBdr>
        <w:top w:val="none" w:sz="0" w:space="0" w:color="auto"/>
        <w:left w:val="none" w:sz="0" w:space="0" w:color="auto"/>
        <w:bottom w:val="none" w:sz="0" w:space="0" w:color="auto"/>
        <w:right w:val="none" w:sz="0" w:space="0" w:color="auto"/>
      </w:divBdr>
    </w:div>
    <w:div w:id="36204200">
      <w:bodyDiv w:val="1"/>
      <w:marLeft w:val="0"/>
      <w:marRight w:val="0"/>
      <w:marTop w:val="0"/>
      <w:marBottom w:val="0"/>
      <w:divBdr>
        <w:top w:val="none" w:sz="0" w:space="0" w:color="auto"/>
        <w:left w:val="none" w:sz="0" w:space="0" w:color="auto"/>
        <w:bottom w:val="none" w:sz="0" w:space="0" w:color="auto"/>
        <w:right w:val="none" w:sz="0" w:space="0" w:color="auto"/>
      </w:divBdr>
    </w:div>
    <w:div w:id="37365242">
      <w:bodyDiv w:val="1"/>
      <w:marLeft w:val="0"/>
      <w:marRight w:val="0"/>
      <w:marTop w:val="0"/>
      <w:marBottom w:val="0"/>
      <w:divBdr>
        <w:top w:val="none" w:sz="0" w:space="0" w:color="auto"/>
        <w:left w:val="none" w:sz="0" w:space="0" w:color="auto"/>
        <w:bottom w:val="none" w:sz="0" w:space="0" w:color="auto"/>
        <w:right w:val="none" w:sz="0" w:space="0" w:color="auto"/>
      </w:divBdr>
    </w:div>
    <w:div w:id="42027610">
      <w:bodyDiv w:val="1"/>
      <w:marLeft w:val="0"/>
      <w:marRight w:val="0"/>
      <w:marTop w:val="0"/>
      <w:marBottom w:val="0"/>
      <w:divBdr>
        <w:top w:val="none" w:sz="0" w:space="0" w:color="auto"/>
        <w:left w:val="none" w:sz="0" w:space="0" w:color="auto"/>
        <w:bottom w:val="none" w:sz="0" w:space="0" w:color="auto"/>
        <w:right w:val="none" w:sz="0" w:space="0" w:color="auto"/>
      </w:divBdr>
    </w:div>
    <w:div w:id="46147614">
      <w:bodyDiv w:val="1"/>
      <w:marLeft w:val="0"/>
      <w:marRight w:val="0"/>
      <w:marTop w:val="0"/>
      <w:marBottom w:val="0"/>
      <w:divBdr>
        <w:top w:val="none" w:sz="0" w:space="0" w:color="auto"/>
        <w:left w:val="none" w:sz="0" w:space="0" w:color="auto"/>
        <w:bottom w:val="none" w:sz="0" w:space="0" w:color="auto"/>
        <w:right w:val="none" w:sz="0" w:space="0" w:color="auto"/>
      </w:divBdr>
    </w:div>
    <w:div w:id="47579915">
      <w:bodyDiv w:val="1"/>
      <w:marLeft w:val="0"/>
      <w:marRight w:val="0"/>
      <w:marTop w:val="0"/>
      <w:marBottom w:val="0"/>
      <w:divBdr>
        <w:top w:val="none" w:sz="0" w:space="0" w:color="auto"/>
        <w:left w:val="none" w:sz="0" w:space="0" w:color="auto"/>
        <w:bottom w:val="none" w:sz="0" w:space="0" w:color="auto"/>
        <w:right w:val="none" w:sz="0" w:space="0" w:color="auto"/>
      </w:divBdr>
    </w:div>
    <w:div w:id="59865223">
      <w:bodyDiv w:val="1"/>
      <w:marLeft w:val="0"/>
      <w:marRight w:val="0"/>
      <w:marTop w:val="0"/>
      <w:marBottom w:val="0"/>
      <w:divBdr>
        <w:top w:val="none" w:sz="0" w:space="0" w:color="auto"/>
        <w:left w:val="none" w:sz="0" w:space="0" w:color="auto"/>
        <w:bottom w:val="none" w:sz="0" w:space="0" w:color="auto"/>
        <w:right w:val="none" w:sz="0" w:space="0" w:color="auto"/>
      </w:divBdr>
    </w:div>
    <w:div w:id="61146244">
      <w:bodyDiv w:val="1"/>
      <w:marLeft w:val="0"/>
      <w:marRight w:val="0"/>
      <w:marTop w:val="0"/>
      <w:marBottom w:val="0"/>
      <w:divBdr>
        <w:top w:val="none" w:sz="0" w:space="0" w:color="auto"/>
        <w:left w:val="none" w:sz="0" w:space="0" w:color="auto"/>
        <w:bottom w:val="none" w:sz="0" w:space="0" w:color="auto"/>
        <w:right w:val="none" w:sz="0" w:space="0" w:color="auto"/>
      </w:divBdr>
    </w:div>
    <w:div w:id="63259871">
      <w:bodyDiv w:val="1"/>
      <w:marLeft w:val="0"/>
      <w:marRight w:val="0"/>
      <w:marTop w:val="0"/>
      <w:marBottom w:val="0"/>
      <w:divBdr>
        <w:top w:val="none" w:sz="0" w:space="0" w:color="auto"/>
        <w:left w:val="none" w:sz="0" w:space="0" w:color="auto"/>
        <w:bottom w:val="none" w:sz="0" w:space="0" w:color="auto"/>
        <w:right w:val="none" w:sz="0" w:space="0" w:color="auto"/>
      </w:divBdr>
    </w:div>
    <w:div w:id="71582152">
      <w:bodyDiv w:val="1"/>
      <w:marLeft w:val="0"/>
      <w:marRight w:val="0"/>
      <w:marTop w:val="0"/>
      <w:marBottom w:val="0"/>
      <w:divBdr>
        <w:top w:val="none" w:sz="0" w:space="0" w:color="auto"/>
        <w:left w:val="none" w:sz="0" w:space="0" w:color="auto"/>
        <w:bottom w:val="none" w:sz="0" w:space="0" w:color="auto"/>
        <w:right w:val="none" w:sz="0" w:space="0" w:color="auto"/>
      </w:divBdr>
    </w:div>
    <w:div w:id="73020142">
      <w:bodyDiv w:val="1"/>
      <w:marLeft w:val="0"/>
      <w:marRight w:val="0"/>
      <w:marTop w:val="0"/>
      <w:marBottom w:val="0"/>
      <w:divBdr>
        <w:top w:val="none" w:sz="0" w:space="0" w:color="auto"/>
        <w:left w:val="none" w:sz="0" w:space="0" w:color="auto"/>
        <w:bottom w:val="none" w:sz="0" w:space="0" w:color="auto"/>
        <w:right w:val="none" w:sz="0" w:space="0" w:color="auto"/>
      </w:divBdr>
    </w:div>
    <w:div w:id="76363458">
      <w:bodyDiv w:val="1"/>
      <w:marLeft w:val="0"/>
      <w:marRight w:val="0"/>
      <w:marTop w:val="0"/>
      <w:marBottom w:val="0"/>
      <w:divBdr>
        <w:top w:val="none" w:sz="0" w:space="0" w:color="auto"/>
        <w:left w:val="none" w:sz="0" w:space="0" w:color="auto"/>
        <w:bottom w:val="none" w:sz="0" w:space="0" w:color="auto"/>
        <w:right w:val="none" w:sz="0" w:space="0" w:color="auto"/>
      </w:divBdr>
    </w:div>
    <w:div w:id="79723223">
      <w:bodyDiv w:val="1"/>
      <w:marLeft w:val="0"/>
      <w:marRight w:val="0"/>
      <w:marTop w:val="0"/>
      <w:marBottom w:val="0"/>
      <w:divBdr>
        <w:top w:val="none" w:sz="0" w:space="0" w:color="auto"/>
        <w:left w:val="none" w:sz="0" w:space="0" w:color="auto"/>
        <w:bottom w:val="none" w:sz="0" w:space="0" w:color="auto"/>
        <w:right w:val="none" w:sz="0" w:space="0" w:color="auto"/>
      </w:divBdr>
      <w:divsChild>
        <w:div w:id="203493160">
          <w:marLeft w:val="0"/>
          <w:marRight w:val="0"/>
          <w:marTop w:val="0"/>
          <w:marBottom w:val="0"/>
          <w:divBdr>
            <w:top w:val="none" w:sz="0" w:space="0" w:color="auto"/>
            <w:left w:val="none" w:sz="0" w:space="0" w:color="auto"/>
            <w:bottom w:val="none" w:sz="0" w:space="0" w:color="auto"/>
            <w:right w:val="none" w:sz="0" w:space="0" w:color="auto"/>
          </w:divBdr>
        </w:div>
        <w:div w:id="1828014855">
          <w:marLeft w:val="0"/>
          <w:marRight w:val="0"/>
          <w:marTop w:val="0"/>
          <w:marBottom w:val="0"/>
          <w:divBdr>
            <w:top w:val="none" w:sz="0" w:space="0" w:color="auto"/>
            <w:left w:val="none" w:sz="0" w:space="0" w:color="auto"/>
            <w:bottom w:val="none" w:sz="0" w:space="0" w:color="auto"/>
            <w:right w:val="none" w:sz="0" w:space="0" w:color="auto"/>
          </w:divBdr>
        </w:div>
        <w:div w:id="1910964598">
          <w:marLeft w:val="0"/>
          <w:marRight w:val="0"/>
          <w:marTop w:val="0"/>
          <w:marBottom w:val="0"/>
          <w:divBdr>
            <w:top w:val="none" w:sz="0" w:space="0" w:color="auto"/>
            <w:left w:val="none" w:sz="0" w:space="0" w:color="auto"/>
            <w:bottom w:val="none" w:sz="0" w:space="0" w:color="auto"/>
            <w:right w:val="none" w:sz="0" w:space="0" w:color="auto"/>
          </w:divBdr>
        </w:div>
        <w:div w:id="2030064175">
          <w:marLeft w:val="0"/>
          <w:marRight w:val="0"/>
          <w:marTop w:val="0"/>
          <w:marBottom w:val="0"/>
          <w:divBdr>
            <w:top w:val="none" w:sz="0" w:space="0" w:color="auto"/>
            <w:left w:val="none" w:sz="0" w:space="0" w:color="auto"/>
            <w:bottom w:val="none" w:sz="0" w:space="0" w:color="auto"/>
            <w:right w:val="none" w:sz="0" w:space="0" w:color="auto"/>
          </w:divBdr>
        </w:div>
        <w:div w:id="2040425443">
          <w:marLeft w:val="0"/>
          <w:marRight w:val="0"/>
          <w:marTop w:val="0"/>
          <w:marBottom w:val="0"/>
          <w:divBdr>
            <w:top w:val="none" w:sz="0" w:space="0" w:color="auto"/>
            <w:left w:val="none" w:sz="0" w:space="0" w:color="auto"/>
            <w:bottom w:val="none" w:sz="0" w:space="0" w:color="auto"/>
            <w:right w:val="none" w:sz="0" w:space="0" w:color="auto"/>
          </w:divBdr>
        </w:div>
      </w:divsChild>
    </w:div>
    <w:div w:id="80103771">
      <w:bodyDiv w:val="1"/>
      <w:marLeft w:val="0"/>
      <w:marRight w:val="0"/>
      <w:marTop w:val="0"/>
      <w:marBottom w:val="0"/>
      <w:divBdr>
        <w:top w:val="none" w:sz="0" w:space="0" w:color="auto"/>
        <w:left w:val="none" w:sz="0" w:space="0" w:color="auto"/>
        <w:bottom w:val="none" w:sz="0" w:space="0" w:color="auto"/>
        <w:right w:val="none" w:sz="0" w:space="0" w:color="auto"/>
      </w:divBdr>
    </w:div>
    <w:div w:id="86460825">
      <w:bodyDiv w:val="1"/>
      <w:marLeft w:val="0"/>
      <w:marRight w:val="0"/>
      <w:marTop w:val="0"/>
      <w:marBottom w:val="0"/>
      <w:divBdr>
        <w:top w:val="none" w:sz="0" w:space="0" w:color="auto"/>
        <w:left w:val="none" w:sz="0" w:space="0" w:color="auto"/>
        <w:bottom w:val="none" w:sz="0" w:space="0" w:color="auto"/>
        <w:right w:val="none" w:sz="0" w:space="0" w:color="auto"/>
      </w:divBdr>
    </w:div>
    <w:div w:id="88237040">
      <w:bodyDiv w:val="1"/>
      <w:marLeft w:val="0"/>
      <w:marRight w:val="0"/>
      <w:marTop w:val="0"/>
      <w:marBottom w:val="0"/>
      <w:divBdr>
        <w:top w:val="none" w:sz="0" w:space="0" w:color="auto"/>
        <w:left w:val="none" w:sz="0" w:space="0" w:color="auto"/>
        <w:bottom w:val="none" w:sz="0" w:space="0" w:color="auto"/>
        <w:right w:val="none" w:sz="0" w:space="0" w:color="auto"/>
      </w:divBdr>
    </w:div>
    <w:div w:id="88889145">
      <w:bodyDiv w:val="1"/>
      <w:marLeft w:val="0"/>
      <w:marRight w:val="0"/>
      <w:marTop w:val="0"/>
      <w:marBottom w:val="0"/>
      <w:divBdr>
        <w:top w:val="none" w:sz="0" w:space="0" w:color="auto"/>
        <w:left w:val="none" w:sz="0" w:space="0" w:color="auto"/>
        <w:bottom w:val="none" w:sz="0" w:space="0" w:color="auto"/>
        <w:right w:val="none" w:sz="0" w:space="0" w:color="auto"/>
      </w:divBdr>
    </w:div>
    <w:div w:id="90662740">
      <w:bodyDiv w:val="1"/>
      <w:marLeft w:val="0"/>
      <w:marRight w:val="0"/>
      <w:marTop w:val="0"/>
      <w:marBottom w:val="0"/>
      <w:divBdr>
        <w:top w:val="none" w:sz="0" w:space="0" w:color="auto"/>
        <w:left w:val="none" w:sz="0" w:space="0" w:color="auto"/>
        <w:bottom w:val="none" w:sz="0" w:space="0" w:color="auto"/>
        <w:right w:val="none" w:sz="0" w:space="0" w:color="auto"/>
      </w:divBdr>
    </w:div>
    <w:div w:id="90704338">
      <w:bodyDiv w:val="1"/>
      <w:marLeft w:val="0"/>
      <w:marRight w:val="0"/>
      <w:marTop w:val="0"/>
      <w:marBottom w:val="0"/>
      <w:divBdr>
        <w:top w:val="none" w:sz="0" w:space="0" w:color="auto"/>
        <w:left w:val="none" w:sz="0" w:space="0" w:color="auto"/>
        <w:bottom w:val="none" w:sz="0" w:space="0" w:color="auto"/>
        <w:right w:val="none" w:sz="0" w:space="0" w:color="auto"/>
      </w:divBdr>
    </w:div>
    <w:div w:id="93550654">
      <w:bodyDiv w:val="1"/>
      <w:marLeft w:val="0"/>
      <w:marRight w:val="0"/>
      <w:marTop w:val="0"/>
      <w:marBottom w:val="0"/>
      <w:divBdr>
        <w:top w:val="none" w:sz="0" w:space="0" w:color="auto"/>
        <w:left w:val="none" w:sz="0" w:space="0" w:color="auto"/>
        <w:bottom w:val="none" w:sz="0" w:space="0" w:color="auto"/>
        <w:right w:val="none" w:sz="0" w:space="0" w:color="auto"/>
      </w:divBdr>
    </w:div>
    <w:div w:id="97912574">
      <w:bodyDiv w:val="1"/>
      <w:marLeft w:val="0"/>
      <w:marRight w:val="0"/>
      <w:marTop w:val="0"/>
      <w:marBottom w:val="0"/>
      <w:divBdr>
        <w:top w:val="none" w:sz="0" w:space="0" w:color="auto"/>
        <w:left w:val="none" w:sz="0" w:space="0" w:color="auto"/>
        <w:bottom w:val="none" w:sz="0" w:space="0" w:color="auto"/>
        <w:right w:val="none" w:sz="0" w:space="0" w:color="auto"/>
      </w:divBdr>
    </w:div>
    <w:div w:id="110174097">
      <w:bodyDiv w:val="1"/>
      <w:marLeft w:val="0"/>
      <w:marRight w:val="0"/>
      <w:marTop w:val="0"/>
      <w:marBottom w:val="0"/>
      <w:divBdr>
        <w:top w:val="none" w:sz="0" w:space="0" w:color="auto"/>
        <w:left w:val="none" w:sz="0" w:space="0" w:color="auto"/>
        <w:bottom w:val="none" w:sz="0" w:space="0" w:color="auto"/>
        <w:right w:val="none" w:sz="0" w:space="0" w:color="auto"/>
      </w:divBdr>
    </w:div>
    <w:div w:id="110589583">
      <w:bodyDiv w:val="1"/>
      <w:marLeft w:val="0"/>
      <w:marRight w:val="0"/>
      <w:marTop w:val="0"/>
      <w:marBottom w:val="0"/>
      <w:divBdr>
        <w:top w:val="none" w:sz="0" w:space="0" w:color="auto"/>
        <w:left w:val="none" w:sz="0" w:space="0" w:color="auto"/>
        <w:bottom w:val="none" w:sz="0" w:space="0" w:color="auto"/>
        <w:right w:val="none" w:sz="0" w:space="0" w:color="auto"/>
      </w:divBdr>
    </w:div>
    <w:div w:id="116340207">
      <w:bodyDiv w:val="1"/>
      <w:marLeft w:val="0"/>
      <w:marRight w:val="0"/>
      <w:marTop w:val="0"/>
      <w:marBottom w:val="0"/>
      <w:divBdr>
        <w:top w:val="none" w:sz="0" w:space="0" w:color="auto"/>
        <w:left w:val="none" w:sz="0" w:space="0" w:color="auto"/>
        <w:bottom w:val="none" w:sz="0" w:space="0" w:color="auto"/>
        <w:right w:val="none" w:sz="0" w:space="0" w:color="auto"/>
      </w:divBdr>
    </w:div>
    <w:div w:id="119804477">
      <w:bodyDiv w:val="1"/>
      <w:marLeft w:val="0"/>
      <w:marRight w:val="0"/>
      <w:marTop w:val="0"/>
      <w:marBottom w:val="0"/>
      <w:divBdr>
        <w:top w:val="none" w:sz="0" w:space="0" w:color="auto"/>
        <w:left w:val="none" w:sz="0" w:space="0" w:color="auto"/>
        <w:bottom w:val="none" w:sz="0" w:space="0" w:color="auto"/>
        <w:right w:val="none" w:sz="0" w:space="0" w:color="auto"/>
      </w:divBdr>
    </w:div>
    <w:div w:id="121580339">
      <w:bodyDiv w:val="1"/>
      <w:marLeft w:val="0"/>
      <w:marRight w:val="0"/>
      <w:marTop w:val="0"/>
      <w:marBottom w:val="0"/>
      <w:divBdr>
        <w:top w:val="none" w:sz="0" w:space="0" w:color="auto"/>
        <w:left w:val="none" w:sz="0" w:space="0" w:color="auto"/>
        <w:bottom w:val="none" w:sz="0" w:space="0" w:color="auto"/>
        <w:right w:val="none" w:sz="0" w:space="0" w:color="auto"/>
      </w:divBdr>
    </w:div>
    <w:div w:id="126970584">
      <w:bodyDiv w:val="1"/>
      <w:marLeft w:val="0"/>
      <w:marRight w:val="0"/>
      <w:marTop w:val="0"/>
      <w:marBottom w:val="0"/>
      <w:divBdr>
        <w:top w:val="none" w:sz="0" w:space="0" w:color="auto"/>
        <w:left w:val="none" w:sz="0" w:space="0" w:color="auto"/>
        <w:bottom w:val="none" w:sz="0" w:space="0" w:color="auto"/>
        <w:right w:val="none" w:sz="0" w:space="0" w:color="auto"/>
      </w:divBdr>
    </w:div>
    <w:div w:id="141392146">
      <w:bodyDiv w:val="1"/>
      <w:marLeft w:val="0"/>
      <w:marRight w:val="0"/>
      <w:marTop w:val="0"/>
      <w:marBottom w:val="0"/>
      <w:divBdr>
        <w:top w:val="none" w:sz="0" w:space="0" w:color="auto"/>
        <w:left w:val="none" w:sz="0" w:space="0" w:color="auto"/>
        <w:bottom w:val="none" w:sz="0" w:space="0" w:color="auto"/>
        <w:right w:val="none" w:sz="0" w:space="0" w:color="auto"/>
      </w:divBdr>
    </w:div>
    <w:div w:id="142621731">
      <w:bodyDiv w:val="1"/>
      <w:marLeft w:val="0"/>
      <w:marRight w:val="0"/>
      <w:marTop w:val="0"/>
      <w:marBottom w:val="0"/>
      <w:divBdr>
        <w:top w:val="none" w:sz="0" w:space="0" w:color="auto"/>
        <w:left w:val="none" w:sz="0" w:space="0" w:color="auto"/>
        <w:bottom w:val="none" w:sz="0" w:space="0" w:color="auto"/>
        <w:right w:val="none" w:sz="0" w:space="0" w:color="auto"/>
      </w:divBdr>
    </w:div>
    <w:div w:id="143815150">
      <w:bodyDiv w:val="1"/>
      <w:marLeft w:val="0"/>
      <w:marRight w:val="0"/>
      <w:marTop w:val="0"/>
      <w:marBottom w:val="0"/>
      <w:divBdr>
        <w:top w:val="none" w:sz="0" w:space="0" w:color="auto"/>
        <w:left w:val="none" w:sz="0" w:space="0" w:color="auto"/>
        <w:bottom w:val="none" w:sz="0" w:space="0" w:color="auto"/>
        <w:right w:val="none" w:sz="0" w:space="0" w:color="auto"/>
      </w:divBdr>
    </w:div>
    <w:div w:id="157621206">
      <w:bodyDiv w:val="1"/>
      <w:marLeft w:val="0"/>
      <w:marRight w:val="0"/>
      <w:marTop w:val="0"/>
      <w:marBottom w:val="0"/>
      <w:divBdr>
        <w:top w:val="none" w:sz="0" w:space="0" w:color="auto"/>
        <w:left w:val="none" w:sz="0" w:space="0" w:color="auto"/>
        <w:bottom w:val="none" w:sz="0" w:space="0" w:color="auto"/>
        <w:right w:val="none" w:sz="0" w:space="0" w:color="auto"/>
      </w:divBdr>
    </w:div>
    <w:div w:id="158616258">
      <w:bodyDiv w:val="1"/>
      <w:marLeft w:val="0"/>
      <w:marRight w:val="0"/>
      <w:marTop w:val="0"/>
      <w:marBottom w:val="0"/>
      <w:divBdr>
        <w:top w:val="none" w:sz="0" w:space="0" w:color="auto"/>
        <w:left w:val="none" w:sz="0" w:space="0" w:color="auto"/>
        <w:bottom w:val="none" w:sz="0" w:space="0" w:color="auto"/>
        <w:right w:val="none" w:sz="0" w:space="0" w:color="auto"/>
      </w:divBdr>
    </w:div>
    <w:div w:id="160699938">
      <w:bodyDiv w:val="1"/>
      <w:marLeft w:val="0"/>
      <w:marRight w:val="0"/>
      <w:marTop w:val="0"/>
      <w:marBottom w:val="0"/>
      <w:divBdr>
        <w:top w:val="none" w:sz="0" w:space="0" w:color="auto"/>
        <w:left w:val="none" w:sz="0" w:space="0" w:color="auto"/>
        <w:bottom w:val="none" w:sz="0" w:space="0" w:color="auto"/>
        <w:right w:val="none" w:sz="0" w:space="0" w:color="auto"/>
      </w:divBdr>
    </w:div>
    <w:div w:id="161702956">
      <w:bodyDiv w:val="1"/>
      <w:marLeft w:val="0"/>
      <w:marRight w:val="0"/>
      <w:marTop w:val="0"/>
      <w:marBottom w:val="0"/>
      <w:divBdr>
        <w:top w:val="none" w:sz="0" w:space="0" w:color="auto"/>
        <w:left w:val="none" w:sz="0" w:space="0" w:color="auto"/>
        <w:bottom w:val="none" w:sz="0" w:space="0" w:color="auto"/>
        <w:right w:val="none" w:sz="0" w:space="0" w:color="auto"/>
      </w:divBdr>
    </w:div>
    <w:div w:id="161704599">
      <w:bodyDiv w:val="1"/>
      <w:marLeft w:val="0"/>
      <w:marRight w:val="0"/>
      <w:marTop w:val="0"/>
      <w:marBottom w:val="0"/>
      <w:divBdr>
        <w:top w:val="none" w:sz="0" w:space="0" w:color="auto"/>
        <w:left w:val="none" w:sz="0" w:space="0" w:color="auto"/>
        <w:bottom w:val="none" w:sz="0" w:space="0" w:color="auto"/>
        <w:right w:val="none" w:sz="0" w:space="0" w:color="auto"/>
      </w:divBdr>
    </w:div>
    <w:div w:id="171190542">
      <w:bodyDiv w:val="1"/>
      <w:marLeft w:val="0"/>
      <w:marRight w:val="0"/>
      <w:marTop w:val="0"/>
      <w:marBottom w:val="0"/>
      <w:divBdr>
        <w:top w:val="none" w:sz="0" w:space="0" w:color="auto"/>
        <w:left w:val="none" w:sz="0" w:space="0" w:color="auto"/>
        <w:bottom w:val="none" w:sz="0" w:space="0" w:color="auto"/>
        <w:right w:val="none" w:sz="0" w:space="0" w:color="auto"/>
      </w:divBdr>
    </w:div>
    <w:div w:id="179517346">
      <w:bodyDiv w:val="1"/>
      <w:marLeft w:val="0"/>
      <w:marRight w:val="0"/>
      <w:marTop w:val="0"/>
      <w:marBottom w:val="0"/>
      <w:divBdr>
        <w:top w:val="none" w:sz="0" w:space="0" w:color="auto"/>
        <w:left w:val="none" w:sz="0" w:space="0" w:color="auto"/>
        <w:bottom w:val="none" w:sz="0" w:space="0" w:color="auto"/>
        <w:right w:val="none" w:sz="0" w:space="0" w:color="auto"/>
      </w:divBdr>
    </w:div>
    <w:div w:id="181667835">
      <w:bodyDiv w:val="1"/>
      <w:marLeft w:val="0"/>
      <w:marRight w:val="0"/>
      <w:marTop w:val="0"/>
      <w:marBottom w:val="0"/>
      <w:divBdr>
        <w:top w:val="none" w:sz="0" w:space="0" w:color="auto"/>
        <w:left w:val="none" w:sz="0" w:space="0" w:color="auto"/>
        <w:bottom w:val="none" w:sz="0" w:space="0" w:color="auto"/>
        <w:right w:val="none" w:sz="0" w:space="0" w:color="auto"/>
      </w:divBdr>
    </w:div>
    <w:div w:id="187763214">
      <w:bodyDiv w:val="1"/>
      <w:marLeft w:val="0"/>
      <w:marRight w:val="0"/>
      <w:marTop w:val="0"/>
      <w:marBottom w:val="0"/>
      <w:divBdr>
        <w:top w:val="none" w:sz="0" w:space="0" w:color="auto"/>
        <w:left w:val="none" w:sz="0" w:space="0" w:color="auto"/>
        <w:bottom w:val="none" w:sz="0" w:space="0" w:color="auto"/>
        <w:right w:val="none" w:sz="0" w:space="0" w:color="auto"/>
      </w:divBdr>
    </w:div>
    <w:div w:id="202642405">
      <w:bodyDiv w:val="1"/>
      <w:marLeft w:val="0"/>
      <w:marRight w:val="0"/>
      <w:marTop w:val="0"/>
      <w:marBottom w:val="0"/>
      <w:divBdr>
        <w:top w:val="none" w:sz="0" w:space="0" w:color="auto"/>
        <w:left w:val="none" w:sz="0" w:space="0" w:color="auto"/>
        <w:bottom w:val="none" w:sz="0" w:space="0" w:color="auto"/>
        <w:right w:val="none" w:sz="0" w:space="0" w:color="auto"/>
      </w:divBdr>
    </w:div>
    <w:div w:id="211353614">
      <w:bodyDiv w:val="1"/>
      <w:marLeft w:val="0"/>
      <w:marRight w:val="0"/>
      <w:marTop w:val="0"/>
      <w:marBottom w:val="0"/>
      <w:divBdr>
        <w:top w:val="none" w:sz="0" w:space="0" w:color="auto"/>
        <w:left w:val="none" w:sz="0" w:space="0" w:color="auto"/>
        <w:bottom w:val="none" w:sz="0" w:space="0" w:color="auto"/>
        <w:right w:val="none" w:sz="0" w:space="0" w:color="auto"/>
      </w:divBdr>
    </w:div>
    <w:div w:id="212889077">
      <w:bodyDiv w:val="1"/>
      <w:marLeft w:val="0"/>
      <w:marRight w:val="0"/>
      <w:marTop w:val="0"/>
      <w:marBottom w:val="0"/>
      <w:divBdr>
        <w:top w:val="none" w:sz="0" w:space="0" w:color="auto"/>
        <w:left w:val="none" w:sz="0" w:space="0" w:color="auto"/>
        <w:bottom w:val="none" w:sz="0" w:space="0" w:color="auto"/>
        <w:right w:val="none" w:sz="0" w:space="0" w:color="auto"/>
      </w:divBdr>
    </w:div>
    <w:div w:id="215703042">
      <w:bodyDiv w:val="1"/>
      <w:marLeft w:val="0"/>
      <w:marRight w:val="0"/>
      <w:marTop w:val="0"/>
      <w:marBottom w:val="0"/>
      <w:divBdr>
        <w:top w:val="none" w:sz="0" w:space="0" w:color="auto"/>
        <w:left w:val="none" w:sz="0" w:space="0" w:color="auto"/>
        <w:bottom w:val="none" w:sz="0" w:space="0" w:color="auto"/>
        <w:right w:val="none" w:sz="0" w:space="0" w:color="auto"/>
      </w:divBdr>
    </w:div>
    <w:div w:id="216473818">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28273235">
      <w:bodyDiv w:val="1"/>
      <w:marLeft w:val="0"/>
      <w:marRight w:val="0"/>
      <w:marTop w:val="0"/>
      <w:marBottom w:val="0"/>
      <w:divBdr>
        <w:top w:val="none" w:sz="0" w:space="0" w:color="auto"/>
        <w:left w:val="none" w:sz="0" w:space="0" w:color="auto"/>
        <w:bottom w:val="none" w:sz="0" w:space="0" w:color="auto"/>
        <w:right w:val="none" w:sz="0" w:space="0" w:color="auto"/>
      </w:divBdr>
    </w:div>
    <w:div w:id="236600943">
      <w:bodyDiv w:val="1"/>
      <w:marLeft w:val="0"/>
      <w:marRight w:val="0"/>
      <w:marTop w:val="0"/>
      <w:marBottom w:val="0"/>
      <w:divBdr>
        <w:top w:val="none" w:sz="0" w:space="0" w:color="auto"/>
        <w:left w:val="none" w:sz="0" w:space="0" w:color="auto"/>
        <w:bottom w:val="none" w:sz="0" w:space="0" w:color="auto"/>
        <w:right w:val="none" w:sz="0" w:space="0" w:color="auto"/>
      </w:divBdr>
    </w:div>
    <w:div w:id="237598767">
      <w:bodyDiv w:val="1"/>
      <w:marLeft w:val="0"/>
      <w:marRight w:val="0"/>
      <w:marTop w:val="0"/>
      <w:marBottom w:val="0"/>
      <w:divBdr>
        <w:top w:val="none" w:sz="0" w:space="0" w:color="auto"/>
        <w:left w:val="none" w:sz="0" w:space="0" w:color="auto"/>
        <w:bottom w:val="none" w:sz="0" w:space="0" w:color="auto"/>
        <w:right w:val="none" w:sz="0" w:space="0" w:color="auto"/>
      </w:divBdr>
    </w:div>
    <w:div w:id="242839789">
      <w:bodyDiv w:val="1"/>
      <w:marLeft w:val="0"/>
      <w:marRight w:val="0"/>
      <w:marTop w:val="0"/>
      <w:marBottom w:val="0"/>
      <w:divBdr>
        <w:top w:val="none" w:sz="0" w:space="0" w:color="auto"/>
        <w:left w:val="none" w:sz="0" w:space="0" w:color="auto"/>
        <w:bottom w:val="none" w:sz="0" w:space="0" w:color="auto"/>
        <w:right w:val="none" w:sz="0" w:space="0" w:color="auto"/>
      </w:divBdr>
    </w:div>
    <w:div w:id="247203179">
      <w:bodyDiv w:val="1"/>
      <w:marLeft w:val="0"/>
      <w:marRight w:val="0"/>
      <w:marTop w:val="0"/>
      <w:marBottom w:val="0"/>
      <w:divBdr>
        <w:top w:val="none" w:sz="0" w:space="0" w:color="auto"/>
        <w:left w:val="none" w:sz="0" w:space="0" w:color="auto"/>
        <w:bottom w:val="none" w:sz="0" w:space="0" w:color="auto"/>
        <w:right w:val="none" w:sz="0" w:space="0" w:color="auto"/>
      </w:divBdr>
    </w:div>
    <w:div w:id="247232270">
      <w:bodyDiv w:val="1"/>
      <w:marLeft w:val="0"/>
      <w:marRight w:val="0"/>
      <w:marTop w:val="0"/>
      <w:marBottom w:val="0"/>
      <w:divBdr>
        <w:top w:val="none" w:sz="0" w:space="0" w:color="auto"/>
        <w:left w:val="none" w:sz="0" w:space="0" w:color="auto"/>
        <w:bottom w:val="none" w:sz="0" w:space="0" w:color="auto"/>
        <w:right w:val="none" w:sz="0" w:space="0" w:color="auto"/>
      </w:divBdr>
    </w:div>
    <w:div w:id="249772698">
      <w:bodyDiv w:val="1"/>
      <w:marLeft w:val="0"/>
      <w:marRight w:val="0"/>
      <w:marTop w:val="0"/>
      <w:marBottom w:val="0"/>
      <w:divBdr>
        <w:top w:val="none" w:sz="0" w:space="0" w:color="auto"/>
        <w:left w:val="none" w:sz="0" w:space="0" w:color="auto"/>
        <w:bottom w:val="none" w:sz="0" w:space="0" w:color="auto"/>
        <w:right w:val="none" w:sz="0" w:space="0" w:color="auto"/>
      </w:divBdr>
    </w:div>
    <w:div w:id="252708901">
      <w:bodyDiv w:val="1"/>
      <w:marLeft w:val="0"/>
      <w:marRight w:val="0"/>
      <w:marTop w:val="0"/>
      <w:marBottom w:val="0"/>
      <w:divBdr>
        <w:top w:val="none" w:sz="0" w:space="0" w:color="auto"/>
        <w:left w:val="none" w:sz="0" w:space="0" w:color="auto"/>
        <w:bottom w:val="none" w:sz="0" w:space="0" w:color="auto"/>
        <w:right w:val="none" w:sz="0" w:space="0" w:color="auto"/>
      </w:divBdr>
    </w:div>
    <w:div w:id="270361862">
      <w:bodyDiv w:val="1"/>
      <w:marLeft w:val="0"/>
      <w:marRight w:val="0"/>
      <w:marTop w:val="0"/>
      <w:marBottom w:val="0"/>
      <w:divBdr>
        <w:top w:val="none" w:sz="0" w:space="0" w:color="auto"/>
        <w:left w:val="none" w:sz="0" w:space="0" w:color="auto"/>
        <w:bottom w:val="none" w:sz="0" w:space="0" w:color="auto"/>
        <w:right w:val="none" w:sz="0" w:space="0" w:color="auto"/>
      </w:divBdr>
    </w:div>
    <w:div w:id="274555336">
      <w:bodyDiv w:val="1"/>
      <w:marLeft w:val="0"/>
      <w:marRight w:val="0"/>
      <w:marTop w:val="0"/>
      <w:marBottom w:val="0"/>
      <w:divBdr>
        <w:top w:val="none" w:sz="0" w:space="0" w:color="auto"/>
        <w:left w:val="none" w:sz="0" w:space="0" w:color="auto"/>
        <w:bottom w:val="none" w:sz="0" w:space="0" w:color="auto"/>
        <w:right w:val="none" w:sz="0" w:space="0" w:color="auto"/>
      </w:divBdr>
    </w:div>
    <w:div w:id="275142453">
      <w:bodyDiv w:val="1"/>
      <w:marLeft w:val="0"/>
      <w:marRight w:val="0"/>
      <w:marTop w:val="0"/>
      <w:marBottom w:val="0"/>
      <w:divBdr>
        <w:top w:val="none" w:sz="0" w:space="0" w:color="auto"/>
        <w:left w:val="none" w:sz="0" w:space="0" w:color="auto"/>
        <w:bottom w:val="none" w:sz="0" w:space="0" w:color="auto"/>
        <w:right w:val="none" w:sz="0" w:space="0" w:color="auto"/>
      </w:divBdr>
    </w:div>
    <w:div w:id="275917067">
      <w:bodyDiv w:val="1"/>
      <w:marLeft w:val="0"/>
      <w:marRight w:val="0"/>
      <w:marTop w:val="0"/>
      <w:marBottom w:val="0"/>
      <w:divBdr>
        <w:top w:val="none" w:sz="0" w:space="0" w:color="auto"/>
        <w:left w:val="none" w:sz="0" w:space="0" w:color="auto"/>
        <w:bottom w:val="none" w:sz="0" w:space="0" w:color="auto"/>
        <w:right w:val="none" w:sz="0" w:space="0" w:color="auto"/>
      </w:divBdr>
    </w:div>
    <w:div w:id="277298944">
      <w:bodyDiv w:val="1"/>
      <w:marLeft w:val="0"/>
      <w:marRight w:val="0"/>
      <w:marTop w:val="0"/>
      <w:marBottom w:val="0"/>
      <w:divBdr>
        <w:top w:val="none" w:sz="0" w:space="0" w:color="auto"/>
        <w:left w:val="none" w:sz="0" w:space="0" w:color="auto"/>
        <w:bottom w:val="none" w:sz="0" w:space="0" w:color="auto"/>
        <w:right w:val="none" w:sz="0" w:space="0" w:color="auto"/>
      </w:divBdr>
    </w:div>
    <w:div w:id="282537282">
      <w:bodyDiv w:val="1"/>
      <w:marLeft w:val="0"/>
      <w:marRight w:val="0"/>
      <w:marTop w:val="0"/>
      <w:marBottom w:val="0"/>
      <w:divBdr>
        <w:top w:val="none" w:sz="0" w:space="0" w:color="auto"/>
        <w:left w:val="none" w:sz="0" w:space="0" w:color="auto"/>
        <w:bottom w:val="none" w:sz="0" w:space="0" w:color="auto"/>
        <w:right w:val="none" w:sz="0" w:space="0" w:color="auto"/>
      </w:divBdr>
    </w:div>
    <w:div w:id="287013818">
      <w:bodyDiv w:val="1"/>
      <w:marLeft w:val="0"/>
      <w:marRight w:val="0"/>
      <w:marTop w:val="0"/>
      <w:marBottom w:val="0"/>
      <w:divBdr>
        <w:top w:val="none" w:sz="0" w:space="0" w:color="auto"/>
        <w:left w:val="none" w:sz="0" w:space="0" w:color="auto"/>
        <w:bottom w:val="none" w:sz="0" w:space="0" w:color="auto"/>
        <w:right w:val="none" w:sz="0" w:space="0" w:color="auto"/>
      </w:divBdr>
    </w:div>
    <w:div w:id="287248468">
      <w:bodyDiv w:val="1"/>
      <w:marLeft w:val="0"/>
      <w:marRight w:val="0"/>
      <w:marTop w:val="0"/>
      <w:marBottom w:val="0"/>
      <w:divBdr>
        <w:top w:val="none" w:sz="0" w:space="0" w:color="auto"/>
        <w:left w:val="none" w:sz="0" w:space="0" w:color="auto"/>
        <w:bottom w:val="none" w:sz="0" w:space="0" w:color="auto"/>
        <w:right w:val="none" w:sz="0" w:space="0" w:color="auto"/>
      </w:divBdr>
    </w:div>
    <w:div w:id="288324286">
      <w:bodyDiv w:val="1"/>
      <w:marLeft w:val="0"/>
      <w:marRight w:val="0"/>
      <w:marTop w:val="0"/>
      <w:marBottom w:val="0"/>
      <w:divBdr>
        <w:top w:val="none" w:sz="0" w:space="0" w:color="auto"/>
        <w:left w:val="none" w:sz="0" w:space="0" w:color="auto"/>
        <w:bottom w:val="none" w:sz="0" w:space="0" w:color="auto"/>
        <w:right w:val="none" w:sz="0" w:space="0" w:color="auto"/>
      </w:divBdr>
    </w:div>
    <w:div w:id="290064815">
      <w:bodyDiv w:val="1"/>
      <w:marLeft w:val="0"/>
      <w:marRight w:val="0"/>
      <w:marTop w:val="0"/>
      <w:marBottom w:val="0"/>
      <w:divBdr>
        <w:top w:val="none" w:sz="0" w:space="0" w:color="auto"/>
        <w:left w:val="none" w:sz="0" w:space="0" w:color="auto"/>
        <w:bottom w:val="none" w:sz="0" w:space="0" w:color="auto"/>
        <w:right w:val="none" w:sz="0" w:space="0" w:color="auto"/>
      </w:divBdr>
      <w:divsChild>
        <w:div w:id="799106035">
          <w:marLeft w:val="0"/>
          <w:marRight w:val="0"/>
          <w:marTop w:val="0"/>
          <w:marBottom w:val="0"/>
          <w:divBdr>
            <w:top w:val="none" w:sz="0" w:space="0" w:color="auto"/>
            <w:left w:val="none" w:sz="0" w:space="0" w:color="auto"/>
            <w:bottom w:val="none" w:sz="0" w:space="0" w:color="auto"/>
            <w:right w:val="none" w:sz="0" w:space="0" w:color="auto"/>
          </w:divBdr>
        </w:div>
        <w:div w:id="2038387616">
          <w:marLeft w:val="0"/>
          <w:marRight w:val="0"/>
          <w:marTop w:val="0"/>
          <w:marBottom w:val="0"/>
          <w:divBdr>
            <w:top w:val="none" w:sz="0" w:space="0" w:color="auto"/>
            <w:left w:val="none" w:sz="0" w:space="0" w:color="auto"/>
            <w:bottom w:val="none" w:sz="0" w:space="0" w:color="auto"/>
            <w:right w:val="none" w:sz="0" w:space="0" w:color="auto"/>
          </w:divBdr>
        </w:div>
      </w:divsChild>
    </w:div>
    <w:div w:id="307832120">
      <w:bodyDiv w:val="1"/>
      <w:marLeft w:val="0"/>
      <w:marRight w:val="0"/>
      <w:marTop w:val="0"/>
      <w:marBottom w:val="0"/>
      <w:divBdr>
        <w:top w:val="none" w:sz="0" w:space="0" w:color="auto"/>
        <w:left w:val="none" w:sz="0" w:space="0" w:color="auto"/>
        <w:bottom w:val="none" w:sz="0" w:space="0" w:color="auto"/>
        <w:right w:val="none" w:sz="0" w:space="0" w:color="auto"/>
      </w:divBdr>
    </w:div>
    <w:div w:id="311762104">
      <w:bodyDiv w:val="1"/>
      <w:marLeft w:val="0"/>
      <w:marRight w:val="0"/>
      <w:marTop w:val="0"/>
      <w:marBottom w:val="0"/>
      <w:divBdr>
        <w:top w:val="none" w:sz="0" w:space="0" w:color="auto"/>
        <w:left w:val="none" w:sz="0" w:space="0" w:color="auto"/>
        <w:bottom w:val="none" w:sz="0" w:space="0" w:color="auto"/>
        <w:right w:val="none" w:sz="0" w:space="0" w:color="auto"/>
      </w:divBdr>
    </w:div>
    <w:div w:id="312026678">
      <w:bodyDiv w:val="1"/>
      <w:marLeft w:val="0"/>
      <w:marRight w:val="0"/>
      <w:marTop w:val="0"/>
      <w:marBottom w:val="0"/>
      <w:divBdr>
        <w:top w:val="none" w:sz="0" w:space="0" w:color="auto"/>
        <w:left w:val="none" w:sz="0" w:space="0" w:color="auto"/>
        <w:bottom w:val="none" w:sz="0" w:space="0" w:color="auto"/>
        <w:right w:val="none" w:sz="0" w:space="0" w:color="auto"/>
      </w:divBdr>
    </w:div>
    <w:div w:id="316423990">
      <w:bodyDiv w:val="1"/>
      <w:marLeft w:val="0"/>
      <w:marRight w:val="0"/>
      <w:marTop w:val="0"/>
      <w:marBottom w:val="0"/>
      <w:divBdr>
        <w:top w:val="none" w:sz="0" w:space="0" w:color="auto"/>
        <w:left w:val="none" w:sz="0" w:space="0" w:color="auto"/>
        <w:bottom w:val="none" w:sz="0" w:space="0" w:color="auto"/>
        <w:right w:val="none" w:sz="0" w:space="0" w:color="auto"/>
      </w:divBdr>
    </w:div>
    <w:div w:id="318122455">
      <w:bodyDiv w:val="1"/>
      <w:marLeft w:val="0"/>
      <w:marRight w:val="0"/>
      <w:marTop w:val="0"/>
      <w:marBottom w:val="0"/>
      <w:divBdr>
        <w:top w:val="none" w:sz="0" w:space="0" w:color="auto"/>
        <w:left w:val="none" w:sz="0" w:space="0" w:color="auto"/>
        <w:bottom w:val="none" w:sz="0" w:space="0" w:color="auto"/>
        <w:right w:val="none" w:sz="0" w:space="0" w:color="auto"/>
      </w:divBdr>
    </w:div>
    <w:div w:id="320697566">
      <w:bodyDiv w:val="1"/>
      <w:marLeft w:val="0"/>
      <w:marRight w:val="0"/>
      <w:marTop w:val="0"/>
      <w:marBottom w:val="0"/>
      <w:divBdr>
        <w:top w:val="none" w:sz="0" w:space="0" w:color="auto"/>
        <w:left w:val="none" w:sz="0" w:space="0" w:color="auto"/>
        <w:bottom w:val="none" w:sz="0" w:space="0" w:color="auto"/>
        <w:right w:val="none" w:sz="0" w:space="0" w:color="auto"/>
      </w:divBdr>
    </w:div>
    <w:div w:id="321549954">
      <w:bodyDiv w:val="1"/>
      <w:marLeft w:val="0"/>
      <w:marRight w:val="0"/>
      <w:marTop w:val="0"/>
      <w:marBottom w:val="0"/>
      <w:divBdr>
        <w:top w:val="none" w:sz="0" w:space="0" w:color="auto"/>
        <w:left w:val="none" w:sz="0" w:space="0" w:color="auto"/>
        <w:bottom w:val="none" w:sz="0" w:space="0" w:color="auto"/>
        <w:right w:val="none" w:sz="0" w:space="0" w:color="auto"/>
      </w:divBdr>
    </w:div>
    <w:div w:id="328564222">
      <w:bodyDiv w:val="1"/>
      <w:marLeft w:val="0"/>
      <w:marRight w:val="0"/>
      <w:marTop w:val="0"/>
      <w:marBottom w:val="0"/>
      <w:divBdr>
        <w:top w:val="none" w:sz="0" w:space="0" w:color="auto"/>
        <w:left w:val="none" w:sz="0" w:space="0" w:color="auto"/>
        <w:bottom w:val="none" w:sz="0" w:space="0" w:color="auto"/>
        <w:right w:val="none" w:sz="0" w:space="0" w:color="auto"/>
      </w:divBdr>
    </w:div>
    <w:div w:id="329874956">
      <w:bodyDiv w:val="1"/>
      <w:marLeft w:val="0"/>
      <w:marRight w:val="0"/>
      <w:marTop w:val="0"/>
      <w:marBottom w:val="0"/>
      <w:divBdr>
        <w:top w:val="none" w:sz="0" w:space="0" w:color="auto"/>
        <w:left w:val="none" w:sz="0" w:space="0" w:color="auto"/>
        <w:bottom w:val="none" w:sz="0" w:space="0" w:color="auto"/>
        <w:right w:val="none" w:sz="0" w:space="0" w:color="auto"/>
      </w:divBdr>
    </w:div>
    <w:div w:id="332689283">
      <w:bodyDiv w:val="1"/>
      <w:marLeft w:val="0"/>
      <w:marRight w:val="0"/>
      <w:marTop w:val="0"/>
      <w:marBottom w:val="0"/>
      <w:divBdr>
        <w:top w:val="none" w:sz="0" w:space="0" w:color="auto"/>
        <w:left w:val="none" w:sz="0" w:space="0" w:color="auto"/>
        <w:bottom w:val="none" w:sz="0" w:space="0" w:color="auto"/>
        <w:right w:val="none" w:sz="0" w:space="0" w:color="auto"/>
      </w:divBdr>
    </w:div>
    <w:div w:id="333800952">
      <w:bodyDiv w:val="1"/>
      <w:marLeft w:val="0"/>
      <w:marRight w:val="0"/>
      <w:marTop w:val="0"/>
      <w:marBottom w:val="0"/>
      <w:divBdr>
        <w:top w:val="none" w:sz="0" w:space="0" w:color="auto"/>
        <w:left w:val="none" w:sz="0" w:space="0" w:color="auto"/>
        <w:bottom w:val="none" w:sz="0" w:space="0" w:color="auto"/>
        <w:right w:val="none" w:sz="0" w:space="0" w:color="auto"/>
      </w:divBdr>
    </w:div>
    <w:div w:id="337731616">
      <w:bodyDiv w:val="1"/>
      <w:marLeft w:val="0"/>
      <w:marRight w:val="0"/>
      <w:marTop w:val="0"/>
      <w:marBottom w:val="0"/>
      <w:divBdr>
        <w:top w:val="none" w:sz="0" w:space="0" w:color="auto"/>
        <w:left w:val="none" w:sz="0" w:space="0" w:color="auto"/>
        <w:bottom w:val="none" w:sz="0" w:space="0" w:color="auto"/>
        <w:right w:val="none" w:sz="0" w:space="0" w:color="auto"/>
      </w:divBdr>
    </w:div>
    <w:div w:id="339359844">
      <w:bodyDiv w:val="1"/>
      <w:marLeft w:val="0"/>
      <w:marRight w:val="0"/>
      <w:marTop w:val="0"/>
      <w:marBottom w:val="0"/>
      <w:divBdr>
        <w:top w:val="none" w:sz="0" w:space="0" w:color="auto"/>
        <w:left w:val="none" w:sz="0" w:space="0" w:color="auto"/>
        <w:bottom w:val="none" w:sz="0" w:space="0" w:color="auto"/>
        <w:right w:val="none" w:sz="0" w:space="0" w:color="auto"/>
      </w:divBdr>
      <w:divsChild>
        <w:div w:id="293947052">
          <w:marLeft w:val="0"/>
          <w:marRight w:val="0"/>
          <w:marTop w:val="0"/>
          <w:marBottom w:val="0"/>
          <w:divBdr>
            <w:top w:val="none" w:sz="0" w:space="0" w:color="auto"/>
            <w:left w:val="none" w:sz="0" w:space="0" w:color="auto"/>
            <w:bottom w:val="none" w:sz="0" w:space="0" w:color="auto"/>
            <w:right w:val="none" w:sz="0" w:space="0" w:color="auto"/>
          </w:divBdr>
        </w:div>
        <w:div w:id="445580103">
          <w:marLeft w:val="0"/>
          <w:marRight w:val="0"/>
          <w:marTop w:val="0"/>
          <w:marBottom w:val="0"/>
          <w:divBdr>
            <w:top w:val="none" w:sz="0" w:space="0" w:color="auto"/>
            <w:left w:val="none" w:sz="0" w:space="0" w:color="auto"/>
            <w:bottom w:val="none" w:sz="0" w:space="0" w:color="auto"/>
            <w:right w:val="none" w:sz="0" w:space="0" w:color="auto"/>
          </w:divBdr>
        </w:div>
        <w:div w:id="623849978">
          <w:marLeft w:val="0"/>
          <w:marRight w:val="0"/>
          <w:marTop w:val="0"/>
          <w:marBottom w:val="0"/>
          <w:divBdr>
            <w:top w:val="none" w:sz="0" w:space="0" w:color="auto"/>
            <w:left w:val="none" w:sz="0" w:space="0" w:color="auto"/>
            <w:bottom w:val="none" w:sz="0" w:space="0" w:color="auto"/>
            <w:right w:val="none" w:sz="0" w:space="0" w:color="auto"/>
          </w:divBdr>
        </w:div>
        <w:div w:id="788545971">
          <w:marLeft w:val="0"/>
          <w:marRight w:val="0"/>
          <w:marTop w:val="0"/>
          <w:marBottom w:val="0"/>
          <w:divBdr>
            <w:top w:val="none" w:sz="0" w:space="0" w:color="auto"/>
            <w:left w:val="none" w:sz="0" w:space="0" w:color="auto"/>
            <w:bottom w:val="none" w:sz="0" w:space="0" w:color="auto"/>
            <w:right w:val="none" w:sz="0" w:space="0" w:color="auto"/>
          </w:divBdr>
        </w:div>
        <w:div w:id="1122502420">
          <w:marLeft w:val="0"/>
          <w:marRight w:val="0"/>
          <w:marTop w:val="0"/>
          <w:marBottom w:val="0"/>
          <w:divBdr>
            <w:top w:val="none" w:sz="0" w:space="0" w:color="auto"/>
            <w:left w:val="none" w:sz="0" w:space="0" w:color="auto"/>
            <w:bottom w:val="none" w:sz="0" w:space="0" w:color="auto"/>
            <w:right w:val="none" w:sz="0" w:space="0" w:color="auto"/>
          </w:divBdr>
        </w:div>
        <w:div w:id="1122652032">
          <w:marLeft w:val="0"/>
          <w:marRight w:val="0"/>
          <w:marTop w:val="0"/>
          <w:marBottom w:val="0"/>
          <w:divBdr>
            <w:top w:val="none" w:sz="0" w:space="0" w:color="auto"/>
            <w:left w:val="none" w:sz="0" w:space="0" w:color="auto"/>
            <w:bottom w:val="none" w:sz="0" w:space="0" w:color="auto"/>
            <w:right w:val="none" w:sz="0" w:space="0" w:color="auto"/>
          </w:divBdr>
        </w:div>
        <w:div w:id="1164710027">
          <w:marLeft w:val="0"/>
          <w:marRight w:val="0"/>
          <w:marTop w:val="0"/>
          <w:marBottom w:val="0"/>
          <w:divBdr>
            <w:top w:val="none" w:sz="0" w:space="0" w:color="auto"/>
            <w:left w:val="none" w:sz="0" w:space="0" w:color="auto"/>
            <w:bottom w:val="none" w:sz="0" w:space="0" w:color="auto"/>
            <w:right w:val="none" w:sz="0" w:space="0" w:color="auto"/>
          </w:divBdr>
        </w:div>
        <w:div w:id="1413232624">
          <w:marLeft w:val="0"/>
          <w:marRight w:val="0"/>
          <w:marTop w:val="0"/>
          <w:marBottom w:val="0"/>
          <w:divBdr>
            <w:top w:val="none" w:sz="0" w:space="0" w:color="auto"/>
            <w:left w:val="none" w:sz="0" w:space="0" w:color="auto"/>
            <w:bottom w:val="none" w:sz="0" w:space="0" w:color="auto"/>
            <w:right w:val="none" w:sz="0" w:space="0" w:color="auto"/>
          </w:divBdr>
        </w:div>
        <w:div w:id="1573615196">
          <w:marLeft w:val="0"/>
          <w:marRight w:val="0"/>
          <w:marTop w:val="0"/>
          <w:marBottom w:val="0"/>
          <w:divBdr>
            <w:top w:val="none" w:sz="0" w:space="0" w:color="auto"/>
            <w:left w:val="none" w:sz="0" w:space="0" w:color="auto"/>
            <w:bottom w:val="none" w:sz="0" w:space="0" w:color="auto"/>
            <w:right w:val="none" w:sz="0" w:space="0" w:color="auto"/>
          </w:divBdr>
        </w:div>
        <w:div w:id="1769231079">
          <w:marLeft w:val="0"/>
          <w:marRight w:val="0"/>
          <w:marTop w:val="0"/>
          <w:marBottom w:val="0"/>
          <w:divBdr>
            <w:top w:val="none" w:sz="0" w:space="0" w:color="auto"/>
            <w:left w:val="none" w:sz="0" w:space="0" w:color="auto"/>
            <w:bottom w:val="none" w:sz="0" w:space="0" w:color="auto"/>
            <w:right w:val="none" w:sz="0" w:space="0" w:color="auto"/>
          </w:divBdr>
        </w:div>
        <w:div w:id="2040473493">
          <w:marLeft w:val="0"/>
          <w:marRight w:val="0"/>
          <w:marTop w:val="0"/>
          <w:marBottom w:val="0"/>
          <w:divBdr>
            <w:top w:val="none" w:sz="0" w:space="0" w:color="auto"/>
            <w:left w:val="none" w:sz="0" w:space="0" w:color="auto"/>
            <w:bottom w:val="none" w:sz="0" w:space="0" w:color="auto"/>
            <w:right w:val="none" w:sz="0" w:space="0" w:color="auto"/>
          </w:divBdr>
        </w:div>
        <w:div w:id="2132168932">
          <w:marLeft w:val="0"/>
          <w:marRight w:val="0"/>
          <w:marTop w:val="0"/>
          <w:marBottom w:val="0"/>
          <w:divBdr>
            <w:top w:val="none" w:sz="0" w:space="0" w:color="auto"/>
            <w:left w:val="none" w:sz="0" w:space="0" w:color="auto"/>
            <w:bottom w:val="none" w:sz="0" w:space="0" w:color="auto"/>
            <w:right w:val="none" w:sz="0" w:space="0" w:color="auto"/>
          </w:divBdr>
        </w:div>
      </w:divsChild>
    </w:div>
    <w:div w:id="340593827">
      <w:bodyDiv w:val="1"/>
      <w:marLeft w:val="0"/>
      <w:marRight w:val="0"/>
      <w:marTop w:val="0"/>
      <w:marBottom w:val="0"/>
      <w:divBdr>
        <w:top w:val="none" w:sz="0" w:space="0" w:color="auto"/>
        <w:left w:val="none" w:sz="0" w:space="0" w:color="auto"/>
        <w:bottom w:val="none" w:sz="0" w:space="0" w:color="auto"/>
        <w:right w:val="none" w:sz="0" w:space="0" w:color="auto"/>
      </w:divBdr>
    </w:div>
    <w:div w:id="341973200">
      <w:bodyDiv w:val="1"/>
      <w:marLeft w:val="0"/>
      <w:marRight w:val="0"/>
      <w:marTop w:val="0"/>
      <w:marBottom w:val="0"/>
      <w:divBdr>
        <w:top w:val="none" w:sz="0" w:space="0" w:color="auto"/>
        <w:left w:val="none" w:sz="0" w:space="0" w:color="auto"/>
        <w:bottom w:val="none" w:sz="0" w:space="0" w:color="auto"/>
        <w:right w:val="none" w:sz="0" w:space="0" w:color="auto"/>
      </w:divBdr>
    </w:div>
    <w:div w:id="342129968">
      <w:bodyDiv w:val="1"/>
      <w:marLeft w:val="0"/>
      <w:marRight w:val="0"/>
      <w:marTop w:val="0"/>
      <w:marBottom w:val="0"/>
      <w:divBdr>
        <w:top w:val="none" w:sz="0" w:space="0" w:color="auto"/>
        <w:left w:val="none" w:sz="0" w:space="0" w:color="auto"/>
        <w:bottom w:val="none" w:sz="0" w:space="0" w:color="auto"/>
        <w:right w:val="none" w:sz="0" w:space="0" w:color="auto"/>
      </w:divBdr>
    </w:div>
    <w:div w:id="343635420">
      <w:bodyDiv w:val="1"/>
      <w:marLeft w:val="0"/>
      <w:marRight w:val="0"/>
      <w:marTop w:val="0"/>
      <w:marBottom w:val="0"/>
      <w:divBdr>
        <w:top w:val="none" w:sz="0" w:space="0" w:color="auto"/>
        <w:left w:val="none" w:sz="0" w:space="0" w:color="auto"/>
        <w:bottom w:val="none" w:sz="0" w:space="0" w:color="auto"/>
        <w:right w:val="none" w:sz="0" w:space="0" w:color="auto"/>
      </w:divBdr>
    </w:div>
    <w:div w:id="347412693">
      <w:bodyDiv w:val="1"/>
      <w:marLeft w:val="0"/>
      <w:marRight w:val="0"/>
      <w:marTop w:val="0"/>
      <w:marBottom w:val="0"/>
      <w:divBdr>
        <w:top w:val="none" w:sz="0" w:space="0" w:color="auto"/>
        <w:left w:val="none" w:sz="0" w:space="0" w:color="auto"/>
        <w:bottom w:val="none" w:sz="0" w:space="0" w:color="auto"/>
        <w:right w:val="none" w:sz="0" w:space="0" w:color="auto"/>
      </w:divBdr>
    </w:div>
    <w:div w:id="353844778">
      <w:bodyDiv w:val="1"/>
      <w:marLeft w:val="0"/>
      <w:marRight w:val="0"/>
      <w:marTop w:val="0"/>
      <w:marBottom w:val="0"/>
      <w:divBdr>
        <w:top w:val="none" w:sz="0" w:space="0" w:color="auto"/>
        <w:left w:val="none" w:sz="0" w:space="0" w:color="auto"/>
        <w:bottom w:val="none" w:sz="0" w:space="0" w:color="auto"/>
        <w:right w:val="none" w:sz="0" w:space="0" w:color="auto"/>
      </w:divBdr>
    </w:div>
    <w:div w:id="357851700">
      <w:bodyDiv w:val="1"/>
      <w:marLeft w:val="0"/>
      <w:marRight w:val="0"/>
      <w:marTop w:val="0"/>
      <w:marBottom w:val="0"/>
      <w:divBdr>
        <w:top w:val="none" w:sz="0" w:space="0" w:color="auto"/>
        <w:left w:val="none" w:sz="0" w:space="0" w:color="auto"/>
        <w:bottom w:val="none" w:sz="0" w:space="0" w:color="auto"/>
        <w:right w:val="none" w:sz="0" w:space="0" w:color="auto"/>
      </w:divBdr>
    </w:div>
    <w:div w:id="363210504">
      <w:bodyDiv w:val="1"/>
      <w:marLeft w:val="0"/>
      <w:marRight w:val="0"/>
      <w:marTop w:val="0"/>
      <w:marBottom w:val="0"/>
      <w:divBdr>
        <w:top w:val="none" w:sz="0" w:space="0" w:color="auto"/>
        <w:left w:val="none" w:sz="0" w:space="0" w:color="auto"/>
        <w:bottom w:val="none" w:sz="0" w:space="0" w:color="auto"/>
        <w:right w:val="none" w:sz="0" w:space="0" w:color="auto"/>
      </w:divBdr>
    </w:div>
    <w:div w:id="364334346">
      <w:bodyDiv w:val="1"/>
      <w:marLeft w:val="0"/>
      <w:marRight w:val="0"/>
      <w:marTop w:val="0"/>
      <w:marBottom w:val="0"/>
      <w:divBdr>
        <w:top w:val="none" w:sz="0" w:space="0" w:color="auto"/>
        <w:left w:val="none" w:sz="0" w:space="0" w:color="auto"/>
        <w:bottom w:val="none" w:sz="0" w:space="0" w:color="auto"/>
        <w:right w:val="none" w:sz="0" w:space="0" w:color="auto"/>
      </w:divBdr>
    </w:div>
    <w:div w:id="364797516">
      <w:bodyDiv w:val="1"/>
      <w:marLeft w:val="0"/>
      <w:marRight w:val="0"/>
      <w:marTop w:val="0"/>
      <w:marBottom w:val="0"/>
      <w:divBdr>
        <w:top w:val="none" w:sz="0" w:space="0" w:color="auto"/>
        <w:left w:val="none" w:sz="0" w:space="0" w:color="auto"/>
        <w:bottom w:val="none" w:sz="0" w:space="0" w:color="auto"/>
        <w:right w:val="none" w:sz="0" w:space="0" w:color="auto"/>
      </w:divBdr>
    </w:div>
    <w:div w:id="369457391">
      <w:bodyDiv w:val="1"/>
      <w:marLeft w:val="0"/>
      <w:marRight w:val="0"/>
      <w:marTop w:val="0"/>
      <w:marBottom w:val="0"/>
      <w:divBdr>
        <w:top w:val="none" w:sz="0" w:space="0" w:color="auto"/>
        <w:left w:val="none" w:sz="0" w:space="0" w:color="auto"/>
        <w:bottom w:val="none" w:sz="0" w:space="0" w:color="auto"/>
        <w:right w:val="none" w:sz="0" w:space="0" w:color="auto"/>
      </w:divBdr>
    </w:div>
    <w:div w:id="376246073">
      <w:bodyDiv w:val="1"/>
      <w:marLeft w:val="0"/>
      <w:marRight w:val="0"/>
      <w:marTop w:val="0"/>
      <w:marBottom w:val="0"/>
      <w:divBdr>
        <w:top w:val="none" w:sz="0" w:space="0" w:color="auto"/>
        <w:left w:val="none" w:sz="0" w:space="0" w:color="auto"/>
        <w:bottom w:val="none" w:sz="0" w:space="0" w:color="auto"/>
        <w:right w:val="none" w:sz="0" w:space="0" w:color="auto"/>
      </w:divBdr>
    </w:div>
    <w:div w:id="379091908">
      <w:bodyDiv w:val="1"/>
      <w:marLeft w:val="0"/>
      <w:marRight w:val="0"/>
      <w:marTop w:val="0"/>
      <w:marBottom w:val="0"/>
      <w:divBdr>
        <w:top w:val="none" w:sz="0" w:space="0" w:color="auto"/>
        <w:left w:val="none" w:sz="0" w:space="0" w:color="auto"/>
        <w:bottom w:val="none" w:sz="0" w:space="0" w:color="auto"/>
        <w:right w:val="none" w:sz="0" w:space="0" w:color="auto"/>
      </w:divBdr>
    </w:div>
    <w:div w:id="379668269">
      <w:bodyDiv w:val="1"/>
      <w:marLeft w:val="0"/>
      <w:marRight w:val="0"/>
      <w:marTop w:val="0"/>
      <w:marBottom w:val="0"/>
      <w:divBdr>
        <w:top w:val="none" w:sz="0" w:space="0" w:color="auto"/>
        <w:left w:val="none" w:sz="0" w:space="0" w:color="auto"/>
        <w:bottom w:val="none" w:sz="0" w:space="0" w:color="auto"/>
        <w:right w:val="none" w:sz="0" w:space="0" w:color="auto"/>
      </w:divBdr>
    </w:div>
    <w:div w:id="388386128">
      <w:bodyDiv w:val="1"/>
      <w:marLeft w:val="0"/>
      <w:marRight w:val="0"/>
      <w:marTop w:val="0"/>
      <w:marBottom w:val="0"/>
      <w:divBdr>
        <w:top w:val="none" w:sz="0" w:space="0" w:color="auto"/>
        <w:left w:val="none" w:sz="0" w:space="0" w:color="auto"/>
        <w:bottom w:val="none" w:sz="0" w:space="0" w:color="auto"/>
        <w:right w:val="none" w:sz="0" w:space="0" w:color="auto"/>
      </w:divBdr>
    </w:div>
    <w:div w:id="392504140">
      <w:bodyDiv w:val="1"/>
      <w:marLeft w:val="0"/>
      <w:marRight w:val="0"/>
      <w:marTop w:val="0"/>
      <w:marBottom w:val="0"/>
      <w:divBdr>
        <w:top w:val="none" w:sz="0" w:space="0" w:color="auto"/>
        <w:left w:val="none" w:sz="0" w:space="0" w:color="auto"/>
        <w:bottom w:val="none" w:sz="0" w:space="0" w:color="auto"/>
        <w:right w:val="none" w:sz="0" w:space="0" w:color="auto"/>
      </w:divBdr>
    </w:div>
    <w:div w:id="416094332">
      <w:bodyDiv w:val="1"/>
      <w:marLeft w:val="0"/>
      <w:marRight w:val="0"/>
      <w:marTop w:val="0"/>
      <w:marBottom w:val="0"/>
      <w:divBdr>
        <w:top w:val="none" w:sz="0" w:space="0" w:color="auto"/>
        <w:left w:val="none" w:sz="0" w:space="0" w:color="auto"/>
        <w:bottom w:val="none" w:sz="0" w:space="0" w:color="auto"/>
        <w:right w:val="none" w:sz="0" w:space="0" w:color="auto"/>
      </w:divBdr>
    </w:div>
    <w:div w:id="417406160">
      <w:bodyDiv w:val="1"/>
      <w:marLeft w:val="0"/>
      <w:marRight w:val="0"/>
      <w:marTop w:val="0"/>
      <w:marBottom w:val="0"/>
      <w:divBdr>
        <w:top w:val="none" w:sz="0" w:space="0" w:color="auto"/>
        <w:left w:val="none" w:sz="0" w:space="0" w:color="auto"/>
        <w:bottom w:val="none" w:sz="0" w:space="0" w:color="auto"/>
        <w:right w:val="none" w:sz="0" w:space="0" w:color="auto"/>
      </w:divBdr>
    </w:div>
    <w:div w:id="418873032">
      <w:bodyDiv w:val="1"/>
      <w:marLeft w:val="0"/>
      <w:marRight w:val="0"/>
      <w:marTop w:val="0"/>
      <w:marBottom w:val="0"/>
      <w:divBdr>
        <w:top w:val="none" w:sz="0" w:space="0" w:color="auto"/>
        <w:left w:val="none" w:sz="0" w:space="0" w:color="auto"/>
        <w:bottom w:val="none" w:sz="0" w:space="0" w:color="auto"/>
        <w:right w:val="none" w:sz="0" w:space="0" w:color="auto"/>
      </w:divBdr>
    </w:div>
    <w:div w:id="421533200">
      <w:bodyDiv w:val="1"/>
      <w:marLeft w:val="0"/>
      <w:marRight w:val="0"/>
      <w:marTop w:val="0"/>
      <w:marBottom w:val="0"/>
      <w:divBdr>
        <w:top w:val="none" w:sz="0" w:space="0" w:color="auto"/>
        <w:left w:val="none" w:sz="0" w:space="0" w:color="auto"/>
        <w:bottom w:val="none" w:sz="0" w:space="0" w:color="auto"/>
        <w:right w:val="none" w:sz="0" w:space="0" w:color="auto"/>
      </w:divBdr>
    </w:div>
    <w:div w:id="421609862">
      <w:bodyDiv w:val="1"/>
      <w:marLeft w:val="0"/>
      <w:marRight w:val="0"/>
      <w:marTop w:val="0"/>
      <w:marBottom w:val="0"/>
      <w:divBdr>
        <w:top w:val="none" w:sz="0" w:space="0" w:color="auto"/>
        <w:left w:val="none" w:sz="0" w:space="0" w:color="auto"/>
        <w:bottom w:val="none" w:sz="0" w:space="0" w:color="auto"/>
        <w:right w:val="none" w:sz="0" w:space="0" w:color="auto"/>
      </w:divBdr>
    </w:div>
    <w:div w:id="427435010">
      <w:bodyDiv w:val="1"/>
      <w:marLeft w:val="0"/>
      <w:marRight w:val="0"/>
      <w:marTop w:val="0"/>
      <w:marBottom w:val="0"/>
      <w:divBdr>
        <w:top w:val="none" w:sz="0" w:space="0" w:color="auto"/>
        <w:left w:val="none" w:sz="0" w:space="0" w:color="auto"/>
        <w:bottom w:val="none" w:sz="0" w:space="0" w:color="auto"/>
        <w:right w:val="none" w:sz="0" w:space="0" w:color="auto"/>
      </w:divBdr>
    </w:div>
    <w:div w:id="431318817">
      <w:bodyDiv w:val="1"/>
      <w:marLeft w:val="0"/>
      <w:marRight w:val="0"/>
      <w:marTop w:val="0"/>
      <w:marBottom w:val="0"/>
      <w:divBdr>
        <w:top w:val="none" w:sz="0" w:space="0" w:color="auto"/>
        <w:left w:val="none" w:sz="0" w:space="0" w:color="auto"/>
        <w:bottom w:val="none" w:sz="0" w:space="0" w:color="auto"/>
        <w:right w:val="none" w:sz="0" w:space="0" w:color="auto"/>
      </w:divBdr>
    </w:div>
    <w:div w:id="437339406">
      <w:bodyDiv w:val="1"/>
      <w:marLeft w:val="0"/>
      <w:marRight w:val="0"/>
      <w:marTop w:val="0"/>
      <w:marBottom w:val="0"/>
      <w:divBdr>
        <w:top w:val="none" w:sz="0" w:space="0" w:color="auto"/>
        <w:left w:val="none" w:sz="0" w:space="0" w:color="auto"/>
        <w:bottom w:val="none" w:sz="0" w:space="0" w:color="auto"/>
        <w:right w:val="none" w:sz="0" w:space="0" w:color="auto"/>
      </w:divBdr>
    </w:div>
    <w:div w:id="437724229">
      <w:bodyDiv w:val="1"/>
      <w:marLeft w:val="0"/>
      <w:marRight w:val="0"/>
      <w:marTop w:val="0"/>
      <w:marBottom w:val="0"/>
      <w:divBdr>
        <w:top w:val="none" w:sz="0" w:space="0" w:color="auto"/>
        <w:left w:val="none" w:sz="0" w:space="0" w:color="auto"/>
        <w:bottom w:val="none" w:sz="0" w:space="0" w:color="auto"/>
        <w:right w:val="none" w:sz="0" w:space="0" w:color="auto"/>
      </w:divBdr>
    </w:div>
    <w:div w:id="440034992">
      <w:bodyDiv w:val="1"/>
      <w:marLeft w:val="0"/>
      <w:marRight w:val="0"/>
      <w:marTop w:val="0"/>
      <w:marBottom w:val="0"/>
      <w:divBdr>
        <w:top w:val="none" w:sz="0" w:space="0" w:color="auto"/>
        <w:left w:val="none" w:sz="0" w:space="0" w:color="auto"/>
        <w:bottom w:val="none" w:sz="0" w:space="0" w:color="auto"/>
        <w:right w:val="none" w:sz="0" w:space="0" w:color="auto"/>
      </w:divBdr>
    </w:div>
    <w:div w:id="440302525">
      <w:bodyDiv w:val="1"/>
      <w:marLeft w:val="0"/>
      <w:marRight w:val="0"/>
      <w:marTop w:val="0"/>
      <w:marBottom w:val="0"/>
      <w:divBdr>
        <w:top w:val="none" w:sz="0" w:space="0" w:color="auto"/>
        <w:left w:val="none" w:sz="0" w:space="0" w:color="auto"/>
        <w:bottom w:val="none" w:sz="0" w:space="0" w:color="auto"/>
        <w:right w:val="none" w:sz="0" w:space="0" w:color="auto"/>
      </w:divBdr>
    </w:div>
    <w:div w:id="441727153">
      <w:bodyDiv w:val="1"/>
      <w:marLeft w:val="0"/>
      <w:marRight w:val="0"/>
      <w:marTop w:val="0"/>
      <w:marBottom w:val="0"/>
      <w:divBdr>
        <w:top w:val="none" w:sz="0" w:space="0" w:color="auto"/>
        <w:left w:val="none" w:sz="0" w:space="0" w:color="auto"/>
        <w:bottom w:val="none" w:sz="0" w:space="0" w:color="auto"/>
        <w:right w:val="none" w:sz="0" w:space="0" w:color="auto"/>
      </w:divBdr>
    </w:div>
    <w:div w:id="442695685">
      <w:bodyDiv w:val="1"/>
      <w:marLeft w:val="0"/>
      <w:marRight w:val="0"/>
      <w:marTop w:val="0"/>
      <w:marBottom w:val="0"/>
      <w:divBdr>
        <w:top w:val="none" w:sz="0" w:space="0" w:color="auto"/>
        <w:left w:val="none" w:sz="0" w:space="0" w:color="auto"/>
        <w:bottom w:val="none" w:sz="0" w:space="0" w:color="auto"/>
        <w:right w:val="none" w:sz="0" w:space="0" w:color="auto"/>
      </w:divBdr>
    </w:div>
    <w:div w:id="452404299">
      <w:bodyDiv w:val="1"/>
      <w:marLeft w:val="0"/>
      <w:marRight w:val="0"/>
      <w:marTop w:val="0"/>
      <w:marBottom w:val="0"/>
      <w:divBdr>
        <w:top w:val="none" w:sz="0" w:space="0" w:color="auto"/>
        <w:left w:val="none" w:sz="0" w:space="0" w:color="auto"/>
        <w:bottom w:val="none" w:sz="0" w:space="0" w:color="auto"/>
        <w:right w:val="none" w:sz="0" w:space="0" w:color="auto"/>
      </w:divBdr>
    </w:div>
    <w:div w:id="452602883">
      <w:bodyDiv w:val="1"/>
      <w:marLeft w:val="0"/>
      <w:marRight w:val="0"/>
      <w:marTop w:val="0"/>
      <w:marBottom w:val="0"/>
      <w:divBdr>
        <w:top w:val="none" w:sz="0" w:space="0" w:color="auto"/>
        <w:left w:val="none" w:sz="0" w:space="0" w:color="auto"/>
        <w:bottom w:val="none" w:sz="0" w:space="0" w:color="auto"/>
        <w:right w:val="none" w:sz="0" w:space="0" w:color="auto"/>
      </w:divBdr>
    </w:div>
    <w:div w:id="455030783">
      <w:bodyDiv w:val="1"/>
      <w:marLeft w:val="0"/>
      <w:marRight w:val="0"/>
      <w:marTop w:val="0"/>
      <w:marBottom w:val="0"/>
      <w:divBdr>
        <w:top w:val="none" w:sz="0" w:space="0" w:color="auto"/>
        <w:left w:val="none" w:sz="0" w:space="0" w:color="auto"/>
        <w:bottom w:val="none" w:sz="0" w:space="0" w:color="auto"/>
        <w:right w:val="none" w:sz="0" w:space="0" w:color="auto"/>
      </w:divBdr>
    </w:div>
    <w:div w:id="457841927">
      <w:bodyDiv w:val="1"/>
      <w:marLeft w:val="0"/>
      <w:marRight w:val="0"/>
      <w:marTop w:val="0"/>
      <w:marBottom w:val="0"/>
      <w:divBdr>
        <w:top w:val="none" w:sz="0" w:space="0" w:color="auto"/>
        <w:left w:val="none" w:sz="0" w:space="0" w:color="auto"/>
        <w:bottom w:val="none" w:sz="0" w:space="0" w:color="auto"/>
        <w:right w:val="none" w:sz="0" w:space="0" w:color="auto"/>
      </w:divBdr>
    </w:div>
    <w:div w:id="461075565">
      <w:bodyDiv w:val="1"/>
      <w:marLeft w:val="0"/>
      <w:marRight w:val="0"/>
      <w:marTop w:val="0"/>
      <w:marBottom w:val="0"/>
      <w:divBdr>
        <w:top w:val="none" w:sz="0" w:space="0" w:color="auto"/>
        <w:left w:val="none" w:sz="0" w:space="0" w:color="auto"/>
        <w:bottom w:val="none" w:sz="0" w:space="0" w:color="auto"/>
        <w:right w:val="none" w:sz="0" w:space="0" w:color="auto"/>
      </w:divBdr>
    </w:div>
    <w:div w:id="466779942">
      <w:bodyDiv w:val="1"/>
      <w:marLeft w:val="0"/>
      <w:marRight w:val="0"/>
      <w:marTop w:val="0"/>
      <w:marBottom w:val="0"/>
      <w:divBdr>
        <w:top w:val="none" w:sz="0" w:space="0" w:color="auto"/>
        <w:left w:val="none" w:sz="0" w:space="0" w:color="auto"/>
        <w:bottom w:val="none" w:sz="0" w:space="0" w:color="auto"/>
        <w:right w:val="none" w:sz="0" w:space="0" w:color="auto"/>
      </w:divBdr>
    </w:div>
    <w:div w:id="471405949">
      <w:bodyDiv w:val="1"/>
      <w:marLeft w:val="0"/>
      <w:marRight w:val="0"/>
      <w:marTop w:val="0"/>
      <w:marBottom w:val="0"/>
      <w:divBdr>
        <w:top w:val="none" w:sz="0" w:space="0" w:color="auto"/>
        <w:left w:val="none" w:sz="0" w:space="0" w:color="auto"/>
        <w:bottom w:val="none" w:sz="0" w:space="0" w:color="auto"/>
        <w:right w:val="none" w:sz="0" w:space="0" w:color="auto"/>
      </w:divBdr>
    </w:div>
    <w:div w:id="472334290">
      <w:bodyDiv w:val="1"/>
      <w:marLeft w:val="0"/>
      <w:marRight w:val="0"/>
      <w:marTop w:val="0"/>
      <w:marBottom w:val="0"/>
      <w:divBdr>
        <w:top w:val="none" w:sz="0" w:space="0" w:color="auto"/>
        <w:left w:val="none" w:sz="0" w:space="0" w:color="auto"/>
        <w:bottom w:val="none" w:sz="0" w:space="0" w:color="auto"/>
        <w:right w:val="none" w:sz="0" w:space="0" w:color="auto"/>
      </w:divBdr>
    </w:div>
    <w:div w:id="472717722">
      <w:bodyDiv w:val="1"/>
      <w:marLeft w:val="0"/>
      <w:marRight w:val="0"/>
      <w:marTop w:val="0"/>
      <w:marBottom w:val="0"/>
      <w:divBdr>
        <w:top w:val="none" w:sz="0" w:space="0" w:color="auto"/>
        <w:left w:val="none" w:sz="0" w:space="0" w:color="auto"/>
        <w:bottom w:val="none" w:sz="0" w:space="0" w:color="auto"/>
        <w:right w:val="none" w:sz="0" w:space="0" w:color="auto"/>
      </w:divBdr>
    </w:div>
    <w:div w:id="472986928">
      <w:bodyDiv w:val="1"/>
      <w:marLeft w:val="0"/>
      <w:marRight w:val="0"/>
      <w:marTop w:val="0"/>
      <w:marBottom w:val="0"/>
      <w:divBdr>
        <w:top w:val="none" w:sz="0" w:space="0" w:color="auto"/>
        <w:left w:val="none" w:sz="0" w:space="0" w:color="auto"/>
        <w:bottom w:val="none" w:sz="0" w:space="0" w:color="auto"/>
        <w:right w:val="none" w:sz="0" w:space="0" w:color="auto"/>
      </w:divBdr>
    </w:div>
    <w:div w:id="473258117">
      <w:bodyDiv w:val="1"/>
      <w:marLeft w:val="0"/>
      <w:marRight w:val="0"/>
      <w:marTop w:val="0"/>
      <w:marBottom w:val="0"/>
      <w:divBdr>
        <w:top w:val="none" w:sz="0" w:space="0" w:color="auto"/>
        <w:left w:val="none" w:sz="0" w:space="0" w:color="auto"/>
        <w:bottom w:val="none" w:sz="0" w:space="0" w:color="auto"/>
        <w:right w:val="none" w:sz="0" w:space="0" w:color="auto"/>
      </w:divBdr>
    </w:div>
    <w:div w:id="488598391">
      <w:bodyDiv w:val="1"/>
      <w:marLeft w:val="0"/>
      <w:marRight w:val="0"/>
      <w:marTop w:val="0"/>
      <w:marBottom w:val="0"/>
      <w:divBdr>
        <w:top w:val="none" w:sz="0" w:space="0" w:color="auto"/>
        <w:left w:val="none" w:sz="0" w:space="0" w:color="auto"/>
        <w:bottom w:val="none" w:sz="0" w:space="0" w:color="auto"/>
        <w:right w:val="none" w:sz="0" w:space="0" w:color="auto"/>
      </w:divBdr>
    </w:div>
    <w:div w:id="493028331">
      <w:bodyDiv w:val="1"/>
      <w:marLeft w:val="0"/>
      <w:marRight w:val="0"/>
      <w:marTop w:val="0"/>
      <w:marBottom w:val="0"/>
      <w:divBdr>
        <w:top w:val="none" w:sz="0" w:space="0" w:color="auto"/>
        <w:left w:val="none" w:sz="0" w:space="0" w:color="auto"/>
        <w:bottom w:val="none" w:sz="0" w:space="0" w:color="auto"/>
        <w:right w:val="none" w:sz="0" w:space="0" w:color="auto"/>
      </w:divBdr>
    </w:div>
    <w:div w:id="493761246">
      <w:bodyDiv w:val="1"/>
      <w:marLeft w:val="0"/>
      <w:marRight w:val="0"/>
      <w:marTop w:val="0"/>
      <w:marBottom w:val="0"/>
      <w:divBdr>
        <w:top w:val="none" w:sz="0" w:space="0" w:color="auto"/>
        <w:left w:val="none" w:sz="0" w:space="0" w:color="auto"/>
        <w:bottom w:val="none" w:sz="0" w:space="0" w:color="auto"/>
        <w:right w:val="none" w:sz="0" w:space="0" w:color="auto"/>
      </w:divBdr>
    </w:div>
    <w:div w:id="496072784">
      <w:bodyDiv w:val="1"/>
      <w:marLeft w:val="0"/>
      <w:marRight w:val="0"/>
      <w:marTop w:val="0"/>
      <w:marBottom w:val="0"/>
      <w:divBdr>
        <w:top w:val="none" w:sz="0" w:space="0" w:color="auto"/>
        <w:left w:val="none" w:sz="0" w:space="0" w:color="auto"/>
        <w:bottom w:val="none" w:sz="0" w:space="0" w:color="auto"/>
        <w:right w:val="none" w:sz="0" w:space="0" w:color="auto"/>
      </w:divBdr>
    </w:div>
    <w:div w:id="504907252">
      <w:bodyDiv w:val="1"/>
      <w:marLeft w:val="0"/>
      <w:marRight w:val="0"/>
      <w:marTop w:val="0"/>
      <w:marBottom w:val="0"/>
      <w:divBdr>
        <w:top w:val="none" w:sz="0" w:space="0" w:color="auto"/>
        <w:left w:val="none" w:sz="0" w:space="0" w:color="auto"/>
        <w:bottom w:val="none" w:sz="0" w:space="0" w:color="auto"/>
        <w:right w:val="none" w:sz="0" w:space="0" w:color="auto"/>
      </w:divBdr>
    </w:div>
    <w:div w:id="506602172">
      <w:bodyDiv w:val="1"/>
      <w:marLeft w:val="0"/>
      <w:marRight w:val="0"/>
      <w:marTop w:val="0"/>
      <w:marBottom w:val="0"/>
      <w:divBdr>
        <w:top w:val="none" w:sz="0" w:space="0" w:color="auto"/>
        <w:left w:val="none" w:sz="0" w:space="0" w:color="auto"/>
        <w:bottom w:val="none" w:sz="0" w:space="0" w:color="auto"/>
        <w:right w:val="none" w:sz="0" w:space="0" w:color="auto"/>
      </w:divBdr>
    </w:div>
    <w:div w:id="507017451">
      <w:bodyDiv w:val="1"/>
      <w:marLeft w:val="0"/>
      <w:marRight w:val="0"/>
      <w:marTop w:val="0"/>
      <w:marBottom w:val="0"/>
      <w:divBdr>
        <w:top w:val="none" w:sz="0" w:space="0" w:color="auto"/>
        <w:left w:val="none" w:sz="0" w:space="0" w:color="auto"/>
        <w:bottom w:val="none" w:sz="0" w:space="0" w:color="auto"/>
        <w:right w:val="none" w:sz="0" w:space="0" w:color="auto"/>
      </w:divBdr>
    </w:div>
    <w:div w:id="511997893">
      <w:bodyDiv w:val="1"/>
      <w:marLeft w:val="0"/>
      <w:marRight w:val="0"/>
      <w:marTop w:val="0"/>
      <w:marBottom w:val="0"/>
      <w:divBdr>
        <w:top w:val="none" w:sz="0" w:space="0" w:color="auto"/>
        <w:left w:val="none" w:sz="0" w:space="0" w:color="auto"/>
        <w:bottom w:val="none" w:sz="0" w:space="0" w:color="auto"/>
        <w:right w:val="none" w:sz="0" w:space="0" w:color="auto"/>
      </w:divBdr>
    </w:div>
    <w:div w:id="515190990">
      <w:bodyDiv w:val="1"/>
      <w:marLeft w:val="0"/>
      <w:marRight w:val="0"/>
      <w:marTop w:val="0"/>
      <w:marBottom w:val="0"/>
      <w:divBdr>
        <w:top w:val="none" w:sz="0" w:space="0" w:color="auto"/>
        <w:left w:val="none" w:sz="0" w:space="0" w:color="auto"/>
        <w:bottom w:val="none" w:sz="0" w:space="0" w:color="auto"/>
        <w:right w:val="none" w:sz="0" w:space="0" w:color="auto"/>
      </w:divBdr>
    </w:div>
    <w:div w:id="520901298">
      <w:bodyDiv w:val="1"/>
      <w:marLeft w:val="0"/>
      <w:marRight w:val="0"/>
      <w:marTop w:val="0"/>
      <w:marBottom w:val="0"/>
      <w:divBdr>
        <w:top w:val="none" w:sz="0" w:space="0" w:color="auto"/>
        <w:left w:val="none" w:sz="0" w:space="0" w:color="auto"/>
        <w:bottom w:val="none" w:sz="0" w:space="0" w:color="auto"/>
        <w:right w:val="none" w:sz="0" w:space="0" w:color="auto"/>
      </w:divBdr>
    </w:div>
    <w:div w:id="522327099">
      <w:bodyDiv w:val="1"/>
      <w:marLeft w:val="0"/>
      <w:marRight w:val="0"/>
      <w:marTop w:val="0"/>
      <w:marBottom w:val="0"/>
      <w:divBdr>
        <w:top w:val="none" w:sz="0" w:space="0" w:color="auto"/>
        <w:left w:val="none" w:sz="0" w:space="0" w:color="auto"/>
        <w:bottom w:val="none" w:sz="0" w:space="0" w:color="auto"/>
        <w:right w:val="none" w:sz="0" w:space="0" w:color="auto"/>
      </w:divBdr>
    </w:div>
    <w:div w:id="535433283">
      <w:bodyDiv w:val="1"/>
      <w:marLeft w:val="0"/>
      <w:marRight w:val="0"/>
      <w:marTop w:val="0"/>
      <w:marBottom w:val="0"/>
      <w:divBdr>
        <w:top w:val="none" w:sz="0" w:space="0" w:color="auto"/>
        <w:left w:val="none" w:sz="0" w:space="0" w:color="auto"/>
        <w:bottom w:val="none" w:sz="0" w:space="0" w:color="auto"/>
        <w:right w:val="none" w:sz="0" w:space="0" w:color="auto"/>
      </w:divBdr>
    </w:div>
    <w:div w:id="539435254">
      <w:bodyDiv w:val="1"/>
      <w:marLeft w:val="0"/>
      <w:marRight w:val="0"/>
      <w:marTop w:val="0"/>
      <w:marBottom w:val="0"/>
      <w:divBdr>
        <w:top w:val="none" w:sz="0" w:space="0" w:color="auto"/>
        <w:left w:val="none" w:sz="0" w:space="0" w:color="auto"/>
        <w:bottom w:val="none" w:sz="0" w:space="0" w:color="auto"/>
        <w:right w:val="none" w:sz="0" w:space="0" w:color="auto"/>
      </w:divBdr>
    </w:div>
    <w:div w:id="545795834">
      <w:bodyDiv w:val="1"/>
      <w:marLeft w:val="0"/>
      <w:marRight w:val="0"/>
      <w:marTop w:val="0"/>
      <w:marBottom w:val="0"/>
      <w:divBdr>
        <w:top w:val="none" w:sz="0" w:space="0" w:color="auto"/>
        <w:left w:val="none" w:sz="0" w:space="0" w:color="auto"/>
        <w:bottom w:val="none" w:sz="0" w:space="0" w:color="auto"/>
        <w:right w:val="none" w:sz="0" w:space="0" w:color="auto"/>
      </w:divBdr>
    </w:div>
    <w:div w:id="547298720">
      <w:bodyDiv w:val="1"/>
      <w:marLeft w:val="0"/>
      <w:marRight w:val="0"/>
      <w:marTop w:val="0"/>
      <w:marBottom w:val="0"/>
      <w:divBdr>
        <w:top w:val="none" w:sz="0" w:space="0" w:color="auto"/>
        <w:left w:val="none" w:sz="0" w:space="0" w:color="auto"/>
        <w:bottom w:val="none" w:sz="0" w:space="0" w:color="auto"/>
        <w:right w:val="none" w:sz="0" w:space="0" w:color="auto"/>
      </w:divBdr>
    </w:div>
    <w:div w:id="558132503">
      <w:bodyDiv w:val="1"/>
      <w:marLeft w:val="0"/>
      <w:marRight w:val="0"/>
      <w:marTop w:val="0"/>
      <w:marBottom w:val="0"/>
      <w:divBdr>
        <w:top w:val="none" w:sz="0" w:space="0" w:color="auto"/>
        <w:left w:val="none" w:sz="0" w:space="0" w:color="auto"/>
        <w:bottom w:val="none" w:sz="0" w:space="0" w:color="auto"/>
        <w:right w:val="none" w:sz="0" w:space="0" w:color="auto"/>
      </w:divBdr>
    </w:div>
    <w:div w:id="566914278">
      <w:bodyDiv w:val="1"/>
      <w:marLeft w:val="0"/>
      <w:marRight w:val="0"/>
      <w:marTop w:val="0"/>
      <w:marBottom w:val="0"/>
      <w:divBdr>
        <w:top w:val="none" w:sz="0" w:space="0" w:color="auto"/>
        <w:left w:val="none" w:sz="0" w:space="0" w:color="auto"/>
        <w:bottom w:val="none" w:sz="0" w:space="0" w:color="auto"/>
        <w:right w:val="none" w:sz="0" w:space="0" w:color="auto"/>
      </w:divBdr>
    </w:div>
    <w:div w:id="566915491">
      <w:bodyDiv w:val="1"/>
      <w:marLeft w:val="0"/>
      <w:marRight w:val="0"/>
      <w:marTop w:val="0"/>
      <w:marBottom w:val="0"/>
      <w:divBdr>
        <w:top w:val="none" w:sz="0" w:space="0" w:color="auto"/>
        <w:left w:val="none" w:sz="0" w:space="0" w:color="auto"/>
        <w:bottom w:val="none" w:sz="0" w:space="0" w:color="auto"/>
        <w:right w:val="none" w:sz="0" w:space="0" w:color="auto"/>
      </w:divBdr>
    </w:div>
    <w:div w:id="569507880">
      <w:bodyDiv w:val="1"/>
      <w:marLeft w:val="0"/>
      <w:marRight w:val="0"/>
      <w:marTop w:val="0"/>
      <w:marBottom w:val="0"/>
      <w:divBdr>
        <w:top w:val="none" w:sz="0" w:space="0" w:color="auto"/>
        <w:left w:val="none" w:sz="0" w:space="0" w:color="auto"/>
        <w:bottom w:val="none" w:sz="0" w:space="0" w:color="auto"/>
        <w:right w:val="none" w:sz="0" w:space="0" w:color="auto"/>
      </w:divBdr>
    </w:div>
    <w:div w:id="570193305">
      <w:bodyDiv w:val="1"/>
      <w:marLeft w:val="0"/>
      <w:marRight w:val="0"/>
      <w:marTop w:val="0"/>
      <w:marBottom w:val="0"/>
      <w:divBdr>
        <w:top w:val="none" w:sz="0" w:space="0" w:color="auto"/>
        <w:left w:val="none" w:sz="0" w:space="0" w:color="auto"/>
        <w:bottom w:val="none" w:sz="0" w:space="0" w:color="auto"/>
        <w:right w:val="none" w:sz="0" w:space="0" w:color="auto"/>
      </w:divBdr>
    </w:div>
    <w:div w:id="582374229">
      <w:bodyDiv w:val="1"/>
      <w:marLeft w:val="0"/>
      <w:marRight w:val="0"/>
      <w:marTop w:val="0"/>
      <w:marBottom w:val="0"/>
      <w:divBdr>
        <w:top w:val="none" w:sz="0" w:space="0" w:color="auto"/>
        <w:left w:val="none" w:sz="0" w:space="0" w:color="auto"/>
        <w:bottom w:val="none" w:sz="0" w:space="0" w:color="auto"/>
        <w:right w:val="none" w:sz="0" w:space="0" w:color="auto"/>
      </w:divBdr>
    </w:div>
    <w:div w:id="582958490">
      <w:bodyDiv w:val="1"/>
      <w:marLeft w:val="0"/>
      <w:marRight w:val="0"/>
      <w:marTop w:val="0"/>
      <w:marBottom w:val="0"/>
      <w:divBdr>
        <w:top w:val="none" w:sz="0" w:space="0" w:color="auto"/>
        <w:left w:val="none" w:sz="0" w:space="0" w:color="auto"/>
        <w:bottom w:val="none" w:sz="0" w:space="0" w:color="auto"/>
        <w:right w:val="none" w:sz="0" w:space="0" w:color="auto"/>
      </w:divBdr>
    </w:div>
    <w:div w:id="585651282">
      <w:bodyDiv w:val="1"/>
      <w:marLeft w:val="0"/>
      <w:marRight w:val="0"/>
      <w:marTop w:val="0"/>
      <w:marBottom w:val="0"/>
      <w:divBdr>
        <w:top w:val="none" w:sz="0" w:space="0" w:color="auto"/>
        <w:left w:val="none" w:sz="0" w:space="0" w:color="auto"/>
        <w:bottom w:val="none" w:sz="0" w:space="0" w:color="auto"/>
        <w:right w:val="none" w:sz="0" w:space="0" w:color="auto"/>
      </w:divBdr>
    </w:div>
    <w:div w:id="586118141">
      <w:bodyDiv w:val="1"/>
      <w:marLeft w:val="0"/>
      <w:marRight w:val="0"/>
      <w:marTop w:val="0"/>
      <w:marBottom w:val="0"/>
      <w:divBdr>
        <w:top w:val="none" w:sz="0" w:space="0" w:color="auto"/>
        <w:left w:val="none" w:sz="0" w:space="0" w:color="auto"/>
        <w:bottom w:val="none" w:sz="0" w:space="0" w:color="auto"/>
        <w:right w:val="none" w:sz="0" w:space="0" w:color="auto"/>
      </w:divBdr>
    </w:div>
    <w:div w:id="588150521">
      <w:bodyDiv w:val="1"/>
      <w:marLeft w:val="0"/>
      <w:marRight w:val="0"/>
      <w:marTop w:val="0"/>
      <w:marBottom w:val="0"/>
      <w:divBdr>
        <w:top w:val="none" w:sz="0" w:space="0" w:color="auto"/>
        <w:left w:val="none" w:sz="0" w:space="0" w:color="auto"/>
        <w:bottom w:val="none" w:sz="0" w:space="0" w:color="auto"/>
        <w:right w:val="none" w:sz="0" w:space="0" w:color="auto"/>
      </w:divBdr>
    </w:div>
    <w:div w:id="593898914">
      <w:bodyDiv w:val="1"/>
      <w:marLeft w:val="0"/>
      <w:marRight w:val="0"/>
      <w:marTop w:val="0"/>
      <w:marBottom w:val="0"/>
      <w:divBdr>
        <w:top w:val="none" w:sz="0" w:space="0" w:color="auto"/>
        <w:left w:val="none" w:sz="0" w:space="0" w:color="auto"/>
        <w:bottom w:val="none" w:sz="0" w:space="0" w:color="auto"/>
        <w:right w:val="none" w:sz="0" w:space="0" w:color="auto"/>
      </w:divBdr>
    </w:div>
    <w:div w:id="594217591">
      <w:bodyDiv w:val="1"/>
      <w:marLeft w:val="0"/>
      <w:marRight w:val="0"/>
      <w:marTop w:val="0"/>
      <w:marBottom w:val="0"/>
      <w:divBdr>
        <w:top w:val="none" w:sz="0" w:space="0" w:color="auto"/>
        <w:left w:val="none" w:sz="0" w:space="0" w:color="auto"/>
        <w:bottom w:val="none" w:sz="0" w:space="0" w:color="auto"/>
        <w:right w:val="none" w:sz="0" w:space="0" w:color="auto"/>
      </w:divBdr>
    </w:div>
    <w:div w:id="598366558">
      <w:bodyDiv w:val="1"/>
      <w:marLeft w:val="0"/>
      <w:marRight w:val="0"/>
      <w:marTop w:val="0"/>
      <w:marBottom w:val="0"/>
      <w:divBdr>
        <w:top w:val="none" w:sz="0" w:space="0" w:color="auto"/>
        <w:left w:val="none" w:sz="0" w:space="0" w:color="auto"/>
        <w:bottom w:val="none" w:sz="0" w:space="0" w:color="auto"/>
        <w:right w:val="none" w:sz="0" w:space="0" w:color="auto"/>
      </w:divBdr>
    </w:div>
    <w:div w:id="600452225">
      <w:bodyDiv w:val="1"/>
      <w:marLeft w:val="0"/>
      <w:marRight w:val="0"/>
      <w:marTop w:val="0"/>
      <w:marBottom w:val="0"/>
      <w:divBdr>
        <w:top w:val="none" w:sz="0" w:space="0" w:color="auto"/>
        <w:left w:val="none" w:sz="0" w:space="0" w:color="auto"/>
        <w:bottom w:val="none" w:sz="0" w:space="0" w:color="auto"/>
        <w:right w:val="none" w:sz="0" w:space="0" w:color="auto"/>
      </w:divBdr>
    </w:div>
    <w:div w:id="603420426">
      <w:bodyDiv w:val="1"/>
      <w:marLeft w:val="0"/>
      <w:marRight w:val="0"/>
      <w:marTop w:val="0"/>
      <w:marBottom w:val="0"/>
      <w:divBdr>
        <w:top w:val="none" w:sz="0" w:space="0" w:color="auto"/>
        <w:left w:val="none" w:sz="0" w:space="0" w:color="auto"/>
        <w:bottom w:val="none" w:sz="0" w:space="0" w:color="auto"/>
        <w:right w:val="none" w:sz="0" w:space="0" w:color="auto"/>
      </w:divBdr>
    </w:div>
    <w:div w:id="615870316">
      <w:bodyDiv w:val="1"/>
      <w:marLeft w:val="0"/>
      <w:marRight w:val="0"/>
      <w:marTop w:val="0"/>
      <w:marBottom w:val="0"/>
      <w:divBdr>
        <w:top w:val="none" w:sz="0" w:space="0" w:color="auto"/>
        <w:left w:val="none" w:sz="0" w:space="0" w:color="auto"/>
        <w:bottom w:val="none" w:sz="0" w:space="0" w:color="auto"/>
        <w:right w:val="none" w:sz="0" w:space="0" w:color="auto"/>
      </w:divBdr>
    </w:div>
    <w:div w:id="622274620">
      <w:bodyDiv w:val="1"/>
      <w:marLeft w:val="0"/>
      <w:marRight w:val="0"/>
      <w:marTop w:val="0"/>
      <w:marBottom w:val="0"/>
      <w:divBdr>
        <w:top w:val="none" w:sz="0" w:space="0" w:color="auto"/>
        <w:left w:val="none" w:sz="0" w:space="0" w:color="auto"/>
        <w:bottom w:val="none" w:sz="0" w:space="0" w:color="auto"/>
        <w:right w:val="none" w:sz="0" w:space="0" w:color="auto"/>
      </w:divBdr>
    </w:div>
    <w:div w:id="625698350">
      <w:bodyDiv w:val="1"/>
      <w:marLeft w:val="0"/>
      <w:marRight w:val="0"/>
      <w:marTop w:val="0"/>
      <w:marBottom w:val="0"/>
      <w:divBdr>
        <w:top w:val="none" w:sz="0" w:space="0" w:color="auto"/>
        <w:left w:val="none" w:sz="0" w:space="0" w:color="auto"/>
        <w:bottom w:val="none" w:sz="0" w:space="0" w:color="auto"/>
        <w:right w:val="none" w:sz="0" w:space="0" w:color="auto"/>
      </w:divBdr>
    </w:div>
    <w:div w:id="626399710">
      <w:bodyDiv w:val="1"/>
      <w:marLeft w:val="0"/>
      <w:marRight w:val="0"/>
      <w:marTop w:val="0"/>
      <w:marBottom w:val="0"/>
      <w:divBdr>
        <w:top w:val="none" w:sz="0" w:space="0" w:color="auto"/>
        <w:left w:val="none" w:sz="0" w:space="0" w:color="auto"/>
        <w:bottom w:val="none" w:sz="0" w:space="0" w:color="auto"/>
        <w:right w:val="none" w:sz="0" w:space="0" w:color="auto"/>
      </w:divBdr>
    </w:div>
    <w:div w:id="629016624">
      <w:bodyDiv w:val="1"/>
      <w:marLeft w:val="0"/>
      <w:marRight w:val="0"/>
      <w:marTop w:val="0"/>
      <w:marBottom w:val="0"/>
      <w:divBdr>
        <w:top w:val="none" w:sz="0" w:space="0" w:color="auto"/>
        <w:left w:val="none" w:sz="0" w:space="0" w:color="auto"/>
        <w:bottom w:val="none" w:sz="0" w:space="0" w:color="auto"/>
        <w:right w:val="none" w:sz="0" w:space="0" w:color="auto"/>
      </w:divBdr>
    </w:div>
    <w:div w:id="630094176">
      <w:bodyDiv w:val="1"/>
      <w:marLeft w:val="0"/>
      <w:marRight w:val="0"/>
      <w:marTop w:val="0"/>
      <w:marBottom w:val="0"/>
      <w:divBdr>
        <w:top w:val="none" w:sz="0" w:space="0" w:color="auto"/>
        <w:left w:val="none" w:sz="0" w:space="0" w:color="auto"/>
        <w:bottom w:val="none" w:sz="0" w:space="0" w:color="auto"/>
        <w:right w:val="none" w:sz="0" w:space="0" w:color="auto"/>
      </w:divBdr>
    </w:div>
    <w:div w:id="632366969">
      <w:bodyDiv w:val="1"/>
      <w:marLeft w:val="0"/>
      <w:marRight w:val="0"/>
      <w:marTop w:val="0"/>
      <w:marBottom w:val="0"/>
      <w:divBdr>
        <w:top w:val="none" w:sz="0" w:space="0" w:color="auto"/>
        <w:left w:val="none" w:sz="0" w:space="0" w:color="auto"/>
        <w:bottom w:val="none" w:sz="0" w:space="0" w:color="auto"/>
        <w:right w:val="none" w:sz="0" w:space="0" w:color="auto"/>
      </w:divBdr>
    </w:div>
    <w:div w:id="638845948">
      <w:bodyDiv w:val="1"/>
      <w:marLeft w:val="0"/>
      <w:marRight w:val="0"/>
      <w:marTop w:val="0"/>
      <w:marBottom w:val="0"/>
      <w:divBdr>
        <w:top w:val="none" w:sz="0" w:space="0" w:color="auto"/>
        <w:left w:val="none" w:sz="0" w:space="0" w:color="auto"/>
        <w:bottom w:val="none" w:sz="0" w:space="0" w:color="auto"/>
        <w:right w:val="none" w:sz="0" w:space="0" w:color="auto"/>
      </w:divBdr>
    </w:div>
    <w:div w:id="643706250">
      <w:bodyDiv w:val="1"/>
      <w:marLeft w:val="0"/>
      <w:marRight w:val="0"/>
      <w:marTop w:val="0"/>
      <w:marBottom w:val="0"/>
      <w:divBdr>
        <w:top w:val="none" w:sz="0" w:space="0" w:color="auto"/>
        <w:left w:val="none" w:sz="0" w:space="0" w:color="auto"/>
        <w:bottom w:val="none" w:sz="0" w:space="0" w:color="auto"/>
        <w:right w:val="none" w:sz="0" w:space="0" w:color="auto"/>
      </w:divBdr>
    </w:div>
    <w:div w:id="644899497">
      <w:bodyDiv w:val="1"/>
      <w:marLeft w:val="0"/>
      <w:marRight w:val="0"/>
      <w:marTop w:val="0"/>
      <w:marBottom w:val="0"/>
      <w:divBdr>
        <w:top w:val="none" w:sz="0" w:space="0" w:color="auto"/>
        <w:left w:val="none" w:sz="0" w:space="0" w:color="auto"/>
        <w:bottom w:val="none" w:sz="0" w:space="0" w:color="auto"/>
        <w:right w:val="none" w:sz="0" w:space="0" w:color="auto"/>
      </w:divBdr>
    </w:div>
    <w:div w:id="654843103">
      <w:bodyDiv w:val="1"/>
      <w:marLeft w:val="0"/>
      <w:marRight w:val="0"/>
      <w:marTop w:val="0"/>
      <w:marBottom w:val="0"/>
      <w:divBdr>
        <w:top w:val="none" w:sz="0" w:space="0" w:color="auto"/>
        <w:left w:val="none" w:sz="0" w:space="0" w:color="auto"/>
        <w:bottom w:val="none" w:sz="0" w:space="0" w:color="auto"/>
        <w:right w:val="none" w:sz="0" w:space="0" w:color="auto"/>
      </w:divBdr>
    </w:div>
    <w:div w:id="657685924">
      <w:bodyDiv w:val="1"/>
      <w:marLeft w:val="0"/>
      <w:marRight w:val="0"/>
      <w:marTop w:val="0"/>
      <w:marBottom w:val="0"/>
      <w:divBdr>
        <w:top w:val="none" w:sz="0" w:space="0" w:color="auto"/>
        <w:left w:val="none" w:sz="0" w:space="0" w:color="auto"/>
        <w:bottom w:val="none" w:sz="0" w:space="0" w:color="auto"/>
        <w:right w:val="none" w:sz="0" w:space="0" w:color="auto"/>
      </w:divBdr>
    </w:div>
    <w:div w:id="660500491">
      <w:bodyDiv w:val="1"/>
      <w:marLeft w:val="0"/>
      <w:marRight w:val="0"/>
      <w:marTop w:val="0"/>
      <w:marBottom w:val="0"/>
      <w:divBdr>
        <w:top w:val="none" w:sz="0" w:space="0" w:color="auto"/>
        <w:left w:val="none" w:sz="0" w:space="0" w:color="auto"/>
        <w:bottom w:val="none" w:sz="0" w:space="0" w:color="auto"/>
        <w:right w:val="none" w:sz="0" w:space="0" w:color="auto"/>
      </w:divBdr>
    </w:div>
    <w:div w:id="662658014">
      <w:bodyDiv w:val="1"/>
      <w:marLeft w:val="0"/>
      <w:marRight w:val="0"/>
      <w:marTop w:val="0"/>
      <w:marBottom w:val="0"/>
      <w:divBdr>
        <w:top w:val="none" w:sz="0" w:space="0" w:color="auto"/>
        <w:left w:val="none" w:sz="0" w:space="0" w:color="auto"/>
        <w:bottom w:val="none" w:sz="0" w:space="0" w:color="auto"/>
        <w:right w:val="none" w:sz="0" w:space="0" w:color="auto"/>
      </w:divBdr>
    </w:div>
    <w:div w:id="671756407">
      <w:bodyDiv w:val="1"/>
      <w:marLeft w:val="0"/>
      <w:marRight w:val="0"/>
      <w:marTop w:val="0"/>
      <w:marBottom w:val="0"/>
      <w:divBdr>
        <w:top w:val="none" w:sz="0" w:space="0" w:color="auto"/>
        <w:left w:val="none" w:sz="0" w:space="0" w:color="auto"/>
        <w:bottom w:val="none" w:sz="0" w:space="0" w:color="auto"/>
        <w:right w:val="none" w:sz="0" w:space="0" w:color="auto"/>
      </w:divBdr>
    </w:div>
    <w:div w:id="677779143">
      <w:bodyDiv w:val="1"/>
      <w:marLeft w:val="0"/>
      <w:marRight w:val="0"/>
      <w:marTop w:val="0"/>
      <w:marBottom w:val="0"/>
      <w:divBdr>
        <w:top w:val="none" w:sz="0" w:space="0" w:color="auto"/>
        <w:left w:val="none" w:sz="0" w:space="0" w:color="auto"/>
        <w:bottom w:val="none" w:sz="0" w:space="0" w:color="auto"/>
        <w:right w:val="none" w:sz="0" w:space="0" w:color="auto"/>
      </w:divBdr>
    </w:div>
    <w:div w:id="681513643">
      <w:bodyDiv w:val="1"/>
      <w:marLeft w:val="0"/>
      <w:marRight w:val="0"/>
      <w:marTop w:val="0"/>
      <w:marBottom w:val="0"/>
      <w:divBdr>
        <w:top w:val="none" w:sz="0" w:space="0" w:color="auto"/>
        <w:left w:val="none" w:sz="0" w:space="0" w:color="auto"/>
        <w:bottom w:val="none" w:sz="0" w:space="0" w:color="auto"/>
        <w:right w:val="none" w:sz="0" w:space="0" w:color="auto"/>
      </w:divBdr>
    </w:div>
    <w:div w:id="691152015">
      <w:bodyDiv w:val="1"/>
      <w:marLeft w:val="0"/>
      <w:marRight w:val="0"/>
      <w:marTop w:val="0"/>
      <w:marBottom w:val="0"/>
      <w:divBdr>
        <w:top w:val="none" w:sz="0" w:space="0" w:color="auto"/>
        <w:left w:val="none" w:sz="0" w:space="0" w:color="auto"/>
        <w:bottom w:val="none" w:sz="0" w:space="0" w:color="auto"/>
        <w:right w:val="none" w:sz="0" w:space="0" w:color="auto"/>
      </w:divBdr>
      <w:divsChild>
        <w:div w:id="1081758433">
          <w:marLeft w:val="0"/>
          <w:marRight w:val="0"/>
          <w:marTop w:val="0"/>
          <w:marBottom w:val="90"/>
          <w:divBdr>
            <w:top w:val="none" w:sz="0" w:space="0" w:color="auto"/>
            <w:left w:val="none" w:sz="0" w:space="0" w:color="auto"/>
            <w:bottom w:val="none" w:sz="0" w:space="0" w:color="auto"/>
            <w:right w:val="none" w:sz="0" w:space="0" w:color="auto"/>
          </w:divBdr>
          <w:divsChild>
            <w:div w:id="1248228292">
              <w:marLeft w:val="0"/>
              <w:marRight w:val="0"/>
              <w:marTop w:val="0"/>
              <w:marBottom w:val="0"/>
              <w:divBdr>
                <w:top w:val="none" w:sz="0" w:space="0" w:color="auto"/>
                <w:left w:val="none" w:sz="0" w:space="0" w:color="auto"/>
                <w:bottom w:val="none" w:sz="0" w:space="0" w:color="auto"/>
                <w:right w:val="none" w:sz="0" w:space="0" w:color="auto"/>
              </w:divBdr>
            </w:div>
          </w:divsChild>
        </w:div>
        <w:div w:id="1145732837">
          <w:marLeft w:val="0"/>
          <w:marRight w:val="0"/>
          <w:marTop w:val="0"/>
          <w:marBottom w:val="90"/>
          <w:divBdr>
            <w:top w:val="none" w:sz="0" w:space="0" w:color="auto"/>
            <w:left w:val="none" w:sz="0" w:space="0" w:color="auto"/>
            <w:bottom w:val="none" w:sz="0" w:space="0" w:color="auto"/>
            <w:right w:val="none" w:sz="0" w:space="0" w:color="auto"/>
          </w:divBdr>
          <w:divsChild>
            <w:div w:id="839856490">
              <w:marLeft w:val="0"/>
              <w:marRight w:val="0"/>
              <w:marTop w:val="0"/>
              <w:marBottom w:val="0"/>
              <w:divBdr>
                <w:top w:val="none" w:sz="0" w:space="0" w:color="auto"/>
                <w:left w:val="none" w:sz="0" w:space="0" w:color="auto"/>
                <w:bottom w:val="none" w:sz="0" w:space="0" w:color="auto"/>
                <w:right w:val="none" w:sz="0" w:space="0" w:color="auto"/>
              </w:divBdr>
            </w:div>
          </w:divsChild>
        </w:div>
        <w:div w:id="1462383487">
          <w:marLeft w:val="0"/>
          <w:marRight w:val="0"/>
          <w:marTop w:val="0"/>
          <w:marBottom w:val="90"/>
          <w:divBdr>
            <w:top w:val="none" w:sz="0" w:space="0" w:color="auto"/>
            <w:left w:val="none" w:sz="0" w:space="0" w:color="auto"/>
            <w:bottom w:val="none" w:sz="0" w:space="0" w:color="auto"/>
            <w:right w:val="none" w:sz="0" w:space="0" w:color="auto"/>
          </w:divBdr>
          <w:divsChild>
            <w:div w:id="1013339368">
              <w:marLeft w:val="0"/>
              <w:marRight w:val="0"/>
              <w:marTop w:val="0"/>
              <w:marBottom w:val="0"/>
              <w:divBdr>
                <w:top w:val="none" w:sz="0" w:space="0" w:color="auto"/>
                <w:left w:val="none" w:sz="0" w:space="0" w:color="auto"/>
                <w:bottom w:val="none" w:sz="0" w:space="0" w:color="auto"/>
                <w:right w:val="none" w:sz="0" w:space="0" w:color="auto"/>
              </w:divBdr>
            </w:div>
          </w:divsChild>
        </w:div>
        <w:div w:id="1502356697">
          <w:marLeft w:val="0"/>
          <w:marRight w:val="0"/>
          <w:marTop w:val="0"/>
          <w:marBottom w:val="90"/>
          <w:divBdr>
            <w:top w:val="none" w:sz="0" w:space="0" w:color="auto"/>
            <w:left w:val="none" w:sz="0" w:space="0" w:color="auto"/>
            <w:bottom w:val="none" w:sz="0" w:space="0" w:color="auto"/>
            <w:right w:val="none" w:sz="0" w:space="0" w:color="auto"/>
          </w:divBdr>
          <w:divsChild>
            <w:div w:id="1449590896">
              <w:marLeft w:val="0"/>
              <w:marRight w:val="0"/>
              <w:marTop w:val="0"/>
              <w:marBottom w:val="0"/>
              <w:divBdr>
                <w:top w:val="none" w:sz="0" w:space="0" w:color="auto"/>
                <w:left w:val="none" w:sz="0" w:space="0" w:color="auto"/>
                <w:bottom w:val="none" w:sz="0" w:space="0" w:color="auto"/>
                <w:right w:val="none" w:sz="0" w:space="0" w:color="auto"/>
              </w:divBdr>
            </w:div>
          </w:divsChild>
        </w:div>
        <w:div w:id="1545171741">
          <w:marLeft w:val="0"/>
          <w:marRight w:val="0"/>
          <w:marTop w:val="0"/>
          <w:marBottom w:val="90"/>
          <w:divBdr>
            <w:top w:val="none" w:sz="0" w:space="0" w:color="auto"/>
            <w:left w:val="none" w:sz="0" w:space="0" w:color="auto"/>
            <w:bottom w:val="none" w:sz="0" w:space="0" w:color="auto"/>
            <w:right w:val="none" w:sz="0" w:space="0" w:color="auto"/>
          </w:divBdr>
          <w:divsChild>
            <w:div w:id="1033261581">
              <w:marLeft w:val="0"/>
              <w:marRight w:val="0"/>
              <w:marTop w:val="0"/>
              <w:marBottom w:val="0"/>
              <w:divBdr>
                <w:top w:val="none" w:sz="0" w:space="0" w:color="auto"/>
                <w:left w:val="none" w:sz="0" w:space="0" w:color="auto"/>
                <w:bottom w:val="none" w:sz="0" w:space="0" w:color="auto"/>
                <w:right w:val="none" w:sz="0" w:space="0" w:color="auto"/>
              </w:divBdr>
            </w:div>
          </w:divsChild>
        </w:div>
        <w:div w:id="1876771652">
          <w:marLeft w:val="0"/>
          <w:marRight w:val="0"/>
          <w:marTop w:val="0"/>
          <w:marBottom w:val="90"/>
          <w:divBdr>
            <w:top w:val="none" w:sz="0" w:space="0" w:color="auto"/>
            <w:left w:val="none" w:sz="0" w:space="0" w:color="auto"/>
            <w:bottom w:val="none" w:sz="0" w:space="0" w:color="auto"/>
            <w:right w:val="none" w:sz="0" w:space="0" w:color="auto"/>
          </w:divBdr>
          <w:divsChild>
            <w:div w:id="1220828002">
              <w:marLeft w:val="0"/>
              <w:marRight w:val="0"/>
              <w:marTop w:val="0"/>
              <w:marBottom w:val="0"/>
              <w:divBdr>
                <w:top w:val="none" w:sz="0" w:space="0" w:color="auto"/>
                <w:left w:val="none" w:sz="0" w:space="0" w:color="auto"/>
                <w:bottom w:val="none" w:sz="0" w:space="0" w:color="auto"/>
                <w:right w:val="none" w:sz="0" w:space="0" w:color="auto"/>
              </w:divBdr>
            </w:div>
          </w:divsChild>
        </w:div>
        <w:div w:id="2091153248">
          <w:marLeft w:val="0"/>
          <w:marRight w:val="0"/>
          <w:marTop w:val="0"/>
          <w:marBottom w:val="90"/>
          <w:divBdr>
            <w:top w:val="none" w:sz="0" w:space="0" w:color="auto"/>
            <w:left w:val="none" w:sz="0" w:space="0" w:color="auto"/>
            <w:bottom w:val="none" w:sz="0" w:space="0" w:color="auto"/>
            <w:right w:val="none" w:sz="0" w:space="0" w:color="auto"/>
          </w:divBdr>
          <w:divsChild>
            <w:div w:id="74857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6076">
      <w:bodyDiv w:val="1"/>
      <w:marLeft w:val="0"/>
      <w:marRight w:val="0"/>
      <w:marTop w:val="0"/>
      <w:marBottom w:val="0"/>
      <w:divBdr>
        <w:top w:val="none" w:sz="0" w:space="0" w:color="auto"/>
        <w:left w:val="none" w:sz="0" w:space="0" w:color="auto"/>
        <w:bottom w:val="none" w:sz="0" w:space="0" w:color="auto"/>
        <w:right w:val="none" w:sz="0" w:space="0" w:color="auto"/>
      </w:divBdr>
    </w:div>
    <w:div w:id="692878172">
      <w:bodyDiv w:val="1"/>
      <w:marLeft w:val="0"/>
      <w:marRight w:val="0"/>
      <w:marTop w:val="0"/>
      <w:marBottom w:val="0"/>
      <w:divBdr>
        <w:top w:val="none" w:sz="0" w:space="0" w:color="auto"/>
        <w:left w:val="none" w:sz="0" w:space="0" w:color="auto"/>
        <w:bottom w:val="none" w:sz="0" w:space="0" w:color="auto"/>
        <w:right w:val="none" w:sz="0" w:space="0" w:color="auto"/>
      </w:divBdr>
    </w:div>
    <w:div w:id="695615248">
      <w:bodyDiv w:val="1"/>
      <w:marLeft w:val="0"/>
      <w:marRight w:val="0"/>
      <w:marTop w:val="0"/>
      <w:marBottom w:val="0"/>
      <w:divBdr>
        <w:top w:val="none" w:sz="0" w:space="0" w:color="auto"/>
        <w:left w:val="none" w:sz="0" w:space="0" w:color="auto"/>
        <w:bottom w:val="none" w:sz="0" w:space="0" w:color="auto"/>
        <w:right w:val="none" w:sz="0" w:space="0" w:color="auto"/>
      </w:divBdr>
    </w:div>
    <w:div w:id="698044189">
      <w:bodyDiv w:val="1"/>
      <w:marLeft w:val="0"/>
      <w:marRight w:val="0"/>
      <w:marTop w:val="0"/>
      <w:marBottom w:val="0"/>
      <w:divBdr>
        <w:top w:val="none" w:sz="0" w:space="0" w:color="auto"/>
        <w:left w:val="none" w:sz="0" w:space="0" w:color="auto"/>
        <w:bottom w:val="none" w:sz="0" w:space="0" w:color="auto"/>
        <w:right w:val="none" w:sz="0" w:space="0" w:color="auto"/>
      </w:divBdr>
    </w:div>
    <w:div w:id="699167389">
      <w:bodyDiv w:val="1"/>
      <w:marLeft w:val="0"/>
      <w:marRight w:val="0"/>
      <w:marTop w:val="0"/>
      <w:marBottom w:val="0"/>
      <w:divBdr>
        <w:top w:val="none" w:sz="0" w:space="0" w:color="auto"/>
        <w:left w:val="none" w:sz="0" w:space="0" w:color="auto"/>
        <w:bottom w:val="none" w:sz="0" w:space="0" w:color="auto"/>
        <w:right w:val="none" w:sz="0" w:space="0" w:color="auto"/>
      </w:divBdr>
    </w:div>
    <w:div w:id="701782070">
      <w:bodyDiv w:val="1"/>
      <w:marLeft w:val="0"/>
      <w:marRight w:val="0"/>
      <w:marTop w:val="0"/>
      <w:marBottom w:val="0"/>
      <w:divBdr>
        <w:top w:val="none" w:sz="0" w:space="0" w:color="auto"/>
        <w:left w:val="none" w:sz="0" w:space="0" w:color="auto"/>
        <w:bottom w:val="none" w:sz="0" w:space="0" w:color="auto"/>
        <w:right w:val="none" w:sz="0" w:space="0" w:color="auto"/>
      </w:divBdr>
    </w:div>
    <w:div w:id="705132121">
      <w:bodyDiv w:val="1"/>
      <w:marLeft w:val="0"/>
      <w:marRight w:val="0"/>
      <w:marTop w:val="0"/>
      <w:marBottom w:val="0"/>
      <w:divBdr>
        <w:top w:val="none" w:sz="0" w:space="0" w:color="auto"/>
        <w:left w:val="none" w:sz="0" w:space="0" w:color="auto"/>
        <w:bottom w:val="none" w:sz="0" w:space="0" w:color="auto"/>
        <w:right w:val="none" w:sz="0" w:space="0" w:color="auto"/>
      </w:divBdr>
    </w:div>
    <w:div w:id="705788944">
      <w:bodyDiv w:val="1"/>
      <w:marLeft w:val="0"/>
      <w:marRight w:val="0"/>
      <w:marTop w:val="0"/>
      <w:marBottom w:val="0"/>
      <w:divBdr>
        <w:top w:val="none" w:sz="0" w:space="0" w:color="auto"/>
        <w:left w:val="none" w:sz="0" w:space="0" w:color="auto"/>
        <w:bottom w:val="none" w:sz="0" w:space="0" w:color="auto"/>
        <w:right w:val="none" w:sz="0" w:space="0" w:color="auto"/>
      </w:divBdr>
    </w:div>
    <w:div w:id="707681790">
      <w:bodyDiv w:val="1"/>
      <w:marLeft w:val="0"/>
      <w:marRight w:val="0"/>
      <w:marTop w:val="0"/>
      <w:marBottom w:val="0"/>
      <w:divBdr>
        <w:top w:val="none" w:sz="0" w:space="0" w:color="auto"/>
        <w:left w:val="none" w:sz="0" w:space="0" w:color="auto"/>
        <w:bottom w:val="none" w:sz="0" w:space="0" w:color="auto"/>
        <w:right w:val="none" w:sz="0" w:space="0" w:color="auto"/>
      </w:divBdr>
    </w:div>
    <w:div w:id="720905137">
      <w:bodyDiv w:val="1"/>
      <w:marLeft w:val="0"/>
      <w:marRight w:val="0"/>
      <w:marTop w:val="0"/>
      <w:marBottom w:val="0"/>
      <w:divBdr>
        <w:top w:val="none" w:sz="0" w:space="0" w:color="auto"/>
        <w:left w:val="none" w:sz="0" w:space="0" w:color="auto"/>
        <w:bottom w:val="none" w:sz="0" w:space="0" w:color="auto"/>
        <w:right w:val="none" w:sz="0" w:space="0" w:color="auto"/>
      </w:divBdr>
    </w:div>
    <w:div w:id="722172823">
      <w:bodyDiv w:val="1"/>
      <w:marLeft w:val="0"/>
      <w:marRight w:val="0"/>
      <w:marTop w:val="0"/>
      <w:marBottom w:val="0"/>
      <w:divBdr>
        <w:top w:val="none" w:sz="0" w:space="0" w:color="auto"/>
        <w:left w:val="none" w:sz="0" w:space="0" w:color="auto"/>
        <w:bottom w:val="none" w:sz="0" w:space="0" w:color="auto"/>
        <w:right w:val="none" w:sz="0" w:space="0" w:color="auto"/>
      </w:divBdr>
    </w:div>
    <w:div w:id="723480204">
      <w:bodyDiv w:val="1"/>
      <w:marLeft w:val="0"/>
      <w:marRight w:val="0"/>
      <w:marTop w:val="0"/>
      <w:marBottom w:val="0"/>
      <w:divBdr>
        <w:top w:val="none" w:sz="0" w:space="0" w:color="auto"/>
        <w:left w:val="none" w:sz="0" w:space="0" w:color="auto"/>
        <w:bottom w:val="none" w:sz="0" w:space="0" w:color="auto"/>
        <w:right w:val="none" w:sz="0" w:space="0" w:color="auto"/>
      </w:divBdr>
    </w:div>
    <w:div w:id="723600362">
      <w:bodyDiv w:val="1"/>
      <w:marLeft w:val="0"/>
      <w:marRight w:val="0"/>
      <w:marTop w:val="0"/>
      <w:marBottom w:val="0"/>
      <w:divBdr>
        <w:top w:val="none" w:sz="0" w:space="0" w:color="auto"/>
        <w:left w:val="none" w:sz="0" w:space="0" w:color="auto"/>
        <w:bottom w:val="none" w:sz="0" w:space="0" w:color="auto"/>
        <w:right w:val="none" w:sz="0" w:space="0" w:color="auto"/>
      </w:divBdr>
    </w:div>
    <w:div w:id="723605067">
      <w:bodyDiv w:val="1"/>
      <w:marLeft w:val="0"/>
      <w:marRight w:val="0"/>
      <w:marTop w:val="0"/>
      <w:marBottom w:val="0"/>
      <w:divBdr>
        <w:top w:val="none" w:sz="0" w:space="0" w:color="auto"/>
        <w:left w:val="none" w:sz="0" w:space="0" w:color="auto"/>
        <w:bottom w:val="none" w:sz="0" w:space="0" w:color="auto"/>
        <w:right w:val="none" w:sz="0" w:space="0" w:color="auto"/>
      </w:divBdr>
    </w:div>
    <w:div w:id="729693235">
      <w:bodyDiv w:val="1"/>
      <w:marLeft w:val="0"/>
      <w:marRight w:val="0"/>
      <w:marTop w:val="0"/>
      <w:marBottom w:val="0"/>
      <w:divBdr>
        <w:top w:val="none" w:sz="0" w:space="0" w:color="auto"/>
        <w:left w:val="none" w:sz="0" w:space="0" w:color="auto"/>
        <w:bottom w:val="none" w:sz="0" w:space="0" w:color="auto"/>
        <w:right w:val="none" w:sz="0" w:space="0" w:color="auto"/>
      </w:divBdr>
    </w:div>
    <w:div w:id="740520929">
      <w:bodyDiv w:val="1"/>
      <w:marLeft w:val="0"/>
      <w:marRight w:val="0"/>
      <w:marTop w:val="0"/>
      <w:marBottom w:val="0"/>
      <w:divBdr>
        <w:top w:val="none" w:sz="0" w:space="0" w:color="auto"/>
        <w:left w:val="none" w:sz="0" w:space="0" w:color="auto"/>
        <w:bottom w:val="none" w:sz="0" w:space="0" w:color="auto"/>
        <w:right w:val="none" w:sz="0" w:space="0" w:color="auto"/>
      </w:divBdr>
    </w:div>
    <w:div w:id="743143488">
      <w:bodyDiv w:val="1"/>
      <w:marLeft w:val="0"/>
      <w:marRight w:val="0"/>
      <w:marTop w:val="0"/>
      <w:marBottom w:val="0"/>
      <w:divBdr>
        <w:top w:val="none" w:sz="0" w:space="0" w:color="auto"/>
        <w:left w:val="none" w:sz="0" w:space="0" w:color="auto"/>
        <w:bottom w:val="none" w:sz="0" w:space="0" w:color="auto"/>
        <w:right w:val="none" w:sz="0" w:space="0" w:color="auto"/>
      </w:divBdr>
    </w:div>
    <w:div w:id="750397022">
      <w:bodyDiv w:val="1"/>
      <w:marLeft w:val="0"/>
      <w:marRight w:val="0"/>
      <w:marTop w:val="0"/>
      <w:marBottom w:val="0"/>
      <w:divBdr>
        <w:top w:val="none" w:sz="0" w:space="0" w:color="auto"/>
        <w:left w:val="none" w:sz="0" w:space="0" w:color="auto"/>
        <w:bottom w:val="none" w:sz="0" w:space="0" w:color="auto"/>
        <w:right w:val="none" w:sz="0" w:space="0" w:color="auto"/>
      </w:divBdr>
    </w:div>
    <w:div w:id="752581976">
      <w:bodyDiv w:val="1"/>
      <w:marLeft w:val="0"/>
      <w:marRight w:val="0"/>
      <w:marTop w:val="0"/>
      <w:marBottom w:val="0"/>
      <w:divBdr>
        <w:top w:val="none" w:sz="0" w:space="0" w:color="auto"/>
        <w:left w:val="none" w:sz="0" w:space="0" w:color="auto"/>
        <w:bottom w:val="none" w:sz="0" w:space="0" w:color="auto"/>
        <w:right w:val="none" w:sz="0" w:space="0" w:color="auto"/>
      </w:divBdr>
    </w:div>
    <w:div w:id="755250535">
      <w:bodyDiv w:val="1"/>
      <w:marLeft w:val="0"/>
      <w:marRight w:val="0"/>
      <w:marTop w:val="0"/>
      <w:marBottom w:val="0"/>
      <w:divBdr>
        <w:top w:val="none" w:sz="0" w:space="0" w:color="auto"/>
        <w:left w:val="none" w:sz="0" w:space="0" w:color="auto"/>
        <w:bottom w:val="none" w:sz="0" w:space="0" w:color="auto"/>
        <w:right w:val="none" w:sz="0" w:space="0" w:color="auto"/>
      </w:divBdr>
    </w:div>
    <w:div w:id="759570955">
      <w:bodyDiv w:val="1"/>
      <w:marLeft w:val="0"/>
      <w:marRight w:val="0"/>
      <w:marTop w:val="0"/>
      <w:marBottom w:val="0"/>
      <w:divBdr>
        <w:top w:val="none" w:sz="0" w:space="0" w:color="auto"/>
        <w:left w:val="none" w:sz="0" w:space="0" w:color="auto"/>
        <w:bottom w:val="none" w:sz="0" w:space="0" w:color="auto"/>
        <w:right w:val="none" w:sz="0" w:space="0" w:color="auto"/>
      </w:divBdr>
    </w:div>
    <w:div w:id="763888201">
      <w:bodyDiv w:val="1"/>
      <w:marLeft w:val="0"/>
      <w:marRight w:val="0"/>
      <w:marTop w:val="0"/>
      <w:marBottom w:val="0"/>
      <w:divBdr>
        <w:top w:val="none" w:sz="0" w:space="0" w:color="auto"/>
        <w:left w:val="none" w:sz="0" w:space="0" w:color="auto"/>
        <w:bottom w:val="none" w:sz="0" w:space="0" w:color="auto"/>
        <w:right w:val="none" w:sz="0" w:space="0" w:color="auto"/>
      </w:divBdr>
    </w:div>
    <w:div w:id="767387952">
      <w:bodyDiv w:val="1"/>
      <w:marLeft w:val="0"/>
      <w:marRight w:val="0"/>
      <w:marTop w:val="0"/>
      <w:marBottom w:val="0"/>
      <w:divBdr>
        <w:top w:val="none" w:sz="0" w:space="0" w:color="auto"/>
        <w:left w:val="none" w:sz="0" w:space="0" w:color="auto"/>
        <w:bottom w:val="none" w:sz="0" w:space="0" w:color="auto"/>
        <w:right w:val="none" w:sz="0" w:space="0" w:color="auto"/>
      </w:divBdr>
    </w:div>
    <w:div w:id="769087231">
      <w:bodyDiv w:val="1"/>
      <w:marLeft w:val="0"/>
      <w:marRight w:val="0"/>
      <w:marTop w:val="0"/>
      <w:marBottom w:val="0"/>
      <w:divBdr>
        <w:top w:val="none" w:sz="0" w:space="0" w:color="auto"/>
        <w:left w:val="none" w:sz="0" w:space="0" w:color="auto"/>
        <w:bottom w:val="none" w:sz="0" w:space="0" w:color="auto"/>
        <w:right w:val="none" w:sz="0" w:space="0" w:color="auto"/>
      </w:divBdr>
    </w:div>
    <w:div w:id="771508473">
      <w:bodyDiv w:val="1"/>
      <w:marLeft w:val="0"/>
      <w:marRight w:val="0"/>
      <w:marTop w:val="0"/>
      <w:marBottom w:val="0"/>
      <w:divBdr>
        <w:top w:val="none" w:sz="0" w:space="0" w:color="auto"/>
        <w:left w:val="none" w:sz="0" w:space="0" w:color="auto"/>
        <w:bottom w:val="none" w:sz="0" w:space="0" w:color="auto"/>
        <w:right w:val="none" w:sz="0" w:space="0" w:color="auto"/>
      </w:divBdr>
    </w:div>
    <w:div w:id="775632485">
      <w:bodyDiv w:val="1"/>
      <w:marLeft w:val="0"/>
      <w:marRight w:val="0"/>
      <w:marTop w:val="0"/>
      <w:marBottom w:val="0"/>
      <w:divBdr>
        <w:top w:val="none" w:sz="0" w:space="0" w:color="auto"/>
        <w:left w:val="none" w:sz="0" w:space="0" w:color="auto"/>
        <w:bottom w:val="none" w:sz="0" w:space="0" w:color="auto"/>
        <w:right w:val="none" w:sz="0" w:space="0" w:color="auto"/>
      </w:divBdr>
    </w:div>
    <w:div w:id="784664905">
      <w:bodyDiv w:val="1"/>
      <w:marLeft w:val="0"/>
      <w:marRight w:val="0"/>
      <w:marTop w:val="0"/>
      <w:marBottom w:val="0"/>
      <w:divBdr>
        <w:top w:val="none" w:sz="0" w:space="0" w:color="auto"/>
        <w:left w:val="none" w:sz="0" w:space="0" w:color="auto"/>
        <w:bottom w:val="none" w:sz="0" w:space="0" w:color="auto"/>
        <w:right w:val="none" w:sz="0" w:space="0" w:color="auto"/>
      </w:divBdr>
    </w:div>
    <w:div w:id="784957047">
      <w:bodyDiv w:val="1"/>
      <w:marLeft w:val="0"/>
      <w:marRight w:val="0"/>
      <w:marTop w:val="0"/>
      <w:marBottom w:val="0"/>
      <w:divBdr>
        <w:top w:val="none" w:sz="0" w:space="0" w:color="auto"/>
        <w:left w:val="none" w:sz="0" w:space="0" w:color="auto"/>
        <w:bottom w:val="none" w:sz="0" w:space="0" w:color="auto"/>
        <w:right w:val="none" w:sz="0" w:space="0" w:color="auto"/>
      </w:divBdr>
    </w:div>
    <w:div w:id="787236781">
      <w:bodyDiv w:val="1"/>
      <w:marLeft w:val="0"/>
      <w:marRight w:val="0"/>
      <w:marTop w:val="0"/>
      <w:marBottom w:val="0"/>
      <w:divBdr>
        <w:top w:val="none" w:sz="0" w:space="0" w:color="auto"/>
        <w:left w:val="none" w:sz="0" w:space="0" w:color="auto"/>
        <w:bottom w:val="none" w:sz="0" w:space="0" w:color="auto"/>
        <w:right w:val="none" w:sz="0" w:space="0" w:color="auto"/>
      </w:divBdr>
    </w:div>
    <w:div w:id="787358533">
      <w:bodyDiv w:val="1"/>
      <w:marLeft w:val="0"/>
      <w:marRight w:val="0"/>
      <w:marTop w:val="0"/>
      <w:marBottom w:val="0"/>
      <w:divBdr>
        <w:top w:val="none" w:sz="0" w:space="0" w:color="auto"/>
        <w:left w:val="none" w:sz="0" w:space="0" w:color="auto"/>
        <w:bottom w:val="none" w:sz="0" w:space="0" w:color="auto"/>
        <w:right w:val="none" w:sz="0" w:space="0" w:color="auto"/>
      </w:divBdr>
    </w:div>
    <w:div w:id="790132983">
      <w:bodyDiv w:val="1"/>
      <w:marLeft w:val="0"/>
      <w:marRight w:val="0"/>
      <w:marTop w:val="0"/>
      <w:marBottom w:val="0"/>
      <w:divBdr>
        <w:top w:val="none" w:sz="0" w:space="0" w:color="auto"/>
        <w:left w:val="none" w:sz="0" w:space="0" w:color="auto"/>
        <w:bottom w:val="none" w:sz="0" w:space="0" w:color="auto"/>
        <w:right w:val="none" w:sz="0" w:space="0" w:color="auto"/>
      </w:divBdr>
    </w:div>
    <w:div w:id="795759813">
      <w:bodyDiv w:val="1"/>
      <w:marLeft w:val="0"/>
      <w:marRight w:val="0"/>
      <w:marTop w:val="0"/>
      <w:marBottom w:val="0"/>
      <w:divBdr>
        <w:top w:val="none" w:sz="0" w:space="0" w:color="auto"/>
        <w:left w:val="none" w:sz="0" w:space="0" w:color="auto"/>
        <w:bottom w:val="none" w:sz="0" w:space="0" w:color="auto"/>
        <w:right w:val="none" w:sz="0" w:space="0" w:color="auto"/>
      </w:divBdr>
    </w:div>
    <w:div w:id="798574709">
      <w:bodyDiv w:val="1"/>
      <w:marLeft w:val="0"/>
      <w:marRight w:val="0"/>
      <w:marTop w:val="0"/>
      <w:marBottom w:val="0"/>
      <w:divBdr>
        <w:top w:val="none" w:sz="0" w:space="0" w:color="auto"/>
        <w:left w:val="none" w:sz="0" w:space="0" w:color="auto"/>
        <w:bottom w:val="none" w:sz="0" w:space="0" w:color="auto"/>
        <w:right w:val="none" w:sz="0" w:space="0" w:color="auto"/>
      </w:divBdr>
    </w:div>
    <w:div w:id="802964643">
      <w:bodyDiv w:val="1"/>
      <w:marLeft w:val="0"/>
      <w:marRight w:val="0"/>
      <w:marTop w:val="0"/>
      <w:marBottom w:val="0"/>
      <w:divBdr>
        <w:top w:val="none" w:sz="0" w:space="0" w:color="auto"/>
        <w:left w:val="none" w:sz="0" w:space="0" w:color="auto"/>
        <w:bottom w:val="none" w:sz="0" w:space="0" w:color="auto"/>
        <w:right w:val="none" w:sz="0" w:space="0" w:color="auto"/>
      </w:divBdr>
    </w:div>
    <w:div w:id="811411280">
      <w:bodyDiv w:val="1"/>
      <w:marLeft w:val="0"/>
      <w:marRight w:val="0"/>
      <w:marTop w:val="0"/>
      <w:marBottom w:val="0"/>
      <w:divBdr>
        <w:top w:val="none" w:sz="0" w:space="0" w:color="auto"/>
        <w:left w:val="none" w:sz="0" w:space="0" w:color="auto"/>
        <w:bottom w:val="none" w:sz="0" w:space="0" w:color="auto"/>
        <w:right w:val="none" w:sz="0" w:space="0" w:color="auto"/>
      </w:divBdr>
    </w:div>
    <w:div w:id="820148915">
      <w:bodyDiv w:val="1"/>
      <w:marLeft w:val="0"/>
      <w:marRight w:val="0"/>
      <w:marTop w:val="0"/>
      <w:marBottom w:val="0"/>
      <w:divBdr>
        <w:top w:val="none" w:sz="0" w:space="0" w:color="auto"/>
        <w:left w:val="none" w:sz="0" w:space="0" w:color="auto"/>
        <w:bottom w:val="none" w:sz="0" w:space="0" w:color="auto"/>
        <w:right w:val="none" w:sz="0" w:space="0" w:color="auto"/>
      </w:divBdr>
    </w:div>
    <w:div w:id="839661215">
      <w:bodyDiv w:val="1"/>
      <w:marLeft w:val="0"/>
      <w:marRight w:val="0"/>
      <w:marTop w:val="0"/>
      <w:marBottom w:val="0"/>
      <w:divBdr>
        <w:top w:val="none" w:sz="0" w:space="0" w:color="auto"/>
        <w:left w:val="none" w:sz="0" w:space="0" w:color="auto"/>
        <w:bottom w:val="none" w:sz="0" w:space="0" w:color="auto"/>
        <w:right w:val="none" w:sz="0" w:space="0" w:color="auto"/>
      </w:divBdr>
    </w:div>
    <w:div w:id="843663827">
      <w:bodyDiv w:val="1"/>
      <w:marLeft w:val="0"/>
      <w:marRight w:val="0"/>
      <w:marTop w:val="0"/>
      <w:marBottom w:val="0"/>
      <w:divBdr>
        <w:top w:val="none" w:sz="0" w:space="0" w:color="auto"/>
        <w:left w:val="none" w:sz="0" w:space="0" w:color="auto"/>
        <w:bottom w:val="none" w:sz="0" w:space="0" w:color="auto"/>
        <w:right w:val="none" w:sz="0" w:space="0" w:color="auto"/>
      </w:divBdr>
    </w:div>
    <w:div w:id="846598061">
      <w:bodyDiv w:val="1"/>
      <w:marLeft w:val="0"/>
      <w:marRight w:val="0"/>
      <w:marTop w:val="0"/>
      <w:marBottom w:val="0"/>
      <w:divBdr>
        <w:top w:val="none" w:sz="0" w:space="0" w:color="auto"/>
        <w:left w:val="none" w:sz="0" w:space="0" w:color="auto"/>
        <w:bottom w:val="none" w:sz="0" w:space="0" w:color="auto"/>
        <w:right w:val="none" w:sz="0" w:space="0" w:color="auto"/>
      </w:divBdr>
    </w:div>
    <w:div w:id="858784683">
      <w:bodyDiv w:val="1"/>
      <w:marLeft w:val="0"/>
      <w:marRight w:val="0"/>
      <w:marTop w:val="0"/>
      <w:marBottom w:val="0"/>
      <w:divBdr>
        <w:top w:val="none" w:sz="0" w:space="0" w:color="auto"/>
        <w:left w:val="none" w:sz="0" w:space="0" w:color="auto"/>
        <w:bottom w:val="none" w:sz="0" w:space="0" w:color="auto"/>
        <w:right w:val="none" w:sz="0" w:space="0" w:color="auto"/>
      </w:divBdr>
    </w:div>
    <w:div w:id="872960079">
      <w:bodyDiv w:val="1"/>
      <w:marLeft w:val="0"/>
      <w:marRight w:val="0"/>
      <w:marTop w:val="0"/>
      <w:marBottom w:val="0"/>
      <w:divBdr>
        <w:top w:val="none" w:sz="0" w:space="0" w:color="auto"/>
        <w:left w:val="none" w:sz="0" w:space="0" w:color="auto"/>
        <w:bottom w:val="none" w:sz="0" w:space="0" w:color="auto"/>
        <w:right w:val="none" w:sz="0" w:space="0" w:color="auto"/>
      </w:divBdr>
    </w:div>
    <w:div w:id="873923423">
      <w:bodyDiv w:val="1"/>
      <w:marLeft w:val="0"/>
      <w:marRight w:val="0"/>
      <w:marTop w:val="0"/>
      <w:marBottom w:val="0"/>
      <w:divBdr>
        <w:top w:val="none" w:sz="0" w:space="0" w:color="auto"/>
        <w:left w:val="none" w:sz="0" w:space="0" w:color="auto"/>
        <w:bottom w:val="none" w:sz="0" w:space="0" w:color="auto"/>
        <w:right w:val="none" w:sz="0" w:space="0" w:color="auto"/>
      </w:divBdr>
    </w:div>
    <w:div w:id="888492420">
      <w:bodyDiv w:val="1"/>
      <w:marLeft w:val="0"/>
      <w:marRight w:val="0"/>
      <w:marTop w:val="0"/>
      <w:marBottom w:val="0"/>
      <w:divBdr>
        <w:top w:val="none" w:sz="0" w:space="0" w:color="auto"/>
        <w:left w:val="none" w:sz="0" w:space="0" w:color="auto"/>
        <w:bottom w:val="none" w:sz="0" w:space="0" w:color="auto"/>
        <w:right w:val="none" w:sz="0" w:space="0" w:color="auto"/>
      </w:divBdr>
    </w:div>
    <w:div w:id="889536413">
      <w:bodyDiv w:val="1"/>
      <w:marLeft w:val="0"/>
      <w:marRight w:val="0"/>
      <w:marTop w:val="0"/>
      <w:marBottom w:val="0"/>
      <w:divBdr>
        <w:top w:val="none" w:sz="0" w:space="0" w:color="auto"/>
        <w:left w:val="none" w:sz="0" w:space="0" w:color="auto"/>
        <w:bottom w:val="none" w:sz="0" w:space="0" w:color="auto"/>
        <w:right w:val="none" w:sz="0" w:space="0" w:color="auto"/>
      </w:divBdr>
    </w:div>
    <w:div w:id="904031147">
      <w:bodyDiv w:val="1"/>
      <w:marLeft w:val="0"/>
      <w:marRight w:val="0"/>
      <w:marTop w:val="0"/>
      <w:marBottom w:val="0"/>
      <w:divBdr>
        <w:top w:val="none" w:sz="0" w:space="0" w:color="auto"/>
        <w:left w:val="none" w:sz="0" w:space="0" w:color="auto"/>
        <w:bottom w:val="none" w:sz="0" w:space="0" w:color="auto"/>
        <w:right w:val="none" w:sz="0" w:space="0" w:color="auto"/>
      </w:divBdr>
    </w:div>
    <w:div w:id="904679967">
      <w:bodyDiv w:val="1"/>
      <w:marLeft w:val="0"/>
      <w:marRight w:val="0"/>
      <w:marTop w:val="0"/>
      <w:marBottom w:val="0"/>
      <w:divBdr>
        <w:top w:val="none" w:sz="0" w:space="0" w:color="auto"/>
        <w:left w:val="none" w:sz="0" w:space="0" w:color="auto"/>
        <w:bottom w:val="none" w:sz="0" w:space="0" w:color="auto"/>
        <w:right w:val="none" w:sz="0" w:space="0" w:color="auto"/>
      </w:divBdr>
    </w:div>
    <w:div w:id="910654584">
      <w:bodyDiv w:val="1"/>
      <w:marLeft w:val="0"/>
      <w:marRight w:val="0"/>
      <w:marTop w:val="0"/>
      <w:marBottom w:val="0"/>
      <w:divBdr>
        <w:top w:val="none" w:sz="0" w:space="0" w:color="auto"/>
        <w:left w:val="none" w:sz="0" w:space="0" w:color="auto"/>
        <w:bottom w:val="none" w:sz="0" w:space="0" w:color="auto"/>
        <w:right w:val="none" w:sz="0" w:space="0" w:color="auto"/>
      </w:divBdr>
    </w:div>
    <w:div w:id="917056696">
      <w:bodyDiv w:val="1"/>
      <w:marLeft w:val="0"/>
      <w:marRight w:val="0"/>
      <w:marTop w:val="0"/>
      <w:marBottom w:val="0"/>
      <w:divBdr>
        <w:top w:val="none" w:sz="0" w:space="0" w:color="auto"/>
        <w:left w:val="none" w:sz="0" w:space="0" w:color="auto"/>
        <w:bottom w:val="none" w:sz="0" w:space="0" w:color="auto"/>
        <w:right w:val="none" w:sz="0" w:space="0" w:color="auto"/>
      </w:divBdr>
    </w:div>
    <w:div w:id="918683964">
      <w:bodyDiv w:val="1"/>
      <w:marLeft w:val="0"/>
      <w:marRight w:val="0"/>
      <w:marTop w:val="0"/>
      <w:marBottom w:val="0"/>
      <w:divBdr>
        <w:top w:val="none" w:sz="0" w:space="0" w:color="auto"/>
        <w:left w:val="none" w:sz="0" w:space="0" w:color="auto"/>
        <w:bottom w:val="none" w:sz="0" w:space="0" w:color="auto"/>
        <w:right w:val="none" w:sz="0" w:space="0" w:color="auto"/>
      </w:divBdr>
    </w:div>
    <w:div w:id="922686948">
      <w:bodyDiv w:val="1"/>
      <w:marLeft w:val="0"/>
      <w:marRight w:val="0"/>
      <w:marTop w:val="0"/>
      <w:marBottom w:val="0"/>
      <w:divBdr>
        <w:top w:val="none" w:sz="0" w:space="0" w:color="auto"/>
        <w:left w:val="none" w:sz="0" w:space="0" w:color="auto"/>
        <w:bottom w:val="none" w:sz="0" w:space="0" w:color="auto"/>
        <w:right w:val="none" w:sz="0" w:space="0" w:color="auto"/>
      </w:divBdr>
    </w:div>
    <w:div w:id="924728114">
      <w:bodyDiv w:val="1"/>
      <w:marLeft w:val="0"/>
      <w:marRight w:val="0"/>
      <w:marTop w:val="0"/>
      <w:marBottom w:val="0"/>
      <w:divBdr>
        <w:top w:val="none" w:sz="0" w:space="0" w:color="auto"/>
        <w:left w:val="none" w:sz="0" w:space="0" w:color="auto"/>
        <w:bottom w:val="none" w:sz="0" w:space="0" w:color="auto"/>
        <w:right w:val="none" w:sz="0" w:space="0" w:color="auto"/>
      </w:divBdr>
    </w:div>
    <w:div w:id="927269817">
      <w:bodyDiv w:val="1"/>
      <w:marLeft w:val="0"/>
      <w:marRight w:val="0"/>
      <w:marTop w:val="0"/>
      <w:marBottom w:val="0"/>
      <w:divBdr>
        <w:top w:val="none" w:sz="0" w:space="0" w:color="auto"/>
        <w:left w:val="none" w:sz="0" w:space="0" w:color="auto"/>
        <w:bottom w:val="none" w:sz="0" w:space="0" w:color="auto"/>
        <w:right w:val="none" w:sz="0" w:space="0" w:color="auto"/>
      </w:divBdr>
    </w:div>
    <w:div w:id="930895865">
      <w:bodyDiv w:val="1"/>
      <w:marLeft w:val="0"/>
      <w:marRight w:val="0"/>
      <w:marTop w:val="0"/>
      <w:marBottom w:val="0"/>
      <w:divBdr>
        <w:top w:val="none" w:sz="0" w:space="0" w:color="auto"/>
        <w:left w:val="none" w:sz="0" w:space="0" w:color="auto"/>
        <w:bottom w:val="none" w:sz="0" w:space="0" w:color="auto"/>
        <w:right w:val="none" w:sz="0" w:space="0" w:color="auto"/>
      </w:divBdr>
    </w:div>
    <w:div w:id="932317351">
      <w:bodyDiv w:val="1"/>
      <w:marLeft w:val="0"/>
      <w:marRight w:val="0"/>
      <w:marTop w:val="0"/>
      <w:marBottom w:val="0"/>
      <w:divBdr>
        <w:top w:val="none" w:sz="0" w:space="0" w:color="auto"/>
        <w:left w:val="none" w:sz="0" w:space="0" w:color="auto"/>
        <w:bottom w:val="none" w:sz="0" w:space="0" w:color="auto"/>
        <w:right w:val="none" w:sz="0" w:space="0" w:color="auto"/>
      </w:divBdr>
    </w:div>
    <w:div w:id="942687161">
      <w:bodyDiv w:val="1"/>
      <w:marLeft w:val="0"/>
      <w:marRight w:val="0"/>
      <w:marTop w:val="0"/>
      <w:marBottom w:val="0"/>
      <w:divBdr>
        <w:top w:val="none" w:sz="0" w:space="0" w:color="auto"/>
        <w:left w:val="none" w:sz="0" w:space="0" w:color="auto"/>
        <w:bottom w:val="none" w:sz="0" w:space="0" w:color="auto"/>
        <w:right w:val="none" w:sz="0" w:space="0" w:color="auto"/>
      </w:divBdr>
    </w:div>
    <w:div w:id="943727562">
      <w:bodyDiv w:val="1"/>
      <w:marLeft w:val="0"/>
      <w:marRight w:val="0"/>
      <w:marTop w:val="0"/>
      <w:marBottom w:val="0"/>
      <w:divBdr>
        <w:top w:val="none" w:sz="0" w:space="0" w:color="auto"/>
        <w:left w:val="none" w:sz="0" w:space="0" w:color="auto"/>
        <w:bottom w:val="none" w:sz="0" w:space="0" w:color="auto"/>
        <w:right w:val="none" w:sz="0" w:space="0" w:color="auto"/>
      </w:divBdr>
    </w:div>
    <w:div w:id="952327210">
      <w:bodyDiv w:val="1"/>
      <w:marLeft w:val="0"/>
      <w:marRight w:val="0"/>
      <w:marTop w:val="0"/>
      <w:marBottom w:val="0"/>
      <w:divBdr>
        <w:top w:val="none" w:sz="0" w:space="0" w:color="auto"/>
        <w:left w:val="none" w:sz="0" w:space="0" w:color="auto"/>
        <w:bottom w:val="none" w:sz="0" w:space="0" w:color="auto"/>
        <w:right w:val="none" w:sz="0" w:space="0" w:color="auto"/>
      </w:divBdr>
    </w:div>
    <w:div w:id="954948802">
      <w:bodyDiv w:val="1"/>
      <w:marLeft w:val="0"/>
      <w:marRight w:val="0"/>
      <w:marTop w:val="0"/>
      <w:marBottom w:val="0"/>
      <w:divBdr>
        <w:top w:val="none" w:sz="0" w:space="0" w:color="auto"/>
        <w:left w:val="none" w:sz="0" w:space="0" w:color="auto"/>
        <w:bottom w:val="none" w:sz="0" w:space="0" w:color="auto"/>
        <w:right w:val="none" w:sz="0" w:space="0" w:color="auto"/>
      </w:divBdr>
    </w:div>
    <w:div w:id="959921779">
      <w:bodyDiv w:val="1"/>
      <w:marLeft w:val="0"/>
      <w:marRight w:val="0"/>
      <w:marTop w:val="0"/>
      <w:marBottom w:val="0"/>
      <w:divBdr>
        <w:top w:val="none" w:sz="0" w:space="0" w:color="auto"/>
        <w:left w:val="none" w:sz="0" w:space="0" w:color="auto"/>
        <w:bottom w:val="none" w:sz="0" w:space="0" w:color="auto"/>
        <w:right w:val="none" w:sz="0" w:space="0" w:color="auto"/>
      </w:divBdr>
    </w:div>
    <w:div w:id="968626335">
      <w:bodyDiv w:val="1"/>
      <w:marLeft w:val="0"/>
      <w:marRight w:val="0"/>
      <w:marTop w:val="0"/>
      <w:marBottom w:val="0"/>
      <w:divBdr>
        <w:top w:val="none" w:sz="0" w:space="0" w:color="auto"/>
        <w:left w:val="none" w:sz="0" w:space="0" w:color="auto"/>
        <w:bottom w:val="none" w:sz="0" w:space="0" w:color="auto"/>
        <w:right w:val="none" w:sz="0" w:space="0" w:color="auto"/>
      </w:divBdr>
      <w:divsChild>
        <w:div w:id="186793050">
          <w:marLeft w:val="0"/>
          <w:marRight w:val="0"/>
          <w:marTop w:val="0"/>
          <w:marBottom w:val="0"/>
          <w:divBdr>
            <w:top w:val="none" w:sz="0" w:space="0" w:color="auto"/>
            <w:left w:val="none" w:sz="0" w:space="0" w:color="auto"/>
            <w:bottom w:val="none" w:sz="0" w:space="0" w:color="auto"/>
            <w:right w:val="none" w:sz="0" w:space="0" w:color="auto"/>
          </w:divBdr>
        </w:div>
        <w:div w:id="594359443">
          <w:marLeft w:val="0"/>
          <w:marRight w:val="0"/>
          <w:marTop w:val="0"/>
          <w:marBottom w:val="0"/>
          <w:divBdr>
            <w:top w:val="none" w:sz="0" w:space="0" w:color="auto"/>
            <w:left w:val="none" w:sz="0" w:space="0" w:color="auto"/>
            <w:bottom w:val="none" w:sz="0" w:space="0" w:color="auto"/>
            <w:right w:val="none" w:sz="0" w:space="0" w:color="auto"/>
          </w:divBdr>
        </w:div>
        <w:div w:id="769938165">
          <w:marLeft w:val="0"/>
          <w:marRight w:val="0"/>
          <w:marTop w:val="0"/>
          <w:marBottom w:val="0"/>
          <w:divBdr>
            <w:top w:val="none" w:sz="0" w:space="0" w:color="auto"/>
            <w:left w:val="none" w:sz="0" w:space="0" w:color="auto"/>
            <w:bottom w:val="none" w:sz="0" w:space="0" w:color="auto"/>
            <w:right w:val="none" w:sz="0" w:space="0" w:color="auto"/>
          </w:divBdr>
        </w:div>
        <w:div w:id="779449470">
          <w:marLeft w:val="0"/>
          <w:marRight w:val="0"/>
          <w:marTop w:val="0"/>
          <w:marBottom w:val="0"/>
          <w:divBdr>
            <w:top w:val="none" w:sz="0" w:space="0" w:color="auto"/>
            <w:left w:val="none" w:sz="0" w:space="0" w:color="auto"/>
            <w:bottom w:val="none" w:sz="0" w:space="0" w:color="auto"/>
            <w:right w:val="none" w:sz="0" w:space="0" w:color="auto"/>
          </w:divBdr>
        </w:div>
        <w:div w:id="795565601">
          <w:marLeft w:val="0"/>
          <w:marRight w:val="0"/>
          <w:marTop w:val="0"/>
          <w:marBottom w:val="0"/>
          <w:divBdr>
            <w:top w:val="none" w:sz="0" w:space="0" w:color="auto"/>
            <w:left w:val="none" w:sz="0" w:space="0" w:color="auto"/>
            <w:bottom w:val="none" w:sz="0" w:space="0" w:color="auto"/>
            <w:right w:val="none" w:sz="0" w:space="0" w:color="auto"/>
          </w:divBdr>
        </w:div>
        <w:div w:id="833838079">
          <w:marLeft w:val="0"/>
          <w:marRight w:val="0"/>
          <w:marTop w:val="0"/>
          <w:marBottom w:val="0"/>
          <w:divBdr>
            <w:top w:val="none" w:sz="0" w:space="0" w:color="auto"/>
            <w:left w:val="none" w:sz="0" w:space="0" w:color="auto"/>
            <w:bottom w:val="none" w:sz="0" w:space="0" w:color="auto"/>
            <w:right w:val="none" w:sz="0" w:space="0" w:color="auto"/>
          </w:divBdr>
        </w:div>
        <w:div w:id="950821850">
          <w:marLeft w:val="0"/>
          <w:marRight w:val="0"/>
          <w:marTop w:val="0"/>
          <w:marBottom w:val="0"/>
          <w:divBdr>
            <w:top w:val="none" w:sz="0" w:space="0" w:color="auto"/>
            <w:left w:val="none" w:sz="0" w:space="0" w:color="auto"/>
            <w:bottom w:val="none" w:sz="0" w:space="0" w:color="auto"/>
            <w:right w:val="none" w:sz="0" w:space="0" w:color="auto"/>
          </w:divBdr>
        </w:div>
        <w:div w:id="1151140072">
          <w:marLeft w:val="0"/>
          <w:marRight w:val="0"/>
          <w:marTop w:val="0"/>
          <w:marBottom w:val="0"/>
          <w:divBdr>
            <w:top w:val="none" w:sz="0" w:space="0" w:color="auto"/>
            <w:left w:val="none" w:sz="0" w:space="0" w:color="auto"/>
            <w:bottom w:val="none" w:sz="0" w:space="0" w:color="auto"/>
            <w:right w:val="none" w:sz="0" w:space="0" w:color="auto"/>
          </w:divBdr>
        </w:div>
        <w:div w:id="1196314194">
          <w:marLeft w:val="0"/>
          <w:marRight w:val="0"/>
          <w:marTop w:val="0"/>
          <w:marBottom w:val="0"/>
          <w:divBdr>
            <w:top w:val="none" w:sz="0" w:space="0" w:color="auto"/>
            <w:left w:val="none" w:sz="0" w:space="0" w:color="auto"/>
            <w:bottom w:val="none" w:sz="0" w:space="0" w:color="auto"/>
            <w:right w:val="none" w:sz="0" w:space="0" w:color="auto"/>
          </w:divBdr>
        </w:div>
        <w:div w:id="1198087221">
          <w:marLeft w:val="0"/>
          <w:marRight w:val="0"/>
          <w:marTop w:val="0"/>
          <w:marBottom w:val="0"/>
          <w:divBdr>
            <w:top w:val="none" w:sz="0" w:space="0" w:color="auto"/>
            <w:left w:val="none" w:sz="0" w:space="0" w:color="auto"/>
            <w:bottom w:val="none" w:sz="0" w:space="0" w:color="auto"/>
            <w:right w:val="none" w:sz="0" w:space="0" w:color="auto"/>
          </w:divBdr>
        </w:div>
        <w:div w:id="1289124013">
          <w:marLeft w:val="0"/>
          <w:marRight w:val="0"/>
          <w:marTop w:val="0"/>
          <w:marBottom w:val="0"/>
          <w:divBdr>
            <w:top w:val="none" w:sz="0" w:space="0" w:color="auto"/>
            <w:left w:val="none" w:sz="0" w:space="0" w:color="auto"/>
            <w:bottom w:val="none" w:sz="0" w:space="0" w:color="auto"/>
            <w:right w:val="none" w:sz="0" w:space="0" w:color="auto"/>
          </w:divBdr>
        </w:div>
        <w:div w:id="1356614200">
          <w:marLeft w:val="0"/>
          <w:marRight w:val="0"/>
          <w:marTop w:val="0"/>
          <w:marBottom w:val="0"/>
          <w:divBdr>
            <w:top w:val="none" w:sz="0" w:space="0" w:color="auto"/>
            <w:left w:val="none" w:sz="0" w:space="0" w:color="auto"/>
            <w:bottom w:val="none" w:sz="0" w:space="0" w:color="auto"/>
            <w:right w:val="none" w:sz="0" w:space="0" w:color="auto"/>
          </w:divBdr>
        </w:div>
        <w:div w:id="1476214356">
          <w:marLeft w:val="0"/>
          <w:marRight w:val="0"/>
          <w:marTop w:val="0"/>
          <w:marBottom w:val="0"/>
          <w:divBdr>
            <w:top w:val="none" w:sz="0" w:space="0" w:color="auto"/>
            <w:left w:val="none" w:sz="0" w:space="0" w:color="auto"/>
            <w:bottom w:val="none" w:sz="0" w:space="0" w:color="auto"/>
            <w:right w:val="none" w:sz="0" w:space="0" w:color="auto"/>
          </w:divBdr>
        </w:div>
        <w:div w:id="1507937306">
          <w:marLeft w:val="0"/>
          <w:marRight w:val="0"/>
          <w:marTop w:val="0"/>
          <w:marBottom w:val="0"/>
          <w:divBdr>
            <w:top w:val="none" w:sz="0" w:space="0" w:color="auto"/>
            <w:left w:val="none" w:sz="0" w:space="0" w:color="auto"/>
            <w:bottom w:val="none" w:sz="0" w:space="0" w:color="auto"/>
            <w:right w:val="none" w:sz="0" w:space="0" w:color="auto"/>
          </w:divBdr>
        </w:div>
        <w:div w:id="1598365967">
          <w:marLeft w:val="0"/>
          <w:marRight w:val="0"/>
          <w:marTop w:val="0"/>
          <w:marBottom w:val="0"/>
          <w:divBdr>
            <w:top w:val="none" w:sz="0" w:space="0" w:color="auto"/>
            <w:left w:val="none" w:sz="0" w:space="0" w:color="auto"/>
            <w:bottom w:val="none" w:sz="0" w:space="0" w:color="auto"/>
            <w:right w:val="none" w:sz="0" w:space="0" w:color="auto"/>
          </w:divBdr>
        </w:div>
        <w:div w:id="1641617722">
          <w:marLeft w:val="0"/>
          <w:marRight w:val="0"/>
          <w:marTop w:val="0"/>
          <w:marBottom w:val="0"/>
          <w:divBdr>
            <w:top w:val="none" w:sz="0" w:space="0" w:color="auto"/>
            <w:left w:val="none" w:sz="0" w:space="0" w:color="auto"/>
            <w:bottom w:val="none" w:sz="0" w:space="0" w:color="auto"/>
            <w:right w:val="none" w:sz="0" w:space="0" w:color="auto"/>
          </w:divBdr>
        </w:div>
        <w:div w:id="1794664454">
          <w:marLeft w:val="0"/>
          <w:marRight w:val="0"/>
          <w:marTop w:val="0"/>
          <w:marBottom w:val="0"/>
          <w:divBdr>
            <w:top w:val="none" w:sz="0" w:space="0" w:color="auto"/>
            <w:left w:val="none" w:sz="0" w:space="0" w:color="auto"/>
            <w:bottom w:val="none" w:sz="0" w:space="0" w:color="auto"/>
            <w:right w:val="none" w:sz="0" w:space="0" w:color="auto"/>
          </w:divBdr>
        </w:div>
        <w:div w:id="1877233639">
          <w:marLeft w:val="0"/>
          <w:marRight w:val="0"/>
          <w:marTop w:val="0"/>
          <w:marBottom w:val="0"/>
          <w:divBdr>
            <w:top w:val="none" w:sz="0" w:space="0" w:color="auto"/>
            <w:left w:val="none" w:sz="0" w:space="0" w:color="auto"/>
            <w:bottom w:val="none" w:sz="0" w:space="0" w:color="auto"/>
            <w:right w:val="none" w:sz="0" w:space="0" w:color="auto"/>
          </w:divBdr>
        </w:div>
      </w:divsChild>
    </w:div>
    <w:div w:id="972053800">
      <w:bodyDiv w:val="1"/>
      <w:marLeft w:val="0"/>
      <w:marRight w:val="0"/>
      <w:marTop w:val="0"/>
      <w:marBottom w:val="0"/>
      <w:divBdr>
        <w:top w:val="none" w:sz="0" w:space="0" w:color="auto"/>
        <w:left w:val="none" w:sz="0" w:space="0" w:color="auto"/>
        <w:bottom w:val="none" w:sz="0" w:space="0" w:color="auto"/>
        <w:right w:val="none" w:sz="0" w:space="0" w:color="auto"/>
      </w:divBdr>
    </w:div>
    <w:div w:id="972363961">
      <w:bodyDiv w:val="1"/>
      <w:marLeft w:val="0"/>
      <w:marRight w:val="0"/>
      <w:marTop w:val="0"/>
      <w:marBottom w:val="0"/>
      <w:divBdr>
        <w:top w:val="none" w:sz="0" w:space="0" w:color="auto"/>
        <w:left w:val="none" w:sz="0" w:space="0" w:color="auto"/>
        <w:bottom w:val="none" w:sz="0" w:space="0" w:color="auto"/>
        <w:right w:val="none" w:sz="0" w:space="0" w:color="auto"/>
      </w:divBdr>
    </w:div>
    <w:div w:id="977421617">
      <w:bodyDiv w:val="1"/>
      <w:marLeft w:val="0"/>
      <w:marRight w:val="0"/>
      <w:marTop w:val="0"/>
      <w:marBottom w:val="0"/>
      <w:divBdr>
        <w:top w:val="none" w:sz="0" w:space="0" w:color="auto"/>
        <w:left w:val="none" w:sz="0" w:space="0" w:color="auto"/>
        <w:bottom w:val="none" w:sz="0" w:space="0" w:color="auto"/>
        <w:right w:val="none" w:sz="0" w:space="0" w:color="auto"/>
      </w:divBdr>
    </w:div>
    <w:div w:id="979962474">
      <w:bodyDiv w:val="1"/>
      <w:marLeft w:val="0"/>
      <w:marRight w:val="0"/>
      <w:marTop w:val="0"/>
      <w:marBottom w:val="0"/>
      <w:divBdr>
        <w:top w:val="none" w:sz="0" w:space="0" w:color="auto"/>
        <w:left w:val="none" w:sz="0" w:space="0" w:color="auto"/>
        <w:bottom w:val="none" w:sz="0" w:space="0" w:color="auto"/>
        <w:right w:val="none" w:sz="0" w:space="0" w:color="auto"/>
      </w:divBdr>
    </w:div>
    <w:div w:id="979966252">
      <w:bodyDiv w:val="1"/>
      <w:marLeft w:val="0"/>
      <w:marRight w:val="0"/>
      <w:marTop w:val="0"/>
      <w:marBottom w:val="0"/>
      <w:divBdr>
        <w:top w:val="none" w:sz="0" w:space="0" w:color="auto"/>
        <w:left w:val="none" w:sz="0" w:space="0" w:color="auto"/>
        <w:bottom w:val="none" w:sz="0" w:space="0" w:color="auto"/>
        <w:right w:val="none" w:sz="0" w:space="0" w:color="auto"/>
      </w:divBdr>
    </w:div>
    <w:div w:id="983116940">
      <w:bodyDiv w:val="1"/>
      <w:marLeft w:val="0"/>
      <w:marRight w:val="0"/>
      <w:marTop w:val="0"/>
      <w:marBottom w:val="0"/>
      <w:divBdr>
        <w:top w:val="none" w:sz="0" w:space="0" w:color="auto"/>
        <w:left w:val="none" w:sz="0" w:space="0" w:color="auto"/>
        <w:bottom w:val="none" w:sz="0" w:space="0" w:color="auto"/>
        <w:right w:val="none" w:sz="0" w:space="0" w:color="auto"/>
      </w:divBdr>
    </w:div>
    <w:div w:id="984702609">
      <w:bodyDiv w:val="1"/>
      <w:marLeft w:val="0"/>
      <w:marRight w:val="0"/>
      <w:marTop w:val="0"/>
      <w:marBottom w:val="0"/>
      <w:divBdr>
        <w:top w:val="none" w:sz="0" w:space="0" w:color="auto"/>
        <w:left w:val="none" w:sz="0" w:space="0" w:color="auto"/>
        <w:bottom w:val="none" w:sz="0" w:space="0" w:color="auto"/>
        <w:right w:val="none" w:sz="0" w:space="0" w:color="auto"/>
      </w:divBdr>
    </w:div>
    <w:div w:id="986395388">
      <w:bodyDiv w:val="1"/>
      <w:marLeft w:val="0"/>
      <w:marRight w:val="0"/>
      <w:marTop w:val="0"/>
      <w:marBottom w:val="0"/>
      <w:divBdr>
        <w:top w:val="none" w:sz="0" w:space="0" w:color="auto"/>
        <w:left w:val="none" w:sz="0" w:space="0" w:color="auto"/>
        <w:bottom w:val="none" w:sz="0" w:space="0" w:color="auto"/>
        <w:right w:val="none" w:sz="0" w:space="0" w:color="auto"/>
      </w:divBdr>
    </w:div>
    <w:div w:id="986712756">
      <w:bodyDiv w:val="1"/>
      <w:marLeft w:val="0"/>
      <w:marRight w:val="0"/>
      <w:marTop w:val="0"/>
      <w:marBottom w:val="0"/>
      <w:divBdr>
        <w:top w:val="none" w:sz="0" w:space="0" w:color="auto"/>
        <w:left w:val="none" w:sz="0" w:space="0" w:color="auto"/>
        <w:bottom w:val="none" w:sz="0" w:space="0" w:color="auto"/>
        <w:right w:val="none" w:sz="0" w:space="0" w:color="auto"/>
      </w:divBdr>
    </w:div>
    <w:div w:id="992830491">
      <w:bodyDiv w:val="1"/>
      <w:marLeft w:val="0"/>
      <w:marRight w:val="0"/>
      <w:marTop w:val="0"/>
      <w:marBottom w:val="0"/>
      <w:divBdr>
        <w:top w:val="none" w:sz="0" w:space="0" w:color="auto"/>
        <w:left w:val="none" w:sz="0" w:space="0" w:color="auto"/>
        <w:bottom w:val="none" w:sz="0" w:space="0" w:color="auto"/>
        <w:right w:val="none" w:sz="0" w:space="0" w:color="auto"/>
      </w:divBdr>
    </w:div>
    <w:div w:id="1010176877">
      <w:bodyDiv w:val="1"/>
      <w:marLeft w:val="0"/>
      <w:marRight w:val="0"/>
      <w:marTop w:val="0"/>
      <w:marBottom w:val="0"/>
      <w:divBdr>
        <w:top w:val="none" w:sz="0" w:space="0" w:color="auto"/>
        <w:left w:val="none" w:sz="0" w:space="0" w:color="auto"/>
        <w:bottom w:val="none" w:sz="0" w:space="0" w:color="auto"/>
        <w:right w:val="none" w:sz="0" w:space="0" w:color="auto"/>
      </w:divBdr>
    </w:div>
    <w:div w:id="1019039212">
      <w:bodyDiv w:val="1"/>
      <w:marLeft w:val="0"/>
      <w:marRight w:val="0"/>
      <w:marTop w:val="0"/>
      <w:marBottom w:val="0"/>
      <w:divBdr>
        <w:top w:val="none" w:sz="0" w:space="0" w:color="auto"/>
        <w:left w:val="none" w:sz="0" w:space="0" w:color="auto"/>
        <w:bottom w:val="none" w:sz="0" w:space="0" w:color="auto"/>
        <w:right w:val="none" w:sz="0" w:space="0" w:color="auto"/>
      </w:divBdr>
    </w:div>
    <w:div w:id="1020815000">
      <w:bodyDiv w:val="1"/>
      <w:marLeft w:val="0"/>
      <w:marRight w:val="0"/>
      <w:marTop w:val="0"/>
      <w:marBottom w:val="0"/>
      <w:divBdr>
        <w:top w:val="none" w:sz="0" w:space="0" w:color="auto"/>
        <w:left w:val="none" w:sz="0" w:space="0" w:color="auto"/>
        <w:bottom w:val="none" w:sz="0" w:space="0" w:color="auto"/>
        <w:right w:val="none" w:sz="0" w:space="0" w:color="auto"/>
      </w:divBdr>
    </w:div>
    <w:div w:id="1024089548">
      <w:bodyDiv w:val="1"/>
      <w:marLeft w:val="0"/>
      <w:marRight w:val="0"/>
      <w:marTop w:val="0"/>
      <w:marBottom w:val="0"/>
      <w:divBdr>
        <w:top w:val="none" w:sz="0" w:space="0" w:color="auto"/>
        <w:left w:val="none" w:sz="0" w:space="0" w:color="auto"/>
        <w:bottom w:val="none" w:sz="0" w:space="0" w:color="auto"/>
        <w:right w:val="none" w:sz="0" w:space="0" w:color="auto"/>
      </w:divBdr>
    </w:div>
    <w:div w:id="1026753507">
      <w:bodyDiv w:val="1"/>
      <w:marLeft w:val="0"/>
      <w:marRight w:val="0"/>
      <w:marTop w:val="0"/>
      <w:marBottom w:val="0"/>
      <w:divBdr>
        <w:top w:val="none" w:sz="0" w:space="0" w:color="auto"/>
        <w:left w:val="none" w:sz="0" w:space="0" w:color="auto"/>
        <w:bottom w:val="none" w:sz="0" w:space="0" w:color="auto"/>
        <w:right w:val="none" w:sz="0" w:space="0" w:color="auto"/>
      </w:divBdr>
    </w:div>
    <w:div w:id="1026784379">
      <w:bodyDiv w:val="1"/>
      <w:marLeft w:val="0"/>
      <w:marRight w:val="0"/>
      <w:marTop w:val="0"/>
      <w:marBottom w:val="0"/>
      <w:divBdr>
        <w:top w:val="none" w:sz="0" w:space="0" w:color="auto"/>
        <w:left w:val="none" w:sz="0" w:space="0" w:color="auto"/>
        <w:bottom w:val="none" w:sz="0" w:space="0" w:color="auto"/>
        <w:right w:val="none" w:sz="0" w:space="0" w:color="auto"/>
      </w:divBdr>
    </w:div>
    <w:div w:id="1028261020">
      <w:bodyDiv w:val="1"/>
      <w:marLeft w:val="0"/>
      <w:marRight w:val="0"/>
      <w:marTop w:val="0"/>
      <w:marBottom w:val="0"/>
      <w:divBdr>
        <w:top w:val="none" w:sz="0" w:space="0" w:color="auto"/>
        <w:left w:val="none" w:sz="0" w:space="0" w:color="auto"/>
        <w:bottom w:val="none" w:sz="0" w:space="0" w:color="auto"/>
        <w:right w:val="none" w:sz="0" w:space="0" w:color="auto"/>
      </w:divBdr>
    </w:div>
    <w:div w:id="1032876852">
      <w:bodyDiv w:val="1"/>
      <w:marLeft w:val="0"/>
      <w:marRight w:val="0"/>
      <w:marTop w:val="0"/>
      <w:marBottom w:val="0"/>
      <w:divBdr>
        <w:top w:val="none" w:sz="0" w:space="0" w:color="auto"/>
        <w:left w:val="none" w:sz="0" w:space="0" w:color="auto"/>
        <w:bottom w:val="none" w:sz="0" w:space="0" w:color="auto"/>
        <w:right w:val="none" w:sz="0" w:space="0" w:color="auto"/>
      </w:divBdr>
    </w:div>
    <w:div w:id="1035737096">
      <w:bodyDiv w:val="1"/>
      <w:marLeft w:val="0"/>
      <w:marRight w:val="0"/>
      <w:marTop w:val="0"/>
      <w:marBottom w:val="0"/>
      <w:divBdr>
        <w:top w:val="none" w:sz="0" w:space="0" w:color="auto"/>
        <w:left w:val="none" w:sz="0" w:space="0" w:color="auto"/>
        <w:bottom w:val="none" w:sz="0" w:space="0" w:color="auto"/>
        <w:right w:val="none" w:sz="0" w:space="0" w:color="auto"/>
      </w:divBdr>
    </w:div>
    <w:div w:id="1038622752">
      <w:bodyDiv w:val="1"/>
      <w:marLeft w:val="0"/>
      <w:marRight w:val="0"/>
      <w:marTop w:val="0"/>
      <w:marBottom w:val="0"/>
      <w:divBdr>
        <w:top w:val="none" w:sz="0" w:space="0" w:color="auto"/>
        <w:left w:val="none" w:sz="0" w:space="0" w:color="auto"/>
        <w:bottom w:val="none" w:sz="0" w:space="0" w:color="auto"/>
        <w:right w:val="none" w:sz="0" w:space="0" w:color="auto"/>
      </w:divBdr>
    </w:div>
    <w:div w:id="1040587582">
      <w:bodyDiv w:val="1"/>
      <w:marLeft w:val="0"/>
      <w:marRight w:val="0"/>
      <w:marTop w:val="0"/>
      <w:marBottom w:val="0"/>
      <w:divBdr>
        <w:top w:val="none" w:sz="0" w:space="0" w:color="auto"/>
        <w:left w:val="none" w:sz="0" w:space="0" w:color="auto"/>
        <w:bottom w:val="none" w:sz="0" w:space="0" w:color="auto"/>
        <w:right w:val="none" w:sz="0" w:space="0" w:color="auto"/>
      </w:divBdr>
    </w:div>
    <w:div w:id="1044909097">
      <w:bodyDiv w:val="1"/>
      <w:marLeft w:val="0"/>
      <w:marRight w:val="0"/>
      <w:marTop w:val="0"/>
      <w:marBottom w:val="0"/>
      <w:divBdr>
        <w:top w:val="none" w:sz="0" w:space="0" w:color="auto"/>
        <w:left w:val="none" w:sz="0" w:space="0" w:color="auto"/>
        <w:bottom w:val="none" w:sz="0" w:space="0" w:color="auto"/>
        <w:right w:val="none" w:sz="0" w:space="0" w:color="auto"/>
      </w:divBdr>
    </w:div>
    <w:div w:id="1044990336">
      <w:bodyDiv w:val="1"/>
      <w:marLeft w:val="0"/>
      <w:marRight w:val="0"/>
      <w:marTop w:val="0"/>
      <w:marBottom w:val="0"/>
      <w:divBdr>
        <w:top w:val="none" w:sz="0" w:space="0" w:color="auto"/>
        <w:left w:val="none" w:sz="0" w:space="0" w:color="auto"/>
        <w:bottom w:val="none" w:sz="0" w:space="0" w:color="auto"/>
        <w:right w:val="none" w:sz="0" w:space="0" w:color="auto"/>
      </w:divBdr>
    </w:div>
    <w:div w:id="1047952621">
      <w:bodyDiv w:val="1"/>
      <w:marLeft w:val="0"/>
      <w:marRight w:val="0"/>
      <w:marTop w:val="0"/>
      <w:marBottom w:val="0"/>
      <w:divBdr>
        <w:top w:val="none" w:sz="0" w:space="0" w:color="auto"/>
        <w:left w:val="none" w:sz="0" w:space="0" w:color="auto"/>
        <w:bottom w:val="none" w:sz="0" w:space="0" w:color="auto"/>
        <w:right w:val="none" w:sz="0" w:space="0" w:color="auto"/>
      </w:divBdr>
    </w:div>
    <w:div w:id="1050229206">
      <w:bodyDiv w:val="1"/>
      <w:marLeft w:val="0"/>
      <w:marRight w:val="0"/>
      <w:marTop w:val="0"/>
      <w:marBottom w:val="0"/>
      <w:divBdr>
        <w:top w:val="none" w:sz="0" w:space="0" w:color="auto"/>
        <w:left w:val="none" w:sz="0" w:space="0" w:color="auto"/>
        <w:bottom w:val="none" w:sz="0" w:space="0" w:color="auto"/>
        <w:right w:val="none" w:sz="0" w:space="0" w:color="auto"/>
      </w:divBdr>
      <w:divsChild>
        <w:div w:id="37750775">
          <w:marLeft w:val="0"/>
          <w:marRight w:val="0"/>
          <w:marTop w:val="0"/>
          <w:marBottom w:val="0"/>
          <w:divBdr>
            <w:top w:val="none" w:sz="0" w:space="0" w:color="auto"/>
            <w:left w:val="none" w:sz="0" w:space="0" w:color="auto"/>
            <w:bottom w:val="none" w:sz="0" w:space="0" w:color="auto"/>
            <w:right w:val="none" w:sz="0" w:space="0" w:color="auto"/>
          </w:divBdr>
        </w:div>
        <w:div w:id="63066343">
          <w:marLeft w:val="0"/>
          <w:marRight w:val="0"/>
          <w:marTop w:val="0"/>
          <w:marBottom w:val="0"/>
          <w:divBdr>
            <w:top w:val="none" w:sz="0" w:space="0" w:color="auto"/>
            <w:left w:val="none" w:sz="0" w:space="0" w:color="auto"/>
            <w:bottom w:val="none" w:sz="0" w:space="0" w:color="auto"/>
            <w:right w:val="none" w:sz="0" w:space="0" w:color="auto"/>
          </w:divBdr>
        </w:div>
        <w:div w:id="338503668">
          <w:marLeft w:val="0"/>
          <w:marRight w:val="0"/>
          <w:marTop w:val="0"/>
          <w:marBottom w:val="0"/>
          <w:divBdr>
            <w:top w:val="none" w:sz="0" w:space="0" w:color="auto"/>
            <w:left w:val="none" w:sz="0" w:space="0" w:color="auto"/>
            <w:bottom w:val="none" w:sz="0" w:space="0" w:color="auto"/>
            <w:right w:val="none" w:sz="0" w:space="0" w:color="auto"/>
          </w:divBdr>
        </w:div>
        <w:div w:id="444543985">
          <w:marLeft w:val="0"/>
          <w:marRight w:val="0"/>
          <w:marTop w:val="0"/>
          <w:marBottom w:val="0"/>
          <w:divBdr>
            <w:top w:val="none" w:sz="0" w:space="0" w:color="auto"/>
            <w:left w:val="none" w:sz="0" w:space="0" w:color="auto"/>
            <w:bottom w:val="none" w:sz="0" w:space="0" w:color="auto"/>
            <w:right w:val="none" w:sz="0" w:space="0" w:color="auto"/>
          </w:divBdr>
        </w:div>
        <w:div w:id="855851155">
          <w:marLeft w:val="0"/>
          <w:marRight w:val="0"/>
          <w:marTop w:val="0"/>
          <w:marBottom w:val="0"/>
          <w:divBdr>
            <w:top w:val="none" w:sz="0" w:space="0" w:color="auto"/>
            <w:left w:val="none" w:sz="0" w:space="0" w:color="auto"/>
            <w:bottom w:val="none" w:sz="0" w:space="0" w:color="auto"/>
            <w:right w:val="none" w:sz="0" w:space="0" w:color="auto"/>
          </w:divBdr>
        </w:div>
        <w:div w:id="905607954">
          <w:marLeft w:val="0"/>
          <w:marRight w:val="0"/>
          <w:marTop w:val="0"/>
          <w:marBottom w:val="0"/>
          <w:divBdr>
            <w:top w:val="none" w:sz="0" w:space="0" w:color="auto"/>
            <w:left w:val="none" w:sz="0" w:space="0" w:color="auto"/>
            <w:bottom w:val="none" w:sz="0" w:space="0" w:color="auto"/>
            <w:right w:val="none" w:sz="0" w:space="0" w:color="auto"/>
          </w:divBdr>
        </w:div>
        <w:div w:id="914977212">
          <w:marLeft w:val="0"/>
          <w:marRight w:val="0"/>
          <w:marTop w:val="0"/>
          <w:marBottom w:val="0"/>
          <w:divBdr>
            <w:top w:val="none" w:sz="0" w:space="0" w:color="auto"/>
            <w:left w:val="none" w:sz="0" w:space="0" w:color="auto"/>
            <w:bottom w:val="none" w:sz="0" w:space="0" w:color="auto"/>
            <w:right w:val="none" w:sz="0" w:space="0" w:color="auto"/>
          </w:divBdr>
        </w:div>
        <w:div w:id="1132871382">
          <w:marLeft w:val="0"/>
          <w:marRight w:val="0"/>
          <w:marTop w:val="0"/>
          <w:marBottom w:val="0"/>
          <w:divBdr>
            <w:top w:val="none" w:sz="0" w:space="0" w:color="auto"/>
            <w:left w:val="none" w:sz="0" w:space="0" w:color="auto"/>
            <w:bottom w:val="none" w:sz="0" w:space="0" w:color="auto"/>
            <w:right w:val="none" w:sz="0" w:space="0" w:color="auto"/>
          </w:divBdr>
        </w:div>
        <w:div w:id="1412383630">
          <w:marLeft w:val="0"/>
          <w:marRight w:val="0"/>
          <w:marTop w:val="0"/>
          <w:marBottom w:val="0"/>
          <w:divBdr>
            <w:top w:val="none" w:sz="0" w:space="0" w:color="auto"/>
            <w:left w:val="none" w:sz="0" w:space="0" w:color="auto"/>
            <w:bottom w:val="none" w:sz="0" w:space="0" w:color="auto"/>
            <w:right w:val="none" w:sz="0" w:space="0" w:color="auto"/>
          </w:divBdr>
        </w:div>
        <w:div w:id="1602178947">
          <w:marLeft w:val="0"/>
          <w:marRight w:val="0"/>
          <w:marTop w:val="0"/>
          <w:marBottom w:val="0"/>
          <w:divBdr>
            <w:top w:val="none" w:sz="0" w:space="0" w:color="auto"/>
            <w:left w:val="none" w:sz="0" w:space="0" w:color="auto"/>
            <w:bottom w:val="none" w:sz="0" w:space="0" w:color="auto"/>
            <w:right w:val="none" w:sz="0" w:space="0" w:color="auto"/>
          </w:divBdr>
        </w:div>
        <w:div w:id="1609459843">
          <w:marLeft w:val="0"/>
          <w:marRight w:val="0"/>
          <w:marTop w:val="0"/>
          <w:marBottom w:val="0"/>
          <w:divBdr>
            <w:top w:val="none" w:sz="0" w:space="0" w:color="auto"/>
            <w:left w:val="none" w:sz="0" w:space="0" w:color="auto"/>
            <w:bottom w:val="none" w:sz="0" w:space="0" w:color="auto"/>
            <w:right w:val="none" w:sz="0" w:space="0" w:color="auto"/>
          </w:divBdr>
        </w:div>
        <w:div w:id="1720320713">
          <w:marLeft w:val="0"/>
          <w:marRight w:val="0"/>
          <w:marTop w:val="0"/>
          <w:marBottom w:val="0"/>
          <w:divBdr>
            <w:top w:val="none" w:sz="0" w:space="0" w:color="auto"/>
            <w:left w:val="none" w:sz="0" w:space="0" w:color="auto"/>
            <w:bottom w:val="none" w:sz="0" w:space="0" w:color="auto"/>
            <w:right w:val="none" w:sz="0" w:space="0" w:color="auto"/>
          </w:divBdr>
        </w:div>
        <w:div w:id="1984461871">
          <w:marLeft w:val="0"/>
          <w:marRight w:val="0"/>
          <w:marTop w:val="0"/>
          <w:marBottom w:val="0"/>
          <w:divBdr>
            <w:top w:val="none" w:sz="0" w:space="0" w:color="auto"/>
            <w:left w:val="none" w:sz="0" w:space="0" w:color="auto"/>
            <w:bottom w:val="none" w:sz="0" w:space="0" w:color="auto"/>
            <w:right w:val="none" w:sz="0" w:space="0" w:color="auto"/>
          </w:divBdr>
        </w:div>
      </w:divsChild>
    </w:div>
    <w:div w:id="1055543937">
      <w:bodyDiv w:val="1"/>
      <w:marLeft w:val="0"/>
      <w:marRight w:val="0"/>
      <w:marTop w:val="0"/>
      <w:marBottom w:val="0"/>
      <w:divBdr>
        <w:top w:val="none" w:sz="0" w:space="0" w:color="auto"/>
        <w:left w:val="none" w:sz="0" w:space="0" w:color="auto"/>
        <w:bottom w:val="none" w:sz="0" w:space="0" w:color="auto"/>
        <w:right w:val="none" w:sz="0" w:space="0" w:color="auto"/>
      </w:divBdr>
    </w:div>
    <w:div w:id="1061487386">
      <w:bodyDiv w:val="1"/>
      <w:marLeft w:val="0"/>
      <w:marRight w:val="0"/>
      <w:marTop w:val="0"/>
      <w:marBottom w:val="0"/>
      <w:divBdr>
        <w:top w:val="none" w:sz="0" w:space="0" w:color="auto"/>
        <w:left w:val="none" w:sz="0" w:space="0" w:color="auto"/>
        <w:bottom w:val="none" w:sz="0" w:space="0" w:color="auto"/>
        <w:right w:val="none" w:sz="0" w:space="0" w:color="auto"/>
      </w:divBdr>
    </w:div>
    <w:div w:id="1063799923">
      <w:bodyDiv w:val="1"/>
      <w:marLeft w:val="0"/>
      <w:marRight w:val="0"/>
      <w:marTop w:val="0"/>
      <w:marBottom w:val="0"/>
      <w:divBdr>
        <w:top w:val="none" w:sz="0" w:space="0" w:color="auto"/>
        <w:left w:val="none" w:sz="0" w:space="0" w:color="auto"/>
        <w:bottom w:val="none" w:sz="0" w:space="0" w:color="auto"/>
        <w:right w:val="none" w:sz="0" w:space="0" w:color="auto"/>
      </w:divBdr>
    </w:div>
    <w:div w:id="1065182466">
      <w:bodyDiv w:val="1"/>
      <w:marLeft w:val="0"/>
      <w:marRight w:val="0"/>
      <w:marTop w:val="0"/>
      <w:marBottom w:val="0"/>
      <w:divBdr>
        <w:top w:val="none" w:sz="0" w:space="0" w:color="auto"/>
        <w:left w:val="none" w:sz="0" w:space="0" w:color="auto"/>
        <w:bottom w:val="none" w:sz="0" w:space="0" w:color="auto"/>
        <w:right w:val="none" w:sz="0" w:space="0" w:color="auto"/>
      </w:divBdr>
    </w:div>
    <w:div w:id="1070737939">
      <w:bodyDiv w:val="1"/>
      <w:marLeft w:val="0"/>
      <w:marRight w:val="0"/>
      <w:marTop w:val="0"/>
      <w:marBottom w:val="0"/>
      <w:divBdr>
        <w:top w:val="none" w:sz="0" w:space="0" w:color="auto"/>
        <w:left w:val="none" w:sz="0" w:space="0" w:color="auto"/>
        <w:bottom w:val="none" w:sz="0" w:space="0" w:color="auto"/>
        <w:right w:val="none" w:sz="0" w:space="0" w:color="auto"/>
      </w:divBdr>
    </w:div>
    <w:div w:id="1079400688">
      <w:bodyDiv w:val="1"/>
      <w:marLeft w:val="0"/>
      <w:marRight w:val="0"/>
      <w:marTop w:val="0"/>
      <w:marBottom w:val="0"/>
      <w:divBdr>
        <w:top w:val="none" w:sz="0" w:space="0" w:color="auto"/>
        <w:left w:val="none" w:sz="0" w:space="0" w:color="auto"/>
        <w:bottom w:val="none" w:sz="0" w:space="0" w:color="auto"/>
        <w:right w:val="none" w:sz="0" w:space="0" w:color="auto"/>
      </w:divBdr>
    </w:div>
    <w:div w:id="1079400852">
      <w:bodyDiv w:val="1"/>
      <w:marLeft w:val="0"/>
      <w:marRight w:val="0"/>
      <w:marTop w:val="0"/>
      <w:marBottom w:val="0"/>
      <w:divBdr>
        <w:top w:val="none" w:sz="0" w:space="0" w:color="auto"/>
        <w:left w:val="none" w:sz="0" w:space="0" w:color="auto"/>
        <w:bottom w:val="none" w:sz="0" w:space="0" w:color="auto"/>
        <w:right w:val="none" w:sz="0" w:space="0" w:color="auto"/>
      </w:divBdr>
    </w:div>
    <w:div w:id="1083603260">
      <w:bodyDiv w:val="1"/>
      <w:marLeft w:val="0"/>
      <w:marRight w:val="0"/>
      <w:marTop w:val="0"/>
      <w:marBottom w:val="0"/>
      <w:divBdr>
        <w:top w:val="none" w:sz="0" w:space="0" w:color="auto"/>
        <w:left w:val="none" w:sz="0" w:space="0" w:color="auto"/>
        <w:bottom w:val="none" w:sz="0" w:space="0" w:color="auto"/>
        <w:right w:val="none" w:sz="0" w:space="0" w:color="auto"/>
      </w:divBdr>
    </w:div>
    <w:div w:id="1084687809">
      <w:bodyDiv w:val="1"/>
      <w:marLeft w:val="0"/>
      <w:marRight w:val="0"/>
      <w:marTop w:val="0"/>
      <w:marBottom w:val="0"/>
      <w:divBdr>
        <w:top w:val="none" w:sz="0" w:space="0" w:color="auto"/>
        <w:left w:val="none" w:sz="0" w:space="0" w:color="auto"/>
        <w:bottom w:val="none" w:sz="0" w:space="0" w:color="auto"/>
        <w:right w:val="none" w:sz="0" w:space="0" w:color="auto"/>
      </w:divBdr>
    </w:div>
    <w:div w:id="1090158565">
      <w:bodyDiv w:val="1"/>
      <w:marLeft w:val="0"/>
      <w:marRight w:val="0"/>
      <w:marTop w:val="0"/>
      <w:marBottom w:val="0"/>
      <w:divBdr>
        <w:top w:val="none" w:sz="0" w:space="0" w:color="auto"/>
        <w:left w:val="none" w:sz="0" w:space="0" w:color="auto"/>
        <w:bottom w:val="none" w:sz="0" w:space="0" w:color="auto"/>
        <w:right w:val="none" w:sz="0" w:space="0" w:color="auto"/>
      </w:divBdr>
    </w:div>
    <w:div w:id="1094010129">
      <w:bodyDiv w:val="1"/>
      <w:marLeft w:val="0"/>
      <w:marRight w:val="0"/>
      <w:marTop w:val="0"/>
      <w:marBottom w:val="0"/>
      <w:divBdr>
        <w:top w:val="none" w:sz="0" w:space="0" w:color="auto"/>
        <w:left w:val="none" w:sz="0" w:space="0" w:color="auto"/>
        <w:bottom w:val="none" w:sz="0" w:space="0" w:color="auto"/>
        <w:right w:val="none" w:sz="0" w:space="0" w:color="auto"/>
      </w:divBdr>
    </w:div>
    <w:div w:id="1096942262">
      <w:bodyDiv w:val="1"/>
      <w:marLeft w:val="0"/>
      <w:marRight w:val="0"/>
      <w:marTop w:val="0"/>
      <w:marBottom w:val="0"/>
      <w:divBdr>
        <w:top w:val="none" w:sz="0" w:space="0" w:color="auto"/>
        <w:left w:val="none" w:sz="0" w:space="0" w:color="auto"/>
        <w:bottom w:val="none" w:sz="0" w:space="0" w:color="auto"/>
        <w:right w:val="none" w:sz="0" w:space="0" w:color="auto"/>
      </w:divBdr>
    </w:div>
    <w:div w:id="1100881607">
      <w:bodyDiv w:val="1"/>
      <w:marLeft w:val="0"/>
      <w:marRight w:val="0"/>
      <w:marTop w:val="0"/>
      <w:marBottom w:val="0"/>
      <w:divBdr>
        <w:top w:val="none" w:sz="0" w:space="0" w:color="auto"/>
        <w:left w:val="none" w:sz="0" w:space="0" w:color="auto"/>
        <w:bottom w:val="none" w:sz="0" w:space="0" w:color="auto"/>
        <w:right w:val="none" w:sz="0" w:space="0" w:color="auto"/>
      </w:divBdr>
    </w:div>
    <w:div w:id="1103038435">
      <w:bodyDiv w:val="1"/>
      <w:marLeft w:val="0"/>
      <w:marRight w:val="0"/>
      <w:marTop w:val="0"/>
      <w:marBottom w:val="0"/>
      <w:divBdr>
        <w:top w:val="none" w:sz="0" w:space="0" w:color="auto"/>
        <w:left w:val="none" w:sz="0" w:space="0" w:color="auto"/>
        <w:bottom w:val="none" w:sz="0" w:space="0" w:color="auto"/>
        <w:right w:val="none" w:sz="0" w:space="0" w:color="auto"/>
      </w:divBdr>
    </w:div>
    <w:div w:id="1119229243">
      <w:bodyDiv w:val="1"/>
      <w:marLeft w:val="0"/>
      <w:marRight w:val="0"/>
      <w:marTop w:val="0"/>
      <w:marBottom w:val="0"/>
      <w:divBdr>
        <w:top w:val="none" w:sz="0" w:space="0" w:color="auto"/>
        <w:left w:val="none" w:sz="0" w:space="0" w:color="auto"/>
        <w:bottom w:val="none" w:sz="0" w:space="0" w:color="auto"/>
        <w:right w:val="none" w:sz="0" w:space="0" w:color="auto"/>
      </w:divBdr>
    </w:div>
    <w:div w:id="1130588180">
      <w:bodyDiv w:val="1"/>
      <w:marLeft w:val="0"/>
      <w:marRight w:val="0"/>
      <w:marTop w:val="0"/>
      <w:marBottom w:val="0"/>
      <w:divBdr>
        <w:top w:val="none" w:sz="0" w:space="0" w:color="auto"/>
        <w:left w:val="none" w:sz="0" w:space="0" w:color="auto"/>
        <w:bottom w:val="none" w:sz="0" w:space="0" w:color="auto"/>
        <w:right w:val="none" w:sz="0" w:space="0" w:color="auto"/>
      </w:divBdr>
    </w:div>
    <w:div w:id="1131435751">
      <w:bodyDiv w:val="1"/>
      <w:marLeft w:val="0"/>
      <w:marRight w:val="0"/>
      <w:marTop w:val="0"/>
      <w:marBottom w:val="0"/>
      <w:divBdr>
        <w:top w:val="none" w:sz="0" w:space="0" w:color="auto"/>
        <w:left w:val="none" w:sz="0" w:space="0" w:color="auto"/>
        <w:bottom w:val="none" w:sz="0" w:space="0" w:color="auto"/>
        <w:right w:val="none" w:sz="0" w:space="0" w:color="auto"/>
      </w:divBdr>
    </w:div>
    <w:div w:id="1150754416">
      <w:bodyDiv w:val="1"/>
      <w:marLeft w:val="0"/>
      <w:marRight w:val="0"/>
      <w:marTop w:val="0"/>
      <w:marBottom w:val="0"/>
      <w:divBdr>
        <w:top w:val="none" w:sz="0" w:space="0" w:color="auto"/>
        <w:left w:val="none" w:sz="0" w:space="0" w:color="auto"/>
        <w:bottom w:val="none" w:sz="0" w:space="0" w:color="auto"/>
        <w:right w:val="none" w:sz="0" w:space="0" w:color="auto"/>
      </w:divBdr>
    </w:div>
    <w:div w:id="1155298327">
      <w:bodyDiv w:val="1"/>
      <w:marLeft w:val="0"/>
      <w:marRight w:val="0"/>
      <w:marTop w:val="0"/>
      <w:marBottom w:val="0"/>
      <w:divBdr>
        <w:top w:val="none" w:sz="0" w:space="0" w:color="auto"/>
        <w:left w:val="none" w:sz="0" w:space="0" w:color="auto"/>
        <w:bottom w:val="none" w:sz="0" w:space="0" w:color="auto"/>
        <w:right w:val="none" w:sz="0" w:space="0" w:color="auto"/>
      </w:divBdr>
    </w:div>
    <w:div w:id="1158035213">
      <w:bodyDiv w:val="1"/>
      <w:marLeft w:val="0"/>
      <w:marRight w:val="0"/>
      <w:marTop w:val="0"/>
      <w:marBottom w:val="0"/>
      <w:divBdr>
        <w:top w:val="none" w:sz="0" w:space="0" w:color="auto"/>
        <w:left w:val="none" w:sz="0" w:space="0" w:color="auto"/>
        <w:bottom w:val="none" w:sz="0" w:space="0" w:color="auto"/>
        <w:right w:val="none" w:sz="0" w:space="0" w:color="auto"/>
      </w:divBdr>
    </w:div>
    <w:div w:id="1162741246">
      <w:bodyDiv w:val="1"/>
      <w:marLeft w:val="0"/>
      <w:marRight w:val="0"/>
      <w:marTop w:val="0"/>
      <w:marBottom w:val="0"/>
      <w:divBdr>
        <w:top w:val="none" w:sz="0" w:space="0" w:color="auto"/>
        <w:left w:val="none" w:sz="0" w:space="0" w:color="auto"/>
        <w:bottom w:val="none" w:sz="0" w:space="0" w:color="auto"/>
        <w:right w:val="none" w:sz="0" w:space="0" w:color="auto"/>
      </w:divBdr>
    </w:div>
    <w:div w:id="1174222522">
      <w:bodyDiv w:val="1"/>
      <w:marLeft w:val="0"/>
      <w:marRight w:val="0"/>
      <w:marTop w:val="0"/>
      <w:marBottom w:val="0"/>
      <w:divBdr>
        <w:top w:val="none" w:sz="0" w:space="0" w:color="auto"/>
        <w:left w:val="none" w:sz="0" w:space="0" w:color="auto"/>
        <w:bottom w:val="none" w:sz="0" w:space="0" w:color="auto"/>
        <w:right w:val="none" w:sz="0" w:space="0" w:color="auto"/>
      </w:divBdr>
    </w:div>
    <w:div w:id="1183132521">
      <w:bodyDiv w:val="1"/>
      <w:marLeft w:val="0"/>
      <w:marRight w:val="0"/>
      <w:marTop w:val="0"/>
      <w:marBottom w:val="0"/>
      <w:divBdr>
        <w:top w:val="none" w:sz="0" w:space="0" w:color="auto"/>
        <w:left w:val="none" w:sz="0" w:space="0" w:color="auto"/>
        <w:bottom w:val="none" w:sz="0" w:space="0" w:color="auto"/>
        <w:right w:val="none" w:sz="0" w:space="0" w:color="auto"/>
      </w:divBdr>
    </w:div>
    <w:div w:id="1183980888">
      <w:bodyDiv w:val="1"/>
      <w:marLeft w:val="0"/>
      <w:marRight w:val="0"/>
      <w:marTop w:val="0"/>
      <w:marBottom w:val="0"/>
      <w:divBdr>
        <w:top w:val="none" w:sz="0" w:space="0" w:color="auto"/>
        <w:left w:val="none" w:sz="0" w:space="0" w:color="auto"/>
        <w:bottom w:val="none" w:sz="0" w:space="0" w:color="auto"/>
        <w:right w:val="none" w:sz="0" w:space="0" w:color="auto"/>
      </w:divBdr>
    </w:div>
    <w:div w:id="1186754557">
      <w:bodyDiv w:val="1"/>
      <w:marLeft w:val="0"/>
      <w:marRight w:val="0"/>
      <w:marTop w:val="0"/>
      <w:marBottom w:val="0"/>
      <w:divBdr>
        <w:top w:val="none" w:sz="0" w:space="0" w:color="auto"/>
        <w:left w:val="none" w:sz="0" w:space="0" w:color="auto"/>
        <w:bottom w:val="none" w:sz="0" w:space="0" w:color="auto"/>
        <w:right w:val="none" w:sz="0" w:space="0" w:color="auto"/>
      </w:divBdr>
    </w:div>
    <w:div w:id="1199204220">
      <w:bodyDiv w:val="1"/>
      <w:marLeft w:val="0"/>
      <w:marRight w:val="0"/>
      <w:marTop w:val="0"/>
      <w:marBottom w:val="0"/>
      <w:divBdr>
        <w:top w:val="none" w:sz="0" w:space="0" w:color="auto"/>
        <w:left w:val="none" w:sz="0" w:space="0" w:color="auto"/>
        <w:bottom w:val="none" w:sz="0" w:space="0" w:color="auto"/>
        <w:right w:val="none" w:sz="0" w:space="0" w:color="auto"/>
      </w:divBdr>
    </w:div>
    <w:div w:id="1200388559">
      <w:bodyDiv w:val="1"/>
      <w:marLeft w:val="0"/>
      <w:marRight w:val="0"/>
      <w:marTop w:val="0"/>
      <w:marBottom w:val="0"/>
      <w:divBdr>
        <w:top w:val="none" w:sz="0" w:space="0" w:color="auto"/>
        <w:left w:val="none" w:sz="0" w:space="0" w:color="auto"/>
        <w:bottom w:val="none" w:sz="0" w:space="0" w:color="auto"/>
        <w:right w:val="none" w:sz="0" w:space="0" w:color="auto"/>
      </w:divBdr>
    </w:div>
    <w:div w:id="1205604386">
      <w:bodyDiv w:val="1"/>
      <w:marLeft w:val="0"/>
      <w:marRight w:val="0"/>
      <w:marTop w:val="0"/>
      <w:marBottom w:val="0"/>
      <w:divBdr>
        <w:top w:val="none" w:sz="0" w:space="0" w:color="auto"/>
        <w:left w:val="none" w:sz="0" w:space="0" w:color="auto"/>
        <w:bottom w:val="none" w:sz="0" w:space="0" w:color="auto"/>
        <w:right w:val="none" w:sz="0" w:space="0" w:color="auto"/>
      </w:divBdr>
    </w:div>
    <w:div w:id="1206603091">
      <w:bodyDiv w:val="1"/>
      <w:marLeft w:val="0"/>
      <w:marRight w:val="0"/>
      <w:marTop w:val="0"/>
      <w:marBottom w:val="0"/>
      <w:divBdr>
        <w:top w:val="none" w:sz="0" w:space="0" w:color="auto"/>
        <w:left w:val="none" w:sz="0" w:space="0" w:color="auto"/>
        <w:bottom w:val="none" w:sz="0" w:space="0" w:color="auto"/>
        <w:right w:val="none" w:sz="0" w:space="0" w:color="auto"/>
      </w:divBdr>
    </w:div>
    <w:div w:id="1216116772">
      <w:bodyDiv w:val="1"/>
      <w:marLeft w:val="0"/>
      <w:marRight w:val="0"/>
      <w:marTop w:val="0"/>
      <w:marBottom w:val="0"/>
      <w:divBdr>
        <w:top w:val="none" w:sz="0" w:space="0" w:color="auto"/>
        <w:left w:val="none" w:sz="0" w:space="0" w:color="auto"/>
        <w:bottom w:val="none" w:sz="0" w:space="0" w:color="auto"/>
        <w:right w:val="none" w:sz="0" w:space="0" w:color="auto"/>
      </w:divBdr>
    </w:div>
    <w:div w:id="1219127868">
      <w:bodyDiv w:val="1"/>
      <w:marLeft w:val="0"/>
      <w:marRight w:val="0"/>
      <w:marTop w:val="0"/>
      <w:marBottom w:val="0"/>
      <w:divBdr>
        <w:top w:val="none" w:sz="0" w:space="0" w:color="auto"/>
        <w:left w:val="none" w:sz="0" w:space="0" w:color="auto"/>
        <w:bottom w:val="none" w:sz="0" w:space="0" w:color="auto"/>
        <w:right w:val="none" w:sz="0" w:space="0" w:color="auto"/>
      </w:divBdr>
    </w:div>
    <w:div w:id="1223832759">
      <w:bodyDiv w:val="1"/>
      <w:marLeft w:val="0"/>
      <w:marRight w:val="0"/>
      <w:marTop w:val="0"/>
      <w:marBottom w:val="0"/>
      <w:divBdr>
        <w:top w:val="none" w:sz="0" w:space="0" w:color="auto"/>
        <w:left w:val="none" w:sz="0" w:space="0" w:color="auto"/>
        <w:bottom w:val="none" w:sz="0" w:space="0" w:color="auto"/>
        <w:right w:val="none" w:sz="0" w:space="0" w:color="auto"/>
      </w:divBdr>
    </w:div>
    <w:div w:id="1223954410">
      <w:bodyDiv w:val="1"/>
      <w:marLeft w:val="0"/>
      <w:marRight w:val="0"/>
      <w:marTop w:val="0"/>
      <w:marBottom w:val="0"/>
      <w:divBdr>
        <w:top w:val="none" w:sz="0" w:space="0" w:color="auto"/>
        <w:left w:val="none" w:sz="0" w:space="0" w:color="auto"/>
        <w:bottom w:val="none" w:sz="0" w:space="0" w:color="auto"/>
        <w:right w:val="none" w:sz="0" w:space="0" w:color="auto"/>
      </w:divBdr>
    </w:div>
    <w:div w:id="1225943297">
      <w:bodyDiv w:val="1"/>
      <w:marLeft w:val="0"/>
      <w:marRight w:val="0"/>
      <w:marTop w:val="0"/>
      <w:marBottom w:val="0"/>
      <w:divBdr>
        <w:top w:val="none" w:sz="0" w:space="0" w:color="auto"/>
        <w:left w:val="none" w:sz="0" w:space="0" w:color="auto"/>
        <w:bottom w:val="none" w:sz="0" w:space="0" w:color="auto"/>
        <w:right w:val="none" w:sz="0" w:space="0" w:color="auto"/>
      </w:divBdr>
    </w:div>
    <w:div w:id="1231693372">
      <w:bodyDiv w:val="1"/>
      <w:marLeft w:val="0"/>
      <w:marRight w:val="0"/>
      <w:marTop w:val="0"/>
      <w:marBottom w:val="0"/>
      <w:divBdr>
        <w:top w:val="none" w:sz="0" w:space="0" w:color="auto"/>
        <w:left w:val="none" w:sz="0" w:space="0" w:color="auto"/>
        <w:bottom w:val="none" w:sz="0" w:space="0" w:color="auto"/>
        <w:right w:val="none" w:sz="0" w:space="0" w:color="auto"/>
      </w:divBdr>
    </w:div>
    <w:div w:id="1237516452">
      <w:bodyDiv w:val="1"/>
      <w:marLeft w:val="0"/>
      <w:marRight w:val="0"/>
      <w:marTop w:val="0"/>
      <w:marBottom w:val="0"/>
      <w:divBdr>
        <w:top w:val="none" w:sz="0" w:space="0" w:color="auto"/>
        <w:left w:val="none" w:sz="0" w:space="0" w:color="auto"/>
        <w:bottom w:val="none" w:sz="0" w:space="0" w:color="auto"/>
        <w:right w:val="none" w:sz="0" w:space="0" w:color="auto"/>
      </w:divBdr>
    </w:div>
    <w:div w:id="1239053888">
      <w:bodyDiv w:val="1"/>
      <w:marLeft w:val="0"/>
      <w:marRight w:val="0"/>
      <w:marTop w:val="0"/>
      <w:marBottom w:val="0"/>
      <w:divBdr>
        <w:top w:val="none" w:sz="0" w:space="0" w:color="auto"/>
        <w:left w:val="none" w:sz="0" w:space="0" w:color="auto"/>
        <w:bottom w:val="none" w:sz="0" w:space="0" w:color="auto"/>
        <w:right w:val="none" w:sz="0" w:space="0" w:color="auto"/>
      </w:divBdr>
    </w:div>
    <w:div w:id="1242258047">
      <w:bodyDiv w:val="1"/>
      <w:marLeft w:val="0"/>
      <w:marRight w:val="0"/>
      <w:marTop w:val="0"/>
      <w:marBottom w:val="0"/>
      <w:divBdr>
        <w:top w:val="none" w:sz="0" w:space="0" w:color="auto"/>
        <w:left w:val="none" w:sz="0" w:space="0" w:color="auto"/>
        <w:bottom w:val="none" w:sz="0" w:space="0" w:color="auto"/>
        <w:right w:val="none" w:sz="0" w:space="0" w:color="auto"/>
      </w:divBdr>
    </w:div>
    <w:div w:id="1247956061">
      <w:bodyDiv w:val="1"/>
      <w:marLeft w:val="0"/>
      <w:marRight w:val="0"/>
      <w:marTop w:val="0"/>
      <w:marBottom w:val="0"/>
      <w:divBdr>
        <w:top w:val="none" w:sz="0" w:space="0" w:color="auto"/>
        <w:left w:val="none" w:sz="0" w:space="0" w:color="auto"/>
        <w:bottom w:val="none" w:sz="0" w:space="0" w:color="auto"/>
        <w:right w:val="none" w:sz="0" w:space="0" w:color="auto"/>
      </w:divBdr>
    </w:div>
    <w:div w:id="1250577458">
      <w:bodyDiv w:val="1"/>
      <w:marLeft w:val="0"/>
      <w:marRight w:val="0"/>
      <w:marTop w:val="0"/>
      <w:marBottom w:val="0"/>
      <w:divBdr>
        <w:top w:val="none" w:sz="0" w:space="0" w:color="auto"/>
        <w:left w:val="none" w:sz="0" w:space="0" w:color="auto"/>
        <w:bottom w:val="none" w:sz="0" w:space="0" w:color="auto"/>
        <w:right w:val="none" w:sz="0" w:space="0" w:color="auto"/>
      </w:divBdr>
    </w:div>
    <w:div w:id="1253515678">
      <w:bodyDiv w:val="1"/>
      <w:marLeft w:val="0"/>
      <w:marRight w:val="0"/>
      <w:marTop w:val="0"/>
      <w:marBottom w:val="0"/>
      <w:divBdr>
        <w:top w:val="none" w:sz="0" w:space="0" w:color="auto"/>
        <w:left w:val="none" w:sz="0" w:space="0" w:color="auto"/>
        <w:bottom w:val="none" w:sz="0" w:space="0" w:color="auto"/>
        <w:right w:val="none" w:sz="0" w:space="0" w:color="auto"/>
      </w:divBdr>
    </w:div>
    <w:div w:id="1264336022">
      <w:bodyDiv w:val="1"/>
      <w:marLeft w:val="0"/>
      <w:marRight w:val="0"/>
      <w:marTop w:val="0"/>
      <w:marBottom w:val="0"/>
      <w:divBdr>
        <w:top w:val="none" w:sz="0" w:space="0" w:color="auto"/>
        <w:left w:val="none" w:sz="0" w:space="0" w:color="auto"/>
        <w:bottom w:val="none" w:sz="0" w:space="0" w:color="auto"/>
        <w:right w:val="none" w:sz="0" w:space="0" w:color="auto"/>
      </w:divBdr>
    </w:div>
    <w:div w:id="1266115399">
      <w:bodyDiv w:val="1"/>
      <w:marLeft w:val="0"/>
      <w:marRight w:val="0"/>
      <w:marTop w:val="0"/>
      <w:marBottom w:val="0"/>
      <w:divBdr>
        <w:top w:val="none" w:sz="0" w:space="0" w:color="auto"/>
        <w:left w:val="none" w:sz="0" w:space="0" w:color="auto"/>
        <w:bottom w:val="none" w:sz="0" w:space="0" w:color="auto"/>
        <w:right w:val="none" w:sz="0" w:space="0" w:color="auto"/>
      </w:divBdr>
    </w:div>
    <w:div w:id="1269703945">
      <w:bodyDiv w:val="1"/>
      <w:marLeft w:val="0"/>
      <w:marRight w:val="0"/>
      <w:marTop w:val="0"/>
      <w:marBottom w:val="0"/>
      <w:divBdr>
        <w:top w:val="none" w:sz="0" w:space="0" w:color="auto"/>
        <w:left w:val="none" w:sz="0" w:space="0" w:color="auto"/>
        <w:bottom w:val="none" w:sz="0" w:space="0" w:color="auto"/>
        <w:right w:val="none" w:sz="0" w:space="0" w:color="auto"/>
      </w:divBdr>
    </w:div>
    <w:div w:id="1271859524">
      <w:bodyDiv w:val="1"/>
      <w:marLeft w:val="0"/>
      <w:marRight w:val="0"/>
      <w:marTop w:val="0"/>
      <w:marBottom w:val="0"/>
      <w:divBdr>
        <w:top w:val="none" w:sz="0" w:space="0" w:color="auto"/>
        <w:left w:val="none" w:sz="0" w:space="0" w:color="auto"/>
        <w:bottom w:val="none" w:sz="0" w:space="0" w:color="auto"/>
        <w:right w:val="none" w:sz="0" w:space="0" w:color="auto"/>
      </w:divBdr>
    </w:div>
    <w:div w:id="1276131924">
      <w:bodyDiv w:val="1"/>
      <w:marLeft w:val="0"/>
      <w:marRight w:val="0"/>
      <w:marTop w:val="0"/>
      <w:marBottom w:val="0"/>
      <w:divBdr>
        <w:top w:val="none" w:sz="0" w:space="0" w:color="auto"/>
        <w:left w:val="none" w:sz="0" w:space="0" w:color="auto"/>
        <w:bottom w:val="none" w:sz="0" w:space="0" w:color="auto"/>
        <w:right w:val="none" w:sz="0" w:space="0" w:color="auto"/>
      </w:divBdr>
    </w:div>
    <w:div w:id="1285816481">
      <w:bodyDiv w:val="1"/>
      <w:marLeft w:val="0"/>
      <w:marRight w:val="0"/>
      <w:marTop w:val="0"/>
      <w:marBottom w:val="0"/>
      <w:divBdr>
        <w:top w:val="none" w:sz="0" w:space="0" w:color="auto"/>
        <w:left w:val="none" w:sz="0" w:space="0" w:color="auto"/>
        <w:bottom w:val="none" w:sz="0" w:space="0" w:color="auto"/>
        <w:right w:val="none" w:sz="0" w:space="0" w:color="auto"/>
      </w:divBdr>
    </w:div>
    <w:div w:id="1285964360">
      <w:bodyDiv w:val="1"/>
      <w:marLeft w:val="0"/>
      <w:marRight w:val="0"/>
      <w:marTop w:val="0"/>
      <w:marBottom w:val="0"/>
      <w:divBdr>
        <w:top w:val="none" w:sz="0" w:space="0" w:color="auto"/>
        <w:left w:val="none" w:sz="0" w:space="0" w:color="auto"/>
        <w:bottom w:val="none" w:sz="0" w:space="0" w:color="auto"/>
        <w:right w:val="none" w:sz="0" w:space="0" w:color="auto"/>
      </w:divBdr>
    </w:div>
    <w:div w:id="1307667878">
      <w:bodyDiv w:val="1"/>
      <w:marLeft w:val="0"/>
      <w:marRight w:val="0"/>
      <w:marTop w:val="0"/>
      <w:marBottom w:val="0"/>
      <w:divBdr>
        <w:top w:val="none" w:sz="0" w:space="0" w:color="auto"/>
        <w:left w:val="none" w:sz="0" w:space="0" w:color="auto"/>
        <w:bottom w:val="none" w:sz="0" w:space="0" w:color="auto"/>
        <w:right w:val="none" w:sz="0" w:space="0" w:color="auto"/>
      </w:divBdr>
    </w:div>
    <w:div w:id="1310550183">
      <w:bodyDiv w:val="1"/>
      <w:marLeft w:val="0"/>
      <w:marRight w:val="0"/>
      <w:marTop w:val="0"/>
      <w:marBottom w:val="0"/>
      <w:divBdr>
        <w:top w:val="none" w:sz="0" w:space="0" w:color="auto"/>
        <w:left w:val="none" w:sz="0" w:space="0" w:color="auto"/>
        <w:bottom w:val="none" w:sz="0" w:space="0" w:color="auto"/>
        <w:right w:val="none" w:sz="0" w:space="0" w:color="auto"/>
      </w:divBdr>
    </w:div>
    <w:div w:id="1311249267">
      <w:bodyDiv w:val="1"/>
      <w:marLeft w:val="0"/>
      <w:marRight w:val="0"/>
      <w:marTop w:val="0"/>
      <w:marBottom w:val="0"/>
      <w:divBdr>
        <w:top w:val="none" w:sz="0" w:space="0" w:color="auto"/>
        <w:left w:val="none" w:sz="0" w:space="0" w:color="auto"/>
        <w:bottom w:val="none" w:sz="0" w:space="0" w:color="auto"/>
        <w:right w:val="none" w:sz="0" w:space="0" w:color="auto"/>
      </w:divBdr>
    </w:div>
    <w:div w:id="1317417187">
      <w:bodyDiv w:val="1"/>
      <w:marLeft w:val="0"/>
      <w:marRight w:val="0"/>
      <w:marTop w:val="0"/>
      <w:marBottom w:val="0"/>
      <w:divBdr>
        <w:top w:val="none" w:sz="0" w:space="0" w:color="auto"/>
        <w:left w:val="none" w:sz="0" w:space="0" w:color="auto"/>
        <w:bottom w:val="none" w:sz="0" w:space="0" w:color="auto"/>
        <w:right w:val="none" w:sz="0" w:space="0" w:color="auto"/>
      </w:divBdr>
    </w:div>
    <w:div w:id="1319530763">
      <w:bodyDiv w:val="1"/>
      <w:marLeft w:val="0"/>
      <w:marRight w:val="0"/>
      <w:marTop w:val="0"/>
      <w:marBottom w:val="0"/>
      <w:divBdr>
        <w:top w:val="none" w:sz="0" w:space="0" w:color="auto"/>
        <w:left w:val="none" w:sz="0" w:space="0" w:color="auto"/>
        <w:bottom w:val="none" w:sz="0" w:space="0" w:color="auto"/>
        <w:right w:val="none" w:sz="0" w:space="0" w:color="auto"/>
      </w:divBdr>
    </w:div>
    <w:div w:id="1319767598">
      <w:bodyDiv w:val="1"/>
      <w:marLeft w:val="0"/>
      <w:marRight w:val="0"/>
      <w:marTop w:val="0"/>
      <w:marBottom w:val="0"/>
      <w:divBdr>
        <w:top w:val="none" w:sz="0" w:space="0" w:color="auto"/>
        <w:left w:val="none" w:sz="0" w:space="0" w:color="auto"/>
        <w:bottom w:val="none" w:sz="0" w:space="0" w:color="auto"/>
        <w:right w:val="none" w:sz="0" w:space="0" w:color="auto"/>
      </w:divBdr>
    </w:div>
    <w:div w:id="1324355186">
      <w:bodyDiv w:val="1"/>
      <w:marLeft w:val="0"/>
      <w:marRight w:val="0"/>
      <w:marTop w:val="0"/>
      <w:marBottom w:val="0"/>
      <w:divBdr>
        <w:top w:val="none" w:sz="0" w:space="0" w:color="auto"/>
        <w:left w:val="none" w:sz="0" w:space="0" w:color="auto"/>
        <w:bottom w:val="none" w:sz="0" w:space="0" w:color="auto"/>
        <w:right w:val="none" w:sz="0" w:space="0" w:color="auto"/>
      </w:divBdr>
    </w:div>
    <w:div w:id="1328942458">
      <w:bodyDiv w:val="1"/>
      <w:marLeft w:val="0"/>
      <w:marRight w:val="0"/>
      <w:marTop w:val="0"/>
      <w:marBottom w:val="0"/>
      <w:divBdr>
        <w:top w:val="none" w:sz="0" w:space="0" w:color="auto"/>
        <w:left w:val="none" w:sz="0" w:space="0" w:color="auto"/>
        <w:bottom w:val="none" w:sz="0" w:space="0" w:color="auto"/>
        <w:right w:val="none" w:sz="0" w:space="0" w:color="auto"/>
      </w:divBdr>
      <w:divsChild>
        <w:div w:id="70084768">
          <w:marLeft w:val="0"/>
          <w:marRight w:val="0"/>
          <w:marTop w:val="0"/>
          <w:marBottom w:val="0"/>
          <w:divBdr>
            <w:top w:val="none" w:sz="0" w:space="0" w:color="auto"/>
            <w:left w:val="none" w:sz="0" w:space="0" w:color="auto"/>
            <w:bottom w:val="none" w:sz="0" w:space="0" w:color="auto"/>
            <w:right w:val="none" w:sz="0" w:space="0" w:color="auto"/>
          </w:divBdr>
          <w:divsChild>
            <w:div w:id="92018569">
              <w:marLeft w:val="0"/>
              <w:marRight w:val="0"/>
              <w:marTop w:val="0"/>
              <w:marBottom w:val="0"/>
              <w:divBdr>
                <w:top w:val="none" w:sz="0" w:space="0" w:color="auto"/>
                <w:left w:val="none" w:sz="0" w:space="0" w:color="auto"/>
                <w:bottom w:val="none" w:sz="0" w:space="0" w:color="auto"/>
                <w:right w:val="none" w:sz="0" w:space="0" w:color="auto"/>
              </w:divBdr>
              <w:divsChild>
                <w:div w:id="1313945978">
                  <w:marLeft w:val="0"/>
                  <w:marRight w:val="0"/>
                  <w:marTop w:val="0"/>
                  <w:marBottom w:val="0"/>
                  <w:divBdr>
                    <w:top w:val="none" w:sz="0" w:space="0" w:color="auto"/>
                    <w:left w:val="none" w:sz="0" w:space="0" w:color="auto"/>
                    <w:bottom w:val="none" w:sz="0" w:space="0" w:color="auto"/>
                    <w:right w:val="none" w:sz="0" w:space="0" w:color="auto"/>
                  </w:divBdr>
                  <w:divsChild>
                    <w:div w:id="1383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02905">
          <w:marLeft w:val="0"/>
          <w:marRight w:val="0"/>
          <w:marTop w:val="0"/>
          <w:marBottom w:val="0"/>
          <w:divBdr>
            <w:top w:val="none" w:sz="0" w:space="0" w:color="auto"/>
            <w:left w:val="none" w:sz="0" w:space="0" w:color="auto"/>
            <w:bottom w:val="none" w:sz="0" w:space="0" w:color="auto"/>
            <w:right w:val="none" w:sz="0" w:space="0" w:color="auto"/>
          </w:divBdr>
          <w:divsChild>
            <w:div w:id="540243781">
              <w:marLeft w:val="0"/>
              <w:marRight w:val="0"/>
              <w:marTop w:val="0"/>
              <w:marBottom w:val="0"/>
              <w:divBdr>
                <w:top w:val="none" w:sz="0" w:space="0" w:color="auto"/>
                <w:left w:val="none" w:sz="0" w:space="0" w:color="auto"/>
                <w:bottom w:val="none" w:sz="0" w:space="0" w:color="auto"/>
                <w:right w:val="none" w:sz="0" w:space="0" w:color="auto"/>
              </w:divBdr>
              <w:divsChild>
                <w:div w:id="417018534">
                  <w:marLeft w:val="0"/>
                  <w:marRight w:val="0"/>
                  <w:marTop w:val="0"/>
                  <w:marBottom w:val="0"/>
                  <w:divBdr>
                    <w:top w:val="none" w:sz="0" w:space="0" w:color="auto"/>
                    <w:left w:val="none" w:sz="0" w:space="0" w:color="auto"/>
                    <w:bottom w:val="none" w:sz="0" w:space="0" w:color="auto"/>
                    <w:right w:val="none" w:sz="0" w:space="0" w:color="auto"/>
                  </w:divBdr>
                  <w:divsChild>
                    <w:div w:id="779451508">
                      <w:marLeft w:val="0"/>
                      <w:marRight w:val="0"/>
                      <w:marTop w:val="0"/>
                      <w:marBottom w:val="0"/>
                      <w:divBdr>
                        <w:top w:val="none" w:sz="0" w:space="0" w:color="auto"/>
                        <w:left w:val="none" w:sz="0" w:space="0" w:color="auto"/>
                        <w:bottom w:val="none" w:sz="0" w:space="0" w:color="auto"/>
                        <w:right w:val="none" w:sz="0" w:space="0" w:color="auto"/>
                      </w:divBdr>
                      <w:divsChild>
                        <w:div w:id="1315915972">
                          <w:marLeft w:val="0"/>
                          <w:marRight w:val="0"/>
                          <w:marTop w:val="0"/>
                          <w:marBottom w:val="0"/>
                          <w:divBdr>
                            <w:top w:val="none" w:sz="0" w:space="0" w:color="auto"/>
                            <w:left w:val="none" w:sz="0" w:space="0" w:color="auto"/>
                            <w:bottom w:val="none" w:sz="0" w:space="0" w:color="auto"/>
                            <w:right w:val="none" w:sz="0" w:space="0" w:color="auto"/>
                          </w:divBdr>
                          <w:divsChild>
                            <w:div w:id="17681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988384">
          <w:marLeft w:val="0"/>
          <w:marRight w:val="0"/>
          <w:marTop w:val="0"/>
          <w:marBottom w:val="0"/>
          <w:divBdr>
            <w:top w:val="none" w:sz="0" w:space="0" w:color="auto"/>
            <w:left w:val="none" w:sz="0" w:space="0" w:color="auto"/>
            <w:bottom w:val="none" w:sz="0" w:space="0" w:color="auto"/>
            <w:right w:val="none" w:sz="0" w:space="0" w:color="auto"/>
          </w:divBdr>
          <w:divsChild>
            <w:div w:id="2020886679">
              <w:marLeft w:val="0"/>
              <w:marRight w:val="0"/>
              <w:marTop w:val="0"/>
              <w:marBottom w:val="0"/>
              <w:divBdr>
                <w:top w:val="none" w:sz="0" w:space="0" w:color="auto"/>
                <w:left w:val="none" w:sz="0" w:space="0" w:color="auto"/>
                <w:bottom w:val="none" w:sz="0" w:space="0" w:color="auto"/>
                <w:right w:val="none" w:sz="0" w:space="0" w:color="auto"/>
              </w:divBdr>
              <w:divsChild>
                <w:div w:id="3267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864564">
      <w:bodyDiv w:val="1"/>
      <w:marLeft w:val="0"/>
      <w:marRight w:val="0"/>
      <w:marTop w:val="0"/>
      <w:marBottom w:val="0"/>
      <w:divBdr>
        <w:top w:val="none" w:sz="0" w:space="0" w:color="auto"/>
        <w:left w:val="none" w:sz="0" w:space="0" w:color="auto"/>
        <w:bottom w:val="none" w:sz="0" w:space="0" w:color="auto"/>
        <w:right w:val="none" w:sz="0" w:space="0" w:color="auto"/>
      </w:divBdr>
    </w:div>
    <w:div w:id="1333021075">
      <w:bodyDiv w:val="1"/>
      <w:marLeft w:val="0"/>
      <w:marRight w:val="0"/>
      <w:marTop w:val="0"/>
      <w:marBottom w:val="0"/>
      <w:divBdr>
        <w:top w:val="none" w:sz="0" w:space="0" w:color="auto"/>
        <w:left w:val="none" w:sz="0" w:space="0" w:color="auto"/>
        <w:bottom w:val="none" w:sz="0" w:space="0" w:color="auto"/>
        <w:right w:val="none" w:sz="0" w:space="0" w:color="auto"/>
      </w:divBdr>
    </w:div>
    <w:div w:id="1346328347">
      <w:bodyDiv w:val="1"/>
      <w:marLeft w:val="0"/>
      <w:marRight w:val="0"/>
      <w:marTop w:val="0"/>
      <w:marBottom w:val="0"/>
      <w:divBdr>
        <w:top w:val="none" w:sz="0" w:space="0" w:color="auto"/>
        <w:left w:val="none" w:sz="0" w:space="0" w:color="auto"/>
        <w:bottom w:val="none" w:sz="0" w:space="0" w:color="auto"/>
        <w:right w:val="none" w:sz="0" w:space="0" w:color="auto"/>
      </w:divBdr>
    </w:div>
    <w:div w:id="1349912053">
      <w:bodyDiv w:val="1"/>
      <w:marLeft w:val="0"/>
      <w:marRight w:val="0"/>
      <w:marTop w:val="0"/>
      <w:marBottom w:val="0"/>
      <w:divBdr>
        <w:top w:val="none" w:sz="0" w:space="0" w:color="auto"/>
        <w:left w:val="none" w:sz="0" w:space="0" w:color="auto"/>
        <w:bottom w:val="none" w:sz="0" w:space="0" w:color="auto"/>
        <w:right w:val="none" w:sz="0" w:space="0" w:color="auto"/>
      </w:divBdr>
      <w:divsChild>
        <w:div w:id="176434556">
          <w:marLeft w:val="0"/>
          <w:marRight w:val="0"/>
          <w:marTop w:val="0"/>
          <w:marBottom w:val="0"/>
          <w:divBdr>
            <w:top w:val="none" w:sz="0" w:space="0" w:color="auto"/>
            <w:left w:val="none" w:sz="0" w:space="0" w:color="auto"/>
            <w:bottom w:val="none" w:sz="0" w:space="0" w:color="auto"/>
            <w:right w:val="none" w:sz="0" w:space="0" w:color="auto"/>
          </w:divBdr>
          <w:divsChild>
            <w:div w:id="1468861137">
              <w:marLeft w:val="0"/>
              <w:marRight w:val="0"/>
              <w:marTop w:val="0"/>
              <w:marBottom w:val="0"/>
              <w:divBdr>
                <w:top w:val="none" w:sz="0" w:space="0" w:color="auto"/>
                <w:left w:val="none" w:sz="0" w:space="0" w:color="auto"/>
                <w:bottom w:val="none" w:sz="0" w:space="0" w:color="auto"/>
                <w:right w:val="none" w:sz="0" w:space="0" w:color="auto"/>
              </w:divBdr>
              <w:divsChild>
                <w:div w:id="36515545">
                  <w:marLeft w:val="0"/>
                  <w:marRight w:val="0"/>
                  <w:marTop w:val="0"/>
                  <w:marBottom w:val="0"/>
                  <w:divBdr>
                    <w:top w:val="none" w:sz="0" w:space="0" w:color="auto"/>
                    <w:left w:val="none" w:sz="0" w:space="0" w:color="auto"/>
                    <w:bottom w:val="none" w:sz="0" w:space="0" w:color="auto"/>
                    <w:right w:val="none" w:sz="0" w:space="0" w:color="auto"/>
                  </w:divBdr>
                  <w:divsChild>
                    <w:div w:id="165460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86795">
          <w:marLeft w:val="0"/>
          <w:marRight w:val="0"/>
          <w:marTop w:val="0"/>
          <w:marBottom w:val="0"/>
          <w:divBdr>
            <w:top w:val="none" w:sz="0" w:space="0" w:color="auto"/>
            <w:left w:val="none" w:sz="0" w:space="0" w:color="auto"/>
            <w:bottom w:val="none" w:sz="0" w:space="0" w:color="auto"/>
            <w:right w:val="none" w:sz="0" w:space="0" w:color="auto"/>
          </w:divBdr>
          <w:divsChild>
            <w:div w:id="225579972">
              <w:marLeft w:val="0"/>
              <w:marRight w:val="0"/>
              <w:marTop w:val="0"/>
              <w:marBottom w:val="0"/>
              <w:divBdr>
                <w:top w:val="none" w:sz="0" w:space="0" w:color="auto"/>
                <w:left w:val="none" w:sz="0" w:space="0" w:color="auto"/>
                <w:bottom w:val="none" w:sz="0" w:space="0" w:color="auto"/>
                <w:right w:val="none" w:sz="0" w:space="0" w:color="auto"/>
              </w:divBdr>
              <w:divsChild>
                <w:div w:id="15863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70462">
          <w:marLeft w:val="0"/>
          <w:marRight w:val="0"/>
          <w:marTop w:val="0"/>
          <w:marBottom w:val="0"/>
          <w:divBdr>
            <w:top w:val="none" w:sz="0" w:space="0" w:color="auto"/>
            <w:left w:val="none" w:sz="0" w:space="0" w:color="auto"/>
            <w:bottom w:val="none" w:sz="0" w:space="0" w:color="auto"/>
            <w:right w:val="none" w:sz="0" w:space="0" w:color="auto"/>
          </w:divBdr>
          <w:divsChild>
            <w:div w:id="1544975688">
              <w:marLeft w:val="0"/>
              <w:marRight w:val="0"/>
              <w:marTop w:val="0"/>
              <w:marBottom w:val="0"/>
              <w:divBdr>
                <w:top w:val="none" w:sz="0" w:space="0" w:color="auto"/>
                <w:left w:val="none" w:sz="0" w:space="0" w:color="auto"/>
                <w:bottom w:val="none" w:sz="0" w:space="0" w:color="auto"/>
                <w:right w:val="none" w:sz="0" w:space="0" w:color="auto"/>
              </w:divBdr>
              <w:divsChild>
                <w:div w:id="2004043490">
                  <w:marLeft w:val="0"/>
                  <w:marRight w:val="0"/>
                  <w:marTop w:val="0"/>
                  <w:marBottom w:val="0"/>
                  <w:divBdr>
                    <w:top w:val="none" w:sz="0" w:space="0" w:color="auto"/>
                    <w:left w:val="none" w:sz="0" w:space="0" w:color="auto"/>
                    <w:bottom w:val="none" w:sz="0" w:space="0" w:color="auto"/>
                    <w:right w:val="none" w:sz="0" w:space="0" w:color="auto"/>
                  </w:divBdr>
                  <w:divsChild>
                    <w:div w:id="1602103892">
                      <w:marLeft w:val="0"/>
                      <w:marRight w:val="0"/>
                      <w:marTop w:val="0"/>
                      <w:marBottom w:val="0"/>
                      <w:divBdr>
                        <w:top w:val="none" w:sz="0" w:space="0" w:color="auto"/>
                        <w:left w:val="none" w:sz="0" w:space="0" w:color="auto"/>
                        <w:bottom w:val="none" w:sz="0" w:space="0" w:color="auto"/>
                        <w:right w:val="none" w:sz="0" w:space="0" w:color="auto"/>
                      </w:divBdr>
                      <w:divsChild>
                        <w:div w:id="1774089086">
                          <w:marLeft w:val="0"/>
                          <w:marRight w:val="0"/>
                          <w:marTop w:val="0"/>
                          <w:marBottom w:val="0"/>
                          <w:divBdr>
                            <w:top w:val="none" w:sz="0" w:space="0" w:color="auto"/>
                            <w:left w:val="none" w:sz="0" w:space="0" w:color="auto"/>
                            <w:bottom w:val="none" w:sz="0" w:space="0" w:color="auto"/>
                            <w:right w:val="none" w:sz="0" w:space="0" w:color="auto"/>
                          </w:divBdr>
                          <w:divsChild>
                            <w:div w:id="31564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604161">
      <w:bodyDiv w:val="1"/>
      <w:marLeft w:val="0"/>
      <w:marRight w:val="0"/>
      <w:marTop w:val="0"/>
      <w:marBottom w:val="0"/>
      <w:divBdr>
        <w:top w:val="none" w:sz="0" w:space="0" w:color="auto"/>
        <w:left w:val="none" w:sz="0" w:space="0" w:color="auto"/>
        <w:bottom w:val="none" w:sz="0" w:space="0" w:color="auto"/>
        <w:right w:val="none" w:sz="0" w:space="0" w:color="auto"/>
      </w:divBdr>
    </w:div>
    <w:div w:id="1356924859">
      <w:bodyDiv w:val="1"/>
      <w:marLeft w:val="0"/>
      <w:marRight w:val="0"/>
      <w:marTop w:val="0"/>
      <w:marBottom w:val="0"/>
      <w:divBdr>
        <w:top w:val="none" w:sz="0" w:space="0" w:color="auto"/>
        <w:left w:val="none" w:sz="0" w:space="0" w:color="auto"/>
        <w:bottom w:val="none" w:sz="0" w:space="0" w:color="auto"/>
        <w:right w:val="none" w:sz="0" w:space="0" w:color="auto"/>
      </w:divBdr>
    </w:div>
    <w:div w:id="1357190464">
      <w:bodyDiv w:val="1"/>
      <w:marLeft w:val="0"/>
      <w:marRight w:val="0"/>
      <w:marTop w:val="0"/>
      <w:marBottom w:val="0"/>
      <w:divBdr>
        <w:top w:val="none" w:sz="0" w:space="0" w:color="auto"/>
        <w:left w:val="none" w:sz="0" w:space="0" w:color="auto"/>
        <w:bottom w:val="none" w:sz="0" w:space="0" w:color="auto"/>
        <w:right w:val="none" w:sz="0" w:space="0" w:color="auto"/>
      </w:divBdr>
    </w:div>
    <w:div w:id="1358966469">
      <w:bodyDiv w:val="1"/>
      <w:marLeft w:val="0"/>
      <w:marRight w:val="0"/>
      <w:marTop w:val="0"/>
      <w:marBottom w:val="0"/>
      <w:divBdr>
        <w:top w:val="none" w:sz="0" w:space="0" w:color="auto"/>
        <w:left w:val="none" w:sz="0" w:space="0" w:color="auto"/>
        <w:bottom w:val="none" w:sz="0" w:space="0" w:color="auto"/>
        <w:right w:val="none" w:sz="0" w:space="0" w:color="auto"/>
      </w:divBdr>
    </w:div>
    <w:div w:id="1367751076">
      <w:bodyDiv w:val="1"/>
      <w:marLeft w:val="0"/>
      <w:marRight w:val="0"/>
      <w:marTop w:val="0"/>
      <w:marBottom w:val="0"/>
      <w:divBdr>
        <w:top w:val="none" w:sz="0" w:space="0" w:color="auto"/>
        <w:left w:val="none" w:sz="0" w:space="0" w:color="auto"/>
        <w:bottom w:val="none" w:sz="0" w:space="0" w:color="auto"/>
        <w:right w:val="none" w:sz="0" w:space="0" w:color="auto"/>
      </w:divBdr>
    </w:div>
    <w:div w:id="1369647662">
      <w:bodyDiv w:val="1"/>
      <w:marLeft w:val="0"/>
      <w:marRight w:val="0"/>
      <w:marTop w:val="0"/>
      <w:marBottom w:val="0"/>
      <w:divBdr>
        <w:top w:val="none" w:sz="0" w:space="0" w:color="auto"/>
        <w:left w:val="none" w:sz="0" w:space="0" w:color="auto"/>
        <w:bottom w:val="none" w:sz="0" w:space="0" w:color="auto"/>
        <w:right w:val="none" w:sz="0" w:space="0" w:color="auto"/>
      </w:divBdr>
    </w:div>
    <w:div w:id="1372221221">
      <w:bodyDiv w:val="1"/>
      <w:marLeft w:val="0"/>
      <w:marRight w:val="0"/>
      <w:marTop w:val="0"/>
      <w:marBottom w:val="0"/>
      <w:divBdr>
        <w:top w:val="none" w:sz="0" w:space="0" w:color="auto"/>
        <w:left w:val="none" w:sz="0" w:space="0" w:color="auto"/>
        <w:bottom w:val="none" w:sz="0" w:space="0" w:color="auto"/>
        <w:right w:val="none" w:sz="0" w:space="0" w:color="auto"/>
      </w:divBdr>
    </w:div>
    <w:div w:id="1375732918">
      <w:bodyDiv w:val="1"/>
      <w:marLeft w:val="0"/>
      <w:marRight w:val="0"/>
      <w:marTop w:val="0"/>
      <w:marBottom w:val="0"/>
      <w:divBdr>
        <w:top w:val="none" w:sz="0" w:space="0" w:color="auto"/>
        <w:left w:val="none" w:sz="0" w:space="0" w:color="auto"/>
        <w:bottom w:val="none" w:sz="0" w:space="0" w:color="auto"/>
        <w:right w:val="none" w:sz="0" w:space="0" w:color="auto"/>
      </w:divBdr>
    </w:div>
    <w:div w:id="1382361212">
      <w:bodyDiv w:val="1"/>
      <w:marLeft w:val="0"/>
      <w:marRight w:val="0"/>
      <w:marTop w:val="0"/>
      <w:marBottom w:val="0"/>
      <w:divBdr>
        <w:top w:val="none" w:sz="0" w:space="0" w:color="auto"/>
        <w:left w:val="none" w:sz="0" w:space="0" w:color="auto"/>
        <w:bottom w:val="none" w:sz="0" w:space="0" w:color="auto"/>
        <w:right w:val="none" w:sz="0" w:space="0" w:color="auto"/>
      </w:divBdr>
    </w:div>
    <w:div w:id="1395469414">
      <w:bodyDiv w:val="1"/>
      <w:marLeft w:val="0"/>
      <w:marRight w:val="0"/>
      <w:marTop w:val="0"/>
      <w:marBottom w:val="0"/>
      <w:divBdr>
        <w:top w:val="none" w:sz="0" w:space="0" w:color="auto"/>
        <w:left w:val="none" w:sz="0" w:space="0" w:color="auto"/>
        <w:bottom w:val="none" w:sz="0" w:space="0" w:color="auto"/>
        <w:right w:val="none" w:sz="0" w:space="0" w:color="auto"/>
      </w:divBdr>
    </w:div>
    <w:div w:id="1395812577">
      <w:bodyDiv w:val="1"/>
      <w:marLeft w:val="0"/>
      <w:marRight w:val="0"/>
      <w:marTop w:val="0"/>
      <w:marBottom w:val="0"/>
      <w:divBdr>
        <w:top w:val="none" w:sz="0" w:space="0" w:color="auto"/>
        <w:left w:val="none" w:sz="0" w:space="0" w:color="auto"/>
        <w:bottom w:val="none" w:sz="0" w:space="0" w:color="auto"/>
        <w:right w:val="none" w:sz="0" w:space="0" w:color="auto"/>
      </w:divBdr>
    </w:div>
    <w:div w:id="1397700214">
      <w:bodyDiv w:val="1"/>
      <w:marLeft w:val="0"/>
      <w:marRight w:val="0"/>
      <w:marTop w:val="0"/>
      <w:marBottom w:val="0"/>
      <w:divBdr>
        <w:top w:val="none" w:sz="0" w:space="0" w:color="auto"/>
        <w:left w:val="none" w:sz="0" w:space="0" w:color="auto"/>
        <w:bottom w:val="none" w:sz="0" w:space="0" w:color="auto"/>
        <w:right w:val="none" w:sz="0" w:space="0" w:color="auto"/>
      </w:divBdr>
    </w:div>
    <w:div w:id="1398279406">
      <w:bodyDiv w:val="1"/>
      <w:marLeft w:val="0"/>
      <w:marRight w:val="0"/>
      <w:marTop w:val="0"/>
      <w:marBottom w:val="0"/>
      <w:divBdr>
        <w:top w:val="none" w:sz="0" w:space="0" w:color="auto"/>
        <w:left w:val="none" w:sz="0" w:space="0" w:color="auto"/>
        <w:bottom w:val="none" w:sz="0" w:space="0" w:color="auto"/>
        <w:right w:val="none" w:sz="0" w:space="0" w:color="auto"/>
      </w:divBdr>
    </w:div>
    <w:div w:id="1401169063">
      <w:bodyDiv w:val="1"/>
      <w:marLeft w:val="0"/>
      <w:marRight w:val="0"/>
      <w:marTop w:val="0"/>
      <w:marBottom w:val="0"/>
      <w:divBdr>
        <w:top w:val="none" w:sz="0" w:space="0" w:color="auto"/>
        <w:left w:val="none" w:sz="0" w:space="0" w:color="auto"/>
        <w:bottom w:val="none" w:sz="0" w:space="0" w:color="auto"/>
        <w:right w:val="none" w:sz="0" w:space="0" w:color="auto"/>
      </w:divBdr>
    </w:div>
    <w:div w:id="1404572143">
      <w:bodyDiv w:val="1"/>
      <w:marLeft w:val="0"/>
      <w:marRight w:val="0"/>
      <w:marTop w:val="0"/>
      <w:marBottom w:val="0"/>
      <w:divBdr>
        <w:top w:val="none" w:sz="0" w:space="0" w:color="auto"/>
        <w:left w:val="none" w:sz="0" w:space="0" w:color="auto"/>
        <w:bottom w:val="none" w:sz="0" w:space="0" w:color="auto"/>
        <w:right w:val="none" w:sz="0" w:space="0" w:color="auto"/>
      </w:divBdr>
    </w:div>
    <w:div w:id="1419905224">
      <w:bodyDiv w:val="1"/>
      <w:marLeft w:val="0"/>
      <w:marRight w:val="0"/>
      <w:marTop w:val="0"/>
      <w:marBottom w:val="0"/>
      <w:divBdr>
        <w:top w:val="none" w:sz="0" w:space="0" w:color="auto"/>
        <w:left w:val="none" w:sz="0" w:space="0" w:color="auto"/>
        <w:bottom w:val="none" w:sz="0" w:space="0" w:color="auto"/>
        <w:right w:val="none" w:sz="0" w:space="0" w:color="auto"/>
      </w:divBdr>
    </w:div>
    <w:div w:id="1421028380">
      <w:bodyDiv w:val="1"/>
      <w:marLeft w:val="0"/>
      <w:marRight w:val="0"/>
      <w:marTop w:val="0"/>
      <w:marBottom w:val="0"/>
      <w:divBdr>
        <w:top w:val="none" w:sz="0" w:space="0" w:color="auto"/>
        <w:left w:val="none" w:sz="0" w:space="0" w:color="auto"/>
        <w:bottom w:val="none" w:sz="0" w:space="0" w:color="auto"/>
        <w:right w:val="none" w:sz="0" w:space="0" w:color="auto"/>
      </w:divBdr>
    </w:div>
    <w:div w:id="1421489570">
      <w:bodyDiv w:val="1"/>
      <w:marLeft w:val="0"/>
      <w:marRight w:val="0"/>
      <w:marTop w:val="0"/>
      <w:marBottom w:val="0"/>
      <w:divBdr>
        <w:top w:val="none" w:sz="0" w:space="0" w:color="auto"/>
        <w:left w:val="none" w:sz="0" w:space="0" w:color="auto"/>
        <w:bottom w:val="none" w:sz="0" w:space="0" w:color="auto"/>
        <w:right w:val="none" w:sz="0" w:space="0" w:color="auto"/>
      </w:divBdr>
    </w:div>
    <w:div w:id="1424298028">
      <w:bodyDiv w:val="1"/>
      <w:marLeft w:val="0"/>
      <w:marRight w:val="0"/>
      <w:marTop w:val="0"/>
      <w:marBottom w:val="0"/>
      <w:divBdr>
        <w:top w:val="none" w:sz="0" w:space="0" w:color="auto"/>
        <w:left w:val="none" w:sz="0" w:space="0" w:color="auto"/>
        <w:bottom w:val="none" w:sz="0" w:space="0" w:color="auto"/>
        <w:right w:val="none" w:sz="0" w:space="0" w:color="auto"/>
      </w:divBdr>
    </w:div>
    <w:div w:id="1424766102">
      <w:bodyDiv w:val="1"/>
      <w:marLeft w:val="0"/>
      <w:marRight w:val="0"/>
      <w:marTop w:val="0"/>
      <w:marBottom w:val="0"/>
      <w:divBdr>
        <w:top w:val="none" w:sz="0" w:space="0" w:color="auto"/>
        <w:left w:val="none" w:sz="0" w:space="0" w:color="auto"/>
        <w:bottom w:val="none" w:sz="0" w:space="0" w:color="auto"/>
        <w:right w:val="none" w:sz="0" w:space="0" w:color="auto"/>
      </w:divBdr>
    </w:div>
    <w:div w:id="1425807639">
      <w:bodyDiv w:val="1"/>
      <w:marLeft w:val="0"/>
      <w:marRight w:val="0"/>
      <w:marTop w:val="0"/>
      <w:marBottom w:val="0"/>
      <w:divBdr>
        <w:top w:val="none" w:sz="0" w:space="0" w:color="auto"/>
        <w:left w:val="none" w:sz="0" w:space="0" w:color="auto"/>
        <w:bottom w:val="none" w:sz="0" w:space="0" w:color="auto"/>
        <w:right w:val="none" w:sz="0" w:space="0" w:color="auto"/>
      </w:divBdr>
    </w:div>
    <w:div w:id="1430933184">
      <w:bodyDiv w:val="1"/>
      <w:marLeft w:val="0"/>
      <w:marRight w:val="0"/>
      <w:marTop w:val="0"/>
      <w:marBottom w:val="0"/>
      <w:divBdr>
        <w:top w:val="none" w:sz="0" w:space="0" w:color="auto"/>
        <w:left w:val="none" w:sz="0" w:space="0" w:color="auto"/>
        <w:bottom w:val="none" w:sz="0" w:space="0" w:color="auto"/>
        <w:right w:val="none" w:sz="0" w:space="0" w:color="auto"/>
      </w:divBdr>
    </w:div>
    <w:div w:id="1457721951">
      <w:bodyDiv w:val="1"/>
      <w:marLeft w:val="0"/>
      <w:marRight w:val="0"/>
      <w:marTop w:val="0"/>
      <w:marBottom w:val="0"/>
      <w:divBdr>
        <w:top w:val="none" w:sz="0" w:space="0" w:color="auto"/>
        <w:left w:val="none" w:sz="0" w:space="0" w:color="auto"/>
        <w:bottom w:val="none" w:sz="0" w:space="0" w:color="auto"/>
        <w:right w:val="none" w:sz="0" w:space="0" w:color="auto"/>
      </w:divBdr>
    </w:div>
    <w:div w:id="1468472137">
      <w:bodyDiv w:val="1"/>
      <w:marLeft w:val="0"/>
      <w:marRight w:val="0"/>
      <w:marTop w:val="0"/>
      <w:marBottom w:val="0"/>
      <w:divBdr>
        <w:top w:val="none" w:sz="0" w:space="0" w:color="auto"/>
        <w:left w:val="none" w:sz="0" w:space="0" w:color="auto"/>
        <w:bottom w:val="none" w:sz="0" w:space="0" w:color="auto"/>
        <w:right w:val="none" w:sz="0" w:space="0" w:color="auto"/>
      </w:divBdr>
    </w:div>
    <w:div w:id="1471897858">
      <w:bodyDiv w:val="1"/>
      <w:marLeft w:val="0"/>
      <w:marRight w:val="0"/>
      <w:marTop w:val="0"/>
      <w:marBottom w:val="0"/>
      <w:divBdr>
        <w:top w:val="none" w:sz="0" w:space="0" w:color="auto"/>
        <w:left w:val="none" w:sz="0" w:space="0" w:color="auto"/>
        <w:bottom w:val="none" w:sz="0" w:space="0" w:color="auto"/>
        <w:right w:val="none" w:sz="0" w:space="0" w:color="auto"/>
      </w:divBdr>
    </w:div>
    <w:div w:id="1475104254">
      <w:bodyDiv w:val="1"/>
      <w:marLeft w:val="0"/>
      <w:marRight w:val="0"/>
      <w:marTop w:val="0"/>
      <w:marBottom w:val="0"/>
      <w:divBdr>
        <w:top w:val="none" w:sz="0" w:space="0" w:color="auto"/>
        <w:left w:val="none" w:sz="0" w:space="0" w:color="auto"/>
        <w:bottom w:val="none" w:sz="0" w:space="0" w:color="auto"/>
        <w:right w:val="none" w:sz="0" w:space="0" w:color="auto"/>
      </w:divBdr>
    </w:div>
    <w:div w:id="1475678714">
      <w:bodyDiv w:val="1"/>
      <w:marLeft w:val="0"/>
      <w:marRight w:val="0"/>
      <w:marTop w:val="0"/>
      <w:marBottom w:val="0"/>
      <w:divBdr>
        <w:top w:val="none" w:sz="0" w:space="0" w:color="auto"/>
        <w:left w:val="none" w:sz="0" w:space="0" w:color="auto"/>
        <w:bottom w:val="none" w:sz="0" w:space="0" w:color="auto"/>
        <w:right w:val="none" w:sz="0" w:space="0" w:color="auto"/>
      </w:divBdr>
    </w:div>
    <w:div w:id="1479029287">
      <w:bodyDiv w:val="1"/>
      <w:marLeft w:val="0"/>
      <w:marRight w:val="0"/>
      <w:marTop w:val="0"/>
      <w:marBottom w:val="0"/>
      <w:divBdr>
        <w:top w:val="none" w:sz="0" w:space="0" w:color="auto"/>
        <w:left w:val="none" w:sz="0" w:space="0" w:color="auto"/>
        <w:bottom w:val="none" w:sz="0" w:space="0" w:color="auto"/>
        <w:right w:val="none" w:sz="0" w:space="0" w:color="auto"/>
      </w:divBdr>
    </w:div>
    <w:div w:id="1486435248">
      <w:bodyDiv w:val="1"/>
      <w:marLeft w:val="0"/>
      <w:marRight w:val="0"/>
      <w:marTop w:val="0"/>
      <w:marBottom w:val="0"/>
      <w:divBdr>
        <w:top w:val="none" w:sz="0" w:space="0" w:color="auto"/>
        <w:left w:val="none" w:sz="0" w:space="0" w:color="auto"/>
        <w:bottom w:val="none" w:sz="0" w:space="0" w:color="auto"/>
        <w:right w:val="none" w:sz="0" w:space="0" w:color="auto"/>
      </w:divBdr>
    </w:div>
    <w:div w:id="1488864515">
      <w:bodyDiv w:val="1"/>
      <w:marLeft w:val="0"/>
      <w:marRight w:val="0"/>
      <w:marTop w:val="0"/>
      <w:marBottom w:val="0"/>
      <w:divBdr>
        <w:top w:val="none" w:sz="0" w:space="0" w:color="auto"/>
        <w:left w:val="none" w:sz="0" w:space="0" w:color="auto"/>
        <w:bottom w:val="none" w:sz="0" w:space="0" w:color="auto"/>
        <w:right w:val="none" w:sz="0" w:space="0" w:color="auto"/>
      </w:divBdr>
    </w:div>
    <w:div w:id="1497963572">
      <w:bodyDiv w:val="1"/>
      <w:marLeft w:val="0"/>
      <w:marRight w:val="0"/>
      <w:marTop w:val="0"/>
      <w:marBottom w:val="0"/>
      <w:divBdr>
        <w:top w:val="none" w:sz="0" w:space="0" w:color="auto"/>
        <w:left w:val="none" w:sz="0" w:space="0" w:color="auto"/>
        <w:bottom w:val="none" w:sz="0" w:space="0" w:color="auto"/>
        <w:right w:val="none" w:sz="0" w:space="0" w:color="auto"/>
      </w:divBdr>
    </w:div>
    <w:div w:id="1499996912">
      <w:bodyDiv w:val="1"/>
      <w:marLeft w:val="0"/>
      <w:marRight w:val="0"/>
      <w:marTop w:val="0"/>
      <w:marBottom w:val="0"/>
      <w:divBdr>
        <w:top w:val="none" w:sz="0" w:space="0" w:color="auto"/>
        <w:left w:val="none" w:sz="0" w:space="0" w:color="auto"/>
        <w:bottom w:val="none" w:sz="0" w:space="0" w:color="auto"/>
        <w:right w:val="none" w:sz="0" w:space="0" w:color="auto"/>
      </w:divBdr>
    </w:div>
    <w:div w:id="1501115123">
      <w:bodyDiv w:val="1"/>
      <w:marLeft w:val="0"/>
      <w:marRight w:val="0"/>
      <w:marTop w:val="0"/>
      <w:marBottom w:val="0"/>
      <w:divBdr>
        <w:top w:val="none" w:sz="0" w:space="0" w:color="auto"/>
        <w:left w:val="none" w:sz="0" w:space="0" w:color="auto"/>
        <w:bottom w:val="none" w:sz="0" w:space="0" w:color="auto"/>
        <w:right w:val="none" w:sz="0" w:space="0" w:color="auto"/>
      </w:divBdr>
    </w:div>
    <w:div w:id="1501459327">
      <w:bodyDiv w:val="1"/>
      <w:marLeft w:val="0"/>
      <w:marRight w:val="0"/>
      <w:marTop w:val="0"/>
      <w:marBottom w:val="0"/>
      <w:divBdr>
        <w:top w:val="none" w:sz="0" w:space="0" w:color="auto"/>
        <w:left w:val="none" w:sz="0" w:space="0" w:color="auto"/>
        <w:bottom w:val="none" w:sz="0" w:space="0" w:color="auto"/>
        <w:right w:val="none" w:sz="0" w:space="0" w:color="auto"/>
      </w:divBdr>
    </w:div>
    <w:div w:id="1502699581">
      <w:bodyDiv w:val="1"/>
      <w:marLeft w:val="0"/>
      <w:marRight w:val="0"/>
      <w:marTop w:val="0"/>
      <w:marBottom w:val="0"/>
      <w:divBdr>
        <w:top w:val="none" w:sz="0" w:space="0" w:color="auto"/>
        <w:left w:val="none" w:sz="0" w:space="0" w:color="auto"/>
        <w:bottom w:val="none" w:sz="0" w:space="0" w:color="auto"/>
        <w:right w:val="none" w:sz="0" w:space="0" w:color="auto"/>
      </w:divBdr>
    </w:div>
    <w:div w:id="1504852162">
      <w:bodyDiv w:val="1"/>
      <w:marLeft w:val="0"/>
      <w:marRight w:val="0"/>
      <w:marTop w:val="0"/>
      <w:marBottom w:val="0"/>
      <w:divBdr>
        <w:top w:val="none" w:sz="0" w:space="0" w:color="auto"/>
        <w:left w:val="none" w:sz="0" w:space="0" w:color="auto"/>
        <w:bottom w:val="none" w:sz="0" w:space="0" w:color="auto"/>
        <w:right w:val="none" w:sz="0" w:space="0" w:color="auto"/>
      </w:divBdr>
    </w:div>
    <w:div w:id="1507591541">
      <w:bodyDiv w:val="1"/>
      <w:marLeft w:val="0"/>
      <w:marRight w:val="0"/>
      <w:marTop w:val="0"/>
      <w:marBottom w:val="0"/>
      <w:divBdr>
        <w:top w:val="none" w:sz="0" w:space="0" w:color="auto"/>
        <w:left w:val="none" w:sz="0" w:space="0" w:color="auto"/>
        <w:bottom w:val="none" w:sz="0" w:space="0" w:color="auto"/>
        <w:right w:val="none" w:sz="0" w:space="0" w:color="auto"/>
      </w:divBdr>
    </w:div>
    <w:div w:id="1517384827">
      <w:bodyDiv w:val="1"/>
      <w:marLeft w:val="0"/>
      <w:marRight w:val="0"/>
      <w:marTop w:val="0"/>
      <w:marBottom w:val="0"/>
      <w:divBdr>
        <w:top w:val="none" w:sz="0" w:space="0" w:color="auto"/>
        <w:left w:val="none" w:sz="0" w:space="0" w:color="auto"/>
        <w:bottom w:val="none" w:sz="0" w:space="0" w:color="auto"/>
        <w:right w:val="none" w:sz="0" w:space="0" w:color="auto"/>
      </w:divBdr>
    </w:div>
    <w:div w:id="1518807406">
      <w:bodyDiv w:val="1"/>
      <w:marLeft w:val="0"/>
      <w:marRight w:val="0"/>
      <w:marTop w:val="0"/>
      <w:marBottom w:val="0"/>
      <w:divBdr>
        <w:top w:val="none" w:sz="0" w:space="0" w:color="auto"/>
        <w:left w:val="none" w:sz="0" w:space="0" w:color="auto"/>
        <w:bottom w:val="none" w:sz="0" w:space="0" w:color="auto"/>
        <w:right w:val="none" w:sz="0" w:space="0" w:color="auto"/>
      </w:divBdr>
    </w:div>
    <w:div w:id="1528253897">
      <w:bodyDiv w:val="1"/>
      <w:marLeft w:val="0"/>
      <w:marRight w:val="0"/>
      <w:marTop w:val="0"/>
      <w:marBottom w:val="0"/>
      <w:divBdr>
        <w:top w:val="none" w:sz="0" w:space="0" w:color="auto"/>
        <w:left w:val="none" w:sz="0" w:space="0" w:color="auto"/>
        <w:bottom w:val="none" w:sz="0" w:space="0" w:color="auto"/>
        <w:right w:val="none" w:sz="0" w:space="0" w:color="auto"/>
      </w:divBdr>
    </w:div>
    <w:div w:id="1533571497">
      <w:bodyDiv w:val="1"/>
      <w:marLeft w:val="0"/>
      <w:marRight w:val="0"/>
      <w:marTop w:val="0"/>
      <w:marBottom w:val="0"/>
      <w:divBdr>
        <w:top w:val="none" w:sz="0" w:space="0" w:color="auto"/>
        <w:left w:val="none" w:sz="0" w:space="0" w:color="auto"/>
        <w:bottom w:val="none" w:sz="0" w:space="0" w:color="auto"/>
        <w:right w:val="none" w:sz="0" w:space="0" w:color="auto"/>
      </w:divBdr>
    </w:div>
    <w:div w:id="1536431290">
      <w:bodyDiv w:val="1"/>
      <w:marLeft w:val="0"/>
      <w:marRight w:val="0"/>
      <w:marTop w:val="0"/>
      <w:marBottom w:val="0"/>
      <w:divBdr>
        <w:top w:val="none" w:sz="0" w:space="0" w:color="auto"/>
        <w:left w:val="none" w:sz="0" w:space="0" w:color="auto"/>
        <w:bottom w:val="none" w:sz="0" w:space="0" w:color="auto"/>
        <w:right w:val="none" w:sz="0" w:space="0" w:color="auto"/>
      </w:divBdr>
    </w:div>
    <w:div w:id="1536843862">
      <w:bodyDiv w:val="1"/>
      <w:marLeft w:val="0"/>
      <w:marRight w:val="0"/>
      <w:marTop w:val="0"/>
      <w:marBottom w:val="0"/>
      <w:divBdr>
        <w:top w:val="none" w:sz="0" w:space="0" w:color="auto"/>
        <w:left w:val="none" w:sz="0" w:space="0" w:color="auto"/>
        <w:bottom w:val="none" w:sz="0" w:space="0" w:color="auto"/>
        <w:right w:val="none" w:sz="0" w:space="0" w:color="auto"/>
      </w:divBdr>
    </w:div>
    <w:div w:id="1550536531">
      <w:bodyDiv w:val="1"/>
      <w:marLeft w:val="0"/>
      <w:marRight w:val="0"/>
      <w:marTop w:val="0"/>
      <w:marBottom w:val="0"/>
      <w:divBdr>
        <w:top w:val="none" w:sz="0" w:space="0" w:color="auto"/>
        <w:left w:val="none" w:sz="0" w:space="0" w:color="auto"/>
        <w:bottom w:val="none" w:sz="0" w:space="0" w:color="auto"/>
        <w:right w:val="none" w:sz="0" w:space="0" w:color="auto"/>
      </w:divBdr>
    </w:div>
    <w:div w:id="1553810737">
      <w:bodyDiv w:val="1"/>
      <w:marLeft w:val="0"/>
      <w:marRight w:val="0"/>
      <w:marTop w:val="0"/>
      <w:marBottom w:val="0"/>
      <w:divBdr>
        <w:top w:val="none" w:sz="0" w:space="0" w:color="auto"/>
        <w:left w:val="none" w:sz="0" w:space="0" w:color="auto"/>
        <w:bottom w:val="none" w:sz="0" w:space="0" w:color="auto"/>
        <w:right w:val="none" w:sz="0" w:space="0" w:color="auto"/>
      </w:divBdr>
    </w:div>
    <w:div w:id="1558010451">
      <w:bodyDiv w:val="1"/>
      <w:marLeft w:val="0"/>
      <w:marRight w:val="0"/>
      <w:marTop w:val="0"/>
      <w:marBottom w:val="0"/>
      <w:divBdr>
        <w:top w:val="none" w:sz="0" w:space="0" w:color="auto"/>
        <w:left w:val="none" w:sz="0" w:space="0" w:color="auto"/>
        <w:bottom w:val="none" w:sz="0" w:space="0" w:color="auto"/>
        <w:right w:val="none" w:sz="0" w:space="0" w:color="auto"/>
      </w:divBdr>
    </w:div>
    <w:div w:id="1566918580">
      <w:bodyDiv w:val="1"/>
      <w:marLeft w:val="0"/>
      <w:marRight w:val="0"/>
      <w:marTop w:val="0"/>
      <w:marBottom w:val="0"/>
      <w:divBdr>
        <w:top w:val="none" w:sz="0" w:space="0" w:color="auto"/>
        <w:left w:val="none" w:sz="0" w:space="0" w:color="auto"/>
        <w:bottom w:val="none" w:sz="0" w:space="0" w:color="auto"/>
        <w:right w:val="none" w:sz="0" w:space="0" w:color="auto"/>
      </w:divBdr>
    </w:div>
    <w:div w:id="1577587940">
      <w:bodyDiv w:val="1"/>
      <w:marLeft w:val="0"/>
      <w:marRight w:val="0"/>
      <w:marTop w:val="0"/>
      <w:marBottom w:val="0"/>
      <w:divBdr>
        <w:top w:val="none" w:sz="0" w:space="0" w:color="auto"/>
        <w:left w:val="none" w:sz="0" w:space="0" w:color="auto"/>
        <w:bottom w:val="none" w:sz="0" w:space="0" w:color="auto"/>
        <w:right w:val="none" w:sz="0" w:space="0" w:color="auto"/>
      </w:divBdr>
    </w:div>
    <w:div w:id="1579897990">
      <w:bodyDiv w:val="1"/>
      <w:marLeft w:val="0"/>
      <w:marRight w:val="0"/>
      <w:marTop w:val="0"/>
      <w:marBottom w:val="0"/>
      <w:divBdr>
        <w:top w:val="none" w:sz="0" w:space="0" w:color="auto"/>
        <w:left w:val="none" w:sz="0" w:space="0" w:color="auto"/>
        <w:bottom w:val="none" w:sz="0" w:space="0" w:color="auto"/>
        <w:right w:val="none" w:sz="0" w:space="0" w:color="auto"/>
      </w:divBdr>
    </w:div>
    <w:div w:id="1580361426">
      <w:bodyDiv w:val="1"/>
      <w:marLeft w:val="0"/>
      <w:marRight w:val="0"/>
      <w:marTop w:val="0"/>
      <w:marBottom w:val="0"/>
      <w:divBdr>
        <w:top w:val="none" w:sz="0" w:space="0" w:color="auto"/>
        <w:left w:val="none" w:sz="0" w:space="0" w:color="auto"/>
        <w:bottom w:val="none" w:sz="0" w:space="0" w:color="auto"/>
        <w:right w:val="none" w:sz="0" w:space="0" w:color="auto"/>
      </w:divBdr>
    </w:div>
    <w:div w:id="1580555768">
      <w:bodyDiv w:val="1"/>
      <w:marLeft w:val="0"/>
      <w:marRight w:val="0"/>
      <w:marTop w:val="0"/>
      <w:marBottom w:val="0"/>
      <w:divBdr>
        <w:top w:val="none" w:sz="0" w:space="0" w:color="auto"/>
        <w:left w:val="none" w:sz="0" w:space="0" w:color="auto"/>
        <w:bottom w:val="none" w:sz="0" w:space="0" w:color="auto"/>
        <w:right w:val="none" w:sz="0" w:space="0" w:color="auto"/>
      </w:divBdr>
    </w:div>
    <w:div w:id="1591616758">
      <w:bodyDiv w:val="1"/>
      <w:marLeft w:val="0"/>
      <w:marRight w:val="0"/>
      <w:marTop w:val="0"/>
      <w:marBottom w:val="0"/>
      <w:divBdr>
        <w:top w:val="none" w:sz="0" w:space="0" w:color="auto"/>
        <w:left w:val="none" w:sz="0" w:space="0" w:color="auto"/>
        <w:bottom w:val="none" w:sz="0" w:space="0" w:color="auto"/>
        <w:right w:val="none" w:sz="0" w:space="0" w:color="auto"/>
      </w:divBdr>
    </w:div>
    <w:div w:id="1596785432">
      <w:bodyDiv w:val="1"/>
      <w:marLeft w:val="0"/>
      <w:marRight w:val="0"/>
      <w:marTop w:val="0"/>
      <w:marBottom w:val="0"/>
      <w:divBdr>
        <w:top w:val="none" w:sz="0" w:space="0" w:color="auto"/>
        <w:left w:val="none" w:sz="0" w:space="0" w:color="auto"/>
        <w:bottom w:val="none" w:sz="0" w:space="0" w:color="auto"/>
        <w:right w:val="none" w:sz="0" w:space="0" w:color="auto"/>
      </w:divBdr>
    </w:div>
    <w:div w:id="1603757527">
      <w:bodyDiv w:val="1"/>
      <w:marLeft w:val="0"/>
      <w:marRight w:val="0"/>
      <w:marTop w:val="0"/>
      <w:marBottom w:val="0"/>
      <w:divBdr>
        <w:top w:val="none" w:sz="0" w:space="0" w:color="auto"/>
        <w:left w:val="none" w:sz="0" w:space="0" w:color="auto"/>
        <w:bottom w:val="none" w:sz="0" w:space="0" w:color="auto"/>
        <w:right w:val="none" w:sz="0" w:space="0" w:color="auto"/>
      </w:divBdr>
    </w:div>
    <w:div w:id="1608384563">
      <w:bodyDiv w:val="1"/>
      <w:marLeft w:val="0"/>
      <w:marRight w:val="0"/>
      <w:marTop w:val="0"/>
      <w:marBottom w:val="0"/>
      <w:divBdr>
        <w:top w:val="none" w:sz="0" w:space="0" w:color="auto"/>
        <w:left w:val="none" w:sz="0" w:space="0" w:color="auto"/>
        <w:bottom w:val="none" w:sz="0" w:space="0" w:color="auto"/>
        <w:right w:val="none" w:sz="0" w:space="0" w:color="auto"/>
      </w:divBdr>
    </w:div>
    <w:div w:id="1610237318">
      <w:bodyDiv w:val="1"/>
      <w:marLeft w:val="0"/>
      <w:marRight w:val="0"/>
      <w:marTop w:val="0"/>
      <w:marBottom w:val="0"/>
      <w:divBdr>
        <w:top w:val="none" w:sz="0" w:space="0" w:color="auto"/>
        <w:left w:val="none" w:sz="0" w:space="0" w:color="auto"/>
        <w:bottom w:val="none" w:sz="0" w:space="0" w:color="auto"/>
        <w:right w:val="none" w:sz="0" w:space="0" w:color="auto"/>
      </w:divBdr>
    </w:div>
    <w:div w:id="1634096716">
      <w:bodyDiv w:val="1"/>
      <w:marLeft w:val="0"/>
      <w:marRight w:val="0"/>
      <w:marTop w:val="0"/>
      <w:marBottom w:val="0"/>
      <w:divBdr>
        <w:top w:val="none" w:sz="0" w:space="0" w:color="auto"/>
        <w:left w:val="none" w:sz="0" w:space="0" w:color="auto"/>
        <w:bottom w:val="none" w:sz="0" w:space="0" w:color="auto"/>
        <w:right w:val="none" w:sz="0" w:space="0" w:color="auto"/>
      </w:divBdr>
    </w:div>
    <w:div w:id="1638607949">
      <w:bodyDiv w:val="1"/>
      <w:marLeft w:val="0"/>
      <w:marRight w:val="0"/>
      <w:marTop w:val="0"/>
      <w:marBottom w:val="0"/>
      <w:divBdr>
        <w:top w:val="none" w:sz="0" w:space="0" w:color="auto"/>
        <w:left w:val="none" w:sz="0" w:space="0" w:color="auto"/>
        <w:bottom w:val="none" w:sz="0" w:space="0" w:color="auto"/>
        <w:right w:val="none" w:sz="0" w:space="0" w:color="auto"/>
      </w:divBdr>
    </w:div>
    <w:div w:id="1642421620">
      <w:bodyDiv w:val="1"/>
      <w:marLeft w:val="0"/>
      <w:marRight w:val="0"/>
      <w:marTop w:val="0"/>
      <w:marBottom w:val="0"/>
      <w:divBdr>
        <w:top w:val="none" w:sz="0" w:space="0" w:color="auto"/>
        <w:left w:val="none" w:sz="0" w:space="0" w:color="auto"/>
        <w:bottom w:val="none" w:sz="0" w:space="0" w:color="auto"/>
        <w:right w:val="none" w:sz="0" w:space="0" w:color="auto"/>
      </w:divBdr>
    </w:div>
    <w:div w:id="1645113537">
      <w:bodyDiv w:val="1"/>
      <w:marLeft w:val="0"/>
      <w:marRight w:val="0"/>
      <w:marTop w:val="0"/>
      <w:marBottom w:val="0"/>
      <w:divBdr>
        <w:top w:val="none" w:sz="0" w:space="0" w:color="auto"/>
        <w:left w:val="none" w:sz="0" w:space="0" w:color="auto"/>
        <w:bottom w:val="none" w:sz="0" w:space="0" w:color="auto"/>
        <w:right w:val="none" w:sz="0" w:space="0" w:color="auto"/>
      </w:divBdr>
    </w:div>
    <w:div w:id="1657144276">
      <w:bodyDiv w:val="1"/>
      <w:marLeft w:val="0"/>
      <w:marRight w:val="0"/>
      <w:marTop w:val="0"/>
      <w:marBottom w:val="0"/>
      <w:divBdr>
        <w:top w:val="none" w:sz="0" w:space="0" w:color="auto"/>
        <w:left w:val="none" w:sz="0" w:space="0" w:color="auto"/>
        <w:bottom w:val="none" w:sz="0" w:space="0" w:color="auto"/>
        <w:right w:val="none" w:sz="0" w:space="0" w:color="auto"/>
      </w:divBdr>
    </w:div>
    <w:div w:id="1658339567">
      <w:bodyDiv w:val="1"/>
      <w:marLeft w:val="0"/>
      <w:marRight w:val="0"/>
      <w:marTop w:val="0"/>
      <w:marBottom w:val="0"/>
      <w:divBdr>
        <w:top w:val="none" w:sz="0" w:space="0" w:color="auto"/>
        <w:left w:val="none" w:sz="0" w:space="0" w:color="auto"/>
        <w:bottom w:val="none" w:sz="0" w:space="0" w:color="auto"/>
        <w:right w:val="none" w:sz="0" w:space="0" w:color="auto"/>
      </w:divBdr>
    </w:div>
    <w:div w:id="1658532892">
      <w:bodyDiv w:val="1"/>
      <w:marLeft w:val="0"/>
      <w:marRight w:val="0"/>
      <w:marTop w:val="0"/>
      <w:marBottom w:val="0"/>
      <w:divBdr>
        <w:top w:val="none" w:sz="0" w:space="0" w:color="auto"/>
        <w:left w:val="none" w:sz="0" w:space="0" w:color="auto"/>
        <w:bottom w:val="none" w:sz="0" w:space="0" w:color="auto"/>
        <w:right w:val="none" w:sz="0" w:space="0" w:color="auto"/>
      </w:divBdr>
    </w:div>
    <w:div w:id="1659730865">
      <w:bodyDiv w:val="1"/>
      <w:marLeft w:val="0"/>
      <w:marRight w:val="0"/>
      <w:marTop w:val="0"/>
      <w:marBottom w:val="0"/>
      <w:divBdr>
        <w:top w:val="none" w:sz="0" w:space="0" w:color="auto"/>
        <w:left w:val="none" w:sz="0" w:space="0" w:color="auto"/>
        <w:bottom w:val="none" w:sz="0" w:space="0" w:color="auto"/>
        <w:right w:val="none" w:sz="0" w:space="0" w:color="auto"/>
      </w:divBdr>
    </w:div>
    <w:div w:id="1661497948">
      <w:bodyDiv w:val="1"/>
      <w:marLeft w:val="0"/>
      <w:marRight w:val="0"/>
      <w:marTop w:val="0"/>
      <w:marBottom w:val="0"/>
      <w:divBdr>
        <w:top w:val="none" w:sz="0" w:space="0" w:color="auto"/>
        <w:left w:val="none" w:sz="0" w:space="0" w:color="auto"/>
        <w:bottom w:val="none" w:sz="0" w:space="0" w:color="auto"/>
        <w:right w:val="none" w:sz="0" w:space="0" w:color="auto"/>
      </w:divBdr>
    </w:div>
    <w:div w:id="1662659711">
      <w:bodyDiv w:val="1"/>
      <w:marLeft w:val="0"/>
      <w:marRight w:val="0"/>
      <w:marTop w:val="0"/>
      <w:marBottom w:val="0"/>
      <w:divBdr>
        <w:top w:val="none" w:sz="0" w:space="0" w:color="auto"/>
        <w:left w:val="none" w:sz="0" w:space="0" w:color="auto"/>
        <w:bottom w:val="none" w:sz="0" w:space="0" w:color="auto"/>
        <w:right w:val="none" w:sz="0" w:space="0" w:color="auto"/>
      </w:divBdr>
    </w:div>
    <w:div w:id="1664629142">
      <w:bodyDiv w:val="1"/>
      <w:marLeft w:val="0"/>
      <w:marRight w:val="0"/>
      <w:marTop w:val="0"/>
      <w:marBottom w:val="0"/>
      <w:divBdr>
        <w:top w:val="none" w:sz="0" w:space="0" w:color="auto"/>
        <w:left w:val="none" w:sz="0" w:space="0" w:color="auto"/>
        <w:bottom w:val="none" w:sz="0" w:space="0" w:color="auto"/>
        <w:right w:val="none" w:sz="0" w:space="0" w:color="auto"/>
      </w:divBdr>
    </w:div>
    <w:div w:id="1669015271">
      <w:bodyDiv w:val="1"/>
      <w:marLeft w:val="0"/>
      <w:marRight w:val="0"/>
      <w:marTop w:val="0"/>
      <w:marBottom w:val="0"/>
      <w:divBdr>
        <w:top w:val="none" w:sz="0" w:space="0" w:color="auto"/>
        <w:left w:val="none" w:sz="0" w:space="0" w:color="auto"/>
        <w:bottom w:val="none" w:sz="0" w:space="0" w:color="auto"/>
        <w:right w:val="none" w:sz="0" w:space="0" w:color="auto"/>
      </w:divBdr>
    </w:div>
    <w:div w:id="1669405773">
      <w:bodyDiv w:val="1"/>
      <w:marLeft w:val="0"/>
      <w:marRight w:val="0"/>
      <w:marTop w:val="0"/>
      <w:marBottom w:val="0"/>
      <w:divBdr>
        <w:top w:val="none" w:sz="0" w:space="0" w:color="auto"/>
        <w:left w:val="none" w:sz="0" w:space="0" w:color="auto"/>
        <w:bottom w:val="none" w:sz="0" w:space="0" w:color="auto"/>
        <w:right w:val="none" w:sz="0" w:space="0" w:color="auto"/>
      </w:divBdr>
    </w:div>
    <w:div w:id="1670211870">
      <w:bodyDiv w:val="1"/>
      <w:marLeft w:val="0"/>
      <w:marRight w:val="0"/>
      <w:marTop w:val="0"/>
      <w:marBottom w:val="0"/>
      <w:divBdr>
        <w:top w:val="none" w:sz="0" w:space="0" w:color="auto"/>
        <w:left w:val="none" w:sz="0" w:space="0" w:color="auto"/>
        <w:bottom w:val="none" w:sz="0" w:space="0" w:color="auto"/>
        <w:right w:val="none" w:sz="0" w:space="0" w:color="auto"/>
      </w:divBdr>
    </w:div>
    <w:div w:id="1675064953">
      <w:bodyDiv w:val="1"/>
      <w:marLeft w:val="0"/>
      <w:marRight w:val="0"/>
      <w:marTop w:val="0"/>
      <w:marBottom w:val="0"/>
      <w:divBdr>
        <w:top w:val="none" w:sz="0" w:space="0" w:color="auto"/>
        <w:left w:val="none" w:sz="0" w:space="0" w:color="auto"/>
        <w:bottom w:val="none" w:sz="0" w:space="0" w:color="auto"/>
        <w:right w:val="none" w:sz="0" w:space="0" w:color="auto"/>
      </w:divBdr>
    </w:div>
    <w:div w:id="1676377077">
      <w:bodyDiv w:val="1"/>
      <w:marLeft w:val="0"/>
      <w:marRight w:val="0"/>
      <w:marTop w:val="0"/>
      <w:marBottom w:val="0"/>
      <w:divBdr>
        <w:top w:val="none" w:sz="0" w:space="0" w:color="auto"/>
        <w:left w:val="none" w:sz="0" w:space="0" w:color="auto"/>
        <w:bottom w:val="none" w:sz="0" w:space="0" w:color="auto"/>
        <w:right w:val="none" w:sz="0" w:space="0" w:color="auto"/>
      </w:divBdr>
    </w:div>
    <w:div w:id="1676492111">
      <w:bodyDiv w:val="1"/>
      <w:marLeft w:val="0"/>
      <w:marRight w:val="0"/>
      <w:marTop w:val="0"/>
      <w:marBottom w:val="0"/>
      <w:divBdr>
        <w:top w:val="none" w:sz="0" w:space="0" w:color="auto"/>
        <w:left w:val="none" w:sz="0" w:space="0" w:color="auto"/>
        <w:bottom w:val="none" w:sz="0" w:space="0" w:color="auto"/>
        <w:right w:val="none" w:sz="0" w:space="0" w:color="auto"/>
      </w:divBdr>
    </w:div>
    <w:div w:id="1683698875">
      <w:bodyDiv w:val="1"/>
      <w:marLeft w:val="0"/>
      <w:marRight w:val="0"/>
      <w:marTop w:val="0"/>
      <w:marBottom w:val="0"/>
      <w:divBdr>
        <w:top w:val="none" w:sz="0" w:space="0" w:color="auto"/>
        <w:left w:val="none" w:sz="0" w:space="0" w:color="auto"/>
        <w:bottom w:val="none" w:sz="0" w:space="0" w:color="auto"/>
        <w:right w:val="none" w:sz="0" w:space="0" w:color="auto"/>
      </w:divBdr>
    </w:div>
    <w:div w:id="1692875859">
      <w:bodyDiv w:val="1"/>
      <w:marLeft w:val="0"/>
      <w:marRight w:val="0"/>
      <w:marTop w:val="0"/>
      <w:marBottom w:val="0"/>
      <w:divBdr>
        <w:top w:val="none" w:sz="0" w:space="0" w:color="auto"/>
        <w:left w:val="none" w:sz="0" w:space="0" w:color="auto"/>
        <w:bottom w:val="none" w:sz="0" w:space="0" w:color="auto"/>
        <w:right w:val="none" w:sz="0" w:space="0" w:color="auto"/>
      </w:divBdr>
    </w:div>
    <w:div w:id="1693872888">
      <w:bodyDiv w:val="1"/>
      <w:marLeft w:val="0"/>
      <w:marRight w:val="0"/>
      <w:marTop w:val="0"/>
      <w:marBottom w:val="0"/>
      <w:divBdr>
        <w:top w:val="none" w:sz="0" w:space="0" w:color="auto"/>
        <w:left w:val="none" w:sz="0" w:space="0" w:color="auto"/>
        <w:bottom w:val="none" w:sz="0" w:space="0" w:color="auto"/>
        <w:right w:val="none" w:sz="0" w:space="0" w:color="auto"/>
      </w:divBdr>
    </w:div>
    <w:div w:id="1702583369">
      <w:bodyDiv w:val="1"/>
      <w:marLeft w:val="0"/>
      <w:marRight w:val="0"/>
      <w:marTop w:val="0"/>
      <w:marBottom w:val="0"/>
      <w:divBdr>
        <w:top w:val="none" w:sz="0" w:space="0" w:color="auto"/>
        <w:left w:val="none" w:sz="0" w:space="0" w:color="auto"/>
        <w:bottom w:val="none" w:sz="0" w:space="0" w:color="auto"/>
        <w:right w:val="none" w:sz="0" w:space="0" w:color="auto"/>
      </w:divBdr>
    </w:div>
    <w:div w:id="1706785635">
      <w:bodyDiv w:val="1"/>
      <w:marLeft w:val="0"/>
      <w:marRight w:val="0"/>
      <w:marTop w:val="0"/>
      <w:marBottom w:val="0"/>
      <w:divBdr>
        <w:top w:val="none" w:sz="0" w:space="0" w:color="auto"/>
        <w:left w:val="none" w:sz="0" w:space="0" w:color="auto"/>
        <w:bottom w:val="none" w:sz="0" w:space="0" w:color="auto"/>
        <w:right w:val="none" w:sz="0" w:space="0" w:color="auto"/>
      </w:divBdr>
    </w:div>
    <w:div w:id="1719625814">
      <w:bodyDiv w:val="1"/>
      <w:marLeft w:val="0"/>
      <w:marRight w:val="0"/>
      <w:marTop w:val="0"/>
      <w:marBottom w:val="0"/>
      <w:divBdr>
        <w:top w:val="none" w:sz="0" w:space="0" w:color="auto"/>
        <w:left w:val="none" w:sz="0" w:space="0" w:color="auto"/>
        <w:bottom w:val="none" w:sz="0" w:space="0" w:color="auto"/>
        <w:right w:val="none" w:sz="0" w:space="0" w:color="auto"/>
      </w:divBdr>
    </w:div>
    <w:div w:id="1723213408">
      <w:bodyDiv w:val="1"/>
      <w:marLeft w:val="0"/>
      <w:marRight w:val="0"/>
      <w:marTop w:val="0"/>
      <w:marBottom w:val="0"/>
      <w:divBdr>
        <w:top w:val="none" w:sz="0" w:space="0" w:color="auto"/>
        <w:left w:val="none" w:sz="0" w:space="0" w:color="auto"/>
        <w:bottom w:val="none" w:sz="0" w:space="0" w:color="auto"/>
        <w:right w:val="none" w:sz="0" w:space="0" w:color="auto"/>
      </w:divBdr>
    </w:div>
    <w:div w:id="1732193182">
      <w:bodyDiv w:val="1"/>
      <w:marLeft w:val="0"/>
      <w:marRight w:val="0"/>
      <w:marTop w:val="0"/>
      <w:marBottom w:val="0"/>
      <w:divBdr>
        <w:top w:val="none" w:sz="0" w:space="0" w:color="auto"/>
        <w:left w:val="none" w:sz="0" w:space="0" w:color="auto"/>
        <w:bottom w:val="none" w:sz="0" w:space="0" w:color="auto"/>
        <w:right w:val="none" w:sz="0" w:space="0" w:color="auto"/>
      </w:divBdr>
    </w:div>
    <w:div w:id="1735740848">
      <w:bodyDiv w:val="1"/>
      <w:marLeft w:val="0"/>
      <w:marRight w:val="0"/>
      <w:marTop w:val="0"/>
      <w:marBottom w:val="0"/>
      <w:divBdr>
        <w:top w:val="none" w:sz="0" w:space="0" w:color="auto"/>
        <w:left w:val="none" w:sz="0" w:space="0" w:color="auto"/>
        <w:bottom w:val="none" w:sz="0" w:space="0" w:color="auto"/>
        <w:right w:val="none" w:sz="0" w:space="0" w:color="auto"/>
      </w:divBdr>
    </w:div>
    <w:div w:id="1756824529">
      <w:bodyDiv w:val="1"/>
      <w:marLeft w:val="0"/>
      <w:marRight w:val="0"/>
      <w:marTop w:val="0"/>
      <w:marBottom w:val="0"/>
      <w:divBdr>
        <w:top w:val="none" w:sz="0" w:space="0" w:color="auto"/>
        <w:left w:val="none" w:sz="0" w:space="0" w:color="auto"/>
        <w:bottom w:val="none" w:sz="0" w:space="0" w:color="auto"/>
        <w:right w:val="none" w:sz="0" w:space="0" w:color="auto"/>
      </w:divBdr>
    </w:div>
    <w:div w:id="1760560603">
      <w:bodyDiv w:val="1"/>
      <w:marLeft w:val="0"/>
      <w:marRight w:val="0"/>
      <w:marTop w:val="0"/>
      <w:marBottom w:val="0"/>
      <w:divBdr>
        <w:top w:val="none" w:sz="0" w:space="0" w:color="auto"/>
        <w:left w:val="none" w:sz="0" w:space="0" w:color="auto"/>
        <w:bottom w:val="none" w:sz="0" w:space="0" w:color="auto"/>
        <w:right w:val="none" w:sz="0" w:space="0" w:color="auto"/>
      </w:divBdr>
    </w:div>
    <w:div w:id="1764448450">
      <w:bodyDiv w:val="1"/>
      <w:marLeft w:val="0"/>
      <w:marRight w:val="0"/>
      <w:marTop w:val="0"/>
      <w:marBottom w:val="0"/>
      <w:divBdr>
        <w:top w:val="none" w:sz="0" w:space="0" w:color="auto"/>
        <w:left w:val="none" w:sz="0" w:space="0" w:color="auto"/>
        <w:bottom w:val="none" w:sz="0" w:space="0" w:color="auto"/>
        <w:right w:val="none" w:sz="0" w:space="0" w:color="auto"/>
      </w:divBdr>
    </w:div>
    <w:div w:id="1766267146">
      <w:bodyDiv w:val="1"/>
      <w:marLeft w:val="0"/>
      <w:marRight w:val="0"/>
      <w:marTop w:val="0"/>
      <w:marBottom w:val="0"/>
      <w:divBdr>
        <w:top w:val="none" w:sz="0" w:space="0" w:color="auto"/>
        <w:left w:val="none" w:sz="0" w:space="0" w:color="auto"/>
        <w:bottom w:val="none" w:sz="0" w:space="0" w:color="auto"/>
        <w:right w:val="none" w:sz="0" w:space="0" w:color="auto"/>
      </w:divBdr>
    </w:div>
    <w:div w:id="1769613390">
      <w:bodyDiv w:val="1"/>
      <w:marLeft w:val="0"/>
      <w:marRight w:val="0"/>
      <w:marTop w:val="0"/>
      <w:marBottom w:val="0"/>
      <w:divBdr>
        <w:top w:val="none" w:sz="0" w:space="0" w:color="auto"/>
        <w:left w:val="none" w:sz="0" w:space="0" w:color="auto"/>
        <w:bottom w:val="none" w:sz="0" w:space="0" w:color="auto"/>
        <w:right w:val="none" w:sz="0" w:space="0" w:color="auto"/>
      </w:divBdr>
    </w:div>
    <w:div w:id="1770159336">
      <w:bodyDiv w:val="1"/>
      <w:marLeft w:val="0"/>
      <w:marRight w:val="0"/>
      <w:marTop w:val="0"/>
      <w:marBottom w:val="0"/>
      <w:divBdr>
        <w:top w:val="none" w:sz="0" w:space="0" w:color="auto"/>
        <w:left w:val="none" w:sz="0" w:space="0" w:color="auto"/>
        <w:bottom w:val="none" w:sz="0" w:space="0" w:color="auto"/>
        <w:right w:val="none" w:sz="0" w:space="0" w:color="auto"/>
      </w:divBdr>
    </w:div>
    <w:div w:id="1770735403">
      <w:bodyDiv w:val="1"/>
      <w:marLeft w:val="0"/>
      <w:marRight w:val="0"/>
      <w:marTop w:val="0"/>
      <w:marBottom w:val="0"/>
      <w:divBdr>
        <w:top w:val="none" w:sz="0" w:space="0" w:color="auto"/>
        <w:left w:val="none" w:sz="0" w:space="0" w:color="auto"/>
        <w:bottom w:val="none" w:sz="0" w:space="0" w:color="auto"/>
        <w:right w:val="none" w:sz="0" w:space="0" w:color="auto"/>
      </w:divBdr>
    </w:div>
    <w:div w:id="1771730962">
      <w:bodyDiv w:val="1"/>
      <w:marLeft w:val="0"/>
      <w:marRight w:val="0"/>
      <w:marTop w:val="0"/>
      <w:marBottom w:val="0"/>
      <w:divBdr>
        <w:top w:val="none" w:sz="0" w:space="0" w:color="auto"/>
        <w:left w:val="none" w:sz="0" w:space="0" w:color="auto"/>
        <w:bottom w:val="none" w:sz="0" w:space="0" w:color="auto"/>
        <w:right w:val="none" w:sz="0" w:space="0" w:color="auto"/>
      </w:divBdr>
    </w:div>
    <w:div w:id="1774935003">
      <w:bodyDiv w:val="1"/>
      <w:marLeft w:val="0"/>
      <w:marRight w:val="0"/>
      <w:marTop w:val="0"/>
      <w:marBottom w:val="0"/>
      <w:divBdr>
        <w:top w:val="none" w:sz="0" w:space="0" w:color="auto"/>
        <w:left w:val="none" w:sz="0" w:space="0" w:color="auto"/>
        <w:bottom w:val="none" w:sz="0" w:space="0" w:color="auto"/>
        <w:right w:val="none" w:sz="0" w:space="0" w:color="auto"/>
      </w:divBdr>
    </w:div>
    <w:div w:id="1778209010">
      <w:bodyDiv w:val="1"/>
      <w:marLeft w:val="0"/>
      <w:marRight w:val="0"/>
      <w:marTop w:val="0"/>
      <w:marBottom w:val="0"/>
      <w:divBdr>
        <w:top w:val="none" w:sz="0" w:space="0" w:color="auto"/>
        <w:left w:val="none" w:sz="0" w:space="0" w:color="auto"/>
        <w:bottom w:val="none" w:sz="0" w:space="0" w:color="auto"/>
        <w:right w:val="none" w:sz="0" w:space="0" w:color="auto"/>
      </w:divBdr>
    </w:div>
    <w:div w:id="1781679547">
      <w:bodyDiv w:val="1"/>
      <w:marLeft w:val="0"/>
      <w:marRight w:val="0"/>
      <w:marTop w:val="0"/>
      <w:marBottom w:val="0"/>
      <w:divBdr>
        <w:top w:val="none" w:sz="0" w:space="0" w:color="auto"/>
        <w:left w:val="none" w:sz="0" w:space="0" w:color="auto"/>
        <w:bottom w:val="none" w:sz="0" w:space="0" w:color="auto"/>
        <w:right w:val="none" w:sz="0" w:space="0" w:color="auto"/>
      </w:divBdr>
    </w:div>
    <w:div w:id="1786725832">
      <w:bodyDiv w:val="1"/>
      <w:marLeft w:val="0"/>
      <w:marRight w:val="0"/>
      <w:marTop w:val="0"/>
      <w:marBottom w:val="0"/>
      <w:divBdr>
        <w:top w:val="none" w:sz="0" w:space="0" w:color="auto"/>
        <w:left w:val="none" w:sz="0" w:space="0" w:color="auto"/>
        <w:bottom w:val="none" w:sz="0" w:space="0" w:color="auto"/>
        <w:right w:val="none" w:sz="0" w:space="0" w:color="auto"/>
      </w:divBdr>
    </w:div>
    <w:div w:id="1790198506">
      <w:bodyDiv w:val="1"/>
      <w:marLeft w:val="0"/>
      <w:marRight w:val="0"/>
      <w:marTop w:val="0"/>
      <w:marBottom w:val="0"/>
      <w:divBdr>
        <w:top w:val="none" w:sz="0" w:space="0" w:color="auto"/>
        <w:left w:val="none" w:sz="0" w:space="0" w:color="auto"/>
        <w:bottom w:val="none" w:sz="0" w:space="0" w:color="auto"/>
        <w:right w:val="none" w:sz="0" w:space="0" w:color="auto"/>
      </w:divBdr>
    </w:div>
    <w:div w:id="1801607338">
      <w:bodyDiv w:val="1"/>
      <w:marLeft w:val="0"/>
      <w:marRight w:val="0"/>
      <w:marTop w:val="0"/>
      <w:marBottom w:val="0"/>
      <w:divBdr>
        <w:top w:val="none" w:sz="0" w:space="0" w:color="auto"/>
        <w:left w:val="none" w:sz="0" w:space="0" w:color="auto"/>
        <w:bottom w:val="none" w:sz="0" w:space="0" w:color="auto"/>
        <w:right w:val="none" w:sz="0" w:space="0" w:color="auto"/>
      </w:divBdr>
    </w:div>
    <w:div w:id="1805657023">
      <w:bodyDiv w:val="1"/>
      <w:marLeft w:val="0"/>
      <w:marRight w:val="0"/>
      <w:marTop w:val="0"/>
      <w:marBottom w:val="0"/>
      <w:divBdr>
        <w:top w:val="none" w:sz="0" w:space="0" w:color="auto"/>
        <w:left w:val="none" w:sz="0" w:space="0" w:color="auto"/>
        <w:bottom w:val="none" w:sz="0" w:space="0" w:color="auto"/>
        <w:right w:val="none" w:sz="0" w:space="0" w:color="auto"/>
      </w:divBdr>
    </w:div>
    <w:div w:id="1822193388">
      <w:bodyDiv w:val="1"/>
      <w:marLeft w:val="0"/>
      <w:marRight w:val="0"/>
      <w:marTop w:val="0"/>
      <w:marBottom w:val="0"/>
      <w:divBdr>
        <w:top w:val="none" w:sz="0" w:space="0" w:color="auto"/>
        <w:left w:val="none" w:sz="0" w:space="0" w:color="auto"/>
        <w:bottom w:val="none" w:sz="0" w:space="0" w:color="auto"/>
        <w:right w:val="none" w:sz="0" w:space="0" w:color="auto"/>
      </w:divBdr>
    </w:div>
    <w:div w:id="1836921730">
      <w:bodyDiv w:val="1"/>
      <w:marLeft w:val="0"/>
      <w:marRight w:val="0"/>
      <w:marTop w:val="0"/>
      <w:marBottom w:val="0"/>
      <w:divBdr>
        <w:top w:val="none" w:sz="0" w:space="0" w:color="auto"/>
        <w:left w:val="none" w:sz="0" w:space="0" w:color="auto"/>
        <w:bottom w:val="none" w:sz="0" w:space="0" w:color="auto"/>
        <w:right w:val="none" w:sz="0" w:space="0" w:color="auto"/>
      </w:divBdr>
    </w:div>
    <w:div w:id="1838424991">
      <w:bodyDiv w:val="1"/>
      <w:marLeft w:val="0"/>
      <w:marRight w:val="0"/>
      <w:marTop w:val="0"/>
      <w:marBottom w:val="0"/>
      <w:divBdr>
        <w:top w:val="none" w:sz="0" w:space="0" w:color="auto"/>
        <w:left w:val="none" w:sz="0" w:space="0" w:color="auto"/>
        <w:bottom w:val="none" w:sz="0" w:space="0" w:color="auto"/>
        <w:right w:val="none" w:sz="0" w:space="0" w:color="auto"/>
      </w:divBdr>
    </w:div>
    <w:div w:id="1840005472">
      <w:bodyDiv w:val="1"/>
      <w:marLeft w:val="0"/>
      <w:marRight w:val="0"/>
      <w:marTop w:val="0"/>
      <w:marBottom w:val="0"/>
      <w:divBdr>
        <w:top w:val="none" w:sz="0" w:space="0" w:color="auto"/>
        <w:left w:val="none" w:sz="0" w:space="0" w:color="auto"/>
        <w:bottom w:val="none" w:sz="0" w:space="0" w:color="auto"/>
        <w:right w:val="none" w:sz="0" w:space="0" w:color="auto"/>
      </w:divBdr>
    </w:div>
    <w:div w:id="1840920768">
      <w:bodyDiv w:val="1"/>
      <w:marLeft w:val="0"/>
      <w:marRight w:val="0"/>
      <w:marTop w:val="0"/>
      <w:marBottom w:val="0"/>
      <w:divBdr>
        <w:top w:val="none" w:sz="0" w:space="0" w:color="auto"/>
        <w:left w:val="none" w:sz="0" w:space="0" w:color="auto"/>
        <w:bottom w:val="none" w:sz="0" w:space="0" w:color="auto"/>
        <w:right w:val="none" w:sz="0" w:space="0" w:color="auto"/>
      </w:divBdr>
    </w:div>
    <w:div w:id="1842044986">
      <w:bodyDiv w:val="1"/>
      <w:marLeft w:val="0"/>
      <w:marRight w:val="0"/>
      <w:marTop w:val="0"/>
      <w:marBottom w:val="0"/>
      <w:divBdr>
        <w:top w:val="none" w:sz="0" w:space="0" w:color="auto"/>
        <w:left w:val="none" w:sz="0" w:space="0" w:color="auto"/>
        <w:bottom w:val="none" w:sz="0" w:space="0" w:color="auto"/>
        <w:right w:val="none" w:sz="0" w:space="0" w:color="auto"/>
      </w:divBdr>
    </w:div>
    <w:div w:id="1846433286">
      <w:bodyDiv w:val="1"/>
      <w:marLeft w:val="0"/>
      <w:marRight w:val="0"/>
      <w:marTop w:val="0"/>
      <w:marBottom w:val="0"/>
      <w:divBdr>
        <w:top w:val="none" w:sz="0" w:space="0" w:color="auto"/>
        <w:left w:val="none" w:sz="0" w:space="0" w:color="auto"/>
        <w:bottom w:val="none" w:sz="0" w:space="0" w:color="auto"/>
        <w:right w:val="none" w:sz="0" w:space="0" w:color="auto"/>
      </w:divBdr>
    </w:div>
    <w:div w:id="1849127299">
      <w:bodyDiv w:val="1"/>
      <w:marLeft w:val="0"/>
      <w:marRight w:val="0"/>
      <w:marTop w:val="0"/>
      <w:marBottom w:val="0"/>
      <w:divBdr>
        <w:top w:val="none" w:sz="0" w:space="0" w:color="auto"/>
        <w:left w:val="none" w:sz="0" w:space="0" w:color="auto"/>
        <w:bottom w:val="none" w:sz="0" w:space="0" w:color="auto"/>
        <w:right w:val="none" w:sz="0" w:space="0" w:color="auto"/>
      </w:divBdr>
    </w:div>
    <w:div w:id="1849523310">
      <w:bodyDiv w:val="1"/>
      <w:marLeft w:val="0"/>
      <w:marRight w:val="0"/>
      <w:marTop w:val="0"/>
      <w:marBottom w:val="0"/>
      <w:divBdr>
        <w:top w:val="none" w:sz="0" w:space="0" w:color="auto"/>
        <w:left w:val="none" w:sz="0" w:space="0" w:color="auto"/>
        <w:bottom w:val="none" w:sz="0" w:space="0" w:color="auto"/>
        <w:right w:val="none" w:sz="0" w:space="0" w:color="auto"/>
      </w:divBdr>
    </w:div>
    <w:div w:id="1850946161">
      <w:bodyDiv w:val="1"/>
      <w:marLeft w:val="0"/>
      <w:marRight w:val="0"/>
      <w:marTop w:val="0"/>
      <w:marBottom w:val="0"/>
      <w:divBdr>
        <w:top w:val="none" w:sz="0" w:space="0" w:color="auto"/>
        <w:left w:val="none" w:sz="0" w:space="0" w:color="auto"/>
        <w:bottom w:val="none" w:sz="0" w:space="0" w:color="auto"/>
        <w:right w:val="none" w:sz="0" w:space="0" w:color="auto"/>
      </w:divBdr>
    </w:div>
    <w:div w:id="1853452520">
      <w:bodyDiv w:val="1"/>
      <w:marLeft w:val="0"/>
      <w:marRight w:val="0"/>
      <w:marTop w:val="0"/>
      <w:marBottom w:val="0"/>
      <w:divBdr>
        <w:top w:val="none" w:sz="0" w:space="0" w:color="auto"/>
        <w:left w:val="none" w:sz="0" w:space="0" w:color="auto"/>
        <w:bottom w:val="none" w:sz="0" w:space="0" w:color="auto"/>
        <w:right w:val="none" w:sz="0" w:space="0" w:color="auto"/>
      </w:divBdr>
    </w:div>
    <w:div w:id="1856264281">
      <w:bodyDiv w:val="1"/>
      <w:marLeft w:val="0"/>
      <w:marRight w:val="0"/>
      <w:marTop w:val="0"/>
      <w:marBottom w:val="0"/>
      <w:divBdr>
        <w:top w:val="none" w:sz="0" w:space="0" w:color="auto"/>
        <w:left w:val="none" w:sz="0" w:space="0" w:color="auto"/>
        <w:bottom w:val="none" w:sz="0" w:space="0" w:color="auto"/>
        <w:right w:val="none" w:sz="0" w:space="0" w:color="auto"/>
      </w:divBdr>
    </w:div>
    <w:div w:id="1857110183">
      <w:bodyDiv w:val="1"/>
      <w:marLeft w:val="0"/>
      <w:marRight w:val="0"/>
      <w:marTop w:val="0"/>
      <w:marBottom w:val="0"/>
      <w:divBdr>
        <w:top w:val="none" w:sz="0" w:space="0" w:color="auto"/>
        <w:left w:val="none" w:sz="0" w:space="0" w:color="auto"/>
        <w:bottom w:val="none" w:sz="0" w:space="0" w:color="auto"/>
        <w:right w:val="none" w:sz="0" w:space="0" w:color="auto"/>
      </w:divBdr>
    </w:div>
    <w:div w:id="1857768171">
      <w:bodyDiv w:val="1"/>
      <w:marLeft w:val="0"/>
      <w:marRight w:val="0"/>
      <w:marTop w:val="0"/>
      <w:marBottom w:val="0"/>
      <w:divBdr>
        <w:top w:val="none" w:sz="0" w:space="0" w:color="auto"/>
        <w:left w:val="none" w:sz="0" w:space="0" w:color="auto"/>
        <w:bottom w:val="none" w:sz="0" w:space="0" w:color="auto"/>
        <w:right w:val="none" w:sz="0" w:space="0" w:color="auto"/>
      </w:divBdr>
    </w:div>
    <w:div w:id="1859350538">
      <w:bodyDiv w:val="1"/>
      <w:marLeft w:val="0"/>
      <w:marRight w:val="0"/>
      <w:marTop w:val="0"/>
      <w:marBottom w:val="0"/>
      <w:divBdr>
        <w:top w:val="none" w:sz="0" w:space="0" w:color="auto"/>
        <w:left w:val="none" w:sz="0" w:space="0" w:color="auto"/>
        <w:bottom w:val="none" w:sz="0" w:space="0" w:color="auto"/>
        <w:right w:val="none" w:sz="0" w:space="0" w:color="auto"/>
      </w:divBdr>
    </w:div>
    <w:div w:id="1862009654">
      <w:bodyDiv w:val="1"/>
      <w:marLeft w:val="0"/>
      <w:marRight w:val="0"/>
      <w:marTop w:val="0"/>
      <w:marBottom w:val="0"/>
      <w:divBdr>
        <w:top w:val="none" w:sz="0" w:space="0" w:color="auto"/>
        <w:left w:val="none" w:sz="0" w:space="0" w:color="auto"/>
        <w:bottom w:val="none" w:sz="0" w:space="0" w:color="auto"/>
        <w:right w:val="none" w:sz="0" w:space="0" w:color="auto"/>
      </w:divBdr>
    </w:div>
    <w:div w:id="1863278197">
      <w:bodyDiv w:val="1"/>
      <w:marLeft w:val="0"/>
      <w:marRight w:val="0"/>
      <w:marTop w:val="0"/>
      <w:marBottom w:val="0"/>
      <w:divBdr>
        <w:top w:val="none" w:sz="0" w:space="0" w:color="auto"/>
        <w:left w:val="none" w:sz="0" w:space="0" w:color="auto"/>
        <w:bottom w:val="none" w:sz="0" w:space="0" w:color="auto"/>
        <w:right w:val="none" w:sz="0" w:space="0" w:color="auto"/>
      </w:divBdr>
    </w:div>
    <w:div w:id="1863786221">
      <w:bodyDiv w:val="1"/>
      <w:marLeft w:val="0"/>
      <w:marRight w:val="0"/>
      <w:marTop w:val="0"/>
      <w:marBottom w:val="0"/>
      <w:divBdr>
        <w:top w:val="none" w:sz="0" w:space="0" w:color="auto"/>
        <w:left w:val="none" w:sz="0" w:space="0" w:color="auto"/>
        <w:bottom w:val="none" w:sz="0" w:space="0" w:color="auto"/>
        <w:right w:val="none" w:sz="0" w:space="0" w:color="auto"/>
      </w:divBdr>
    </w:div>
    <w:div w:id="1866407415">
      <w:bodyDiv w:val="1"/>
      <w:marLeft w:val="0"/>
      <w:marRight w:val="0"/>
      <w:marTop w:val="0"/>
      <w:marBottom w:val="0"/>
      <w:divBdr>
        <w:top w:val="none" w:sz="0" w:space="0" w:color="auto"/>
        <w:left w:val="none" w:sz="0" w:space="0" w:color="auto"/>
        <w:bottom w:val="none" w:sz="0" w:space="0" w:color="auto"/>
        <w:right w:val="none" w:sz="0" w:space="0" w:color="auto"/>
      </w:divBdr>
    </w:div>
    <w:div w:id="1872759495">
      <w:bodyDiv w:val="1"/>
      <w:marLeft w:val="0"/>
      <w:marRight w:val="0"/>
      <w:marTop w:val="0"/>
      <w:marBottom w:val="0"/>
      <w:divBdr>
        <w:top w:val="none" w:sz="0" w:space="0" w:color="auto"/>
        <w:left w:val="none" w:sz="0" w:space="0" w:color="auto"/>
        <w:bottom w:val="none" w:sz="0" w:space="0" w:color="auto"/>
        <w:right w:val="none" w:sz="0" w:space="0" w:color="auto"/>
      </w:divBdr>
    </w:div>
    <w:div w:id="1880163149">
      <w:bodyDiv w:val="1"/>
      <w:marLeft w:val="0"/>
      <w:marRight w:val="0"/>
      <w:marTop w:val="0"/>
      <w:marBottom w:val="0"/>
      <w:divBdr>
        <w:top w:val="none" w:sz="0" w:space="0" w:color="auto"/>
        <w:left w:val="none" w:sz="0" w:space="0" w:color="auto"/>
        <w:bottom w:val="none" w:sz="0" w:space="0" w:color="auto"/>
        <w:right w:val="none" w:sz="0" w:space="0" w:color="auto"/>
      </w:divBdr>
    </w:div>
    <w:div w:id="1883593329">
      <w:bodyDiv w:val="1"/>
      <w:marLeft w:val="0"/>
      <w:marRight w:val="0"/>
      <w:marTop w:val="0"/>
      <w:marBottom w:val="0"/>
      <w:divBdr>
        <w:top w:val="none" w:sz="0" w:space="0" w:color="auto"/>
        <w:left w:val="none" w:sz="0" w:space="0" w:color="auto"/>
        <w:bottom w:val="none" w:sz="0" w:space="0" w:color="auto"/>
        <w:right w:val="none" w:sz="0" w:space="0" w:color="auto"/>
      </w:divBdr>
    </w:div>
    <w:div w:id="1892885480">
      <w:bodyDiv w:val="1"/>
      <w:marLeft w:val="0"/>
      <w:marRight w:val="0"/>
      <w:marTop w:val="0"/>
      <w:marBottom w:val="0"/>
      <w:divBdr>
        <w:top w:val="none" w:sz="0" w:space="0" w:color="auto"/>
        <w:left w:val="none" w:sz="0" w:space="0" w:color="auto"/>
        <w:bottom w:val="none" w:sz="0" w:space="0" w:color="auto"/>
        <w:right w:val="none" w:sz="0" w:space="0" w:color="auto"/>
      </w:divBdr>
    </w:div>
    <w:div w:id="1893809713">
      <w:bodyDiv w:val="1"/>
      <w:marLeft w:val="0"/>
      <w:marRight w:val="0"/>
      <w:marTop w:val="0"/>
      <w:marBottom w:val="0"/>
      <w:divBdr>
        <w:top w:val="none" w:sz="0" w:space="0" w:color="auto"/>
        <w:left w:val="none" w:sz="0" w:space="0" w:color="auto"/>
        <w:bottom w:val="none" w:sz="0" w:space="0" w:color="auto"/>
        <w:right w:val="none" w:sz="0" w:space="0" w:color="auto"/>
      </w:divBdr>
    </w:div>
    <w:div w:id="1907687522">
      <w:bodyDiv w:val="1"/>
      <w:marLeft w:val="0"/>
      <w:marRight w:val="0"/>
      <w:marTop w:val="0"/>
      <w:marBottom w:val="0"/>
      <w:divBdr>
        <w:top w:val="none" w:sz="0" w:space="0" w:color="auto"/>
        <w:left w:val="none" w:sz="0" w:space="0" w:color="auto"/>
        <w:bottom w:val="none" w:sz="0" w:space="0" w:color="auto"/>
        <w:right w:val="none" w:sz="0" w:space="0" w:color="auto"/>
      </w:divBdr>
    </w:div>
    <w:div w:id="1907884266">
      <w:bodyDiv w:val="1"/>
      <w:marLeft w:val="0"/>
      <w:marRight w:val="0"/>
      <w:marTop w:val="0"/>
      <w:marBottom w:val="0"/>
      <w:divBdr>
        <w:top w:val="none" w:sz="0" w:space="0" w:color="auto"/>
        <w:left w:val="none" w:sz="0" w:space="0" w:color="auto"/>
        <w:bottom w:val="none" w:sz="0" w:space="0" w:color="auto"/>
        <w:right w:val="none" w:sz="0" w:space="0" w:color="auto"/>
      </w:divBdr>
    </w:div>
    <w:div w:id="1912809394">
      <w:bodyDiv w:val="1"/>
      <w:marLeft w:val="0"/>
      <w:marRight w:val="0"/>
      <w:marTop w:val="0"/>
      <w:marBottom w:val="0"/>
      <w:divBdr>
        <w:top w:val="none" w:sz="0" w:space="0" w:color="auto"/>
        <w:left w:val="none" w:sz="0" w:space="0" w:color="auto"/>
        <w:bottom w:val="none" w:sz="0" w:space="0" w:color="auto"/>
        <w:right w:val="none" w:sz="0" w:space="0" w:color="auto"/>
      </w:divBdr>
    </w:div>
    <w:div w:id="1916010771">
      <w:bodyDiv w:val="1"/>
      <w:marLeft w:val="0"/>
      <w:marRight w:val="0"/>
      <w:marTop w:val="0"/>
      <w:marBottom w:val="0"/>
      <w:divBdr>
        <w:top w:val="none" w:sz="0" w:space="0" w:color="auto"/>
        <w:left w:val="none" w:sz="0" w:space="0" w:color="auto"/>
        <w:bottom w:val="none" w:sz="0" w:space="0" w:color="auto"/>
        <w:right w:val="none" w:sz="0" w:space="0" w:color="auto"/>
      </w:divBdr>
    </w:div>
    <w:div w:id="1922369234">
      <w:bodyDiv w:val="1"/>
      <w:marLeft w:val="0"/>
      <w:marRight w:val="0"/>
      <w:marTop w:val="0"/>
      <w:marBottom w:val="0"/>
      <w:divBdr>
        <w:top w:val="none" w:sz="0" w:space="0" w:color="auto"/>
        <w:left w:val="none" w:sz="0" w:space="0" w:color="auto"/>
        <w:bottom w:val="none" w:sz="0" w:space="0" w:color="auto"/>
        <w:right w:val="none" w:sz="0" w:space="0" w:color="auto"/>
      </w:divBdr>
    </w:div>
    <w:div w:id="1924142446">
      <w:bodyDiv w:val="1"/>
      <w:marLeft w:val="0"/>
      <w:marRight w:val="0"/>
      <w:marTop w:val="0"/>
      <w:marBottom w:val="0"/>
      <w:divBdr>
        <w:top w:val="none" w:sz="0" w:space="0" w:color="auto"/>
        <w:left w:val="none" w:sz="0" w:space="0" w:color="auto"/>
        <w:bottom w:val="none" w:sz="0" w:space="0" w:color="auto"/>
        <w:right w:val="none" w:sz="0" w:space="0" w:color="auto"/>
      </w:divBdr>
    </w:div>
    <w:div w:id="1929121915">
      <w:bodyDiv w:val="1"/>
      <w:marLeft w:val="0"/>
      <w:marRight w:val="0"/>
      <w:marTop w:val="0"/>
      <w:marBottom w:val="0"/>
      <w:divBdr>
        <w:top w:val="none" w:sz="0" w:space="0" w:color="auto"/>
        <w:left w:val="none" w:sz="0" w:space="0" w:color="auto"/>
        <w:bottom w:val="none" w:sz="0" w:space="0" w:color="auto"/>
        <w:right w:val="none" w:sz="0" w:space="0" w:color="auto"/>
      </w:divBdr>
    </w:div>
    <w:div w:id="1932853957">
      <w:bodyDiv w:val="1"/>
      <w:marLeft w:val="0"/>
      <w:marRight w:val="0"/>
      <w:marTop w:val="0"/>
      <w:marBottom w:val="0"/>
      <w:divBdr>
        <w:top w:val="none" w:sz="0" w:space="0" w:color="auto"/>
        <w:left w:val="none" w:sz="0" w:space="0" w:color="auto"/>
        <w:bottom w:val="none" w:sz="0" w:space="0" w:color="auto"/>
        <w:right w:val="none" w:sz="0" w:space="0" w:color="auto"/>
      </w:divBdr>
    </w:div>
    <w:div w:id="1935435321">
      <w:bodyDiv w:val="1"/>
      <w:marLeft w:val="0"/>
      <w:marRight w:val="0"/>
      <w:marTop w:val="0"/>
      <w:marBottom w:val="0"/>
      <w:divBdr>
        <w:top w:val="none" w:sz="0" w:space="0" w:color="auto"/>
        <w:left w:val="none" w:sz="0" w:space="0" w:color="auto"/>
        <w:bottom w:val="none" w:sz="0" w:space="0" w:color="auto"/>
        <w:right w:val="none" w:sz="0" w:space="0" w:color="auto"/>
      </w:divBdr>
    </w:div>
    <w:div w:id="1942100434">
      <w:bodyDiv w:val="1"/>
      <w:marLeft w:val="0"/>
      <w:marRight w:val="0"/>
      <w:marTop w:val="0"/>
      <w:marBottom w:val="0"/>
      <w:divBdr>
        <w:top w:val="none" w:sz="0" w:space="0" w:color="auto"/>
        <w:left w:val="none" w:sz="0" w:space="0" w:color="auto"/>
        <w:bottom w:val="none" w:sz="0" w:space="0" w:color="auto"/>
        <w:right w:val="none" w:sz="0" w:space="0" w:color="auto"/>
      </w:divBdr>
    </w:div>
    <w:div w:id="1942183043">
      <w:bodyDiv w:val="1"/>
      <w:marLeft w:val="0"/>
      <w:marRight w:val="0"/>
      <w:marTop w:val="0"/>
      <w:marBottom w:val="0"/>
      <w:divBdr>
        <w:top w:val="none" w:sz="0" w:space="0" w:color="auto"/>
        <w:left w:val="none" w:sz="0" w:space="0" w:color="auto"/>
        <w:bottom w:val="none" w:sz="0" w:space="0" w:color="auto"/>
        <w:right w:val="none" w:sz="0" w:space="0" w:color="auto"/>
      </w:divBdr>
    </w:div>
    <w:div w:id="1956137153">
      <w:bodyDiv w:val="1"/>
      <w:marLeft w:val="0"/>
      <w:marRight w:val="0"/>
      <w:marTop w:val="0"/>
      <w:marBottom w:val="0"/>
      <w:divBdr>
        <w:top w:val="none" w:sz="0" w:space="0" w:color="auto"/>
        <w:left w:val="none" w:sz="0" w:space="0" w:color="auto"/>
        <w:bottom w:val="none" w:sz="0" w:space="0" w:color="auto"/>
        <w:right w:val="none" w:sz="0" w:space="0" w:color="auto"/>
      </w:divBdr>
    </w:div>
    <w:div w:id="1962413274">
      <w:bodyDiv w:val="1"/>
      <w:marLeft w:val="0"/>
      <w:marRight w:val="0"/>
      <w:marTop w:val="0"/>
      <w:marBottom w:val="0"/>
      <w:divBdr>
        <w:top w:val="none" w:sz="0" w:space="0" w:color="auto"/>
        <w:left w:val="none" w:sz="0" w:space="0" w:color="auto"/>
        <w:bottom w:val="none" w:sz="0" w:space="0" w:color="auto"/>
        <w:right w:val="none" w:sz="0" w:space="0" w:color="auto"/>
      </w:divBdr>
    </w:div>
    <w:div w:id="1963459065">
      <w:bodyDiv w:val="1"/>
      <w:marLeft w:val="0"/>
      <w:marRight w:val="0"/>
      <w:marTop w:val="0"/>
      <w:marBottom w:val="0"/>
      <w:divBdr>
        <w:top w:val="none" w:sz="0" w:space="0" w:color="auto"/>
        <w:left w:val="none" w:sz="0" w:space="0" w:color="auto"/>
        <w:bottom w:val="none" w:sz="0" w:space="0" w:color="auto"/>
        <w:right w:val="none" w:sz="0" w:space="0" w:color="auto"/>
      </w:divBdr>
    </w:div>
    <w:div w:id="1968197125">
      <w:bodyDiv w:val="1"/>
      <w:marLeft w:val="0"/>
      <w:marRight w:val="0"/>
      <w:marTop w:val="0"/>
      <w:marBottom w:val="0"/>
      <w:divBdr>
        <w:top w:val="none" w:sz="0" w:space="0" w:color="auto"/>
        <w:left w:val="none" w:sz="0" w:space="0" w:color="auto"/>
        <w:bottom w:val="none" w:sz="0" w:space="0" w:color="auto"/>
        <w:right w:val="none" w:sz="0" w:space="0" w:color="auto"/>
      </w:divBdr>
    </w:div>
    <w:div w:id="1970740089">
      <w:bodyDiv w:val="1"/>
      <w:marLeft w:val="0"/>
      <w:marRight w:val="0"/>
      <w:marTop w:val="0"/>
      <w:marBottom w:val="0"/>
      <w:divBdr>
        <w:top w:val="none" w:sz="0" w:space="0" w:color="auto"/>
        <w:left w:val="none" w:sz="0" w:space="0" w:color="auto"/>
        <w:bottom w:val="none" w:sz="0" w:space="0" w:color="auto"/>
        <w:right w:val="none" w:sz="0" w:space="0" w:color="auto"/>
      </w:divBdr>
    </w:div>
    <w:div w:id="1971472019">
      <w:bodyDiv w:val="1"/>
      <w:marLeft w:val="0"/>
      <w:marRight w:val="0"/>
      <w:marTop w:val="0"/>
      <w:marBottom w:val="0"/>
      <w:divBdr>
        <w:top w:val="none" w:sz="0" w:space="0" w:color="auto"/>
        <w:left w:val="none" w:sz="0" w:space="0" w:color="auto"/>
        <w:bottom w:val="none" w:sz="0" w:space="0" w:color="auto"/>
        <w:right w:val="none" w:sz="0" w:space="0" w:color="auto"/>
      </w:divBdr>
    </w:div>
    <w:div w:id="1976905159">
      <w:bodyDiv w:val="1"/>
      <w:marLeft w:val="0"/>
      <w:marRight w:val="0"/>
      <w:marTop w:val="0"/>
      <w:marBottom w:val="0"/>
      <w:divBdr>
        <w:top w:val="none" w:sz="0" w:space="0" w:color="auto"/>
        <w:left w:val="none" w:sz="0" w:space="0" w:color="auto"/>
        <w:bottom w:val="none" w:sz="0" w:space="0" w:color="auto"/>
        <w:right w:val="none" w:sz="0" w:space="0" w:color="auto"/>
      </w:divBdr>
    </w:div>
    <w:div w:id="1977294055">
      <w:bodyDiv w:val="1"/>
      <w:marLeft w:val="0"/>
      <w:marRight w:val="0"/>
      <w:marTop w:val="0"/>
      <w:marBottom w:val="0"/>
      <w:divBdr>
        <w:top w:val="none" w:sz="0" w:space="0" w:color="auto"/>
        <w:left w:val="none" w:sz="0" w:space="0" w:color="auto"/>
        <w:bottom w:val="none" w:sz="0" w:space="0" w:color="auto"/>
        <w:right w:val="none" w:sz="0" w:space="0" w:color="auto"/>
      </w:divBdr>
    </w:div>
    <w:div w:id="1979459783">
      <w:bodyDiv w:val="1"/>
      <w:marLeft w:val="0"/>
      <w:marRight w:val="0"/>
      <w:marTop w:val="0"/>
      <w:marBottom w:val="0"/>
      <w:divBdr>
        <w:top w:val="none" w:sz="0" w:space="0" w:color="auto"/>
        <w:left w:val="none" w:sz="0" w:space="0" w:color="auto"/>
        <w:bottom w:val="none" w:sz="0" w:space="0" w:color="auto"/>
        <w:right w:val="none" w:sz="0" w:space="0" w:color="auto"/>
      </w:divBdr>
    </w:div>
    <w:div w:id="1986153841">
      <w:bodyDiv w:val="1"/>
      <w:marLeft w:val="0"/>
      <w:marRight w:val="0"/>
      <w:marTop w:val="0"/>
      <w:marBottom w:val="0"/>
      <w:divBdr>
        <w:top w:val="none" w:sz="0" w:space="0" w:color="auto"/>
        <w:left w:val="none" w:sz="0" w:space="0" w:color="auto"/>
        <w:bottom w:val="none" w:sz="0" w:space="0" w:color="auto"/>
        <w:right w:val="none" w:sz="0" w:space="0" w:color="auto"/>
      </w:divBdr>
    </w:div>
    <w:div w:id="1994751083">
      <w:bodyDiv w:val="1"/>
      <w:marLeft w:val="0"/>
      <w:marRight w:val="0"/>
      <w:marTop w:val="0"/>
      <w:marBottom w:val="0"/>
      <w:divBdr>
        <w:top w:val="none" w:sz="0" w:space="0" w:color="auto"/>
        <w:left w:val="none" w:sz="0" w:space="0" w:color="auto"/>
        <w:bottom w:val="none" w:sz="0" w:space="0" w:color="auto"/>
        <w:right w:val="none" w:sz="0" w:space="0" w:color="auto"/>
      </w:divBdr>
    </w:div>
    <w:div w:id="1998416082">
      <w:bodyDiv w:val="1"/>
      <w:marLeft w:val="0"/>
      <w:marRight w:val="0"/>
      <w:marTop w:val="0"/>
      <w:marBottom w:val="0"/>
      <w:divBdr>
        <w:top w:val="none" w:sz="0" w:space="0" w:color="auto"/>
        <w:left w:val="none" w:sz="0" w:space="0" w:color="auto"/>
        <w:bottom w:val="none" w:sz="0" w:space="0" w:color="auto"/>
        <w:right w:val="none" w:sz="0" w:space="0" w:color="auto"/>
      </w:divBdr>
    </w:div>
    <w:div w:id="2003970642">
      <w:bodyDiv w:val="1"/>
      <w:marLeft w:val="0"/>
      <w:marRight w:val="0"/>
      <w:marTop w:val="0"/>
      <w:marBottom w:val="0"/>
      <w:divBdr>
        <w:top w:val="none" w:sz="0" w:space="0" w:color="auto"/>
        <w:left w:val="none" w:sz="0" w:space="0" w:color="auto"/>
        <w:bottom w:val="none" w:sz="0" w:space="0" w:color="auto"/>
        <w:right w:val="none" w:sz="0" w:space="0" w:color="auto"/>
      </w:divBdr>
    </w:div>
    <w:div w:id="2004383781">
      <w:bodyDiv w:val="1"/>
      <w:marLeft w:val="0"/>
      <w:marRight w:val="0"/>
      <w:marTop w:val="0"/>
      <w:marBottom w:val="0"/>
      <w:divBdr>
        <w:top w:val="none" w:sz="0" w:space="0" w:color="auto"/>
        <w:left w:val="none" w:sz="0" w:space="0" w:color="auto"/>
        <w:bottom w:val="none" w:sz="0" w:space="0" w:color="auto"/>
        <w:right w:val="none" w:sz="0" w:space="0" w:color="auto"/>
      </w:divBdr>
    </w:div>
    <w:div w:id="2005159593">
      <w:bodyDiv w:val="1"/>
      <w:marLeft w:val="0"/>
      <w:marRight w:val="0"/>
      <w:marTop w:val="0"/>
      <w:marBottom w:val="0"/>
      <w:divBdr>
        <w:top w:val="none" w:sz="0" w:space="0" w:color="auto"/>
        <w:left w:val="none" w:sz="0" w:space="0" w:color="auto"/>
        <w:bottom w:val="none" w:sz="0" w:space="0" w:color="auto"/>
        <w:right w:val="none" w:sz="0" w:space="0" w:color="auto"/>
      </w:divBdr>
    </w:div>
    <w:div w:id="2016371855">
      <w:bodyDiv w:val="1"/>
      <w:marLeft w:val="0"/>
      <w:marRight w:val="0"/>
      <w:marTop w:val="0"/>
      <w:marBottom w:val="0"/>
      <w:divBdr>
        <w:top w:val="none" w:sz="0" w:space="0" w:color="auto"/>
        <w:left w:val="none" w:sz="0" w:space="0" w:color="auto"/>
        <w:bottom w:val="none" w:sz="0" w:space="0" w:color="auto"/>
        <w:right w:val="none" w:sz="0" w:space="0" w:color="auto"/>
      </w:divBdr>
    </w:div>
    <w:div w:id="2018799128">
      <w:bodyDiv w:val="1"/>
      <w:marLeft w:val="0"/>
      <w:marRight w:val="0"/>
      <w:marTop w:val="0"/>
      <w:marBottom w:val="0"/>
      <w:divBdr>
        <w:top w:val="none" w:sz="0" w:space="0" w:color="auto"/>
        <w:left w:val="none" w:sz="0" w:space="0" w:color="auto"/>
        <w:bottom w:val="none" w:sz="0" w:space="0" w:color="auto"/>
        <w:right w:val="none" w:sz="0" w:space="0" w:color="auto"/>
      </w:divBdr>
    </w:div>
    <w:div w:id="2039887633">
      <w:bodyDiv w:val="1"/>
      <w:marLeft w:val="0"/>
      <w:marRight w:val="0"/>
      <w:marTop w:val="0"/>
      <w:marBottom w:val="0"/>
      <w:divBdr>
        <w:top w:val="none" w:sz="0" w:space="0" w:color="auto"/>
        <w:left w:val="none" w:sz="0" w:space="0" w:color="auto"/>
        <w:bottom w:val="none" w:sz="0" w:space="0" w:color="auto"/>
        <w:right w:val="none" w:sz="0" w:space="0" w:color="auto"/>
      </w:divBdr>
    </w:div>
    <w:div w:id="2040660190">
      <w:bodyDiv w:val="1"/>
      <w:marLeft w:val="0"/>
      <w:marRight w:val="0"/>
      <w:marTop w:val="0"/>
      <w:marBottom w:val="0"/>
      <w:divBdr>
        <w:top w:val="none" w:sz="0" w:space="0" w:color="auto"/>
        <w:left w:val="none" w:sz="0" w:space="0" w:color="auto"/>
        <w:bottom w:val="none" w:sz="0" w:space="0" w:color="auto"/>
        <w:right w:val="none" w:sz="0" w:space="0" w:color="auto"/>
      </w:divBdr>
    </w:div>
    <w:div w:id="2043817704">
      <w:bodyDiv w:val="1"/>
      <w:marLeft w:val="0"/>
      <w:marRight w:val="0"/>
      <w:marTop w:val="0"/>
      <w:marBottom w:val="0"/>
      <w:divBdr>
        <w:top w:val="none" w:sz="0" w:space="0" w:color="auto"/>
        <w:left w:val="none" w:sz="0" w:space="0" w:color="auto"/>
        <w:bottom w:val="none" w:sz="0" w:space="0" w:color="auto"/>
        <w:right w:val="none" w:sz="0" w:space="0" w:color="auto"/>
      </w:divBdr>
    </w:div>
    <w:div w:id="2049796559">
      <w:bodyDiv w:val="1"/>
      <w:marLeft w:val="0"/>
      <w:marRight w:val="0"/>
      <w:marTop w:val="0"/>
      <w:marBottom w:val="0"/>
      <w:divBdr>
        <w:top w:val="none" w:sz="0" w:space="0" w:color="auto"/>
        <w:left w:val="none" w:sz="0" w:space="0" w:color="auto"/>
        <w:bottom w:val="none" w:sz="0" w:space="0" w:color="auto"/>
        <w:right w:val="none" w:sz="0" w:space="0" w:color="auto"/>
      </w:divBdr>
    </w:div>
    <w:div w:id="2053117284">
      <w:bodyDiv w:val="1"/>
      <w:marLeft w:val="0"/>
      <w:marRight w:val="0"/>
      <w:marTop w:val="0"/>
      <w:marBottom w:val="0"/>
      <w:divBdr>
        <w:top w:val="none" w:sz="0" w:space="0" w:color="auto"/>
        <w:left w:val="none" w:sz="0" w:space="0" w:color="auto"/>
        <w:bottom w:val="none" w:sz="0" w:space="0" w:color="auto"/>
        <w:right w:val="none" w:sz="0" w:space="0" w:color="auto"/>
      </w:divBdr>
    </w:div>
    <w:div w:id="2060933007">
      <w:bodyDiv w:val="1"/>
      <w:marLeft w:val="0"/>
      <w:marRight w:val="0"/>
      <w:marTop w:val="0"/>
      <w:marBottom w:val="0"/>
      <w:divBdr>
        <w:top w:val="none" w:sz="0" w:space="0" w:color="auto"/>
        <w:left w:val="none" w:sz="0" w:space="0" w:color="auto"/>
        <w:bottom w:val="none" w:sz="0" w:space="0" w:color="auto"/>
        <w:right w:val="none" w:sz="0" w:space="0" w:color="auto"/>
      </w:divBdr>
    </w:div>
    <w:div w:id="2066561518">
      <w:bodyDiv w:val="1"/>
      <w:marLeft w:val="0"/>
      <w:marRight w:val="0"/>
      <w:marTop w:val="0"/>
      <w:marBottom w:val="0"/>
      <w:divBdr>
        <w:top w:val="none" w:sz="0" w:space="0" w:color="auto"/>
        <w:left w:val="none" w:sz="0" w:space="0" w:color="auto"/>
        <w:bottom w:val="none" w:sz="0" w:space="0" w:color="auto"/>
        <w:right w:val="none" w:sz="0" w:space="0" w:color="auto"/>
      </w:divBdr>
    </w:div>
    <w:div w:id="2068798861">
      <w:bodyDiv w:val="1"/>
      <w:marLeft w:val="0"/>
      <w:marRight w:val="0"/>
      <w:marTop w:val="0"/>
      <w:marBottom w:val="0"/>
      <w:divBdr>
        <w:top w:val="none" w:sz="0" w:space="0" w:color="auto"/>
        <w:left w:val="none" w:sz="0" w:space="0" w:color="auto"/>
        <w:bottom w:val="none" w:sz="0" w:space="0" w:color="auto"/>
        <w:right w:val="none" w:sz="0" w:space="0" w:color="auto"/>
      </w:divBdr>
    </w:div>
    <w:div w:id="2077166418">
      <w:bodyDiv w:val="1"/>
      <w:marLeft w:val="0"/>
      <w:marRight w:val="0"/>
      <w:marTop w:val="0"/>
      <w:marBottom w:val="0"/>
      <w:divBdr>
        <w:top w:val="none" w:sz="0" w:space="0" w:color="auto"/>
        <w:left w:val="none" w:sz="0" w:space="0" w:color="auto"/>
        <w:bottom w:val="none" w:sz="0" w:space="0" w:color="auto"/>
        <w:right w:val="none" w:sz="0" w:space="0" w:color="auto"/>
      </w:divBdr>
    </w:div>
    <w:div w:id="2102137798">
      <w:bodyDiv w:val="1"/>
      <w:marLeft w:val="0"/>
      <w:marRight w:val="0"/>
      <w:marTop w:val="0"/>
      <w:marBottom w:val="0"/>
      <w:divBdr>
        <w:top w:val="none" w:sz="0" w:space="0" w:color="auto"/>
        <w:left w:val="none" w:sz="0" w:space="0" w:color="auto"/>
        <w:bottom w:val="none" w:sz="0" w:space="0" w:color="auto"/>
        <w:right w:val="none" w:sz="0" w:space="0" w:color="auto"/>
      </w:divBdr>
    </w:div>
    <w:div w:id="2102868808">
      <w:bodyDiv w:val="1"/>
      <w:marLeft w:val="0"/>
      <w:marRight w:val="0"/>
      <w:marTop w:val="0"/>
      <w:marBottom w:val="0"/>
      <w:divBdr>
        <w:top w:val="none" w:sz="0" w:space="0" w:color="auto"/>
        <w:left w:val="none" w:sz="0" w:space="0" w:color="auto"/>
        <w:bottom w:val="none" w:sz="0" w:space="0" w:color="auto"/>
        <w:right w:val="none" w:sz="0" w:space="0" w:color="auto"/>
      </w:divBdr>
    </w:div>
    <w:div w:id="2105874588">
      <w:bodyDiv w:val="1"/>
      <w:marLeft w:val="0"/>
      <w:marRight w:val="0"/>
      <w:marTop w:val="0"/>
      <w:marBottom w:val="0"/>
      <w:divBdr>
        <w:top w:val="none" w:sz="0" w:space="0" w:color="auto"/>
        <w:left w:val="none" w:sz="0" w:space="0" w:color="auto"/>
        <w:bottom w:val="none" w:sz="0" w:space="0" w:color="auto"/>
        <w:right w:val="none" w:sz="0" w:space="0" w:color="auto"/>
      </w:divBdr>
    </w:div>
    <w:div w:id="2107995066">
      <w:bodyDiv w:val="1"/>
      <w:marLeft w:val="0"/>
      <w:marRight w:val="0"/>
      <w:marTop w:val="0"/>
      <w:marBottom w:val="0"/>
      <w:divBdr>
        <w:top w:val="none" w:sz="0" w:space="0" w:color="auto"/>
        <w:left w:val="none" w:sz="0" w:space="0" w:color="auto"/>
        <w:bottom w:val="none" w:sz="0" w:space="0" w:color="auto"/>
        <w:right w:val="none" w:sz="0" w:space="0" w:color="auto"/>
      </w:divBdr>
    </w:div>
    <w:div w:id="2114323802">
      <w:bodyDiv w:val="1"/>
      <w:marLeft w:val="0"/>
      <w:marRight w:val="0"/>
      <w:marTop w:val="0"/>
      <w:marBottom w:val="0"/>
      <w:divBdr>
        <w:top w:val="none" w:sz="0" w:space="0" w:color="auto"/>
        <w:left w:val="none" w:sz="0" w:space="0" w:color="auto"/>
        <w:bottom w:val="none" w:sz="0" w:space="0" w:color="auto"/>
        <w:right w:val="none" w:sz="0" w:space="0" w:color="auto"/>
      </w:divBdr>
    </w:div>
    <w:div w:id="2118523749">
      <w:bodyDiv w:val="1"/>
      <w:marLeft w:val="0"/>
      <w:marRight w:val="0"/>
      <w:marTop w:val="0"/>
      <w:marBottom w:val="0"/>
      <w:divBdr>
        <w:top w:val="none" w:sz="0" w:space="0" w:color="auto"/>
        <w:left w:val="none" w:sz="0" w:space="0" w:color="auto"/>
        <w:bottom w:val="none" w:sz="0" w:space="0" w:color="auto"/>
        <w:right w:val="none" w:sz="0" w:space="0" w:color="auto"/>
      </w:divBdr>
    </w:div>
    <w:div w:id="2124107533">
      <w:bodyDiv w:val="1"/>
      <w:marLeft w:val="0"/>
      <w:marRight w:val="0"/>
      <w:marTop w:val="0"/>
      <w:marBottom w:val="0"/>
      <w:divBdr>
        <w:top w:val="none" w:sz="0" w:space="0" w:color="auto"/>
        <w:left w:val="none" w:sz="0" w:space="0" w:color="auto"/>
        <w:bottom w:val="none" w:sz="0" w:space="0" w:color="auto"/>
        <w:right w:val="none" w:sz="0" w:space="0" w:color="auto"/>
      </w:divBdr>
    </w:div>
    <w:div w:id="2128427603">
      <w:bodyDiv w:val="1"/>
      <w:marLeft w:val="0"/>
      <w:marRight w:val="0"/>
      <w:marTop w:val="0"/>
      <w:marBottom w:val="0"/>
      <w:divBdr>
        <w:top w:val="none" w:sz="0" w:space="0" w:color="auto"/>
        <w:left w:val="none" w:sz="0" w:space="0" w:color="auto"/>
        <w:bottom w:val="none" w:sz="0" w:space="0" w:color="auto"/>
        <w:right w:val="none" w:sz="0" w:space="0" w:color="auto"/>
      </w:divBdr>
    </w:div>
    <w:div w:id="2128544299">
      <w:bodyDiv w:val="1"/>
      <w:marLeft w:val="0"/>
      <w:marRight w:val="0"/>
      <w:marTop w:val="0"/>
      <w:marBottom w:val="0"/>
      <w:divBdr>
        <w:top w:val="none" w:sz="0" w:space="0" w:color="auto"/>
        <w:left w:val="none" w:sz="0" w:space="0" w:color="auto"/>
        <w:bottom w:val="none" w:sz="0" w:space="0" w:color="auto"/>
        <w:right w:val="none" w:sz="0" w:space="0" w:color="auto"/>
      </w:divBdr>
    </w:div>
    <w:div w:id="2130314485">
      <w:bodyDiv w:val="1"/>
      <w:marLeft w:val="0"/>
      <w:marRight w:val="0"/>
      <w:marTop w:val="0"/>
      <w:marBottom w:val="0"/>
      <w:divBdr>
        <w:top w:val="none" w:sz="0" w:space="0" w:color="auto"/>
        <w:left w:val="none" w:sz="0" w:space="0" w:color="auto"/>
        <w:bottom w:val="none" w:sz="0" w:space="0" w:color="auto"/>
        <w:right w:val="none" w:sz="0" w:space="0" w:color="auto"/>
      </w:divBdr>
    </w:div>
    <w:div w:id="2138135325">
      <w:bodyDiv w:val="1"/>
      <w:marLeft w:val="0"/>
      <w:marRight w:val="0"/>
      <w:marTop w:val="0"/>
      <w:marBottom w:val="0"/>
      <w:divBdr>
        <w:top w:val="none" w:sz="0" w:space="0" w:color="auto"/>
        <w:left w:val="none" w:sz="0" w:space="0" w:color="auto"/>
        <w:bottom w:val="none" w:sz="0" w:space="0" w:color="auto"/>
        <w:right w:val="none" w:sz="0" w:space="0" w:color="auto"/>
      </w:divBdr>
    </w:div>
    <w:div w:id="214068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2.xml"/><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chart" Target="charts/chart7.xml"/><Relationship Id="rId16" Type="http://schemas.openxmlformats.org/officeDocument/2006/relationships/image" Target="media/image2.png"/><Relationship Id="rId107" Type="http://schemas.openxmlformats.org/officeDocument/2006/relationships/chart" Target="charts/chart2.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chart" Target="charts/chart18.xml"/><Relationship Id="rId128" Type="http://schemas.openxmlformats.org/officeDocument/2006/relationships/header" Target="header10.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chart" Target="charts/chart8.xml"/><Relationship Id="rId118" Type="http://schemas.openxmlformats.org/officeDocument/2006/relationships/chart" Target="charts/chart13.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chart" Target="charts/chart3.xml"/><Relationship Id="rId124" Type="http://schemas.openxmlformats.org/officeDocument/2006/relationships/header" Target="header7.xml"/><Relationship Id="rId129"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eader" Target="header6.xm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chart" Target="charts/chart9.xml"/><Relationship Id="rId119" Type="http://schemas.openxmlformats.org/officeDocument/2006/relationships/chart" Target="charts/chart14.xml"/><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glossaryDocument" Target="glossary/document.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chart" Target="charts/chart4.xm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chart" Target="charts/chart15.xml"/><Relationship Id="rId125" Type="http://schemas.openxmlformats.org/officeDocument/2006/relationships/footer" Target="footer6.xm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header" Target="header5.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chart" Target="charts/chart5.xml"/><Relationship Id="rId115" Type="http://schemas.openxmlformats.org/officeDocument/2006/relationships/chart" Target="charts/chart10.xml"/><Relationship Id="rId131"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eader" Target="header8.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chart" Target="charts/chart16.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chart" Target="charts/chart11.xml"/><Relationship Id="rId20" Type="http://schemas.openxmlformats.org/officeDocument/2006/relationships/image" Target="media/image3.png"/><Relationship Id="rId41" Type="http://schemas.openxmlformats.org/officeDocument/2006/relationships/header" Target="header4.xml"/><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chart" Target="charts/chart6.xml"/><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chart" Target="charts/chart1.xml"/><Relationship Id="rId127" Type="http://schemas.openxmlformats.org/officeDocument/2006/relationships/header" Target="header9.xml"/><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chart" Target="charts/chart17.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riana.lopez\AppData\Roaming\Microsoft\Plantillas\Dise&#241;o%20de%20iones.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1. ¿Se realiza de manera simple el proceso de reservación de la cita?</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15</c:v>
                </c:pt>
              </c:numCache>
            </c:numRef>
          </c:val>
          <c:extLst>
            <c:ext xmlns:c16="http://schemas.microsoft.com/office/drawing/2014/chart" uri="{C3380CC4-5D6E-409C-BE32-E72D297353CC}">
              <c16:uniqueId val="{00000000-6A69-4D5D-9325-51078CBB5329}"/>
            </c:ext>
          </c:extLst>
        </c:ser>
        <c:dLbls>
          <c:showLegendKey val="0"/>
          <c:showVal val="1"/>
          <c:showCatName val="0"/>
          <c:showSerName val="0"/>
          <c:showPercent val="0"/>
          <c:showBubbleSize val="0"/>
        </c:dLbls>
        <c:gapWidth val="150"/>
        <c:axId val="66201088"/>
        <c:axId val="66202624"/>
      </c:barChart>
      <c:catAx>
        <c:axId val="662010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66202624"/>
        <c:crosses val="autoZero"/>
        <c:auto val="1"/>
        <c:lblAlgn val="ctr"/>
        <c:lblOffset val="100"/>
        <c:noMultiLvlLbl val="0"/>
      </c:catAx>
      <c:valAx>
        <c:axId val="66202624"/>
        <c:scaling>
          <c:orientation val="minMax"/>
        </c:scaling>
        <c:delete val="1"/>
        <c:axPos val="l"/>
        <c:numFmt formatCode="General" sourceLinked="1"/>
        <c:majorTickMark val="out"/>
        <c:minorTickMark val="none"/>
        <c:tickLblPos val="none"/>
        <c:crossAx val="66201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7. ¿Se especifica de manera simple el plan de trabajo a seguir?</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2</c:v>
                </c:pt>
                <c:pt idx="4">
                  <c:v>3</c:v>
                </c:pt>
              </c:numCache>
            </c:numRef>
          </c:val>
          <c:extLst>
            <c:ext xmlns:c16="http://schemas.microsoft.com/office/drawing/2014/chart" uri="{C3380CC4-5D6E-409C-BE32-E72D297353CC}">
              <c16:uniqueId val="{00000000-ECD1-47B7-86B2-311F8EFE49BF}"/>
            </c:ext>
          </c:extLst>
        </c:ser>
        <c:dLbls>
          <c:showLegendKey val="0"/>
          <c:showVal val="1"/>
          <c:showCatName val="0"/>
          <c:showSerName val="0"/>
          <c:showPercent val="0"/>
          <c:showBubbleSize val="0"/>
        </c:dLbls>
        <c:gapWidth val="150"/>
        <c:axId val="82087936"/>
        <c:axId val="82089472"/>
      </c:barChart>
      <c:catAx>
        <c:axId val="820879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089472"/>
        <c:crosses val="autoZero"/>
        <c:auto val="1"/>
        <c:lblAlgn val="ctr"/>
        <c:lblOffset val="100"/>
        <c:noMultiLvlLbl val="0"/>
      </c:catAx>
      <c:valAx>
        <c:axId val="82089472"/>
        <c:scaling>
          <c:orientation val="minMax"/>
        </c:scaling>
        <c:delete val="1"/>
        <c:axPos val="l"/>
        <c:numFmt formatCode="General" sourceLinked="1"/>
        <c:majorTickMark val="out"/>
        <c:minorTickMark val="none"/>
        <c:tickLblPos val="none"/>
        <c:crossAx val="82087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8. ¿Se indican de manera intuitiva los reposos y permisos necesarios?</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5</c:v>
                </c:pt>
              </c:numCache>
            </c:numRef>
          </c:val>
          <c:extLst>
            <c:ext xmlns:c16="http://schemas.microsoft.com/office/drawing/2014/chart" uri="{C3380CC4-5D6E-409C-BE32-E72D297353CC}">
              <c16:uniqueId val="{00000000-1931-45BE-99BB-488EC3C8AEC1}"/>
            </c:ext>
          </c:extLst>
        </c:ser>
        <c:dLbls>
          <c:showLegendKey val="0"/>
          <c:showVal val="1"/>
          <c:showCatName val="0"/>
          <c:showSerName val="0"/>
          <c:showPercent val="0"/>
          <c:showBubbleSize val="0"/>
        </c:dLbls>
        <c:gapWidth val="150"/>
        <c:axId val="82388096"/>
        <c:axId val="82389632"/>
      </c:barChart>
      <c:catAx>
        <c:axId val="823880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389632"/>
        <c:crosses val="autoZero"/>
        <c:auto val="1"/>
        <c:lblAlgn val="ctr"/>
        <c:lblOffset val="100"/>
        <c:noMultiLvlLbl val="0"/>
      </c:catAx>
      <c:valAx>
        <c:axId val="82389632"/>
        <c:scaling>
          <c:orientation val="minMax"/>
        </c:scaling>
        <c:delete val="1"/>
        <c:axPos val="l"/>
        <c:numFmt formatCode="General" sourceLinked="1"/>
        <c:majorTickMark val="out"/>
        <c:minorTickMark val="none"/>
        <c:tickLblPos val="none"/>
        <c:crossAx val="82388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sz="1000"/>
              <a:t>¿El módulo de atención de pacientes apoya al usuario en caso de errores?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¿El módulo de atención de pacientes apoy al usuario en caso de errores?</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7</c:v>
                </c:pt>
                <c:pt idx="4">
                  <c:v>13</c:v>
                </c:pt>
              </c:numCache>
            </c:numRef>
          </c:val>
          <c:extLst>
            <c:ext xmlns:c16="http://schemas.microsoft.com/office/drawing/2014/chart" uri="{C3380CC4-5D6E-409C-BE32-E72D297353CC}">
              <c16:uniqueId val="{00000000-2507-4CA7-A797-3E86B085296D}"/>
            </c:ext>
          </c:extLst>
        </c:ser>
        <c:dLbls>
          <c:showLegendKey val="0"/>
          <c:showVal val="1"/>
          <c:showCatName val="0"/>
          <c:showSerName val="0"/>
          <c:showPercent val="0"/>
          <c:showBubbleSize val="0"/>
        </c:dLbls>
        <c:gapWidth val="150"/>
        <c:axId val="82434304"/>
        <c:axId val="82444288"/>
      </c:barChart>
      <c:catAx>
        <c:axId val="824343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444288"/>
        <c:crosses val="autoZero"/>
        <c:auto val="1"/>
        <c:lblAlgn val="ctr"/>
        <c:lblOffset val="100"/>
        <c:noMultiLvlLbl val="0"/>
      </c:catAx>
      <c:valAx>
        <c:axId val="82444288"/>
        <c:scaling>
          <c:orientation val="minMax"/>
        </c:scaling>
        <c:delete val="1"/>
        <c:axPos val="l"/>
        <c:numFmt formatCode="General" sourceLinked="1"/>
        <c:majorTickMark val="out"/>
        <c:minorTickMark val="none"/>
        <c:tickLblPos val="none"/>
        <c:crossAx val="82434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¿Le parece adecuada la estructura de la interfaz de usuario?</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2</c:v>
                </c:pt>
                <c:pt idx="4">
                  <c:v>18</c:v>
                </c:pt>
              </c:numCache>
            </c:numRef>
          </c:val>
          <c:extLst>
            <c:ext xmlns:c16="http://schemas.microsoft.com/office/drawing/2014/chart" uri="{C3380CC4-5D6E-409C-BE32-E72D297353CC}">
              <c16:uniqueId val="{00000000-D330-4131-B868-A3C05BBF7318}"/>
            </c:ext>
          </c:extLst>
        </c:ser>
        <c:dLbls>
          <c:showLegendKey val="0"/>
          <c:showVal val="1"/>
          <c:showCatName val="0"/>
          <c:showSerName val="0"/>
          <c:showPercent val="0"/>
          <c:showBubbleSize val="0"/>
        </c:dLbls>
        <c:gapWidth val="150"/>
        <c:axId val="82472320"/>
        <c:axId val="82478208"/>
      </c:barChart>
      <c:catAx>
        <c:axId val="8247232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478208"/>
        <c:crosses val="autoZero"/>
        <c:auto val="1"/>
        <c:lblAlgn val="ctr"/>
        <c:lblOffset val="100"/>
        <c:noMultiLvlLbl val="0"/>
      </c:catAx>
      <c:valAx>
        <c:axId val="82478208"/>
        <c:scaling>
          <c:orientation val="minMax"/>
        </c:scaling>
        <c:delete val="1"/>
        <c:axPos val="l"/>
        <c:numFmt formatCode="General" sourceLinked="1"/>
        <c:majorTickMark val="out"/>
        <c:minorTickMark val="none"/>
        <c:tickLblPos val="none"/>
        <c:crossAx val="82472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20</c:v>
                </c:pt>
              </c:numCache>
            </c:numRef>
          </c:val>
          <c:extLst>
            <c:ext xmlns:c16="http://schemas.microsoft.com/office/drawing/2014/chart" uri="{C3380CC4-5D6E-409C-BE32-E72D297353CC}">
              <c16:uniqueId val="{00000000-628D-4F70-93AC-5C853F930279}"/>
            </c:ext>
          </c:extLst>
        </c:ser>
        <c:dLbls>
          <c:showLegendKey val="0"/>
          <c:showVal val="1"/>
          <c:showCatName val="0"/>
          <c:showSerName val="0"/>
          <c:showPercent val="0"/>
          <c:showBubbleSize val="0"/>
        </c:dLbls>
        <c:gapWidth val="150"/>
        <c:axId val="82547456"/>
        <c:axId val="82548992"/>
      </c:barChart>
      <c:catAx>
        <c:axId val="825474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548992"/>
        <c:crosses val="autoZero"/>
        <c:auto val="1"/>
        <c:lblAlgn val="ctr"/>
        <c:lblOffset val="100"/>
        <c:noMultiLvlLbl val="0"/>
      </c:catAx>
      <c:valAx>
        <c:axId val="82548992"/>
        <c:scaling>
          <c:orientation val="minMax"/>
        </c:scaling>
        <c:delete val="1"/>
        <c:axPos val="l"/>
        <c:numFmt formatCode="General" sourceLinked="1"/>
        <c:majorTickMark val="out"/>
        <c:minorTickMark val="none"/>
        <c:tickLblPos val="none"/>
        <c:crossAx val="82547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a:t>1. ¿Se presentan de manera intuitiva las funcionalidades de este módulo?</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1</c:v>
                </c:pt>
                <c:pt idx="4">
                  <c:v>3</c:v>
                </c:pt>
              </c:numCache>
            </c:numRef>
          </c:val>
          <c:extLst>
            <c:ext xmlns:c16="http://schemas.microsoft.com/office/drawing/2014/chart" uri="{C3380CC4-5D6E-409C-BE32-E72D297353CC}">
              <c16:uniqueId val="{00000000-5CDF-40ED-9812-D13E049BB45F}"/>
            </c:ext>
          </c:extLst>
        </c:ser>
        <c:dLbls>
          <c:showLegendKey val="0"/>
          <c:showVal val="1"/>
          <c:showCatName val="0"/>
          <c:showSerName val="0"/>
          <c:showPercent val="0"/>
          <c:showBubbleSize val="0"/>
        </c:dLbls>
        <c:gapWidth val="150"/>
        <c:axId val="82593664"/>
        <c:axId val="82595200"/>
      </c:barChart>
      <c:catAx>
        <c:axId val="8259366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595200"/>
        <c:crosses val="autoZero"/>
        <c:auto val="1"/>
        <c:lblAlgn val="ctr"/>
        <c:lblOffset val="100"/>
        <c:noMultiLvlLbl val="0"/>
      </c:catAx>
      <c:valAx>
        <c:axId val="82595200"/>
        <c:scaling>
          <c:orientation val="minMax"/>
        </c:scaling>
        <c:delete val="1"/>
        <c:axPos val="l"/>
        <c:numFmt formatCode="General" sourceLinked="1"/>
        <c:majorTickMark val="out"/>
        <c:minorTickMark val="none"/>
        <c:tickLblPos val="none"/>
        <c:crossAx val="82593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a:t>2. ¿Le</a:t>
            </a:r>
            <a:r>
              <a:rPr lang="en-US" baseline="0"/>
              <a:t> parece adecuada la estructura de los reportes</a:t>
            </a:r>
            <a:r>
              <a:rPr lang="en-US"/>
              <a:t>?</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1</c:v>
                </c:pt>
                <c:pt idx="4">
                  <c:v>3</c:v>
                </c:pt>
              </c:numCache>
            </c:numRef>
          </c:val>
          <c:extLst>
            <c:ext xmlns:c16="http://schemas.microsoft.com/office/drawing/2014/chart" uri="{C3380CC4-5D6E-409C-BE32-E72D297353CC}">
              <c16:uniqueId val="{00000000-238C-4B6D-B2DE-0B8DE1D042B5}"/>
            </c:ext>
          </c:extLst>
        </c:ser>
        <c:dLbls>
          <c:showLegendKey val="0"/>
          <c:showVal val="1"/>
          <c:showCatName val="0"/>
          <c:showSerName val="0"/>
          <c:showPercent val="0"/>
          <c:showBubbleSize val="0"/>
        </c:dLbls>
        <c:gapWidth val="150"/>
        <c:axId val="82607104"/>
        <c:axId val="82645760"/>
      </c:barChart>
      <c:catAx>
        <c:axId val="8260710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645760"/>
        <c:crosses val="autoZero"/>
        <c:auto val="1"/>
        <c:lblAlgn val="ctr"/>
        <c:lblOffset val="100"/>
        <c:noMultiLvlLbl val="0"/>
      </c:catAx>
      <c:valAx>
        <c:axId val="82645760"/>
        <c:scaling>
          <c:orientation val="minMax"/>
        </c:scaling>
        <c:delete val="1"/>
        <c:axPos val="l"/>
        <c:numFmt formatCode="General" sourceLinked="1"/>
        <c:majorTickMark val="out"/>
        <c:minorTickMark val="none"/>
        <c:tickLblPos val="none"/>
        <c:crossAx val="82607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a:t>3. ¿El módulo analítico satisface sus espectativas?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4</c:v>
                </c:pt>
              </c:numCache>
            </c:numRef>
          </c:val>
          <c:extLst>
            <c:ext xmlns:c16="http://schemas.microsoft.com/office/drawing/2014/chart" uri="{C3380CC4-5D6E-409C-BE32-E72D297353CC}">
              <c16:uniqueId val="{00000000-D1C4-4209-BD42-19097F0C1C39}"/>
            </c:ext>
          </c:extLst>
        </c:ser>
        <c:dLbls>
          <c:showLegendKey val="0"/>
          <c:showVal val="1"/>
          <c:showCatName val="0"/>
          <c:showSerName val="0"/>
          <c:showPercent val="0"/>
          <c:showBubbleSize val="0"/>
        </c:dLbls>
        <c:gapWidth val="150"/>
        <c:axId val="82706816"/>
        <c:axId val="82708352"/>
      </c:barChart>
      <c:catAx>
        <c:axId val="827068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708352"/>
        <c:crosses val="autoZero"/>
        <c:auto val="1"/>
        <c:lblAlgn val="ctr"/>
        <c:lblOffset val="100"/>
        <c:noMultiLvlLbl val="0"/>
      </c:catAx>
      <c:valAx>
        <c:axId val="82708352"/>
        <c:scaling>
          <c:orientation val="minMax"/>
        </c:scaling>
        <c:delete val="1"/>
        <c:axPos val="l"/>
        <c:numFmt formatCode="General" sourceLinked="1"/>
        <c:majorTickMark val="out"/>
        <c:minorTickMark val="none"/>
        <c:tickLblPos val="none"/>
        <c:crossAx val="82706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r>
              <a:rPr lang="en-US"/>
              <a:t>4. ¿Considera que apoya el proceso</a:t>
            </a:r>
            <a:r>
              <a:rPr lang="en-US" baseline="0"/>
              <a:t> de toma de decisiones</a:t>
            </a:r>
            <a:r>
              <a:rPr lang="en-US"/>
              <a:t>?</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¿El diseño de la página le parece consistente?</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4</c:v>
                </c:pt>
              </c:numCache>
            </c:numRef>
          </c:val>
          <c:extLst>
            <c:ext xmlns:c16="http://schemas.microsoft.com/office/drawing/2014/chart" uri="{C3380CC4-5D6E-409C-BE32-E72D297353CC}">
              <c16:uniqueId val="{00000000-36C6-44A5-8B0E-8F4C6C7040C8}"/>
            </c:ext>
          </c:extLst>
        </c:ser>
        <c:dLbls>
          <c:showLegendKey val="0"/>
          <c:showVal val="1"/>
          <c:showCatName val="0"/>
          <c:showSerName val="0"/>
          <c:showPercent val="0"/>
          <c:showBubbleSize val="0"/>
        </c:dLbls>
        <c:gapWidth val="150"/>
        <c:axId val="82761216"/>
        <c:axId val="82762752"/>
      </c:barChart>
      <c:catAx>
        <c:axId val="8276121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762752"/>
        <c:crosses val="autoZero"/>
        <c:auto val="1"/>
        <c:lblAlgn val="ctr"/>
        <c:lblOffset val="100"/>
        <c:noMultiLvlLbl val="0"/>
      </c:catAx>
      <c:valAx>
        <c:axId val="82762752"/>
        <c:scaling>
          <c:orientation val="minMax"/>
        </c:scaling>
        <c:delete val="1"/>
        <c:axPos val="l"/>
        <c:numFmt formatCode="General" sourceLinked="1"/>
        <c:majorTickMark val="out"/>
        <c:minorTickMark val="none"/>
        <c:tickLblPos val="none"/>
        <c:crossAx val="82761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2. ¿Se realiza de manera simple la inclusión, modificación y eliminación de elementos?</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2</c:v>
                </c:pt>
                <c:pt idx="4">
                  <c:v>13</c:v>
                </c:pt>
              </c:numCache>
            </c:numRef>
          </c:val>
          <c:extLst>
            <c:ext xmlns:c16="http://schemas.microsoft.com/office/drawing/2014/chart" uri="{C3380CC4-5D6E-409C-BE32-E72D297353CC}">
              <c16:uniqueId val="{00000000-79FC-46A1-978A-F7E65EAD0474}"/>
            </c:ext>
          </c:extLst>
        </c:ser>
        <c:dLbls>
          <c:showLegendKey val="0"/>
          <c:showVal val="1"/>
          <c:showCatName val="0"/>
          <c:showSerName val="0"/>
          <c:showPercent val="0"/>
          <c:showBubbleSize val="0"/>
        </c:dLbls>
        <c:gapWidth val="150"/>
        <c:axId val="66255488"/>
        <c:axId val="81736064"/>
      </c:barChart>
      <c:catAx>
        <c:axId val="662554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1736064"/>
        <c:crosses val="autoZero"/>
        <c:auto val="1"/>
        <c:lblAlgn val="ctr"/>
        <c:lblOffset val="100"/>
        <c:noMultiLvlLbl val="0"/>
      </c:catAx>
      <c:valAx>
        <c:axId val="81736064"/>
        <c:scaling>
          <c:orientation val="minMax"/>
        </c:scaling>
        <c:delete val="1"/>
        <c:axPos val="l"/>
        <c:numFmt formatCode="General" sourceLinked="1"/>
        <c:majorTickMark val="out"/>
        <c:minorTickMark val="none"/>
        <c:tickLblPos val="none"/>
        <c:crossAx val="66255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3. ¿Se realiza de manera intuitiva el proceso de ingreso de un paciente?</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15</c:v>
                </c:pt>
              </c:numCache>
            </c:numRef>
          </c:val>
          <c:extLst>
            <c:ext xmlns:c16="http://schemas.microsoft.com/office/drawing/2014/chart" uri="{C3380CC4-5D6E-409C-BE32-E72D297353CC}">
              <c16:uniqueId val="{00000000-EB77-4401-8D43-612CFBE358C5}"/>
            </c:ext>
          </c:extLst>
        </c:ser>
        <c:dLbls>
          <c:showLegendKey val="0"/>
          <c:showVal val="1"/>
          <c:showCatName val="0"/>
          <c:showSerName val="0"/>
          <c:showPercent val="0"/>
          <c:showBubbleSize val="0"/>
        </c:dLbls>
        <c:gapWidth val="150"/>
        <c:axId val="81764352"/>
        <c:axId val="81765888"/>
      </c:barChart>
      <c:catAx>
        <c:axId val="8176435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1765888"/>
        <c:crosses val="autoZero"/>
        <c:auto val="1"/>
        <c:lblAlgn val="ctr"/>
        <c:lblOffset val="100"/>
        <c:noMultiLvlLbl val="0"/>
      </c:catAx>
      <c:valAx>
        <c:axId val="81765888"/>
        <c:scaling>
          <c:orientation val="minMax"/>
        </c:scaling>
        <c:delete val="1"/>
        <c:axPos val="l"/>
        <c:numFmt formatCode="General" sourceLinked="1"/>
        <c:majorTickMark val="out"/>
        <c:minorTickMark val="none"/>
        <c:tickLblPos val="none"/>
        <c:crossAx val="81764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1. ¿Se visualiza de manera intuitiva la Lista de Espera de pacientes?</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2">
                  <c:v>1</c:v>
                </c:pt>
                <c:pt idx="3">
                  <c:v>3</c:v>
                </c:pt>
                <c:pt idx="4">
                  <c:v>1</c:v>
                </c:pt>
              </c:numCache>
            </c:numRef>
          </c:val>
          <c:extLst>
            <c:ext xmlns:c16="http://schemas.microsoft.com/office/drawing/2014/chart" uri="{C3380CC4-5D6E-409C-BE32-E72D297353CC}">
              <c16:uniqueId val="{00000000-2702-486A-98F4-256AA56477CC}"/>
            </c:ext>
          </c:extLst>
        </c:ser>
        <c:dLbls>
          <c:showLegendKey val="0"/>
          <c:showVal val="1"/>
          <c:showCatName val="0"/>
          <c:showSerName val="0"/>
          <c:showPercent val="0"/>
          <c:showBubbleSize val="0"/>
        </c:dLbls>
        <c:gapWidth val="150"/>
        <c:axId val="80446592"/>
        <c:axId val="80448128"/>
      </c:barChart>
      <c:catAx>
        <c:axId val="8044659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0448128"/>
        <c:crosses val="autoZero"/>
        <c:auto val="1"/>
        <c:lblAlgn val="ctr"/>
        <c:lblOffset val="100"/>
        <c:noMultiLvlLbl val="0"/>
      </c:catAx>
      <c:valAx>
        <c:axId val="80448128"/>
        <c:scaling>
          <c:orientation val="minMax"/>
        </c:scaling>
        <c:delete val="1"/>
        <c:axPos val="l"/>
        <c:numFmt formatCode="General" sourceLinked="1"/>
        <c:majorTickMark val="out"/>
        <c:minorTickMark val="none"/>
        <c:tickLblPos val="none"/>
        <c:crossAx val="80446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2. ¿Se realiza de manera simple el registro de los datos básicos, antecedentes y examen físico del paciente?</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4</c:v>
                </c:pt>
                <c:pt idx="4">
                  <c:v>1</c:v>
                </c:pt>
              </c:numCache>
            </c:numRef>
          </c:val>
          <c:extLst>
            <c:ext xmlns:c16="http://schemas.microsoft.com/office/drawing/2014/chart" uri="{C3380CC4-5D6E-409C-BE32-E72D297353CC}">
              <c16:uniqueId val="{00000000-1D7F-48B5-A61E-238E4670AE0D}"/>
            </c:ext>
          </c:extLst>
        </c:ser>
        <c:dLbls>
          <c:showLegendKey val="0"/>
          <c:showVal val="1"/>
          <c:showCatName val="0"/>
          <c:showSerName val="0"/>
          <c:showPercent val="0"/>
          <c:showBubbleSize val="0"/>
        </c:dLbls>
        <c:gapWidth val="150"/>
        <c:axId val="81824000"/>
        <c:axId val="81829888"/>
      </c:barChart>
      <c:catAx>
        <c:axId val="818240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1829888"/>
        <c:crosses val="autoZero"/>
        <c:auto val="1"/>
        <c:lblAlgn val="ctr"/>
        <c:lblOffset val="100"/>
        <c:noMultiLvlLbl val="0"/>
      </c:catAx>
      <c:valAx>
        <c:axId val="81829888"/>
        <c:scaling>
          <c:orientation val="minMax"/>
        </c:scaling>
        <c:delete val="1"/>
        <c:axPos val="l"/>
        <c:numFmt formatCode="General" sourceLinked="1"/>
        <c:majorTickMark val="out"/>
        <c:minorTickMark val="none"/>
        <c:tickLblPos val="none"/>
        <c:crossAx val="81824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3. ¿Se registra de manera simple el diagnóstico encontrado a un paciente?</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1</c:v>
                </c:pt>
                <c:pt idx="4">
                  <c:v>4</c:v>
                </c:pt>
              </c:numCache>
            </c:numRef>
          </c:val>
          <c:extLst>
            <c:ext xmlns:c16="http://schemas.microsoft.com/office/drawing/2014/chart" uri="{C3380CC4-5D6E-409C-BE32-E72D297353CC}">
              <c16:uniqueId val="{00000000-0D72-4D5D-894A-9F9B4DBFAF26}"/>
            </c:ext>
          </c:extLst>
        </c:ser>
        <c:dLbls>
          <c:showLegendKey val="0"/>
          <c:showVal val="1"/>
          <c:showCatName val="0"/>
          <c:showSerName val="0"/>
          <c:showPercent val="0"/>
          <c:showBubbleSize val="0"/>
        </c:dLbls>
        <c:gapWidth val="150"/>
        <c:axId val="81890688"/>
        <c:axId val="81892480"/>
      </c:barChart>
      <c:catAx>
        <c:axId val="8189068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1892480"/>
        <c:crosses val="autoZero"/>
        <c:auto val="1"/>
        <c:lblAlgn val="ctr"/>
        <c:lblOffset val="100"/>
        <c:noMultiLvlLbl val="0"/>
      </c:catAx>
      <c:valAx>
        <c:axId val="81892480"/>
        <c:scaling>
          <c:orientation val="minMax"/>
        </c:scaling>
        <c:delete val="1"/>
        <c:axPos val="l"/>
        <c:numFmt formatCode="General" sourceLinked="1"/>
        <c:majorTickMark val="out"/>
        <c:minorTickMark val="none"/>
        <c:tickLblPos val="none"/>
        <c:crossAx val="818906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4. ¿Se solicitan y cargan resultados de forma intuitiva exámenes paraclínicos?</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2</c:v>
                </c:pt>
                <c:pt idx="4">
                  <c:v>3</c:v>
                </c:pt>
              </c:numCache>
            </c:numRef>
          </c:val>
          <c:extLst>
            <c:ext xmlns:c16="http://schemas.microsoft.com/office/drawing/2014/chart" uri="{C3380CC4-5D6E-409C-BE32-E72D297353CC}">
              <c16:uniqueId val="{00000000-B455-44EC-AB8F-1914C6C408CC}"/>
            </c:ext>
          </c:extLst>
        </c:ser>
        <c:dLbls>
          <c:showLegendKey val="0"/>
          <c:showVal val="1"/>
          <c:showCatName val="0"/>
          <c:showSerName val="0"/>
          <c:showPercent val="0"/>
          <c:showBubbleSize val="0"/>
        </c:dLbls>
        <c:gapWidth val="150"/>
        <c:axId val="81928960"/>
        <c:axId val="81930496"/>
      </c:barChart>
      <c:catAx>
        <c:axId val="8192896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1930496"/>
        <c:crosses val="autoZero"/>
        <c:auto val="1"/>
        <c:lblAlgn val="ctr"/>
        <c:lblOffset val="100"/>
        <c:noMultiLvlLbl val="0"/>
      </c:catAx>
      <c:valAx>
        <c:axId val="81930496"/>
        <c:scaling>
          <c:orientation val="minMax"/>
        </c:scaling>
        <c:delete val="1"/>
        <c:axPos val="l"/>
        <c:numFmt formatCode="General" sourceLinked="1"/>
        <c:majorTickMark val="out"/>
        <c:minorTickMark val="none"/>
        <c:tickLblPos val="none"/>
        <c:crossAx val="81928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lgn="ct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5. ¿Se solicitan de manera simple interconsultas?</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3">
                  <c:v>1</c:v>
                </c:pt>
                <c:pt idx="4">
                  <c:v>4</c:v>
                </c:pt>
              </c:numCache>
            </c:numRef>
          </c:val>
          <c:extLst>
            <c:ext xmlns:c16="http://schemas.microsoft.com/office/drawing/2014/chart" uri="{C3380CC4-5D6E-409C-BE32-E72D297353CC}">
              <c16:uniqueId val="{00000000-EC63-4220-A4C7-C8DACFAF6DDB}"/>
            </c:ext>
          </c:extLst>
        </c:ser>
        <c:dLbls>
          <c:showLegendKey val="0"/>
          <c:showVal val="1"/>
          <c:showCatName val="0"/>
          <c:showSerName val="0"/>
          <c:showPercent val="0"/>
          <c:showBubbleSize val="0"/>
        </c:dLbls>
        <c:gapWidth val="150"/>
        <c:axId val="81975168"/>
        <c:axId val="81976704"/>
      </c:barChart>
      <c:catAx>
        <c:axId val="819751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1976704"/>
        <c:crosses val="autoZero"/>
        <c:auto val="1"/>
        <c:lblAlgn val="ctr"/>
        <c:lblOffset val="100"/>
        <c:noMultiLvlLbl val="0"/>
      </c:catAx>
      <c:valAx>
        <c:axId val="81976704"/>
        <c:scaling>
          <c:orientation val="minMax"/>
        </c:scaling>
        <c:delete val="1"/>
        <c:axPos val="l"/>
        <c:numFmt formatCode="General" sourceLinked="1"/>
        <c:majorTickMark val="out"/>
        <c:minorTickMark val="none"/>
        <c:tickLblPos val="none"/>
        <c:crossAx val="81975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title>
    <c:autoTitleDeleted val="0"/>
    <c:plotArea>
      <c:layout/>
      <c:barChart>
        <c:barDir val="col"/>
        <c:grouping val="clustered"/>
        <c:varyColors val="0"/>
        <c:ser>
          <c:idx val="0"/>
          <c:order val="0"/>
          <c:tx>
            <c:strRef>
              <c:f>Hoja1!$B$1</c:f>
              <c:strCache>
                <c:ptCount val="1"/>
                <c:pt idx="0">
                  <c:v>6. ¿Se asignan de manera intuitiva los tratamientos a seguir?</c:v>
                </c:pt>
              </c:strCache>
            </c:strRef>
          </c:tx>
          <c:spPr>
            <a:solidFill>
              <a:schemeClr val="accent5"/>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Completamente en desacuerdo</c:v>
                </c:pt>
                <c:pt idx="1">
                  <c:v>En desacuerdo</c:v>
                </c:pt>
                <c:pt idx="2">
                  <c:v>Ni en desacuerdo ni de acuerdo</c:v>
                </c:pt>
                <c:pt idx="3">
                  <c:v>De acuerdo</c:v>
                </c:pt>
                <c:pt idx="4">
                  <c:v>Completamente de acuerdo</c:v>
                </c:pt>
              </c:strCache>
            </c:strRef>
          </c:cat>
          <c:val>
            <c:numRef>
              <c:f>Hoja1!$B$2:$B$6</c:f>
              <c:numCache>
                <c:formatCode>General</c:formatCode>
                <c:ptCount val="5"/>
                <c:pt idx="4">
                  <c:v>5</c:v>
                </c:pt>
              </c:numCache>
            </c:numRef>
          </c:val>
          <c:extLst>
            <c:ext xmlns:c16="http://schemas.microsoft.com/office/drawing/2014/chart" uri="{C3380CC4-5D6E-409C-BE32-E72D297353CC}">
              <c16:uniqueId val="{00000000-54D5-41DC-B69B-78629FA73FAE}"/>
            </c:ext>
          </c:extLst>
        </c:ser>
        <c:dLbls>
          <c:showLegendKey val="0"/>
          <c:showVal val="1"/>
          <c:showCatName val="0"/>
          <c:showSerName val="0"/>
          <c:showPercent val="0"/>
          <c:showBubbleSize val="0"/>
        </c:dLbls>
        <c:gapWidth val="150"/>
        <c:axId val="81988608"/>
        <c:axId val="82043648"/>
      </c:barChart>
      <c:catAx>
        <c:axId val="819886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Verdana" panose="020B0604030504040204" pitchFamily="34" charset="0"/>
                <a:ea typeface="Verdana" panose="020B0604030504040204" pitchFamily="34" charset="0"/>
                <a:cs typeface="Verdana" panose="020B0604030504040204" pitchFamily="34" charset="0"/>
              </a:defRPr>
            </a:pPr>
            <a:endParaRPr lang="es-ES"/>
          </a:p>
        </c:txPr>
        <c:crossAx val="82043648"/>
        <c:crosses val="autoZero"/>
        <c:auto val="1"/>
        <c:lblAlgn val="ctr"/>
        <c:lblOffset val="100"/>
        <c:noMultiLvlLbl val="0"/>
      </c:catAx>
      <c:valAx>
        <c:axId val="82043648"/>
        <c:scaling>
          <c:orientation val="minMax"/>
        </c:scaling>
        <c:delete val="1"/>
        <c:axPos val="l"/>
        <c:numFmt formatCode="General" sourceLinked="1"/>
        <c:majorTickMark val="out"/>
        <c:minorTickMark val="none"/>
        <c:tickLblPos val="none"/>
        <c:crossAx val="81988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Verdana" panose="020B0604030504040204" pitchFamily="34" charset="0"/>
          <a:ea typeface="Verdana" panose="020B0604030504040204" pitchFamily="34" charset="0"/>
          <a:cs typeface="Verdana" panose="020B0604030504040204" pitchFamily="34" charset="0"/>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13.xml><?xml version="1.0" encoding="utf-8"?>
<cs:colorStyle xmlns:cs="http://schemas.microsoft.com/office/drawing/2012/chartStyle" xmlns:a="http://schemas.openxmlformats.org/drawingml/2006/main" meth="withinLinear" id="18">
  <a:schemeClr val="accent5"/>
</cs:colorStyle>
</file>

<file path=word/charts/colors14.xml><?xml version="1.0" encoding="utf-8"?>
<cs:colorStyle xmlns:cs="http://schemas.microsoft.com/office/drawing/2012/chartStyle" xmlns:a="http://schemas.openxmlformats.org/drawingml/2006/main" meth="withinLinear" id="18">
  <a:schemeClr val="accent5"/>
</cs:colorStyle>
</file>

<file path=word/charts/colors15.xml><?xml version="1.0" encoding="utf-8"?>
<cs:colorStyle xmlns:cs="http://schemas.microsoft.com/office/drawing/2012/chartStyle" xmlns:a="http://schemas.openxmlformats.org/drawingml/2006/main" meth="withinLinear" id="18">
  <a:schemeClr val="accent5"/>
</cs:colorStyle>
</file>

<file path=word/charts/colors16.xml><?xml version="1.0" encoding="utf-8"?>
<cs:colorStyle xmlns:cs="http://schemas.microsoft.com/office/drawing/2012/chartStyle" xmlns:a="http://schemas.openxmlformats.org/drawingml/2006/main" meth="withinLinear" id="18">
  <a:schemeClr val="accent5"/>
</cs:colorStyle>
</file>

<file path=word/charts/colors17.xml><?xml version="1.0" encoding="utf-8"?>
<cs:colorStyle xmlns:cs="http://schemas.microsoft.com/office/drawing/2012/chartStyle" xmlns:a="http://schemas.openxmlformats.org/drawingml/2006/main" meth="withinLinear" id="18">
  <a:schemeClr val="accent5"/>
</cs:colorStyle>
</file>

<file path=word/charts/colors18.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4AB8357DC1143ADBB2B99A2616E7E07"/>
        <w:category>
          <w:name w:val="General"/>
          <w:gallery w:val="placeholder"/>
        </w:category>
        <w:types>
          <w:type w:val="bbPlcHdr"/>
        </w:types>
        <w:behaviors>
          <w:behavior w:val="content"/>
        </w:behaviors>
        <w:guid w:val="{1F465A9D-9CE0-4469-ACF4-5CD81764EFCD}"/>
      </w:docPartPr>
      <w:docPartBody>
        <w:p w:rsidR="001E0059" w:rsidRDefault="001E0059">
          <w:r w:rsidRPr="004D4266">
            <w:rPr>
              <w:rStyle w:val="PlaceholderText"/>
            </w:rPr>
            <w:t>[Title]</w:t>
          </w:r>
        </w:p>
      </w:docPartBody>
    </w:docPart>
    <w:docPart>
      <w:docPartPr>
        <w:name w:val="1802DF69CDCC4256AEBDD256FF4B5A12"/>
        <w:category>
          <w:name w:val="General"/>
          <w:gallery w:val="placeholder"/>
        </w:category>
        <w:types>
          <w:type w:val="bbPlcHdr"/>
        </w:types>
        <w:behaviors>
          <w:behavior w:val="content"/>
        </w:behaviors>
        <w:guid w:val="{B7346535-8A93-4BDC-97D4-CD9B086B86F6}"/>
      </w:docPartPr>
      <w:docPartBody>
        <w:p w:rsidR="001E0059" w:rsidRDefault="001E0059">
          <w:r w:rsidRPr="004D4266">
            <w:rPr>
              <w:rStyle w:val="PlaceholderText"/>
            </w:rPr>
            <w:t>[Author]</w:t>
          </w:r>
        </w:p>
      </w:docPartBody>
    </w:docPart>
    <w:docPart>
      <w:docPartPr>
        <w:name w:val="44132A8FE93E495E9222897DAF23AA10"/>
        <w:category>
          <w:name w:val="General"/>
          <w:gallery w:val="placeholder"/>
        </w:category>
        <w:types>
          <w:type w:val="bbPlcHdr"/>
        </w:types>
        <w:behaviors>
          <w:behavior w:val="content"/>
        </w:behaviors>
        <w:guid w:val="{B53285CD-A86D-49B9-AC4D-54C5C023F010}"/>
      </w:docPartPr>
      <w:docPartBody>
        <w:p w:rsidR="001E0059" w:rsidRDefault="001E0059">
          <w:r w:rsidRPr="004D4266">
            <w:rPr>
              <w:rStyle w:val="PlaceholderText"/>
            </w:rPr>
            <w:t>[Publish Date]</w:t>
          </w:r>
        </w:p>
      </w:docPartBody>
    </w:docPart>
    <w:docPart>
      <w:docPartPr>
        <w:name w:val="743B00C6ED9C46ADA6DAA4D7D9CF2A7F"/>
        <w:category>
          <w:name w:val="General"/>
          <w:gallery w:val="placeholder"/>
        </w:category>
        <w:types>
          <w:type w:val="bbPlcHdr"/>
        </w:types>
        <w:behaviors>
          <w:behavior w:val="content"/>
        </w:behaviors>
        <w:guid w:val="{ACCA3A3C-23B7-4C83-BB6A-A0D76E15B864}"/>
      </w:docPartPr>
      <w:docPartBody>
        <w:p w:rsidR="001E0059" w:rsidRDefault="001E0059">
          <w:r w:rsidRPr="004D4266">
            <w:rPr>
              <w:rStyle w:val="PlaceholderText"/>
            </w:rPr>
            <w:t>[Author]</w:t>
          </w:r>
        </w:p>
      </w:docPartBody>
    </w:docPart>
    <w:docPart>
      <w:docPartPr>
        <w:name w:val="B43A468FEA8646C2905D7BDCE7F34544"/>
        <w:category>
          <w:name w:val="General"/>
          <w:gallery w:val="placeholder"/>
        </w:category>
        <w:types>
          <w:type w:val="bbPlcHdr"/>
        </w:types>
        <w:behaviors>
          <w:behavior w:val="content"/>
        </w:behaviors>
        <w:guid w:val="{8CEB5E74-B32F-4B26-AE64-6FCC12EDE266}"/>
      </w:docPartPr>
      <w:docPartBody>
        <w:p w:rsidR="001E0059" w:rsidRDefault="001E0059">
          <w:r w:rsidRPr="004D4266">
            <w:rPr>
              <w:rStyle w:val="PlaceholderText"/>
            </w:rPr>
            <w:t>[Title]</w:t>
          </w:r>
        </w:p>
      </w:docPartBody>
    </w:docPart>
    <w:docPart>
      <w:docPartPr>
        <w:name w:val="ED9BD1D006604ACF9F44F15FCEC60723"/>
        <w:category>
          <w:name w:val="General"/>
          <w:gallery w:val="placeholder"/>
        </w:category>
        <w:types>
          <w:type w:val="bbPlcHdr"/>
        </w:types>
        <w:behaviors>
          <w:behavior w:val="content"/>
        </w:behaviors>
        <w:guid w:val="{D3034C91-03D1-4653-96F1-D37A38B38E88}"/>
      </w:docPartPr>
      <w:docPartBody>
        <w:p w:rsidR="001E0059" w:rsidRDefault="001E0059">
          <w:r w:rsidRPr="004D4266">
            <w:rPr>
              <w:rStyle w:val="PlaceholderText"/>
            </w:rPr>
            <w:t>[Author]</w:t>
          </w:r>
        </w:p>
      </w:docPartBody>
    </w:docPart>
    <w:docPart>
      <w:docPartPr>
        <w:name w:val="1218141AC3614A36A37FDCDA6B8C7830"/>
        <w:category>
          <w:name w:val="General"/>
          <w:gallery w:val="placeholder"/>
        </w:category>
        <w:types>
          <w:type w:val="bbPlcHdr"/>
        </w:types>
        <w:behaviors>
          <w:behavior w:val="content"/>
        </w:behaviors>
        <w:guid w:val="{5295A5BC-8E22-4B29-B8C9-68348BF761DA}"/>
      </w:docPartPr>
      <w:docPartBody>
        <w:p w:rsidR="001E0059" w:rsidRDefault="001E0059">
          <w:r w:rsidRPr="004D4266">
            <w:rPr>
              <w:rStyle w:val="PlaceholderText"/>
            </w:rPr>
            <w:t>[Publish Date]</w:t>
          </w:r>
        </w:p>
      </w:docPartBody>
    </w:docPart>
    <w:docPart>
      <w:docPartPr>
        <w:name w:val="EEE87D6525414376854CD1B00782071A"/>
        <w:category>
          <w:name w:val="General"/>
          <w:gallery w:val="placeholder"/>
        </w:category>
        <w:types>
          <w:type w:val="bbPlcHdr"/>
        </w:types>
        <w:behaviors>
          <w:behavior w:val="content"/>
        </w:behaviors>
        <w:guid w:val="{EBA49A15-8365-49FC-989D-6CEDCEE0FEA0}"/>
      </w:docPartPr>
      <w:docPartBody>
        <w:p w:rsidR="002218A0" w:rsidRDefault="002218A0" w:rsidP="002218A0">
          <w:pPr>
            <w:pStyle w:val="EEE87D6525414376854CD1B00782071A"/>
          </w:pPr>
          <w:r w:rsidRPr="002B5CF3">
            <w:rPr>
              <w:rStyle w:val="PlaceholderText"/>
            </w:rPr>
            <w:t>[Manager]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E0059"/>
    <w:rsid w:val="0006247B"/>
    <w:rsid w:val="00086AED"/>
    <w:rsid w:val="001E0059"/>
    <w:rsid w:val="002218A0"/>
    <w:rsid w:val="002A6D40"/>
    <w:rsid w:val="003B1878"/>
    <w:rsid w:val="00657B61"/>
    <w:rsid w:val="00815B12"/>
    <w:rsid w:val="008C7060"/>
    <w:rsid w:val="00915315"/>
    <w:rsid w:val="009D71B6"/>
    <w:rsid w:val="00AF4AE9"/>
    <w:rsid w:val="00BC5A7C"/>
    <w:rsid w:val="00CE2A6D"/>
    <w:rsid w:val="00CF1D58"/>
    <w:rsid w:val="00E96809"/>
    <w:rsid w:val="00F706D1"/>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A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18A0"/>
    <w:rPr>
      <w:color w:val="808080"/>
    </w:rPr>
  </w:style>
  <w:style w:type="paragraph" w:customStyle="1" w:styleId="EEE87D6525414376854CD1B00782071A">
    <w:name w:val="EEE87D6525414376854CD1B00782071A"/>
    <w:rsid w:val="002218A0"/>
    <w:rPr>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_____ de 2021</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XSL" StyleName="APA" Version="6">
  <b:Source>
    <b:Tag>Rea01</b:Tag>
    <b:SourceType>Book</b:SourceType>
    <b:Guid>{9E27BFA5-883A-4981-B678-DEF97D051F72}</b:Guid>
    <b:Year>2016</b:Year>
    <b:Author>
      <b:Author>
        <b:NameList>
          <b:Person>
            <b:Last>RAE</b:Last>
            <b:First>Real</b:First>
            <b:Middle>Academia Española</b:Middle>
          </b:Person>
        </b:NameList>
      </b:Author>
    </b:Author>
    <b:RefOrder>1</b:RefOrder>
  </b:Source>
  <b:Source>
    <b:Tag>Guz12</b:Tag>
    <b:SourceType>JournalArticle</b:SourceType>
    <b:Guid>{71DC4D55-F176-43A1-B0BE-1C2AFB1EBB19}</b:Guid>
    <b:Title>La historia clínica: elemento fundamental del acto médico</b:Title>
    <b:Year>2012</b:Year>
    <b:Author>
      <b:Author>
        <b:NameList>
          <b:Person>
            <b:Last>Guzmán</b:Last>
            <b:First>Fernando</b:First>
          </b:Person>
          <b:Person>
            <b:Last>Arias</b:Last>
            <b:First>Carlos</b:First>
          </b:Person>
        </b:NameList>
      </b:Author>
    </b:Author>
    <b:RefOrder>2</b:RefOrder>
  </b:Source>
  <b:Source>
    <b:Tag>Cas</b:Tag>
    <b:SourceType>BookSection</b:SourceType>
    <b:Guid>{1DF11BDE-E79E-44B2-8C3C-DC2929729ADA}</b:Guid>
    <b:Title>Historia Clínica</b:Title>
    <b:Author>
      <b:Author>
        <b:NameList>
          <b:Person>
            <b:Last>Castro</b:Last>
            <b:First>I.</b:First>
          </b:Person>
          <b:Person>
            <b:Last>Gámez</b:Last>
            <b:First>M.</b:First>
          </b:Person>
        </b:NameList>
      </b:Author>
    </b:Author>
    <b:BookTitle>Farmacia Hospitalaria</b:BookTitle>
    <b:Pages>295-306</b:Pages>
    <b:RefOrder>3</b:RefOrder>
  </b:Source>
  <b:Source>
    <b:Tag>Sch00</b:Tag>
    <b:SourceType>Report</b:SourceType>
    <b:Guid>{4AEBAF1F-6118-4F17-A686-5DE0AB5922EA}</b:Guid>
    <b:Title>Sistemas de información: Una metodología para su estructuración</b:Title>
    <b:Year>2000</b:Year>
    <b:Author>
      <b:Author>
        <b:NameList>
          <b:Person>
            <b:Last>Schmal Simón</b:Last>
            <b:First>Rodolfo</b:First>
          </b:Person>
          <b:Person>
            <b:Last>Cisternas Silva</b:Last>
            <b:First>Carlos</b:First>
          </b:Person>
        </b:NameList>
      </b:Author>
    </b:Author>
    <b:RefOrder>4</b:RefOrder>
  </b:Source>
  <b:Source>
    <b:Tag>Rod03</b:Tag>
    <b:SourceType>Book</b:SourceType>
    <b:Guid>{3D27C63E-7A6A-4392-8B54-CF39A85A4AF2}</b:Guid>
    <b:Title>Sistemas de Información: Aspectos técnicos y legales</b:Title>
    <b:Year>2003</b:Year>
    <b:City>Almería</b:City>
    <b:Author>
      <b:Author>
        <b:NameList>
          <b:Person>
            <b:Last>Rodríguez Rodríguez</b:Last>
            <b:First>José</b:First>
            <b:Middle>Manuel</b:Middle>
          </b:Person>
          <b:Person>
            <b:Last>Daureo Campillo</b:Last>
            <b:First>María</b:First>
            <b:Middle>José</b:Middle>
          </b:Person>
        </b:NameList>
      </b:Author>
    </b:Author>
    <b:RefOrder>5</b:RefOrder>
  </b:Source>
  <b:Source>
    <b:Tag>Chr14</b:Tag>
    <b:SourceType>Book</b:SourceType>
    <b:Guid>{C0205EAE-E9E6-4B88-8C5D-948987B74499}</b:Guid>
    <b:Title>Sistemas de tipo OLTP</b:Title>
    <b:Year>2014</b:Year>
    <b:Author>
      <b:Author>
        <b:NameList>
          <b:Person>
            <b:Last>Christiansen</b:Last>
            <b:First>R.</b:First>
          </b:Person>
          <b:Person>
            <b:Last>Gaete</b:Last>
            <b:First>E.</b:First>
          </b:Person>
        </b:NameList>
      </b:Author>
    </b:Author>
    <b:RefOrder>6</b:RefOrder>
  </b:Source>
  <b:Source>
    <b:Tag>Sin12</b:Tag>
    <b:SourceType>InternetSite</b:SourceType>
    <b:Guid>{7A72DF54-CA50-41D9-BA82-4DFB61E6C474}</b:Guid>
    <b:Title>Bases de Datos OLTP y OLAP</b:Title>
    <b:Year>2012</b:Year>
    <b:URL>http://www.sinnexus.com/business_intelligence/olap_vs_oltp.aspx</b:URL>
    <b:Author>
      <b:Author>
        <b:NameList>
          <b:Person>
            <b:Last>Sinnexus</b:Last>
          </b:Person>
        </b:NameList>
      </b:Author>
    </b:Author>
    <b:RefOrder>7</b:RefOrder>
  </b:Source>
  <b:Source>
    <b:Tag>Dam10</b:Tag>
    <b:SourceType>InternetSite</b:SourceType>
    <b:Guid>{71B973DD-2C3C-4F09-BB20-9272CA72CC5B}</b:Guid>
    <b:Title>¿Qué es CSS3?</b:Title>
    <b:Year>2010</b:Year>
    <b:Author>
      <b:Author>
        <b:NameList>
          <b:Person>
            <b:Last>Damián</b:Last>
          </b:Person>
        </b:NameList>
      </b:Author>
    </b:Author>
    <b:URL>http://html5.dwebapps.com/que-es-css3/</b:URL>
    <b:RefOrder>8</b:RefOrder>
  </b:Source>
  <b:Source>
    <b:Tag>Jor03</b:Tag>
    <b:SourceType>DocumentFromInternetSite</b:SourceType>
    <b:Guid>{4CB40B80-CB4C-42DB-A54C-29173BC49468}</b:Guid>
    <b:Title>Manual de referencia de JavaScript</b:Title>
    <b:Year>2003</b:Year>
    <b:Author>
      <b:Author>
        <b:NameList>
          <b:Person>
            <b:Last>Sánchez</b:Last>
            <b:First>Jorge</b:First>
          </b:Person>
        </b:NameList>
      </b:Author>
    </b:Author>
    <b:URL>http://www.jorgesanchez.net/web/javascript.pdf</b:URL>
    <b:RefOrder>9</b:RefOrder>
  </b:Source>
  <b:Source>
    <b:Tag>jQu15</b:Tag>
    <b:SourceType>DocumentFromInternetSite</b:SourceType>
    <b:Guid>{1BE41B54-1C4E-4D3F-A511-C89C51750A16}</b:Guid>
    <b:Author>
      <b:Author>
        <b:Corporate>jQuery</b:Corporate>
      </b:Author>
    </b:Author>
    <b:Title>jQuery write less, do more.</b:Title>
    <b:YearAccessed>2015</b:YearAccessed>
    <b:URL>http://jquery.com/</b:URL>
    <b:MonthAccessed>Abril</b:MonthAccessed>
    <b:DayAccessed>24</b:DayAccessed>
    <b:Year>2015</b:Year>
    <b:RefOrder>10</b:RefOrder>
  </b:Source>
  <b:Source>
    <b:Tag>Sán12</b:Tag>
    <b:SourceType>DocumentFromInternetSite</b:SourceType>
    <b:Guid>{AA74BD9C-CF15-40F6-A00A-BD9AE4C68F44}</b:Guid>
    <b:Title>Servidores de Aplicaciones Web</b:Title>
    <b:InternetSiteTitle>Implantación de Aplicaciones Web en Sistemas Informaticos de Red</b:InternetSiteTitle>
    <b:Year>2012</b:Year>
    <b:URL>http://www.jorgesanchez.net/web/iaw/iaw1.pdf</b:URL>
    <b:Author>
      <b:Author>
        <b:NameList>
          <b:Person>
            <b:Last>Sánchez</b:Last>
            <b:First>J.</b:First>
          </b:Person>
        </b:NameList>
      </b:Author>
    </b:Author>
    <b:RefOrder>11</b:RefOrder>
  </b:Source>
  <b:Source>
    <b:Tag>Mic17</b:Tag>
    <b:SourceType>InternetSite</b:SourceType>
    <b:Guid>{9D9B8E00-1419-4D41-89F1-05524E175073}</b:Guid>
    <b:Title>Introducción a .NET Framework</b:Title>
    <b:Year>2017</b:Year>
    <b:Author>
      <b:Author>
        <b:NameList>
          <b:Person>
            <b:Last>Microsoft</b:Last>
          </b:Person>
        </b:NameList>
      </b:Author>
    </b:Author>
    <b:InternetSiteTitle>¿Qué es .NET Framework?</b:InternetSiteTitle>
    <b:URL>https://msdn.microsoft.com/es-es/library/hh425099(v=vs.110).aspx</b:URL>
    <b:RefOrder>14</b:RefOrder>
  </b:Source>
  <b:Source>
    <b:Tag>Mic15</b:Tag>
    <b:SourceType>InternetSite</b:SourceType>
    <b:Guid>{47CA52F2-B824-4CFA-868A-4C96CA06ED57}</b:Guid>
    <b:Title>Guía de Visual Basic</b:Title>
    <b:Year>2015</b:Year>
    <b:Author>
      <b:Author>
        <b:NameList>
          <b:Person>
            <b:Last>Microsoft</b:Last>
          </b:Person>
        </b:NameList>
      </b:Author>
    </b:Author>
    <b:Month>Julio</b:Month>
    <b:Day>19</b:Day>
    <b:URL>https://docs.microsoft.com/es-es/dotnet/visual-basic/</b:URL>
    <b:RefOrder>13</b:RefOrder>
  </b:Source>
  <b:Source>
    <b:Tag>Mic2</b:Tag>
    <b:SourceType>InternetSite</b:SourceType>
    <b:Guid>{A690DBF6-38D5-47FD-BD44-C4F23E49487F}</b:Guid>
    <b:Author>
      <b:Author>
        <b:NameList>
          <b:Person>
            <b:Last>Microsoft</b:Last>
          </b:Person>
        </b:NameList>
      </b:Author>
    </b:Author>
    <b:Title>Introducción al lenguaje de programación Visual Basic</b:Title>
    <b:InternetSiteTitle>Microsoft</b:InternetSiteTitle>
    <b:URL>https://msdn.microsoft.com/es-es/library/xk24xdbe(v=vs.90).aspx</b:URL>
    <b:Year>2007</b:Year>
    <b:Month>Noviembre</b:Month>
    <b:RefOrder>12</b:RefOrder>
  </b:Source>
  <b:Source>
    <b:Tag>Ora</b:Tag>
    <b:SourceType>DocumentFromInternetSite</b:SourceType>
    <b:Guid>{F6C323AC-E732-49D6-9EEC-6023553EDB5F}</b:Guid>
    <b:Title>Oracle</b:Title>
    <b:Author>
      <b:Author>
        <b:NameList>
          <b:Person>
            <b:Last>Oracle</b:Last>
          </b:Person>
        </b:NameList>
      </b:Author>
    </b:Author>
    <b:URL>http://www.oracle.com/ocom/groups/public/@otn/documents/webcontent/317529_esa.pdf</b:URL>
    <b:InternetSiteTitle>¿Qué es Inteligencia de Negocios?</b:InternetSiteTitle>
    <b:Year>2011</b:Year>
    <b:Month>Febrero</b:Month>
    <b:Day>15</b:Day>
    <b:RefOrder>15</b:RefOrder>
  </b:Source>
  <b:Source>
    <b:Tag>Can07</b:Tag>
    <b:SourceType>Book</b:SourceType>
    <b:Guid>{6D3ED5DF-37B3-4094-9739-0E95FDFAE8D8}</b:Guid>
    <b:Title>Business Intelligence: Competir con Información.</b:Title>
    <b:Year>2007</b:Year>
    <b:Author>
      <b:Author>
        <b:NameList>
          <b:Person>
            <b:Last>Cano</b:Last>
            <b:First>Jose</b:First>
            <b:Middle>Luis</b:Middle>
          </b:Person>
        </b:NameList>
      </b:Author>
    </b:Author>
    <b:RefOrder>16</b:RefOrder>
  </b:Source>
  <b:Source>
    <b:Tag>Inm02</b:Tag>
    <b:SourceType>Book</b:SourceType>
    <b:Guid>{6579FBF9-735F-4496-A8B1-65E3BD8A6C8A}</b:Guid>
    <b:Author>
      <b:Author>
        <b:NameList>
          <b:Person>
            <b:Last>Inmon</b:Last>
            <b:First>W</b:First>
          </b:Person>
        </b:NameList>
      </b:Author>
    </b:Author>
    <b:Title>Building the Data Warehouse</b:Title>
    <b:Year>2002</b:Year>
    <b:RefOrder>17</b:RefOrder>
  </b:Source>
  <b:Source>
    <b:Tag>Kim96</b:Tag>
    <b:SourceType>Book</b:SourceType>
    <b:Guid>{4219292F-91DC-4741-8F10-770016429DE6}</b:Guid>
    <b:Author>
      <b:Author>
        <b:NameList>
          <b:Person>
            <b:Last>Kimball</b:Last>
            <b:First>Ralph</b:First>
          </b:Person>
        </b:NameList>
      </b:Author>
    </b:Author>
    <b:Title>The Data Warehouse Toolkit </b:Title>
    <b:Year>1996</b:Year>
    <b:RefOrder>18</b:RefOrder>
  </b:Source>
  <b:Source>
    <b:Tag>Kim02</b:Tag>
    <b:SourceType>Book</b:SourceType>
    <b:Guid>{52017559-02E0-4DCC-BE04-C2AF349DDAC8}</b:Guid>
    <b:Author>
      <b:Author>
        <b:NameList>
          <b:Person>
            <b:Last>Kimball</b:Last>
            <b:First>Ralph</b:First>
          </b:Person>
          <b:Person>
            <b:Last>Ross</b:Last>
            <b:First>Margy</b:First>
          </b:Person>
        </b:NameList>
      </b:Author>
    </b:Author>
    <b:Title>The Data Warehouse Toolkit</b:Title>
    <b:Year>2002</b:Year>
    <b:RefOrder>19</b:RefOrder>
  </b:Source>
  <b:Source>
    <b:Tag>Ora1</b:Tag>
    <b:SourceType>InternetSite</b:SourceType>
    <b:Guid>{2D6C85F7-9126-4416-AE2F-7C2610779EC4}</b:Guid>
    <b:Title>Oracle</b:Title>
    <b:Author>
      <b:Author>
        <b:NameList>
          <b:Person>
            <b:Last>Oracle</b:Last>
          </b:Person>
        </b:NameList>
      </b:Author>
    </b:Author>
    <b:URL>http://www.oracle.com/technetwork/middleware/bi-foundation/index-084205.html</b:URL>
    <b:InternetSiteTitle>Oracle Business Intelligence</b:InternetSiteTitle>
    <b:Year>2014</b:Year>
    <b:RefOrder>21</b:RefOrder>
  </b:Source>
  <b:Source>
    <b:Tag>Pen16</b:Tag>
    <b:SourceType>InternetSite</b:SourceType>
    <b:Guid>{6954E73A-213D-49FB-BD7D-1C401B07B942}</b:Guid>
    <b:Year>2016</b:Year>
    <b:Author>
      <b:Author>
        <b:NameList>
          <b:Person>
            <b:Last>Pentaho</b:Last>
          </b:Person>
        </b:NameList>
      </b:Author>
    </b:Author>
    <b:InternetSiteTitle>About Pentaho Products</b:InternetSiteTitle>
    <b:Month>Noviembre</b:Month>
    <b:Day>10</b:Day>
    <b:URL>http://www.pentaho.com/</b:URL>
    <b:RefOrder>22</b:RefOrder>
  </b:Source>
  <b:Source>
    <b:Tag>DAN09</b:Tag>
    <b:SourceType>Book</b:SourceType>
    <b:Guid>{6496108B-22FB-44E1-A233-990562162530}</b:Guid>
    <b:Title>Guía para Diseño, Construcción e Interpretación de Indicadores</b:Title>
    <b:Year>2009</b:Year>
    <b:Author>
      <b:Author>
        <b:NameList>
          <b:Person>
            <b:Last>DANE</b:Last>
          </b:Person>
        </b:NameList>
      </b:Author>
    </b:Author>
    <b:RefOrder>23</b:RefOrder>
  </b:Source>
  <b:Source>
    <b:Tag>Jes06</b:Tag>
    <b:SourceType>Book</b:SourceType>
    <b:Guid>{EB473917-E829-49B1-93F9-673266A55E4B}</b:Guid>
    <b:Title>Indicadores de Gestión. Herramientas para lograr la competitividad</b:Title>
    <b:Year>2006</b:Year>
    <b:Author>
      <b:Author>
        <b:NameList>
          <b:Person>
            <b:Last>Beltrán Jaramillo</b:Last>
            <b:First>Jesús</b:First>
            <b:Middle>Mauricio</b:Middle>
          </b:Person>
        </b:NameList>
      </b:Author>
    </b:Author>
    <b:RefOrder>24</b:RefOrder>
  </b:Source>
  <b:Source>
    <b:Tag>Pér14</b:Tag>
    <b:SourceType>InternetSite</b:SourceType>
    <b:Guid>{D32EEEA9-546F-4895-9C3B-3036FFD92D42}</b:Guid>
    <b:Title>Definición</b:Title>
    <b:Year>2014</b:Year>
    <b:Author>
      <b:Author>
        <b:NameList>
          <b:Person>
            <b:Last>Pérez</b:Last>
            <b:First>Julián</b:First>
          </b:Person>
          <b:Person>
            <b:Last>Merino</b:Last>
            <b:First>María</b:First>
          </b:Person>
        </b:NameList>
      </b:Author>
    </b:Author>
    <b:InternetSiteTitle>Consulta</b:InternetSiteTitle>
    <b:URL>http://definicion.de/consulta/</b:URL>
    <b:RefOrder>28</b:RefOrder>
  </b:Source>
  <b:Source>
    <b:Tag>Her14</b:Tag>
    <b:SourceType>Report</b:SourceType>
    <b:Guid>{95F360B2-177E-4C3B-A4F2-877DA881A421}</b:Guid>
    <b:Author>
      <b:Author>
        <b:NameList>
          <b:Person>
            <b:Last>Hernández Hernández</b:Last>
            <b:First>David</b:First>
            <b:Middle>Enrique</b:Middle>
          </b:Person>
        </b:NameList>
      </b:Author>
    </b:Author>
    <b:Title>Desarrollo de una aplicación de Central de Citas dirigida a Instituciones de Salud</b:Title>
    <b:Year>2014</b:Year>
    <b:City>Caracas</b:City>
    <b:RefOrder>29</b:RefOrder>
  </b:Source>
  <b:Source>
    <b:Tag>Bre13</b:Tag>
    <b:SourceType>BookSection</b:SourceType>
    <b:Guid>{63FD5E85-0CC0-4B03-9449-2EB28593E88F}</b:Guid>
    <b:Title>Informes y certificados médicos</b:Title>
    <b:Year>2013</b:Year>
    <b:City>Vigo</b:City>
    <b:Author>
      <b:Author>
        <b:NameList>
          <b:Person>
            <b:Last>Brea Feijoo</b:Last>
            <b:First>José</b:First>
            <b:Middle>M.</b:Middle>
          </b:Person>
        </b:NameList>
      </b:Author>
    </b:Author>
    <b:Pages>111-112</b:Pages>
    <b:RefOrder>30</b:RefOrder>
  </b:Source>
  <b:Source>
    <b:Tag>Med08</b:Tag>
    <b:SourceType>InternetSite</b:SourceType>
    <b:Guid>{3014DB0F-98D1-4172-85D3-F144C41C5B61}</b:Guid>
    <b:Author>
      <b:Author>
        <b:NameList>
          <b:Person>
            <b:Last>Medciclopedia</b:Last>
          </b:Person>
        </b:NameList>
      </b:Author>
    </b:Author>
    <b:Title>Medciclopedia. Diccionario Médico</b:Title>
    <b:InternetSiteTitle>Interconsulta Médica</b:InternetSiteTitle>
    <b:Year>2008</b:Year>
    <b:URL>https://diccionario.medciclopedia.com/i/interconsulta-medica/</b:URL>
    <b:RefOrder>31</b:RefOrder>
  </b:Source>
  <b:Source>
    <b:Tag>Suj14</b:Tag>
    <b:SourceType>InternetSite</b:SourceType>
    <b:Guid>{37A9D866-975F-4D5F-9368-961469B114F2}</b:Guid>
    <b:Year>2014</b:Year>
    <b:Author>
      <b:Author>
        <b:NameList>
          <b:Person>
            <b:Last>SujetoBienestar</b:Last>
          </b:Person>
        </b:NameList>
      </b:Author>
    </b:Author>
    <b:InternetSiteTitle>Reposo Médico: Sobrellevando la inactividad</b:InternetSiteTitle>
    <b:Month>Abil</b:Month>
    <b:Day>07</b:Day>
    <b:URL>https://sujetobienestar.wordpress.com/2014/04/07/reposo-medico-sobrellevando-la-inactividad/</b:URL>
    <b:RefOrder>32</b:RefOrder>
  </b:Source>
  <b:Source>
    <b:Tag>Glo</b:Tag>
    <b:SourceType>DocumentFromInternetSite</b:SourceType>
    <b:Guid>{D7892291-6769-4AD6-8685-63E9C789826E}</b:Guid>
    <b:Title>Glosario de Términos Médico-Jurídicos</b:Title>
    <b:URL>http://www.conamed.gob.mx/comisiones_estatales/coesamed_nayarit/publicaciones/pdf/glosario.pdf</b:URL>
    <b:RefOrder>33</b:RefOrder>
  </b:Source>
  <b:Source>
    <b:Tag>Jos10</b:Tag>
    <b:SourceType>InternetSite</b:SourceType>
    <b:Guid>{7184A306-AC43-439F-B558-71E958396467}</b:Guid>
    <b:Author>
      <b:Author>
        <b:NameList>
          <b:Person>
            <b:Last>José</b:Last>
            <b:First>Nuñez</b:First>
          </b:Person>
        </b:NameList>
      </b:Author>
    </b:Author>
    <b:Title>Usabilidad en metodologías ágiles (tesis de master)</b:Title>
    <b:InternetSiteTitle>Facultad de Informática, Universidad Politécnica de Madrid, España</b:InternetSiteTitle>
    <b:Year>2010</b:Year>
    <b:URL>https://www.fi.upm.es/catedra-ibmrational/sites/www.fi.upm.es.catedra-ibmrational/files/Tesis_MarcoAgilTrabajo.pdf</b:URL>
    <b:RefOrder>25</b:RefOrder>
  </b:Source>
  <b:Source>
    <b:Tag>Mén10</b:Tag>
    <b:SourceType>DocumentFromInternetSite</b:SourceType>
    <b:Guid>{DA10385D-4251-4D29-AD4B-B8E7E2BEF6D1}</b:Guid>
    <b:Title>A Quantitative Framework for the Evaluation of Agile Methodologies</b:Title>
    <b:InternetSiteTitle>Departamento de Ciencias e Ingeniería de la Computación, Universidad Nacional del Sur, Bahía Blanca, Argentina</b:InternetSiteTitle>
    <b:Year>2010</b:Year>
    <b:URL>http://journal.info.unlp.edu.ar/journal/journal28/papers/JCST-Jun10-4.pdf</b:URL>
    <b:Author>
      <b:Author>
        <b:NameList>
          <b:Person>
            <b:Last>Méndez K.</b:Last>
            <b:First>Estevez</b:First>
            <b:Middle>E. y Fillottrani P.</b:Middle>
          </b:Person>
        </b:NameList>
      </b:Author>
    </b:Author>
    <b:RefOrder>26</b:RefOrder>
  </b:Source>
  <b:Source>
    <b:Tag>CIE</b:Tag>
    <b:SourceType>InternetSite</b:SourceType>
    <b:Guid>{B39F1F37-D4F4-4A2F-A3B6-57B160EDEC38}</b:Guid>
    <b:Author>
      <b:Author>
        <b:NameList>
          <b:Person>
            <b:Last>CIE10</b:Last>
          </b:Person>
        </b:NameList>
      </b:Author>
    </b:Author>
    <b:InternetSiteTitle>¿Que es la cie10?</b:InternetSiteTitle>
    <b:URL>http://cie10.org/Cie10_Que_es_cie10.php</b:URL>
    <b:RefOrder>27</b:RefOrder>
  </b:Source>
  <b:Source>
    <b:Tag>AES16</b:Tag>
    <b:SourceType>InternetSite</b:SourceType>
    <b:Guid>{2C44B078-1282-4027-854B-C21515550F84}</b:Guid>
    <b:Author>
      <b:Author>
        <b:NameList>
          <b:Person>
            <b:Last>AESEG</b:Last>
            <b:First>Asociación</b:First>
            <b:Middle>Española de Medicamentos Genéricos</b:Middle>
          </b:Person>
        </b:NameList>
      </b:Author>
    </b:Author>
    <b:Title>En Genérico</b:Title>
    <b:InternetSiteTitle>¿Qué es un vademécum?</b:InternetSiteTitle>
    <b:Year>2016</b:Year>
    <b:Month>Septiembre</b:Month>
    <b:Day>21</b:Day>
    <b:URL>http://www.engenerico.com/que-es-un-vademecum/</b:URL>
    <b:RefOrder>34</b:RefOrder>
  </b:Source>
  <b:Source>
    <b:Tag>Pér17</b:Tag>
    <b:SourceType>Report</b:SourceType>
    <b:Guid>{4811374B-C301-4F98-86A2-A66DC2DE07A5}</b:Guid>
    <b:Title>ESTUDIO DE CONCEPTOS, METODOLOGÍAS Y HERRAMIENTAS PARA EL DESARROLLO DE UN SISTEMA DE CONTROL Y SEGUIMIENTO DE CONSULTAS MÉDICAS ESPECIALIZADAS O SERVICIOS DE APOYO CLÍNICO</b:Title>
    <b:Year>2017</b:Year>
    <b:City>Caracas</b:City>
    <b:Author>
      <b:Author>
        <b:NameList>
          <b:Person>
            <b:Last>Pérez Moure</b:Last>
            <b:First>Ana</b:First>
            <b:Middle>Karina</b:Middle>
          </b:Person>
        </b:NameList>
      </b:Author>
    </b:Author>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3.xml><?xml version="1.0" encoding="utf-8"?>
<ds:datastoreItem xmlns:ds="http://schemas.openxmlformats.org/officeDocument/2006/customXml" ds:itemID="{4BE14F48-1A74-4E2D-867D-AFA55C9CD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iones.dotx</Template>
  <TotalTime>53806</TotalTime>
  <Pages>138</Pages>
  <Words>29636</Words>
  <Characters>163000</Characters>
  <Application>Microsoft Office Word</Application>
  <DocSecurity>0</DocSecurity>
  <Lines>1358</Lines>
  <Paragraphs>384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DESARROLLO DE UN SISTEMA DE INFORMACIÓN                                     PARA LA ATENCIÓN AL PACIENTE A TRAVÉS                                                DE CONSULTAS ESPECIALIZADAS                                                               Y/O </vt:lpstr>
      <vt:lpstr>DESARROLLO DE UN SISTEMA DE INFORMACIÓN                                     PARA LA ATENCIÓN AL PACIENTE A TRAVÉS                                                DE CONSULTAS ESPECIALIZADAS                                                               Y/O </vt:lpstr>
    </vt:vector>
  </TitlesOfParts>
  <Manager>Concenttina Di Vasta</Manager>
  <Company/>
  <LinksUpToDate>false</LinksUpToDate>
  <CharactersWithSpaces>192252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SISTEMA DE INFORMACIÓN                                     PARA LA ATENCIÓN AL PACIENTE A TRAVÉS                                                DE CONSULTAS ESPECIALIZADAS                                                               Y/O SERVICIOS DE APOYO CLÍNICO</dc:title>
  <dc:subject/>
  <dc:creator>Jesús Alberto Arévalo Sandoval</dc:creator>
  <cp:keywords/>
  <dc:description/>
  <cp:lastModifiedBy>Jesus Arevalo</cp:lastModifiedBy>
  <cp:revision>246</cp:revision>
  <cp:lastPrinted>2018-05-07T12:22:00Z</cp:lastPrinted>
  <dcterms:created xsi:type="dcterms:W3CDTF">2018-01-10T18:20:00Z</dcterms:created>
  <dcterms:modified xsi:type="dcterms:W3CDTF">2021-02-25T22:36:00Z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