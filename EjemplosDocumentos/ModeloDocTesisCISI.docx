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C80D40" w14:textId="30432B86" w:rsidR="00A53C35" w:rsidRPr="00D14216" w:rsidRDefault="00A53C35" w:rsidP="00A53C35">
      <w:pPr>
        <w:ind w:left="357"/>
        <w:rPr>
          <w:rFonts w:eastAsia="SimSun" w:cs="Arial"/>
          <w:sz w:val="18"/>
          <w:szCs w:val="18"/>
        </w:rPr>
      </w:pPr>
      <w:r w:rsidRPr="00D14216">
        <w:rPr>
          <w:rFonts w:eastAsia="SimSun" w:cs="Arial"/>
          <w:sz w:val="18"/>
          <w:szCs w:val="18"/>
        </w:rPr>
        <w:t xml:space="preserve">A continuación les indico los elementos a tomar en cuenta en el </w:t>
      </w:r>
      <w:r w:rsidRPr="00D14216">
        <w:rPr>
          <w:rFonts w:eastAsia="SimSun" w:cs="Arial"/>
          <w:b/>
          <w:sz w:val="28"/>
          <w:szCs w:val="28"/>
        </w:rPr>
        <w:t xml:space="preserve">documento de </w:t>
      </w:r>
      <w:r w:rsidR="00455EE5" w:rsidRPr="00D14216">
        <w:rPr>
          <w:rFonts w:eastAsia="SimSun" w:cs="Arial"/>
          <w:b/>
          <w:sz w:val="28"/>
          <w:szCs w:val="28"/>
        </w:rPr>
        <w:t>Tesis</w:t>
      </w:r>
      <w:r w:rsidRPr="00D14216">
        <w:rPr>
          <w:rFonts w:eastAsia="SimSun" w:cs="Arial"/>
          <w:sz w:val="18"/>
          <w:szCs w:val="18"/>
        </w:rPr>
        <w:t xml:space="preserve"> y luego les indico la estructura más común del documento</w:t>
      </w:r>
    </w:p>
    <w:p w14:paraId="05B12F30" w14:textId="77777777" w:rsidR="00A53C35" w:rsidRPr="00D14216" w:rsidRDefault="00A53C35" w:rsidP="00A53C35">
      <w:pPr>
        <w:spacing w:before="240" w:line="360" w:lineRule="auto"/>
        <w:ind w:left="360"/>
        <w:rPr>
          <w:rFonts w:eastAsia="SimSun" w:cs="Arial"/>
          <w:sz w:val="18"/>
          <w:szCs w:val="18"/>
        </w:rPr>
      </w:pPr>
      <w:r w:rsidRPr="00D14216">
        <w:rPr>
          <w:rFonts w:eastAsia="SimSun" w:cs="Arial"/>
          <w:sz w:val="18"/>
          <w:szCs w:val="18"/>
        </w:rPr>
        <w:t>Recomendaciones generales:</w:t>
      </w:r>
    </w:p>
    <w:p w14:paraId="796BFD3B" w14:textId="77777777" w:rsidR="00A53C35" w:rsidRPr="00D14216" w:rsidRDefault="00A53C35" w:rsidP="00A53C35">
      <w:pPr>
        <w:numPr>
          <w:ilvl w:val="0"/>
          <w:numId w:val="51"/>
        </w:numPr>
        <w:spacing w:before="240" w:after="200" w:line="360" w:lineRule="auto"/>
        <w:jc w:val="center"/>
        <w:rPr>
          <w:rFonts w:eastAsia="SimSun" w:cs="Arial"/>
          <w:sz w:val="18"/>
          <w:szCs w:val="18"/>
        </w:rPr>
      </w:pPr>
      <w:r w:rsidRPr="00D14216">
        <w:rPr>
          <w:rFonts w:eastAsia="SimSun" w:cs="Arial"/>
          <w:sz w:val="18"/>
          <w:szCs w:val="18"/>
        </w:rPr>
        <w:t xml:space="preserve">Utilicen estilos para trabajar el formato, así será más fácil hacer las actualizaciones </w:t>
      </w:r>
    </w:p>
    <w:p w14:paraId="3EDEB47F" w14:textId="77777777" w:rsidR="00A53C35" w:rsidRPr="00D14216" w:rsidRDefault="00A53C35" w:rsidP="00A53C35">
      <w:pPr>
        <w:spacing w:before="240" w:line="360" w:lineRule="auto"/>
        <w:ind w:left="720"/>
        <w:rPr>
          <w:rFonts w:eastAsia="SimSun" w:cs="Arial"/>
          <w:sz w:val="18"/>
          <w:szCs w:val="18"/>
        </w:rPr>
      </w:pPr>
      <w:r w:rsidRPr="00D14216">
        <w:rPr>
          <w:rFonts w:eastAsia="SimSun" w:cs="Arial"/>
          <w:sz w:val="18"/>
          <w:szCs w:val="18"/>
        </w:rPr>
        <w:t xml:space="preserve">En esta plantilla se usan los títulos para numerar los contenidos y  facilitar la elaboración del </w:t>
      </w:r>
      <w:proofErr w:type="spellStart"/>
      <w:r w:rsidRPr="00D14216">
        <w:rPr>
          <w:rFonts w:eastAsia="SimSun" w:cs="Arial"/>
          <w:sz w:val="18"/>
          <w:szCs w:val="18"/>
        </w:rPr>
        <w:t>Indice</w:t>
      </w:r>
      <w:proofErr w:type="spellEnd"/>
    </w:p>
    <w:p w14:paraId="00BF53EB" w14:textId="77777777" w:rsidR="00A53C35" w:rsidRPr="00D14216" w:rsidRDefault="00A53C35" w:rsidP="00A53C35">
      <w:pPr>
        <w:rPr>
          <w:rFonts w:eastAsia="SimSun"/>
        </w:rPr>
      </w:pPr>
      <w:r w:rsidRPr="00D14216">
        <w:rPr>
          <w:rFonts w:eastAsia="SimSun"/>
          <w:noProof/>
          <w:lang w:eastAsia="es-VE"/>
        </w:rPr>
        <w:drawing>
          <wp:inline distT="0" distB="0" distL="0" distR="0" wp14:anchorId="1CBFD466" wp14:editId="06440F72">
            <wp:extent cx="2181225" cy="2124075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6533" t="11563" r="38524" b="30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4216">
        <w:rPr>
          <w:rFonts w:eastAsia="SimSun"/>
        </w:rPr>
        <w:t xml:space="preserve">     </w:t>
      </w:r>
      <w:r w:rsidRPr="00D14216">
        <w:rPr>
          <w:rFonts w:eastAsia="SimSun"/>
          <w:noProof/>
          <w:lang w:eastAsia="es-VE"/>
        </w:rPr>
        <w:drawing>
          <wp:inline distT="0" distB="0" distL="0" distR="0" wp14:anchorId="7C113957" wp14:editId="3BD1AFE6">
            <wp:extent cx="2162175" cy="2076450"/>
            <wp:effectExtent l="1905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56500" t="6853" r="5779" b="451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030170" w14:textId="77777777" w:rsidR="00A53C35" w:rsidRPr="00D14216" w:rsidRDefault="00A53C35" w:rsidP="00A53C35">
      <w:pPr>
        <w:numPr>
          <w:ilvl w:val="0"/>
          <w:numId w:val="51"/>
        </w:numPr>
        <w:spacing w:before="240" w:after="200" w:line="360" w:lineRule="auto"/>
        <w:jc w:val="center"/>
        <w:rPr>
          <w:rFonts w:eastAsia="SimSun" w:cs="Arial"/>
          <w:sz w:val="18"/>
          <w:szCs w:val="18"/>
        </w:rPr>
      </w:pPr>
      <w:r w:rsidRPr="00D14216">
        <w:rPr>
          <w:rFonts w:eastAsia="SimSun" w:cs="Arial"/>
          <w:sz w:val="18"/>
          <w:szCs w:val="18"/>
        </w:rPr>
        <w:t xml:space="preserve">Incorporen nuevas secciones por cada </w:t>
      </w:r>
      <w:proofErr w:type="gramStart"/>
      <w:r w:rsidRPr="00D14216">
        <w:rPr>
          <w:rFonts w:eastAsia="SimSun" w:cs="Arial"/>
          <w:sz w:val="18"/>
          <w:szCs w:val="18"/>
        </w:rPr>
        <w:t>capítulos</w:t>
      </w:r>
      <w:proofErr w:type="gramEnd"/>
      <w:r w:rsidRPr="00D14216">
        <w:rPr>
          <w:rFonts w:eastAsia="SimSun" w:cs="Arial"/>
          <w:sz w:val="18"/>
          <w:szCs w:val="18"/>
        </w:rPr>
        <w:t xml:space="preserve"> del documento. Observen que el modelo que les suministro más adelante ya están las secciones y los saltos de sección, esto les ayuda a crear los encabezados para cada capítulo</w:t>
      </w:r>
    </w:p>
    <w:p w14:paraId="595AFFD4" w14:textId="77777777" w:rsidR="00A53C35" w:rsidRPr="00D14216" w:rsidRDefault="00A53C35" w:rsidP="00A53C35">
      <w:pPr>
        <w:spacing w:before="240" w:line="360" w:lineRule="auto"/>
        <w:ind w:left="720"/>
        <w:rPr>
          <w:rFonts w:eastAsia="SimSun" w:cs="Arial"/>
          <w:sz w:val="18"/>
          <w:szCs w:val="18"/>
        </w:rPr>
      </w:pPr>
      <w:r w:rsidRPr="00D14216">
        <w:rPr>
          <w:rFonts w:eastAsia="SimSun" w:cs="Arial"/>
          <w:noProof/>
          <w:sz w:val="18"/>
          <w:szCs w:val="18"/>
          <w:lang w:eastAsia="es-VE"/>
        </w:rPr>
        <w:drawing>
          <wp:inline distT="0" distB="0" distL="0" distR="0" wp14:anchorId="7655D69B" wp14:editId="5616E028">
            <wp:extent cx="5934075" cy="2609850"/>
            <wp:effectExtent l="1905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413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153AAA" w14:textId="77777777" w:rsidR="00A53C35" w:rsidRPr="00D14216" w:rsidRDefault="00A53C35" w:rsidP="00A53C35">
      <w:pPr>
        <w:numPr>
          <w:ilvl w:val="0"/>
          <w:numId w:val="51"/>
        </w:numPr>
        <w:spacing w:before="240" w:after="200" w:line="360" w:lineRule="auto"/>
        <w:jc w:val="center"/>
        <w:rPr>
          <w:rFonts w:eastAsia="SimSun" w:cs="Arial"/>
          <w:sz w:val="18"/>
          <w:szCs w:val="18"/>
        </w:rPr>
      </w:pPr>
      <w:r w:rsidRPr="00D14216">
        <w:rPr>
          <w:rFonts w:eastAsia="SimSun" w:cs="Arial"/>
          <w:sz w:val="18"/>
          <w:szCs w:val="18"/>
        </w:rPr>
        <w:lastRenderedPageBreak/>
        <w:t>TODA imagen y toda tabla debe llevar numeración y ser citadas en el texto; es decir, no deben haber imágenes o tablas que no estén relacionadas y citadas en los párrafos de las explicaciones</w:t>
      </w:r>
    </w:p>
    <w:p w14:paraId="30784CA6" w14:textId="77777777" w:rsidR="00A53C35" w:rsidRPr="00D14216" w:rsidRDefault="00A53C35" w:rsidP="00A53C35">
      <w:pPr>
        <w:numPr>
          <w:ilvl w:val="0"/>
          <w:numId w:val="51"/>
        </w:numPr>
        <w:spacing w:before="240" w:after="200" w:line="360" w:lineRule="auto"/>
        <w:jc w:val="center"/>
        <w:rPr>
          <w:rFonts w:eastAsia="SimSun" w:cs="Arial"/>
          <w:sz w:val="18"/>
          <w:szCs w:val="18"/>
        </w:rPr>
      </w:pPr>
      <w:r w:rsidRPr="00D14216">
        <w:rPr>
          <w:rFonts w:eastAsia="SimSun" w:cs="Arial"/>
          <w:sz w:val="18"/>
          <w:szCs w:val="18"/>
        </w:rPr>
        <w:t xml:space="preserve">Debe citarse o agregarse </w:t>
      </w:r>
      <w:r w:rsidRPr="00D14216">
        <w:rPr>
          <w:rFonts w:eastAsia="SimSun" w:cs="Arial"/>
          <w:b/>
          <w:sz w:val="18"/>
          <w:szCs w:val="18"/>
        </w:rPr>
        <w:t>las referencias</w:t>
      </w:r>
      <w:r w:rsidRPr="00D14216">
        <w:rPr>
          <w:rFonts w:eastAsia="SimSun" w:cs="Arial"/>
          <w:sz w:val="18"/>
          <w:szCs w:val="18"/>
        </w:rPr>
        <w:t xml:space="preserve"> TODO concepto, esquema, metodología, imagen o material que no sea creación de ustedes</w:t>
      </w:r>
    </w:p>
    <w:p w14:paraId="12213B53" w14:textId="65584BF4" w:rsidR="00A53C35" w:rsidRPr="00D14216" w:rsidRDefault="00A53C35" w:rsidP="00A53C35">
      <w:pPr>
        <w:numPr>
          <w:ilvl w:val="0"/>
          <w:numId w:val="51"/>
        </w:numPr>
        <w:spacing w:before="240" w:after="200" w:line="360" w:lineRule="auto"/>
        <w:jc w:val="center"/>
        <w:rPr>
          <w:rFonts w:eastAsia="SimSun" w:cs="Arial"/>
          <w:sz w:val="18"/>
          <w:szCs w:val="18"/>
        </w:rPr>
      </w:pPr>
      <w:r w:rsidRPr="00D14216">
        <w:rPr>
          <w:rFonts w:eastAsia="SimSun" w:cs="Arial"/>
          <w:sz w:val="18"/>
          <w:szCs w:val="18"/>
        </w:rPr>
        <w:t xml:space="preserve">EVITEN las referencias a Wikipedia y busquen las fuentes primarias, </w:t>
      </w:r>
      <w:r w:rsidR="005061B7">
        <w:rPr>
          <w:rFonts w:eastAsia="SimSun" w:cs="Arial"/>
          <w:sz w:val="18"/>
          <w:szCs w:val="18"/>
        </w:rPr>
        <w:t>NO</w:t>
      </w:r>
      <w:r w:rsidRPr="00D14216">
        <w:rPr>
          <w:rFonts w:eastAsia="SimSun" w:cs="Arial"/>
          <w:sz w:val="18"/>
          <w:szCs w:val="18"/>
        </w:rPr>
        <w:t xml:space="preserve"> de guías de profesores a menos que el profesor haya propuesto el concepto o la metodología.</w:t>
      </w:r>
    </w:p>
    <w:p w14:paraId="1FED896A" w14:textId="77777777" w:rsidR="00A53C35" w:rsidRPr="00D14216" w:rsidRDefault="00A53C35" w:rsidP="00A53C35">
      <w:pPr>
        <w:numPr>
          <w:ilvl w:val="0"/>
          <w:numId w:val="51"/>
        </w:numPr>
        <w:spacing w:before="240" w:after="200" w:line="360" w:lineRule="auto"/>
        <w:jc w:val="center"/>
        <w:rPr>
          <w:rFonts w:eastAsia="SimSun" w:cs="Arial"/>
          <w:sz w:val="18"/>
          <w:szCs w:val="18"/>
        </w:rPr>
      </w:pPr>
      <w:r w:rsidRPr="00D14216">
        <w:rPr>
          <w:rFonts w:eastAsia="SimSun" w:cs="Arial"/>
          <w:sz w:val="18"/>
          <w:szCs w:val="18"/>
        </w:rPr>
        <w:t xml:space="preserve">Vayan colocando de una vez las referencias bibliográficas en el texto. Se recomienda la funcionalidad de </w:t>
      </w:r>
      <w:proofErr w:type="spellStart"/>
      <w:r w:rsidRPr="00D14216">
        <w:rPr>
          <w:rFonts w:eastAsia="SimSun" w:cs="Arial"/>
          <w:sz w:val="18"/>
          <w:szCs w:val="18"/>
        </w:rPr>
        <w:t>word</w:t>
      </w:r>
      <w:proofErr w:type="spellEnd"/>
      <w:r w:rsidRPr="00D14216">
        <w:rPr>
          <w:rFonts w:eastAsia="SimSun" w:cs="Arial"/>
          <w:sz w:val="18"/>
          <w:szCs w:val="18"/>
        </w:rPr>
        <w:t xml:space="preserve"> para este efecto</w:t>
      </w:r>
    </w:p>
    <w:p w14:paraId="76BD6C10" w14:textId="77777777" w:rsidR="00A53C35" w:rsidRPr="00D14216" w:rsidRDefault="00A53C35" w:rsidP="00A53C35">
      <w:pPr>
        <w:spacing w:before="240" w:line="360" w:lineRule="auto"/>
        <w:ind w:left="720"/>
        <w:rPr>
          <w:rFonts w:eastAsia="SimSun" w:cs="Arial"/>
          <w:sz w:val="18"/>
          <w:szCs w:val="18"/>
        </w:rPr>
      </w:pPr>
      <w:r w:rsidRPr="00D14216">
        <w:rPr>
          <w:rFonts w:eastAsia="SimSun" w:cs="Arial"/>
          <w:noProof/>
          <w:sz w:val="18"/>
          <w:szCs w:val="18"/>
          <w:lang w:eastAsia="es-VE"/>
        </w:rPr>
        <w:drawing>
          <wp:inline distT="0" distB="0" distL="0" distR="0" wp14:anchorId="46A25571" wp14:editId="5CB4B401">
            <wp:extent cx="5934075" cy="1924050"/>
            <wp:effectExtent l="1905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b="567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E7A9BB" w14:textId="77777777" w:rsidR="00A53C35" w:rsidRPr="00D14216" w:rsidRDefault="00A53C35" w:rsidP="00A53C35">
      <w:pPr>
        <w:numPr>
          <w:ilvl w:val="0"/>
          <w:numId w:val="51"/>
        </w:numPr>
        <w:spacing w:before="240" w:after="200" w:line="360" w:lineRule="auto"/>
        <w:jc w:val="center"/>
        <w:rPr>
          <w:rFonts w:eastAsia="SimSun" w:cs="Arial"/>
          <w:sz w:val="18"/>
          <w:szCs w:val="18"/>
        </w:rPr>
      </w:pPr>
      <w:r w:rsidRPr="00D14216">
        <w:rPr>
          <w:sz w:val="18"/>
          <w:szCs w:val="18"/>
        </w:rPr>
        <w:t>Para las referencias pueden usar el formato de las normas APA o cualquier otro, yo recomiendo este,  Word da soporte a este formato, pero se recomienda consultar otra bibliografía sobre normas APA para cumplir correctamente con la norma.</w:t>
      </w:r>
    </w:p>
    <w:p w14:paraId="616757F4" w14:textId="77777777" w:rsidR="00A53C35" w:rsidRPr="00D14216" w:rsidRDefault="00A53C35" w:rsidP="00A53C35">
      <w:pPr>
        <w:spacing w:before="240" w:line="360" w:lineRule="auto"/>
        <w:ind w:left="720"/>
        <w:rPr>
          <w:rFonts w:eastAsia="SimSun" w:cs="Arial"/>
          <w:sz w:val="18"/>
          <w:szCs w:val="18"/>
        </w:rPr>
      </w:pPr>
      <w:r w:rsidRPr="00D14216">
        <w:rPr>
          <w:noProof/>
          <w:sz w:val="18"/>
          <w:szCs w:val="18"/>
          <w:lang w:eastAsia="es-VE"/>
        </w:rPr>
        <w:drawing>
          <wp:inline distT="0" distB="0" distL="0" distR="0" wp14:anchorId="1B6A700B" wp14:editId="5D591C21">
            <wp:extent cx="5934075" cy="1990725"/>
            <wp:effectExtent l="1905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b="552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A6107E" w14:textId="77777777" w:rsidR="00A53C35" w:rsidRPr="00D14216" w:rsidRDefault="00A53C35" w:rsidP="00A53C35">
      <w:pPr>
        <w:numPr>
          <w:ilvl w:val="0"/>
          <w:numId w:val="51"/>
        </w:numPr>
        <w:spacing w:before="240" w:after="200" w:line="360" w:lineRule="auto"/>
        <w:jc w:val="center"/>
        <w:rPr>
          <w:rFonts w:eastAsia="SimSun" w:cs="Arial"/>
          <w:sz w:val="18"/>
          <w:szCs w:val="18"/>
        </w:rPr>
      </w:pPr>
      <w:r w:rsidRPr="00D14216">
        <w:rPr>
          <w:rFonts w:eastAsia="SimSun" w:cs="Arial"/>
          <w:sz w:val="18"/>
          <w:szCs w:val="18"/>
        </w:rPr>
        <w:t>EVITEN abusar de los términos en inglés, y en el caso de que sea necesario utilizarlos (por ejemplo porque es el término comúnmente usado y ya es conocido) los colocan en cursiva</w:t>
      </w:r>
    </w:p>
    <w:p w14:paraId="01D39E59" w14:textId="77777777" w:rsidR="00A53C35" w:rsidRPr="00D14216" w:rsidRDefault="00A53C35" w:rsidP="00A53C35">
      <w:pPr>
        <w:numPr>
          <w:ilvl w:val="0"/>
          <w:numId w:val="51"/>
        </w:numPr>
        <w:spacing w:before="240" w:after="200" w:line="360" w:lineRule="auto"/>
        <w:jc w:val="center"/>
        <w:rPr>
          <w:rFonts w:eastAsia="SimSun" w:cs="Arial"/>
          <w:sz w:val="18"/>
          <w:szCs w:val="18"/>
        </w:rPr>
      </w:pPr>
      <w:r w:rsidRPr="00D14216">
        <w:rPr>
          <w:rFonts w:eastAsia="SimSun" w:cs="Arial"/>
          <w:sz w:val="18"/>
          <w:szCs w:val="18"/>
        </w:rPr>
        <w:lastRenderedPageBreak/>
        <w:t>Cuando utilicen términos, conceptos, nombres de metodologías, patrones o cualquier otra simbología que no sea comúnmente conocida, coloquen en una cita al pie de página una breve descripción de los que significan y referencias web en donde obtener mayor información</w:t>
      </w:r>
    </w:p>
    <w:p w14:paraId="2E6E7760" w14:textId="0766B0E7" w:rsidR="00A53C35" w:rsidRPr="00D14216" w:rsidRDefault="00A53C35" w:rsidP="00A53C35">
      <w:pPr>
        <w:numPr>
          <w:ilvl w:val="0"/>
          <w:numId w:val="51"/>
        </w:numPr>
        <w:spacing w:before="240" w:after="200" w:line="360" w:lineRule="auto"/>
        <w:jc w:val="center"/>
        <w:rPr>
          <w:rFonts w:eastAsia="SimSun" w:cs="Arial"/>
          <w:sz w:val="18"/>
          <w:szCs w:val="18"/>
        </w:rPr>
      </w:pPr>
      <w:r w:rsidRPr="00D14216">
        <w:rPr>
          <w:rFonts w:eastAsia="SimSun" w:cs="Arial"/>
          <w:sz w:val="18"/>
          <w:szCs w:val="18"/>
        </w:rPr>
        <w:t xml:space="preserve">Siempre que vayan a utilizar siglas, abreviaturas o acrónimos, deben, </w:t>
      </w:r>
      <w:r w:rsidRPr="00D14216">
        <w:rPr>
          <w:rFonts w:eastAsia="SimSun" w:cs="Arial"/>
          <w:b/>
          <w:sz w:val="18"/>
          <w:szCs w:val="18"/>
        </w:rPr>
        <w:t>la primera vez que la utilicen</w:t>
      </w:r>
      <w:r w:rsidRPr="00D14216">
        <w:rPr>
          <w:rFonts w:eastAsia="SimSun" w:cs="Arial"/>
          <w:sz w:val="18"/>
          <w:szCs w:val="18"/>
        </w:rPr>
        <w:t>, indicar que significan. Ejemplo IIPC (Consorcio Internacional de Preservación de Internet por sus siglas en Ingles)</w:t>
      </w:r>
    </w:p>
    <w:p w14:paraId="5EE67CCF" w14:textId="77777777" w:rsidR="00A53C35" w:rsidRPr="00D14216" w:rsidRDefault="00A53C35" w:rsidP="00A53C35">
      <w:pPr>
        <w:numPr>
          <w:ilvl w:val="0"/>
          <w:numId w:val="51"/>
        </w:numPr>
        <w:spacing w:before="240" w:after="200" w:line="360" w:lineRule="auto"/>
        <w:jc w:val="center"/>
        <w:rPr>
          <w:rFonts w:eastAsia="SimSun" w:cs="Arial"/>
          <w:sz w:val="18"/>
          <w:szCs w:val="18"/>
        </w:rPr>
      </w:pPr>
      <w:r w:rsidRPr="00D14216">
        <w:rPr>
          <w:rFonts w:eastAsia="SimSun" w:cs="Arial"/>
          <w:sz w:val="18"/>
          <w:szCs w:val="18"/>
        </w:rPr>
        <w:t>Comiencen a escribir de lo que más conocen o dónde tiene mayor información, y dejen de últimos los elementos más desconocidos, así podrán avanzar en el documento con mayor rapidez</w:t>
      </w:r>
    </w:p>
    <w:p w14:paraId="4B4F075C" w14:textId="77777777" w:rsidR="00A53C35" w:rsidRPr="00D14216" w:rsidRDefault="00A53C35" w:rsidP="00A53C35">
      <w:pPr>
        <w:numPr>
          <w:ilvl w:val="0"/>
          <w:numId w:val="51"/>
        </w:numPr>
        <w:spacing w:before="240" w:after="200" w:line="360" w:lineRule="auto"/>
        <w:jc w:val="center"/>
        <w:rPr>
          <w:rFonts w:eastAsia="SimSun" w:cs="Arial"/>
          <w:sz w:val="18"/>
          <w:szCs w:val="18"/>
        </w:rPr>
      </w:pPr>
      <w:r w:rsidRPr="00D14216">
        <w:rPr>
          <w:rFonts w:eastAsia="SimSun" w:cs="Arial"/>
          <w:sz w:val="18"/>
          <w:szCs w:val="18"/>
        </w:rPr>
        <w:t xml:space="preserve">Cuando redacten eviten usar términos absolutistas o exagerados, por ejemplo, redacciones del estilo “en el siglo XXI </w:t>
      </w:r>
      <w:r w:rsidRPr="00D14216">
        <w:rPr>
          <w:rFonts w:eastAsia="SimSun" w:cs="Arial"/>
          <w:b/>
          <w:sz w:val="18"/>
          <w:szCs w:val="18"/>
          <w:u w:val="single"/>
        </w:rPr>
        <w:t>todas</w:t>
      </w:r>
      <w:r w:rsidRPr="00D14216">
        <w:rPr>
          <w:rFonts w:eastAsia="SimSun" w:cs="Arial"/>
          <w:sz w:val="18"/>
          <w:szCs w:val="18"/>
        </w:rPr>
        <w:t xml:space="preserve"> las personas </w:t>
      </w:r>
      <w:proofErr w:type="gramStart"/>
      <w:r w:rsidRPr="00D14216">
        <w:rPr>
          <w:rFonts w:eastAsia="SimSun" w:cs="Arial"/>
          <w:sz w:val="18"/>
          <w:szCs w:val="18"/>
        </w:rPr>
        <w:t>conocen ...</w:t>
      </w:r>
      <w:proofErr w:type="gramEnd"/>
      <w:r w:rsidRPr="00D14216">
        <w:rPr>
          <w:rFonts w:eastAsia="SimSun" w:cs="Arial"/>
          <w:sz w:val="18"/>
          <w:szCs w:val="18"/>
        </w:rPr>
        <w:t xml:space="preserve">”. Si ustedes no tienen estadísticas que demuestren algo, no lo coloquen en sus redacciones. </w:t>
      </w:r>
    </w:p>
    <w:p w14:paraId="31DA3F6C" w14:textId="77777777" w:rsidR="00A53C35" w:rsidRPr="00D14216" w:rsidRDefault="00A53C35" w:rsidP="00A53C35">
      <w:pPr>
        <w:numPr>
          <w:ilvl w:val="0"/>
          <w:numId w:val="51"/>
        </w:numPr>
        <w:spacing w:before="240" w:after="200" w:line="360" w:lineRule="auto"/>
        <w:jc w:val="center"/>
        <w:rPr>
          <w:rFonts w:eastAsia="SimSun" w:cs="Arial"/>
          <w:sz w:val="18"/>
          <w:szCs w:val="18"/>
        </w:rPr>
      </w:pPr>
      <w:proofErr w:type="spellStart"/>
      <w:r w:rsidRPr="00D14216">
        <w:rPr>
          <w:rFonts w:eastAsia="SimSun" w:cs="Arial"/>
          <w:sz w:val="18"/>
          <w:szCs w:val="18"/>
        </w:rPr>
        <w:t>Mas</w:t>
      </w:r>
      <w:proofErr w:type="spellEnd"/>
      <w:r w:rsidRPr="00D14216">
        <w:rPr>
          <w:rFonts w:eastAsia="SimSun" w:cs="Arial"/>
          <w:sz w:val="18"/>
          <w:szCs w:val="18"/>
        </w:rPr>
        <w:t xml:space="preserve"> información sobre la redacción científica recomiendo el siguiente manual en línea el cual trae muchos ejemplos prácticos </w:t>
      </w:r>
      <w:hyperlink r:id="rId15" w:tgtFrame="_blank" w:history="1">
        <w:r w:rsidRPr="00D14216">
          <w:rPr>
            <w:rStyle w:val="Hyperlink"/>
            <w:rFonts w:cs="Arial"/>
            <w:color w:val="1155CC"/>
            <w:szCs w:val="20"/>
            <w:shd w:val="clear" w:color="auto" w:fill="FFFFFF"/>
          </w:rPr>
          <w:t>http://edicionesdigitales.info/Manual/Manual/Welcome.html</w:t>
        </w:r>
      </w:hyperlink>
    </w:p>
    <w:p w14:paraId="22F4ABCE" w14:textId="77777777" w:rsidR="00A53C35" w:rsidRPr="00D14216" w:rsidRDefault="00A53C35">
      <w:pPr>
        <w:rPr>
          <w:rFonts w:eastAsia="SimSun" w:cs="Segoe UI"/>
          <w:sz w:val="18"/>
          <w:szCs w:val="18"/>
        </w:rPr>
      </w:pPr>
      <w:r w:rsidRPr="00D14216">
        <w:rPr>
          <w:rFonts w:eastAsia="SimSun" w:cs="Segoe UI"/>
          <w:sz w:val="18"/>
          <w:szCs w:val="18"/>
        </w:rPr>
        <w:br w:type="page"/>
      </w:r>
    </w:p>
    <w:p w14:paraId="1F014AE3" w14:textId="55E73BF9" w:rsidR="00211188" w:rsidRPr="00D14216" w:rsidRDefault="00215C32" w:rsidP="00751666">
      <w:pPr>
        <w:spacing w:after="0" w:line="360" w:lineRule="auto"/>
        <w:jc w:val="center"/>
        <w:rPr>
          <w:rFonts w:eastAsia="SimSun" w:cs="Segoe UI"/>
          <w:sz w:val="18"/>
          <w:szCs w:val="18"/>
        </w:rPr>
      </w:pPr>
      <w:r w:rsidRPr="00D14216">
        <w:rPr>
          <w:rFonts w:eastAsia="SimSun"/>
          <w:noProof/>
          <w:szCs w:val="18"/>
          <w:lang w:eastAsia="es-VE"/>
        </w:rPr>
        <w:lastRenderedPageBreak/>
        <w:drawing>
          <wp:inline distT="0" distB="0" distL="0" distR="0" wp14:anchorId="6140809A" wp14:editId="0292889D">
            <wp:extent cx="1143000" cy="1143000"/>
            <wp:effectExtent l="0" t="0" r="0" b="0"/>
            <wp:docPr id="9" name="Imagen 1" descr="logouc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ucv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2B42B" w14:textId="77777777" w:rsidR="00211188" w:rsidRPr="00D14216" w:rsidRDefault="00211188" w:rsidP="00751666">
      <w:pPr>
        <w:spacing w:after="0"/>
        <w:jc w:val="center"/>
        <w:rPr>
          <w:rFonts w:cs="Segoe UI"/>
        </w:rPr>
      </w:pPr>
      <w:r w:rsidRPr="00D14216">
        <w:rPr>
          <w:rFonts w:cs="Segoe UI"/>
        </w:rPr>
        <w:t>UNIVERSIDAD CENTRAL DE VENEZUELA</w:t>
      </w:r>
    </w:p>
    <w:p w14:paraId="6FE696F5" w14:textId="77777777" w:rsidR="00211188" w:rsidRPr="00D14216" w:rsidRDefault="00211188" w:rsidP="00751666">
      <w:pPr>
        <w:spacing w:after="0"/>
        <w:jc w:val="center"/>
        <w:rPr>
          <w:rFonts w:cs="Segoe UI"/>
        </w:rPr>
      </w:pPr>
      <w:r w:rsidRPr="00D14216">
        <w:rPr>
          <w:rFonts w:cs="Segoe UI"/>
        </w:rPr>
        <w:t>FACULTAD DE CIENCIAS</w:t>
      </w:r>
    </w:p>
    <w:p w14:paraId="7C3A1DD3" w14:textId="77777777" w:rsidR="00211188" w:rsidRPr="00D14216" w:rsidRDefault="00211188" w:rsidP="00751666">
      <w:pPr>
        <w:spacing w:after="0"/>
        <w:jc w:val="center"/>
        <w:rPr>
          <w:rFonts w:cs="Segoe UI"/>
        </w:rPr>
      </w:pPr>
      <w:r w:rsidRPr="00D14216">
        <w:rPr>
          <w:rFonts w:cs="Segoe UI"/>
        </w:rPr>
        <w:t>ESCUELA DE COMPUTACIÓN</w:t>
      </w:r>
    </w:p>
    <w:p w14:paraId="5C972C59" w14:textId="77777777" w:rsidR="00211188" w:rsidRPr="00D14216" w:rsidRDefault="00211188" w:rsidP="00751666">
      <w:pPr>
        <w:spacing w:after="0"/>
        <w:jc w:val="center"/>
        <w:rPr>
          <w:rFonts w:cs="Segoe UI"/>
        </w:rPr>
      </w:pPr>
      <w:r w:rsidRPr="00D14216">
        <w:rPr>
          <w:rFonts w:cs="Segoe UI"/>
        </w:rPr>
        <w:t>CENTRO DE INVESTIGACIÓN EN SISTEMAS DE INFORMACIÓN</w:t>
      </w:r>
    </w:p>
    <w:p w14:paraId="2E8D468C" w14:textId="77777777" w:rsidR="00211188" w:rsidRPr="00D14216" w:rsidRDefault="00211188" w:rsidP="00751666">
      <w:pPr>
        <w:spacing w:after="0" w:line="360" w:lineRule="auto"/>
        <w:rPr>
          <w:rFonts w:cs="Segoe UI"/>
        </w:rPr>
      </w:pPr>
    </w:p>
    <w:p w14:paraId="7CD83821" w14:textId="77777777" w:rsidR="00783F32" w:rsidRPr="00D14216" w:rsidRDefault="00783F32" w:rsidP="00751666">
      <w:pPr>
        <w:spacing w:after="0" w:line="360" w:lineRule="auto"/>
        <w:rPr>
          <w:rFonts w:cs="Segoe UI"/>
        </w:rPr>
      </w:pPr>
    </w:p>
    <w:p w14:paraId="0DEE50F0" w14:textId="77777777" w:rsidR="00783F32" w:rsidRPr="00D14216" w:rsidRDefault="00783F32" w:rsidP="00751666">
      <w:pPr>
        <w:spacing w:after="0" w:line="360" w:lineRule="auto"/>
        <w:rPr>
          <w:rFonts w:cs="Segoe UI"/>
        </w:rPr>
      </w:pPr>
    </w:p>
    <w:p w14:paraId="0AA3BFE9" w14:textId="77777777" w:rsidR="00211188" w:rsidRPr="00D14216" w:rsidRDefault="00211188" w:rsidP="00751666">
      <w:pPr>
        <w:spacing w:after="0" w:line="360" w:lineRule="auto"/>
        <w:rPr>
          <w:rFonts w:cs="Segoe UI"/>
        </w:rPr>
      </w:pPr>
    </w:p>
    <w:p w14:paraId="47061460" w14:textId="77777777" w:rsidR="00751666" w:rsidRPr="00D14216" w:rsidRDefault="00751666" w:rsidP="00751666">
      <w:pPr>
        <w:spacing w:after="0" w:line="360" w:lineRule="auto"/>
        <w:rPr>
          <w:rFonts w:cs="Segoe UI"/>
        </w:rPr>
      </w:pPr>
    </w:p>
    <w:p w14:paraId="4F4892B2" w14:textId="77777777" w:rsidR="00211188" w:rsidRPr="00D14216" w:rsidRDefault="00211188" w:rsidP="00751666">
      <w:pPr>
        <w:spacing w:after="0" w:line="360" w:lineRule="auto"/>
        <w:rPr>
          <w:rFonts w:cs="Segoe UI"/>
        </w:rPr>
      </w:pPr>
    </w:p>
    <w:sdt>
      <w:sdtPr>
        <w:rPr>
          <w:rFonts w:cs="Segoe UI"/>
          <w:sz w:val="40"/>
        </w:rPr>
        <w:alias w:val="Title"/>
        <w:tag w:val=""/>
        <w:id w:val="1069075274"/>
        <w:placeholder>
          <w:docPart w:val="D4AB8357DC1143ADBB2B99A2616E7E07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2E309F1E" w14:textId="60BBA1CC" w:rsidR="00211188" w:rsidRPr="00D14216" w:rsidRDefault="00455EE5" w:rsidP="00751666">
          <w:pPr>
            <w:pStyle w:val="Title"/>
            <w:rPr>
              <w:rFonts w:cs="Segoe UI"/>
              <w:sz w:val="40"/>
            </w:rPr>
          </w:pPr>
          <w:r w:rsidRPr="00407CA6">
            <w:rPr>
              <w:rStyle w:val="PlaceholderText"/>
            </w:rPr>
            <w:t>[Title]</w:t>
          </w:r>
        </w:p>
      </w:sdtContent>
    </w:sdt>
    <w:p w14:paraId="1A54FD52" w14:textId="77777777" w:rsidR="00211188" w:rsidRPr="00D14216" w:rsidRDefault="00211188" w:rsidP="00751666">
      <w:pPr>
        <w:spacing w:after="0" w:line="360" w:lineRule="auto"/>
        <w:jc w:val="center"/>
        <w:rPr>
          <w:rFonts w:cs="Segoe UI"/>
        </w:rPr>
      </w:pPr>
    </w:p>
    <w:p w14:paraId="4986E7D7" w14:textId="77777777" w:rsidR="00211188" w:rsidRPr="00D14216" w:rsidRDefault="00211188" w:rsidP="00751666">
      <w:pPr>
        <w:spacing w:after="0" w:line="360" w:lineRule="auto"/>
        <w:jc w:val="center"/>
        <w:rPr>
          <w:rFonts w:cs="Segoe UI"/>
        </w:rPr>
      </w:pPr>
    </w:p>
    <w:p w14:paraId="5778EDA8" w14:textId="77777777" w:rsidR="00211188" w:rsidRPr="00D14216" w:rsidRDefault="00211188" w:rsidP="00751666">
      <w:pPr>
        <w:spacing w:after="0" w:line="360" w:lineRule="auto"/>
        <w:jc w:val="center"/>
        <w:rPr>
          <w:rFonts w:cs="Segoe UI"/>
        </w:rPr>
      </w:pPr>
    </w:p>
    <w:p w14:paraId="55423BF8" w14:textId="77777777" w:rsidR="00211188" w:rsidRPr="00D14216" w:rsidRDefault="00211188" w:rsidP="00751666">
      <w:pPr>
        <w:spacing w:after="0" w:line="360" w:lineRule="auto"/>
        <w:jc w:val="center"/>
        <w:rPr>
          <w:rFonts w:cs="Segoe UI"/>
        </w:rPr>
      </w:pPr>
    </w:p>
    <w:p w14:paraId="69036F2F" w14:textId="73B70DDA" w:rsidR="00211188" w:rsidRPr="00D14216" w:rsidRDefault="00211188" w:rsidP="000A6A6C">
      <w:pPr>
        <w:spacing w:after="0"/>
        <w:jc w:val="center"/>
        <w:rPr>
          <w:rFonts w:cs="Segoe UI"/>
        </w:rPr>
      </w:pPr>
      <w:r w:rsidRPr="00D14216">
        <w:rPr>
          <w:rFonts w:cs="Segoe UI"/>
        </w:rPr>
        <w:t xml:space="preserve">Trabajo </w:t>
      </w:r>
      <w:r w:rsidR="000A6C9A" w:rsidRPr="00D14216">
        <w:rPr>
          <w:rFonts w:cs="Segoe UI"/>
        </w:rPr>
        <w:t>Especial de Grado</w:t>
      </w:r>
      <w:r w:rsidRPr="00D14216">
        <w:rPr>
          <w:rFonts w:cs="Segoe UI"/>
        </w:rPr>
        <w:t xml:space="preserve"> presentado ante la ilustre</w:t>
      </w:r>
    </w:p>
    <w:p w14:paraId="43CD52F6" w14:textId="77777777" w:rsidR="00211188" w:rsidRPr="00D14216" w:rsidRDefault="00211188" w:rsidP="000A6A6C">
      <w:pPr>
        <w:spacing w:after="0"/>
        <w:jc w:val="center"/>
        <w:rPr>
          <w:rFonts w:cs="Segoe UI"/>
        </w:rPr>
      </w:pPr>
      <w:r w:rsidRPr="00D14216">
        <w:rPr>
          <w:rFonts w:cs="Segoe UI"/>
        </w:rPr>
        <w:t>Universi</w:t>
      </w:r>
      <w:r w:rsidR="00DD047F" w:rsidRPr="00D14216">
        <w:rPr>
          <w:rFonts w:cs="Segoe UI"/>
        </w:rPr>
        <w:t>dad Central de Venezuela por</w:t>
      </w:r>
    </w:p>
    <w:p w14:paraId="5F1E8821" w14:textId="57ADA654" w:rsidR="00211188" w:rsidRPr="00D14216" w:rsidRDefault="00211188" w:rsidP="00455EE5">
      <w:pPr>
        <w:spacing w:after="0"/>
        <w:jc w:val="center"/>
        <w:rPr>
          <w:rFonts w:cs="Segoe UI"/>
          <w:szCs w:val="20"/>
        </w:rPr>
      </w:pPr>
      <w:r w:rsidRPr="00D14216">
        <w:rPr>
          <w:rFonts w:cs="Segoe UI"/>
          <w:szCs w:val="20"/>
        </w:rPr>
        <w:t xml:space="preserve">Br. </w:t>
      </w:r>
      <w:sdt>
        <w:sdtPr>
          <w:rPr>
            <w:rFonts w:cs="Segoe UI"/>
            <w:szCs w:val="20"/>
          </w:rPr>
          <w:alias w:val="Author"/>
          <w:tag w:val=""/>
          <w:id w:val="1700596517"/>
          <w:placeholder>
            <w:docPart w:val="1802DF69CDCC4256AEBDD256FF4B5A12"/>
          </w:placeholder>
          <w:showingPlcHdr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455EE5" w:rsidRPr="00407CA6">
            <w:rPr>
              <w:rStyle w:val="PlaceholderText"/>
            </w:rPr>
            <w:t>[Author]</w:t>
          </w:r>
        </w:sdtContent>
      </w:sdt>
      <w:r w:rsidRPr="00D14216">
        <w:rPr>
          <w:rFonts w:cs="Segoe UI"/>
          <w:szCs w:val="20"/>
        </w:rPr>
        <w:t>.</w:t>
      </w:r>
    </w:p>
    <w:p w14:paraId="31593C5F" w14:textId="0D2F3AC9" w:rsidR="00211188" w:rsidRPr="00D14216" w:rsidRDefault="000A6C9A" w:rsidP="000A6A6C">
      <w:pPr>
        <w:spacing w:after="0" w:line="360" w:lineRule="auto"/>
        <w:jc w:val="center"/>
        <w:rPr>
          <w:rFonts w:cs="Segoe UI"/>
          <w:szCs w:val="20"/>
        </w:rPr>
      </w:pPr>
      <w:r w:rsidRPr="00D14216">
        <w:rPr>
          <w:rFonts w:cs="Segoe UI"/>
          <w:szCs w:val="20"/>
        </w:rPr>
        <w:t>Para optar al título de Licenciado en Computación</w:t>
      </w:r>
    </w:p>
    <w:p w14:paraId="476DCEF2" w14:textId="77777777" w:rsidR="00EF0F11" w:rsidRPr="00D14216" w:rsidRDefault="00AF6EBF" w:rsidP="000A6A6C">
      <w:pPr>
        <w:spacing w:after="0" w:line="360" w:lineRule="auto"/>
        <w:jc w:val="center"/>
        <w:rPr>
          <w:rFonts w:cs="Segoe UI"/>
          <w:szCs w:val="20"/>
        </w:rPr>
      </w:pPr>
      <w:r w:rsidRPr="00D14216">
        <w:rPr>
          <w:rFonts w:cs="Segoe UI"/>
          <w:szCs w:val="20"/>
        </w:rPr>
        <w:t>Tutores:</w:t>
      </w:r>
    </w:p>
    <w:p w14:paraId="5AA8E9DC" w14:textId="7D4E1068" w:rsidR="00EF0F11" w:rsidRPr="00D14216" w:rsidRDefault="00AF6EBF" w:rsidP="000A6A6C">
      <w:pPr>
        <w:spacing w:after="0" w:line="360" w:lineRule="auto"/>
        <w:jc w:val="center"/>
        <w:rPr>
          <w:rFonts w:cs="Segoe UI"/>
          <w:szCs w:val="20"/>
        </w:rPr>
      </w:pPr>
      <w:r w:rsidRPr="00D14216">
        <w:rPr>
          <w:rFonts w:cs="Segoe UI"/>
          <w:szCs w:val="20"/>
        </w:rPr>
        <w:t>Profa. Mercy</w:t>
      </w:r>
      <w:r w:rsidR="009573AE" w:rsidRPr="00D14216">
        <w:rPr>
          <w:rFonts w:cs="Segoe UI"/>
          <w:szCs w:val="20"/>
        </w:rPr>
        <w:t xml:space="preserve"> </w:t>
      </w:r>
      <w:r w:rsidRPr="00D14216">
        <w:rPr>
          <w:rFonts w:cs="Segoe UI"/>
          <w:szCs w:val="20"/>
        </w:rPr>
        <w:t>Ospina</w:t>
      </w:r>
    </w:p>
    <w:p w14:paraId="0621D2D8" w14:textId="77777777" w:rsidR="00211188" w:rsidRPr="00D14216" w:rsidRDefault="00211188" w:rsidP="00751666">
      <w:pPr>
        <w:spacing w:after="0" w:line="360" w:lineRule="auto"/>
        <w:rPr>
          <w:rFonts w:cs="Segoe UI"/>
        </w:rPr>
      </w:pPr>
    </w:p>
    <w:p w14:paraId="7B2E99EA" w14:textId="77777777" w:rsidR="00455EE5" w:rsidRPr="00D14216" w:rsidRDefault="00455EE5" w:rsidP="00751666">
      <w:pPr>
        <w:spacing w:after="0" w:line="360" w:lineRule="auto"/>
        <w:rPr>
          <w:rFonts w:cs="Segoe UI"/>
        </w:rPr>
      </w:pPr>
    </w:p>
    <w:p w14:paraId="5AA26B9A" w14:textId="634C3E52" w:rsidR="00211188" w:rsidRPr="00D14216" w:rsidRDefault="000A6C9A" w:rsidP="000A6A6C">
      <w:pPr>
        <w:spacing w:after="0"/>
        <w:jc w:val="center"/>
        <w:rPr>
          <w:rFonts w:cs="Segoe UI"/>
          <w:noProof/>
          <w:sz w:val="28"/>
        </w:rPr>
        <w:sectPr w:rsidR="00211188" w:rsidRPr="00D14216">
          <w:headerReference w:type="default" r:id="rId17"/>
          <w:footerReference w:type="default" r:id="rId18"/>
          <w:pgSz w:w="12240" w:h="15840"/>
          <w:pgMar w:top="1440" w:right="1440" w:bottom="1440" w:left="1440" w:header="720" w:footer="720" w:gutter="0"/>
          <w:cols w:space="720"/>
        </w:sectPr>
      </w:pPr>
      <w:r w:rsidRPr="00D14216">
        <w:rPr>
          <w:rFonts w:cs="Segoe UI"/>
        </w:rPr>
        <w:t xml:space="preserve">Caracas, </w:t>
      </w:r>
      <w:sdt>
        <w:sdtPr>
          <w:rPr>
            <w:rFonts w:cs="Segoe UI"/>
          </w:rPr>
          <w:alias w:val="Publish Date"/>
          <w:tag w:val=""/>
          <w:id w:val="-2027474823"/>
          <w:placeholder>
            <w:docPart w:val="44132A8FE93E495E9222897DAF23AA10"/>
          </w:placeholder>
          <w:showingPlcHdr/>
          <w:dataBinding w:prefixMappings="xmlns:ns0='http://schemas.microsoft.com/office/2006/coverPageProps' " w:xpath="/ns0:CoverPageProperties[1]/ns0:PublishDate[1]" w:storeItemID="{55AF091B-3C7A-41E3-B477-F2FDAA23CFDA}"/>
          <w:date w:fullDate="2015-04-19T00:00:00Z">
            <w:dateFormat w:val="dd/MM/yyyy"/>
            <w:lid w:val="es-VE"/>
            <w:storeMappedDataAs w:val="dateTime"/>
            <w:calendar w:val="gregorian"/>
          </w:date>
        </w:sdtPr>
        <w:sdtEndPr/>
        <w:sdtContent>
          <w:r w:rsidR="00455EE5" w:rsidRPr="00407CA6">
            <w:rPr>
              <w:rStyle w:val="PlaceholderText"/>
            </w:rPr>
            <w:t>[Publish Date]</w:t>
          </w:r>
        </w:sdtContent>
      </w:sdt>
    </w:p>
    <w:p w14:paraId="780323F0" w14:textId="77777777" w:rsidR="00A13121" w:rsidRPr="00D14216" w:rsidRDefault="00A13121" w:rsidP="00E7183D">
      <w:pPr>
        <w:spacing w:line="240" w:lineRule="auto"/>
        <w:rPr>
          <w:rFonts w:eastAsia="SimSun" w:cs="Arial"/>
          <w:szCs w:val="20"/>
        </w:rPr>
      </w:pPr>
      <w:r w:rsidRPr="00D14216">
        <w:rPr>
          <w:rFonts w:eastAsia="SimSun" w:cs="Arial"/>
          <w:szCs w:val="20"/>
        </w:rPr>
        <w:lastRenderedPageBreak/>
        <w:t>UNIVERSIDAD CENTRAL DE VENEZUELA</w:t>
      </w:r>
      <w:r w:rsidRPr="00D14216">
        <w:rPr>
          <w:rFonts w:eastAsia="SimSun" w:cs="Arial"/>
          <w:szCs w:val="20"/>
        </w:rPr>
        <w:tab/>
      </w:r>
    </w:p>
    <w:p w14:paraId="2B8697D7" w14:textId="77777777" w:rsidR="00A13121" w:rsidRPr="00D14216" w:rsidRDefault="00A13121" w:rsidP="00E7183D">
      <w:pPr>
        <w:spacing w:line="240" w:lineRule="auto"/>
        <w:rPr>
          <w:rFonts w:eastAsia="SimSun" w:cs="Arial"/>
          <w:szCs w:val="20"/>
        </w:rPr>
      </w:pPr>
      <w:r w:rsidRPr="00D14216">
        <w:rPr>
          <w:rFonts w:eastAsia="SimSun" w:cs="Arial"/>
          <w:szCs w:val="20"/>
        </w:rPr>
        <w:t>FACULTAD DE CIENCIAS</w:t>
      </w:r>
    </w:p>
    <w:p w14:paraId="657BCB13" w14:textId="77777777" w:rsidR="00A13121" w:rsidRPr="00D14216" w:rsidRDefault="00A13121" w:rsidP="00E7183D">
      <w:pPr>
        <w:spacing w:line="240" w:lineRule="auto"/>
        <w:rPr>
          <w:rFonts w:eastAsia="SimSun" w:cs="Arial"/>
          <w:szCs w:val="20"/>
        </w:rPr>
      </w:pPr>
      <w:r w:rsidRPr="00D14216">
        <w:rPr>
          <w:rFonts w:eastAsia="SimSun" w:cs="Arial"/>
          <w:szCs w:val="20"/>
        </w:rPr>
        <w:t>ESCUELA DE COMPUTACIÓN</w:t>
      </w:r>
    </w:p>
    <w:p w14:paraId="592A8C0A" w14:textId="77777777" w:rsidR="00A13121" w:rsidRPr="00D14216" w:rsidRDefault="00A13121" w:rsidP="00A13121">
      <w:pPr>
        <w:spacing w:line="360" w:lineRule="auto"/>
        <w:rPr>
          <w:rFonts w:eastAsia="SimSun" w:cs="Arial"/>
          <w:szCs w:val="20"/>
        </w:rPr>
      </w:pPr>
    </w:p>
    <w:p w14:paraId="504B4A4D" w14:textId="77777777" w:rsidR="00A13121" w:rsidRPr="00D14216" w:rsidRDefault="00A13121" w:rsidP="00A13121">
      <w:pPr>
        <w:spacing w:line="360" w:lineRule="auto"/>
        <w:jc w:val="center"/>
        <w:rPr>
          <w:rFonts w:eastAsia="SimSun" w:cs="Arial"/>
          <w:szCs w:val="20"/>
          <w:u w:val="single"/>
        </w:rPr>
      </w:pPr>
      <w:r w:rsidRPr="00D14216">
        <w:rPr>
          <w:rFonts w:eastAsia="SimSun" w:cs="Arial"/>
          <w:szCs w:val="20"/>
          <w:u w:val="single"/>
        </w:rPr>
        <w:t>ACTA</w:t>
      </w:r>
    </w:p>
    <w:p w14:paraId="6A19DB7B" w14:textId="0EAC7A26" w:rsidR="00A13121" w:rsidRPr="00D14216" w:rsidRDefault="00A13121" w:rsidP="00A13121">
      <w:pPr>
        <w:spacing w:line="360" w:lineRule="auto"/>
        <w:rPr>
          <w:rFonts w:eastAsia="SimSun" w:cs="Arial"/>
          <w:szCs w:val="20"/>
        </w:rPr>
      </w:pPr>
      <w:r w:rsidRPr="00D14216">
        <w:rPr>
          <w:rFonts w:eastAsia="SimSun" w:cs="Arial"/>
          <w:szCs w:val="20"/>
        </w:rPr>
        <w:t>Quienes suscriben, miembros del jurado designado por el Consejo de la Escuela de Computación, para examinar el Trabajo Especial de Grado titulado “</w:t>
      </w:r>
      <w:r w:rsidRPr="00D14216">
        <w:rPr>
          <w:szCs w:val="20"/>
        </w:rPr>
        <w:t>Desarrollo de una Solución de Inteligencia de Negocio para Archivos Web”</w:t>
      </w:r>
      <w:r w:rsidRPr="00D14216">
        <w:rPr>
          <w:rFonts w:eastAsia="SimSun" w:cs="Arial"/>
          <w:szCs w:val="20"/>
        </w:rPr>
        <w:t xml:space="preserve"> y presentado por las bachilleres: Br.</w:t>
      </w:r>
      <w:r w:rsidR="00012071" w:rsidRPr="00D14216">
        <w:rPr>
          <w:rFonts w:eastAsia="SimSun" w:cs="Arial"/>
          <w:szCs w:val="20"/>
        </w:rPr>
        <w:t xml:space="preserve"> </w:t>
      </w:r>
      <w:sdt>
        <w:sdtPr>
          <w:rPr>
            <w:rFonts w:eastAsia="SimSun" w:cs="Arial"/>
            <w:szCs w:val="20"/>
          </w:rPr>
          <w:alias w:val="Author"/>
          <w:tag w:val=""/>
          <w:id w:val="-258682732"/>
          <w:placeholder>
            <w:docPart w:val="743B00C6ED9C46ADA6DAA4D7D9CF2A7F"/>
          </w:placeholder>
          <w:showingPlcHdr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012071" w:rsidRPr="00407CA6">
            <w:rPr>
              <w:rStyle w:val="PlaceholderText"/>
            </w:rPr>
            <w:t>[Author]</w:t>
          </w:r>
        </w:sdtContent>
      </w:sdt>
      <w:r w:rsidRPr="00D14216">
        <w:rPr>
          <w:rFonts w:eastAsia="SimSun" w:cs="Arial"/>
          <w:szCs w:val="20"/>
        </w:rPr>
        <w:t xml:space="preserve">, a los fines de optar al título de </w:t>
      </w:r>
      <w:r w:rsidRPr="00D14216">
        <w:rPr>
          <w:rFonts w:eastAsia="SimSun" w:cs="Arial"/>
          <w:b/>
          <w:szCs w:val="20"/>
        </w:rPr>
        <w:t>Licenciado en Computación</w:t>
      </w:r>
      <w:r w:rsidRPr="00D14216">
        <w:rPr>
          <w:rFonts w:eastAsia="SimSun" w:cs="Arial"/>
          <w:szCs w:val="20"/>
        </w:rPr>
        <w:t>, dejamos constancia de lo siguiente:</w:t>
      </w:r>
    </w:p>
    <w:p w14:paraId="7D05E767" w14:textId="77777777" w:rsidR="00A13121" w:rsidRPr="00D14216" w:rsidRDefault="00A13121" w:rsidP="00A13121">
      <w:pPr>
        <w:spacing w:line="360" w:lineRule="auto"/>
        <w:rPr>
          <w:rFonts w:eastAsia="SimSun" w:cs="Arial"/>
          <w:szCs w:val="20"/>
        </w:rPr>
      </w:pPr>
    </w:p>
    <w:p w14:paraId="668B65EF" w14:textId="77777777" w:rsidR="00A13121" w:rsidRPr="00D14216" w:rsidRDefault="00A13121" w:rsidP="00A13121">
      <w:pPr>
        <w:spacing w:line="360" w:lineRule="auto"/>
        <w:rPr>
          <w:rFonts w:eastAsia="SimSun" w:cs="Arial"/>
          <w:szCs w:val="20"/>
        </w:rPr>
      </w:pPr>
      <w:r w:rsidRPr="00D14216">
        <w:rPr>
          <w:rFonts w:eastAsia="SimSun" w:cs="Arial"/>
          <w:szCs w:val="20"/>
        </w:rPr>
        <w:t xml:space="preserve">Leído como fue dicho trabajo, por cada uno de los miembros del jurado, se fijó el día __ de ________ </w:t>
      </w:r>
      <w:proofErr w:type="spellStart"/>
      <w:r w:rsidRPr="00D14216">
        <w:rPr>
          <w:rFonts w:eastAsia="SimSun" w:cs="Arial"/>
          <w:szCs w:val="20"/>
        </w:rPr>
        <w:t>de</w:t>
      </w:r>
      <w:proofErr w:type="spellEnd"/>
      <w:r w:rsidRPr="00D14216">
        <w:rPr>
          <w:rFonts w:eastAsia="SimSun" w:cs="Arial"/>
          <w:szCs w:val="20"/>
        </w:rPr>
        <w:t xml:space="preserve"> _____, a las ________ horas, para que los autores lo defendieran en forma pública, lo que estos hicieron en la Sala ___ de la Escuela de Computación, mediante una presentación oral de su contenido, luego de lo cual respondieron a las preguntas formuladas. Finalizada la defensa pública del Trabajo Especial de Grado, el jurado decidió aprobar con la nota de ____ puntos.</w:t>
      </w:r>
    </w:p>
    <w:p w14:paraId="7E554BF1" w14:textId="77777777" w:rsidR="00A13121" w:rsidRPr="00D14216" w:rsidRDefault="00A13121" w:rsidP="00A13121">
      <w:pPr>
        <w:spacing w:line="360" w:lineRule="auto"/>
        <w:rPr>
          <w:rFonts w:eastAsia="SimSun" w:cs="Arial"/>
          <w:szCs w:val="20"/>
        </w:rPr>
      </w:pPr>
      <w:r w:rsidRPr="00D14216">
        <w:rPr>
          <w:rFonts w:eastAsia="SimSun" w:cs="Arial"/>
          <w:szCs w:val="20"/>
        </w:rPr>
        <w:t xml:space="preserve">En fe de lo cual se levanta la presente Acta, en Caracas el día ___ de _________ </w:t>
      </w:r>
      <w:proofErr w:type="spellStart"/>
      <w:r w:rsidRPr="00D14216">
        <w:rPr>
          <w:rFonts w:eastAsia="SimSun" w:cs="Arial"/>
          <w:szCs w:val="20"/>
        </w:rPr>
        <w:t>de</w:t>
      </w:r>
      <w:proofErr w:type="spellEnd"/>
      <w:r w:rsidRPr="00D14216">
        <w:rPr>
          <w:rFonts w:eastAsia="SimSun" w:cs="Arial"/>
          <w:szCs w:val="20"/>
        </w:rPr>
        <w:t xml:space="preserve"> ____.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012071" w:rsidRPr="00D14216" w14:paraId="64A9B239" w14:textId="77777777" w:rsidTr="00012071">
        <w:trPr>
          <w:trHeight w:val="1782"/>
          <w:jc w:val="center"/>
        </w:trPr>
        <w:tc>
          <w:tcPr>
            <w:tcW w:w="9350" w:type="dxa"/>
            <w:gridSpan w:val="2"/>
            <w:vAlign w:val="center"/>
          </w:tcPr>
          <w:p w14:paraId="007DF669" w14:textId="6AB50204" w:rsidR="00012071" w:rsidRPr="00D14216" w:rsidRDefault="00012071" w:rsidP="00012071">
            <w:pPr>
              <w:spacing w:line="360" w:lineRule="auto"/>
              <w:jc w:val="center"/>
              <w:rPr>
                <w:b/>
                <w:szCs w:val="20"/>
              </w:rPr>
            </w:pPr>
            <w:r w:rsidRPr="00D14216">
              <w:rPr>
                <w:b/>
                <w:szCs w:val="20"/>
              </w:rPr>
              <w:t>_______________________________________</w:t>
            </w:r>
          </w:p>
          <w:p w14:paraId="03FCAE8F" w14:textId="5292C8CA" w:rsidR="00012071" w:rsidRPr="00D14216" w:rsidRDefault="00012071" w:rsidP="00012071">
            <w:pPr>
              <w:spacing w:line="360" w:lineRule="auto"/>
              <w:ind w:left="29"/>
              <w:jc w:val="center"/>
              <w:rPr>
                <w:b/>
                <w:szCs w:val="20"/>
              </w:rPr>
            </w:pPr>
            <w:r w:rsidRPr="00D14216">
              <w:rPr>
                <w:b/>
                <w:szCs w:val="20"/>
              </w:rPr>
              <w:t>Profa. Mercy Ospina</w:t>
            </w:r>
          </w:p>
          <w:p w14:paraId="0884AB3B" w14:textId="2840A1FA" w:rsidR="00012071" w:rsidRPr="00D14216" w:rsidRDefault="00012071" w:rsidP="00012071">
            <w:pPr>
              <w:spacing w:line="360" w:lineRule="auto"/>
              <w:ind w:left="29"/>
              <w:jc w:val="center"/>
              <w:rPr>
                <w:b/>
                <w:szCs w:val="20"/>
              </w:rPr>
            </w:pPr>
            <w:r w:rsidRPr="00D14216">
              <w:rPr>
                <w:b/>
                <w:szCs w:val="20"/>
              </w:rPr>
              <w:t>(Tutora)</w:t>
            </w:r>
          </w:p>
        </w:tc>
      </w:tr>
      <w:tr w:rsidR="00012071" w:rsidRPr="009E6148" w14:paraId="3F5D5BA9" w14:textId="77777777" w:rsidTr="00012071">
        <w:trPr>
          <w:trHeight w:val="1876"/>
          <w:jc w:val="center"/>
        </w:trPr>
        <w:tc>
          <w:tcPr>
            <w:tcW w:w="4675" w:type="dxa"/>
            <w:vAlign w:val="center"/>
          </w:tcPr>
          <w:p w14:paraId="450863D8" w14:textId="77777777" w:rsidR="00012071" w:rsidRPr="00D14216" w:rsidRDefault="00012071" w:rsidP="00012071">
            <w:pPr>
              <w:spacing w:line="360" w:lineRule="auto"/>
              <w:jc w:val="center"/>
              <w:rPr>
                <w:b/>
                <w:szCs w:val="20"/>
              </w:rPr>
            </w:pPr>
            <w:r w:rsidRPr="00D14216">
              <w:rPr>
                <w:b/>
                <w:szCs w:val="20"/>
              </w:rPr>
              <w:t>_______________________________________</w:t>
            </w:r>
          </w:p>
          <w:p w14:paraId="6DEB3ED1" w14:textId="785488A4" w:rsidR="00012071" w:rsidRPr="00D14216" w:rsidRDefault="00012071" w:rsidP="00012071">
            <w:pPr>
              <w:spacing w:line="360" w:lineRule="auto"/>
              <w:ind w:left="29"/>
              <w:jc w:val="center"/>
              <w:rPr>
                <w:b/>
                <w:szCs w:val="20"/>
              </w:rPr>
            </w:pPr>
            <w:r w:rsidRPr="00D14216">
              <w:rPr>
                <w:b/>
                <w:szCs w:val="20"/>
              </w:rPr>
              <w:t>Prof(a)1. Nombre y Apellido</w:t>
            </w:r>
          </w:p>
          <w:p w14:paraId="5D2732F6" w14:textId="637C47BF" w:rsidR="00012071" w:rsidRPr="00D14216" w:rsidRDefault="00012071" w:rsidP="00012071">
            <w:pPr>
              <w:spacing w:line="360" w:lineRule="auto"/>
              <w:jc w:val="center"/>
              <w:rPr>
                <w:b/>
                <w:szCs w:val="20"/>
              </w:rPr>
            </w:pPr>
            <w:r w:rsidRPr="00D14216">
              <w:rPr>
                <w:b/>
                <w:szCs w:val="20"/>
              </w:rPr>
              <w:t>(Jurado)</w:t>
            </w:r>
          </w:p>
        </w:tc>
        <w:tc>
          <w:tcPr>
            <w:tcW w:w="4675" w:type="dxa"/>
            <w:vAlign w:val="center"/>
          </w:tcPr>
          <w:p w14:paraId="1775FDE6" w14:textId="77777777" w:rsidR="00012071" w:rsidRPr="00D14216" w:rsidRDefault="00012071" w:rsidP="00012071">
            <w:pPr>
              <w:spacing w:line="360" w:lineRule="auto"/>
              <w:jc w:val="center"/>
              <w:rPr>
                <w:b/>
                <w:szCs w:val="20"/>
              </w:rPr>
            </w:pPr>
            <w:r w:rsidRPr="00D14216">
              <w:rPr>
                <w:b/>
                <w:szCs w:val="20"/>
              </w:rPr>
              <w:t>_______________________________________</w:t>
            </w:r>
          </w:p>
          <w:p w14:paraId="249A2B1C" w14:textId="473E5E35" w:rsidR="00012071" w:rsidRPr="00D14216" w:rsidRDefault="00012071" w:rsidP="00012071">
            <w:pPr>
              <w:spacing w:line="360" w:lineRule="auto"/>
              <w:ind w:left="29"/>
              <w:jc w:val="center"/>
              <w:rPr>
                <w:b/>
                <w:szCs w:val="20"/>
              </w:rPr>
            </w:pPr>
            <w:r w:rsidRPr="00D14216">
              <w:rPr>
                <w:b/>
                <w:szCs w:val="20"/>
              </w:rPr>
              <w:t>Prof(a)2. Nombre y Apellido</w:t>
            </w:r>
          </w:p>
          <w:p w14:paraId="43DAE3AE" w14:textId="4974A0BF" w:rsidR="00012071" w:rsidRPr="00D14216" w:rsidRDefault="00012071" w:rsidP="00012071">
            <w:pPr>
              <w:spacing w:line="360" w:lineRule="auto"/>
              <w:jc w:val="center"/>
              <w:rPr>
                <w:b/>
                <w:szCs w:val="20"/>
              </w:rPr>
            </w:pPr>
            <w:r w:rsidRPr="00D14216">
              <w:rPr>
                <w:b/>
                <w:szCs w:val="20"/>
              </w:rPr>
              <w:t>(Jurado)</w:t>
            </w:r>
          </w:p>
        </w:tc>
      </w:tr>
    </w:tbl>
    <w:p w14:paraId="712BE17D" w14:textId="272EDF99" w:rsidR="00A13121" w:rsidRPr="00D14216" w:rsidRDefault="00A13121" w:rsidP="00213E38">
      <w:pPr>
        <w:ind w:left="720" w:firstLine="720"/>
        <w:rPr>
          <w:szCs w:val="20"/>
        </w:rPr>
      </w:pPr>
    </w:p>
    <w:p w14:paraId="60CD1967" w14:textId="77777777" w:rsidR="00A13121" w:rsidRPr="00D14216" w:rsidRDefault="00A13121" w:rsidP="00FC794F">
      <w:pPr>
        <w:jc w:val="center"/>
        <w:rPr>
          <w:szCs w:val="20"/>
        </w:rPr>
        <w:sectPr w:rsidR="00A13121" w:rsidRPr="00D14216" w:rsidSect="009E141A">
          <w:footerReference w:type="default" r:id="rId19"/>
          <w:pgSz w:w="12240" w:h="15840"/>
          <w:pgMar w:top="1440" w:right="1440" w:bottom="1440" w:left="1440" w:header="720" w:footer="720" w:gutter="0"/>
          <w:pgNumType w:fmt="upperRoman" w:start="1"/>
          <w:cols w:space="720"/>
        </w:sectPr>
      </w:pPr>
    </w:p>
    <w:p w14:paraId="4E69BA79" w14:textId="43050C9B" w:rsidR="00A13121" w:rsidRPr="00D14216" w:rsidRDefault="00A13121" w:rsidP="00A13121">
      <w:pPr>
        <w:rPr>
          <w:szCs w:val="20"/>
        </w:rPr>
      </w:pPr>
      <w:r w:rsidRPr="00D14216">
        <w:rPr>
          <w:szCs w:val="20"/>
        </w:rPr>
        <w:lastRenderedPageBreak/>
        <w:t>Agradecimientos</w:t>
      </w:r>
    </w:p>
    <w:p w14:paraId="73A13BB0" w14:textId="77777777" w:rsidR="00A13121" w:rsidRPr="00D14216" w:rsidRDefault="00A13121" w:rsidP="00A13121">
      <w:pPr>
        <w:rPr>
          <w:szCs w:val="20"/>
        </w:rPr>
        <w:sectPr w:rsidR="00A13121" w:rsidRPr="00D14216" w:rsidSect="009E141A">
          <w:pgSz w:w="12240" w:h="15840"/>
          <w:pgMar w:top="1440" w:right="1440" w:bottom="1440" w:left="1440" w:header="720" w:footer="720" w:gutter="0"/>
          <w:pgNumType w:fmt="upperRoman" w:start="1"/>
          <w:cols w:space="720"/>
        </w:sectPr>
      </w:pPr>
    </w:p>
    <w:p w14:paraId="426FCE15" w14:textId="77777777" w:rsidR="00A13121" w:rsidRPr="00D14216" w:rsidRDefault="00A13121" w:rsidP="00A13121">
      <w:pPr>
        <w:pStyle w:val="NoSpacing"/>
        <w:jc w:val="center"/>
        <w:rPr>
          <w:rFonts w:ascii="Verdana" w:hAnsi="Verdana"/>
          <w:sz w:val="20"/>
          <w:szCs w:val="20"/>
          <w:lang w:val="es-VE"/>
        </w:rPr>
      </w:pPr>
      <w:r w:rsidRPr="00D14216">
        <w:rPr>
          <w:rFonts w:ascii="Verdana" w:hAnsi="Verdana"/>
          <w:sz w:val="20"/>
          <w:szCs w:val="20"/>
          <w:lang w:val="es-VE"/>
        </w:rPr>
        <w:lastRenderedPageBreak/>
        <w:t>Universidad Central de Venezuela.</w:t>
      </w:r>
    </w:p>
    <w:p w14:paraId="5641C655" w14:textId="77777777" w:rsidR="00A13121" w:rsidRPr="00D14216" w:rsidRDefault="00A13121" w:rsidP="00A13121">
      <w:pPr>
        <w:pStyle w:val="NoSpacing"/>
        <w:jc w:val="center"/>
        <w:rPr>
          <w:rFonts w:ascii="Verdana" w:hAnsi="Verdana"/>
          <w:sz w:val="20"/>
          <w:szCs w:val="20"/>
          <w:lang w:val="es-VE"/>
        </w:rPr>
      </w:pPr>
      <w:r w:rsidRPr="00D14216">
        <w:rPr>
          <w:rFonts w:ascii="Verdana" w:hAnsi="Verdana"/>
          <w:sz w:val="20"/>
          <w:szCs w:val="20"/>
          <w:lang w:val="es-VE"/>
        </w:rPr>
        <w:t>Facultad de Ciencias</w:t>
      </w:r>
    </w:p>
    <w:p w14:paraId="34628864" w14:textId="77777777" w:rsidR="00A13121" w:rsidRPr="00D14216" w:rsidRDefault="00A13121" w:rsidP="00A13121">
      <w:pPr>
        <w:pStyle w:val="NoSpacing"/>
        <w:jc w:val="center"/>
        <w:rPr>
          <w:rFonts w:ascii="Verdana" w:hAnsi="Verdana"/>
          <w:sz w:val="20"/>
          <w:szCs w:val="20"/>
          <w:lang w:val="es-VE"/>
        </w:rPr>
      </w:pPr>
      <w:r w:rsidRPr="00D14216">
        <w:rPr>
          <w:rFonts w:ascii="Verdana" w:hAnsi="Verdana"/>
          <w:sz w:val="20"/>
          <w:szCs w:val="20"/>
          <w:lang w:val="es-VE"/>
        </w:rPr>
        <w:t>Escuela de Computación</w:t>
      </w:r>
    </w:p>
    <w:p w14:paraId="4317322E" w14:textId="77777777" w:rsidR="00A13121" w:rsidRPr="00D14216" w:rsidRDefault="00A13121" w:rsidP="00A13121">
      <w:pPr>
        <w:pStyle w:val="NoSpacing"/>
        <w:jc w:val="center"/>
        <w:rPr>
          <w:rFonts w:ascii="Verdana" w:hAnsi="Verdana"/>
          <w:lang w:val="es-VE"/>
        </w:rPr>
      </w:pPr>
      <w:r w:rsidRPr="00D14216">
        <w:rPr>
          <w:rFonts w:ascii="Verdana" w:hAnsi="Verdana"/>
          <w:sz w:val="20"/>
          <w:szCs w:val="20"/>
          <w:lang w:val="es-VE"/>
        </w:rPr>
        <w:t>Centro de Investigación de Sistemas de Información</w:t>
      </w:r>
    </w:p>
    <w:p w14:paraId="6BECDDFC" w14:textId="77777777" w:rsidR="00A13121" w:rsidRPr="00D14216" w:rsidRDefault="00A13121" w:rsidP="00A13121">
      <w:pPr>
        <w:pStyle w:val="NoSpacing"/>
        <w:jc w:val="center"/>
        <w:rPr>
          <w:rFonts w:ascii="Verdana" w:hAnsi="Verdana" w:cs="Arial"/>
          <w:szCs w:val="18"/>
          <w:lang w:val="es-VE"/>
        </w:rPr>
      </w:pPr>
    </w:p>
    <w:p w14:paraId="790CED20" w14:textId="77777777" w:rsidR="00A13121" w:rsidRPr="00D14216" w:rsidRDefault="00A13121" w:rsidP="00A13121">
      <w:pPr>
        <w:pStyle w:val="NoSpacing"/>
        <w:rPr>
          <w:rFonts w:ascii="Verdana" w:hAnsi="Verdana" w:cs="Arial"/>
          <w:szCs w:val="18"/>
          <w:lang w:val="es-VE"/>
        </w:rPr>
      </w:pPr>
    </w:p>
    <w:sdt>
      <w:sdtPr>
        <w:rPr>
          <w:rFonts w:ascii="Verdana" w:hAnsi="Verdana" w:cs="Arial"/>
          <w:b/>
          <w:sz w:val="22"/>
          <w:szCs w:val="20"/>
          <w:lang w:val="es-VE"/>
        </w:rPr>
        <w:alias w:val="Title"/>
        <w:tag w:val=""/>
        <w:id w:val="1835419071"/>
        <w:placeholder>
          <w:docPart w:val="B43A468FEA8646C2905D7BDCE7F34544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66218F9E" w14:textId="71A2055B" w:rsidR="00A13121" w:rsidRPr="00D14216" w:rsidRDefault="00012071" w:rsidP="00541F78">
          <w:pPr>
            <w:pStyle w:val="NoSpacing"/>
            <w:jc w:val="center"/>
            <w:rPr>
              <w:rFonts w:ascii="Verdana" w:hAnsi="Verdana" w:cs="Arial"/>
              <w:b/>
              <w:sz w:val="20"/>
              <w:szCs w:val="20"/>
              <w:lang w:val="es-VE"/>
            </w:rPr>
          </w:pPr>
          <w:r w:rsidRPr="009E6148">
            <w:rPr>
              <w:rStyle w:val="PlaceholderText"/>
              <w:rFonts w:ascii="Verdana" w:hAnsi="Verdana"/>
              <w:sz w:val="18"/>
              <w:lang w:val="es-VE"/>
            </w:rPr>
            <w:t>[Title]</w:t>
          </w:r>
        </w:p>
      </w:sdtContent>
    </w:sdt>
    <w:p w14:paraId="308F8BC6" w14:textId="77777777" w:rsidR="00A13121" w:rsidRPr="00D14216" w:rsidRDefault="00A13121" w:rsidP="00541F78">
      <w:pPr>
        <w:pStyle w:val="NoSpacing"/>
        <w:jc w:val="center"/>
        <w:rPr>
          <w:rFonts w:ascii="Verdana" w:hAnsi="Verdana" w:cs="Arial"/>
          <w:szCs w:val="18"/>
          <w:lang w:val="es-VE"/>
        </w:rPr>
      </w:pPr>
    </w:p>
    <w:p w14:paraId="0DF1E993" w14:textId="38D9172A" w:rsidR="00A13121" w:rsidRPr="00D14216" w:rsidRDefault="00A13121" w:rsidP="00A13121">
      <w:pPr>
        <w:pStyle w:val="NoSpacing"/>
        <w:jc w:val="right"/>
        <w:rPr>
          <w:rFonts w:ascii="Verdana" w:hAnsi="Verdana" w:cs="Arial"/>
          <w:sz w:val="20"/>
          <w:szCs w:val="20"/>
          <w:lang w:val="es-VE"/>
        </w:rPr>
      </w:pPr>
      <w:r w:rsidRPr="00D14216">
        <w:rPr>
          <w:rFonts w:ascii="Verdana" w:hAnsi="Verdana" w:cs="Arial"/>
          <w:b/>
          <w:sz w:val="20"/>
          <w:szCs w:val="20"/>
          <w:lang w:val="es-VE"/>
        </w:rPr>
        <w:t>Autor</w:t>
      </w:r>
      <w:r w:rsidR="00012071" w:rsidRPr="00D14216">
        <w:rPr>
          <w:rFonts w:ascii="Verdana" w:hAnsi="Verdana" w:cs="Arial"/>
          <w:b/>
          <w:sz w:val="20"/>
          <w:szCs w:val="20"/>
          <w:lang w:val="es-VE"/>
        </w:rPr>
        <w:t>(</w:t>
      </w:r>
      <w:r w:rsidRPr="00D14216">
        <w:rPr>
          <w:rFonts w:ascii="Verdana" w:hAnsi="Verdana" w:cs="Arial"/>
          <w:b/>
          <w:sz w:val="20"/>
          <w:szCs w:val="20"/>
          <w:lang w:val="es-VE"/>
        </w:rPr>
        <w:t>es</w:t>
      </w:r>
      <w:r w:rsidR="00012071" w:rsidRPr="00D14216">
        <w:rPr>
          <w:rFonts w:ascii="Verdana" w:hAnsi="Verdana" w:cs="Arial"/>
          <w:b/>
          <w:sz w:val="20"/>
          <w:szCs w:val="20"/>
          <w:lang w:val="es-VE"/>
        </w:rPr>
        <w:t>)</w:t>
      </w:r>
      <w:r w:rsidR="007E7162" w:rsidRPr="00D14216">
        <w:rPr>
          <w:rFonts w:ascii="Verdana" w:hAnsi="Verdana" w:cs="Arial"/>
          <w:sz w:val="20"/>
          <w:szCs w:val="20"/>
          <w:lang w:val="es-VE"/>
        </w:rPr>
        <w:t xml:space="preserve">: </w:t>
      </w:r>
      <w:sdt>
        <w:sdtPr>
          <w:rPr>
            <w:rFonts w:ascii="Verdana" w:hAnsi="Verdana" w:cs="Arial"/>
            <w:sz w:val="20"/>
            <w:szCs w:val="20"/>
            <w:lang w:val="es-VE"/>
          </w:rPr>
          <w:alias w:val="Author"/>
          <w:tag w:val=""/>
          <w:id w:val="1376819131"/>
          <w:placeholder>
            <w:docPart w:val="ED9BD1D006604ACF9F44F15FCEC60723"/>
          </w:placeholder>
          <w:showingPlcHdr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012071" w:rsidRPr="00407CA6">
            <w:rPr>
              <w:rStyle w:val="PlaceholderText"/>
              <w:rFonts w:ascii="Verdana" w:hAnsi="Verdana"/>
              <w:lang w:val="es-VE"/>
            </w:rPr>
            <w:t>[Author]</w:t>
          </w:r>
        </w:sdtContent>
      </w:sdt>
      <w:r w:rsidRPr="00D14216">
        <w:rPr>
          <w:rFonts w:ascii="Verdana" w:hAnsi="Verdana" w:cs="Arial"/>
          <w:sz w:val="20"/>
          <w:szCs w:val="20"/>
          <w:lang w:val="es-VE"/>
        </w:rPr>
        <w:t>.</w:t>
      </w:r>
    </w:p>
    <w:p w14:paraId="149A5A30" w14:textId="7B5A729B" w:rsidR="00A13121" w:rsidRPr="00D14216" w:rsidRDefault="007E7162" w:rsidP="007E7162">
      <w:pPr>
        <w:pStyle w:val="NoSpacing"/>
        <w:ind w:left="5760" w:firstLine="720"/>
        <w:rPr>
          <w:rFonts w:ascii="Verdana" w:hAnsi="Verdana" w:cs="Arial"/>
          <w:sz w:val="20"/>
          <w:szCs w:val="20"/>
          <w:lang w:val="es-VE"/>
        </w:rPr>
      </w:pPr>
      <w:r w:rsidRPr="00D14216">
        <w:rPr>
          <w:rFonts w:ascii="Verdana" w:hAnsi="Verdana" w:cs="Arial"/>
          <w:b/>
          <w:sz w:val="20"/>
          <w:szCs w:val="20"/>
          <w:lang w:val="es-VE"/>
        </w:rPr>
        <w:t xml:space="preserve">    </w:t>
      </w:r>
      <w:r w:rsidR="00A13121" w:rsidRPr="00D14216">
        <w:rPr>
          <w:rFonts w:ascii="Verdana" w:hAnsi="Verdana" w:cs="Arial"/>
          <w:sz w:val="20"/>
          <w:szCs w:val="20"/>
          <w:lang w:val="es-VE"/>
        </w:rPr>
        <w:t>.</w:t>
      </w:r>
    </w:p>
    <w:p w14:paraId="0082963E" w14:textId="77777777" w:rsidR="00A13121" w:rsidRPr="00D14216" w:rsidRDefault="00A13121" w:rsidP="00A13121">
      <w:pPr>
        <w:pStyle w:val="NoSpacing"/>
        <w:jc w:val="right"/>
        <w:rPr>
          <w:rFonts w:ascii="Verdana" w:hAnsi="Verdana" w:cs="Arial"/>
          <w:sz w:val="20"/>
          <w:szCs w:val="20"/>
          <w:lang w:val="es-VE"/>
        </w:rPr>
      </w:pPr>
    </w:p>
    <w:p w14:paraId="2CCA81D8" w14:textId="2106C517" w:rsidR="00A13121" w:rsidRPr="009E6148" w:rsidRDefault="007E7162" w:rsidP="007E7162">
      <w:pPr>
        <w:pStyle w:val="NoSpacing"/>
        <w:ind w:left="5040"/>
        <w:rPr>
          <w:rFonts w:ascii="Verdana" w:hAnsi="Verdana" w:cs="Arial"/>
          <w:sz w:val="20"/>
          <w:szCs w:val="20"/>
          <w:lang w:val="es-VE"/>
        </w:rPr>
      </w:pPr>
      <w:r w:rsidRPr="00D14216">
        <w:rPr>
          <w:rFonts w:ascii="Verdana" w:hAnsi="Verdana" w:cs="Arial"/>
          <w:b/>
          <w:sz w:val="20"/>
          <w:szCs w:val="20"/>
          <w:lang w:val="es-VE"/>
        </w:rPr>
        <w:t xml:space="preserve">  </w:t>
      </w:r>
      <w:r w:rsidRPr="00D14216">
        <w:rPr>
          <w:rFonts w:ascii="Verdana" w:hAnsi="Verdana" w:cs="Arial"/>
          <w:b/>
          <w:sz w:val="20"/>
          <w:szCs w:val="20"/>
          <w:lang w:val="es-VE"/>
        </w:rPr>
        <w:tab/>
        <w:t xml:space="preserve">  </w:t>
      </w:r>
      <w:r w:rsidR="00A13121" w:rsidRPr="00D14216">
        <w:rPr>
          <w:rFonts w:ascii="Verdana" w:hAnsi="Verdana" w:cs="Arial"/>
          <w:b/>
          <w:sz w:val="20"/>
          <w:szCs w:val="20"/>
          <w:lang w:val="es-VE"/>
        </w:rPr>
        <w:t>Tutora</w:t>
      </w:r>
      <w:r w:rsidR="00A13121" w:rsidRPr="00D14216">
        <w:rPr>
          <w:rFonts w:ascii="Verdana" w:hAnsi="Verdana" w:cs="Arial"/>
          <w:sz w:val="20"/>
          <w:szCs w:val="20"/>
          <w:lang w:val="es-VE"/>
        </w:rPr>
        <w:t>: Prof</w:t>
      </w:r>
      <w:r w:rsidR="009E6148">
        <w:rPr>
          <w:rFonts w:ascii="Verdana" w:hAnsi="Verdana" w:cs="Arial"/>
          <w:sz w:val="20"/>
          <w:szCs w:val="20"/>
          <w:lang w:val="es-VE"/>
        </w:rPr>
        <w:t>(</w:t>
      </w:r>
      <w:r w:rsidR="00A13121" w:rsidRPr="00D14216">
        <w:rPr>
          <w:rFonts w:ascii="Verdana" w:hAnsi="Verdana" w:cs="Arial"/>
          <w:sz w:val="20"/>
          <w:szCs w:val="20"/>
          <w:lang w:val="es-VE"/>
        </w:rPr>
        <w:t>a</w:t>
      </w:r>
      <w:r w:rsidR="009E6148">
        <w:rPr>
          <w:rFonts w:ascii="Verdana" w:hAnsi="Verdana" w:cs="Arial"/>
          <w:sz w:val="20"/>
          <w:szCs w:val="20"/>
          <w:lang w:val="es-VE"/>
        </w:rPr>
        <w:t>)</w:t>
      </w:r>
      <w:r w:rsidR="00A13121" w:rsidRPr="00D14216">
        <w:rPr>
          <w:rFonts w:ascii="Verdana" w:hAnsi="Verdana" w:cs="Arial"/>
          <w:sz w:val="20"/>
          <w:szCs w:val="20"/>
          <w:lang w:val="es-VE"/>
        </w:rPr>
        <w:t>.</w:t>
      </w:r>
      <w:sdt>
        <w:sdtPr>
          <w:rPr>
            <w:rFonts w:ascii="Verdana" w:hAnsi="Verdana" w:cs="Arial"/>
            <w:sz w:val="20"/>
            <w:szCs w:val="20"/>
            <w:lang w:val="es-VE"/>
          </w:rPr>
          <w:alias w:val="Manager"/>
          <w:tag w:val=""/>
          <w:id w:val="-330753257"/>
          <w:placeholder>
            <w:docPart w:val="E19A91C63D0C4F5FB17E9A86BA3634CE"/>
          </w:placeholder>
          <w:showingPlcHdr/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EndPr/>
        <w:sdtContent>
          <w:r w:rsidR="009E6148" w:rsidRPr="002B5CF3">
            <w:rPr>
              <w:rStyle w:val="PlaceholderText"/>
            </w:rPr>
            <w:t>[Manager]</w:t>
          </w:r>
        </w:sdtContent>
      </w:sdt>
      <w:r w:rsidR="00A13121" w:rsidRPr="009E6148">
        <w:rPr>
          <w:rFonts w:ascii="Verdana" w:hAnsi="Verdana" w:cs="Arial"/>
          <w:sz w:val="20"/>
          <w:szCs w:val="20"/>
          <w:lang w:val="es-VE"/>
        </w:rPr>
        <w:t>.</w:t>
      </w:r>
    </w:p>
    <w:p w14:paraId="6FE41395" w14:textId="3B60A605" w:rsidR="00A13121" w:rsidRPr="009E6148" w:rsidRDefault="007E7162" w:rsidP="007E7162">
      <w:pPr>
        <w:pStyle w:val="NoSpacing"/>
        <w:ind w:left="6480"/>
        <w:rPr>
          <w:rFonts w:ascii="Verdana" w:hAnsi="Verdana" w:cs="Arial"/>
          <w:sz w:val="20"/>
          <w:szCs w:val="20"/>
          <w:lang w:val="es-VE"/>
        </w:rPr>
      </w:pPr>
      <w:r w:rsidRPr="009E6148">
        <w:rPr>
          <w:rFonts w:ascii="Verdana" w:hAnsi="Verdana" w:cs="Arial"/>
          <w:sz w:val="20"/>
          <w:szCs w:val="20"/>
          <w:lang w:val="es-VE"/>
        </w:rPr>
        <w:t xml:space="preserve">  </w:t>
      </w:r>
    </w:p>
    <w:p w14:paraId="1BD037D9" w14:textId="77777777" w:rsidR="00A13121" w:rsidRPr="009E6148" w:rsidRDefault="00A13121" w:rsidP="00A13121">
      <w:pPr>
        <w:pStyle w:val="NoSpacing"/>
        <w:jc w:val="right"/>
        <w:rPr>
          <w:rFonts w:ascii="Verdana" w:hAnsi="Verdana" w:cs="Arial"/>
          <w:sz w:val="20"/>
          <w:szCs w:val="20"/>
          <w:lang w:val="es-VE"/>
        </w:rPr>
      </w:pPr>
    </w:p>
    <w:p w14:paraId="1DFB53AE" w14:textId="5BAEC830" w:rsidR="00A13121" w:rsidRPr="009E6148" w:rsidRDefault="007E7162" w:rsidP="007E7162">
      <w:pPr>
        <w:pStyle w:val="NoSpacing"/>
        <w:ind w:left="5040" w:firstLine="720"/>
        <w:rPr>
          <w:rFonts w:ascii="Verdana" w:hAnsi="Verdana" w:cs="Arial"/>
          <w:szCs w:val="18"/>
          <w:lang w:val="es-VE"/>
        </w:rPr>
      </w:pPr>
      <w:r w:rsidRPr="009E6148">
        <w:rPr>
          <w:rFonts w:ascii="Verdana" w:hAnsi="Verdana" w:cs="Arial"/>
          <w:b/>
          <w:sz w:val="20"/>
          <w:szCs w:val="20"/>
          <w:lang w:val="es-VE"/>
        </w:rPr>
        <w:t xml:space="preserve">  </w:t>
      </w:r>
      <w:r w:rsidR="00A13121" w:rsidRPr="009E6148">
        <w:rPr>
          <w:rFonts w:ascii="Verdana" w:hAnsi="Verdana" w:cs="Arial"/>
          <w:b/>
          <w:sz w:val="20"/>
          <w:szCs w:val="20"/>
          <w:lang w:val="es-VE"/>
        </w:rPr>
        <w:t>Fecha</w:t>
      </w:r>
      <w:r w:rsidR="00A13121" w:rsidRPr="009E6148">
        <w:rPr>
          <w:rFonts w:ascii="Verdana" w:hAnsi="Verdana" w:cs="Arial"/>
          <w:sz w:val="20"/>
          <w:szCs w:val="20"/>
          <w:lang w:val="es-VE"/>
        </w:rPr>
        <w:t xml:space="preserve">: </w:t>
      </w:r>
      <w:sdt>
        <w:sdtPr>
          <w:rPr>
            <w:rFonts w:ascii="Verdana" w:hAnsi="Verdana" w:cs="Arial"/>
            <w:sz w:val="20"/>
            <w:szCs w:val="20"/>
            <w:lang w:val="es-VE"/>
          </w:rPr>
          <w:alias w:val="Publish Date"/>
          <w:tag w:val=""/>
          <w:id w:val="543645791"/>
          <w:placeholder>
            <w:docPart w:val="1218141AC3614A36A37FDCDA6B8C7830"/>
          </w:placeholder>
          <w:showingPlcHdr/>
          <w:dataBinding w:prefixMappings="xmlns:ns0='http://schemas.microsoft.com/office/2006/coverPageProps' " w:xpath="/ns0:CoverPageProperties[1]/ns0:PublishDate[1]" w:storeItemID="{55AF091B-3C7A-41E3-B477-F2FDAA23CFDA}"/>
          <w:date>
            <w:lid w:val="es-VE"/>
            <w:storeMappedDataAs w:val="dateTime"/>
            <w:calendar w:val="gregorian"/>
          </w:date>
        </w:sdtPr>
        <w:sdtEndPr/>
        <w:sdtContent>
          <w:r w:rsidR="00454C28" w:rsidRPr="009E6148">
            <w:rPr>
              <w:rStyle w:val="PlaceholderText"/>
              <w:rFonts w:ascii="Verdana" w:hAnsi="Verdana"/>
              <w:lang w:val="es-VE"/>
            </w:rPr>
            <w:t>[Publish Date]</w:t>
          </w:r>
        </w:sdtContent>
      </w:sdt>
      <w:r w:rsidR="00A13121" w:rsidRPr="009E6148">
        <w:rPr>
          <w:rFonts w:ascii="Verdana" w:hAnsi="Verdana" w:cs="Arial"/>
          <w:sz w:val="20"/>
          <w:szCs w:val="20"/>
          <w:lang w:val="es-VE"/>
        </w:rPr>
        <w:t>.</w:t>
      </w:r>
    </w:p>
    <w:p w14:paraId="3EB4D9AB" w14:textId="77777777" w:rsidR="00A13121" w:rsidRPr="009E6148" w:rsidRDefault="00A13121" w:rsidP="00A13121">
      <w:pPr>
        <w:pStyle w:val="NoSpacing"/>
        <w:rPr>
          <w:rFonts w:ascii="Verdana" w:hAnsi="Verdana" w:cs="Arial"/>
          <w:b/>
          <w:szCs w:val="18"/>
          <w:lang w:val="es-VE"/>
        </w:rPr>
      </w:pPr>
    </w:p>
    <w:p w14:paraId="3B0F4BBD" w14:textId="77777777" w:rsidR="00A13121" w:rsidRPr="00D14216" w:rsidRDefault="00A13121" w:rsidP="00A13121">
      <w:pPr>
        <w:pStyle w:val="NoSpacing"/>
        <w:jc w:val="center"/>
        <w:rPr>
          <w:rFonts w:ascii="Verdana" w:hAnsi="Verdana" w:cs="Arial"/>
          <w:b/>
          <w:lang w:val="es-VE"/>
        </w:rPr>
      </w:pPr>
      <w:r w:rsidRPr="00D14216">
        <w:rPr>
          <w:rFonts w:ascii="Verdana" w:hAnsi="Verdana" w:cs="Arial"/>
          <w:b/>
          <w:sz w:val="22"/>
          <w:szCs w:val="22"/>
          <w:lang w:val="es-VE"/>
        </w:rPr>
        <w:t>RESUMEN</w:t>
      </w:r>
    </w:p>
    <w:p w14:paraId="54D96A99" w14:textId="77777777" w:rsidR="00A13121" w:rsidRPr="00D14216" w:rsidRDefault="00A13121" w:rsidP="00A13121">
      <w:pPr>
        <w:pStyle w:val="NoSpacing"/>
        <w:rPr>
          <w:rFonts w:ascii="Verdana" w:hAnsi="Verdana" w:cs="Arial"/>
          <w:szCs w:val="18"/>
          <w:lang w:val="es-VE"/>
        </w:rPr>
      </w:pPr>
    </w:p>
    <w:p w14:paraId="33DB60BA" w14:textId="77777777" w:rsidR="00A13121" w:rsidRPr="00D14216" w:rsidRDefault="00A13121" w:rsidP="00A13121">
      <w:pPr>
        <w:pStyle w:val="NoSpacing"/>
        <w:rPr>
          <w:rFonts w:ascii="Verdana" w:hAnsi="Verdana" w:cs="Arial"/>
          <w:sz w:val="20"/>
          <w:szCs w:val="20"/>
          <w:lang w:val="es-VE"/>
        </w:rPr>
      </w:pPr>
      <w:r w:rsidRPr="00D14216">
        <w:rPr>
          <w:rFonts w:ascii="Verdana" w:hAnsi="Verdana" w:cs="Arial"/>
          <w:sz w:val="20"/>
          <w:szCs w:val="20"/>
          <w:lang w:val="es-VE"/>
        </w:rPr>
        <w:t>Texto resumen.</w:t>
      </w:r>
    </w:p>
    <w:p w14:paraId="021A7DB1" w14:textId="77777777" w:rsidR="00A13121" w:rsidRPr="00D14216" w:rsidRDefault="00A13121" w:rsidP="00A13121">
      <w:pPr>
        <w:pStyle w:val="NoSpacing"/>
        <w:rPr>
          <w:rFonts w:ascii="Verdana" w:hAnsi="Verdana" w:cs="Arial"/>
          <w:sz w:val="20"/>
          <w:szCs w:val="20"/>
          <w:lang w:val="es-VE"/>
        </w:rPr>
      </w:pPr>
    </w:p>
    <w:p w14:paraId="4D5492AB" w14:textId="77777777" w:rsidR="00A13121" w:rsidRPr="00D14216" w:rsidRDefault="00A13121" w:rsidP="00A13121">
      <w:pPr>
        <w:pStyle w:val="NoSpacing"/>
        <w:rPr>
          <w:rFonts w:ascii="Verdana" w:hAnsi="Verdana" w:cs="Arial"/>
          <w:sz w:val="20"/>
          <w:szCs w:val="20"/>
          <w:lang w:val="es-VE"/>
        </w:rPr>
      </w:pPr>
    </w:p>
    <w:p w14:paraId="408B79C6" w14:textId="77777777" w:rsidR="00A13121" w:rsidRPr="00D14216" w:rsidRDefault="00A13121" w:rsidP="00A13121">
      <w:pPr>
        <w:pStyle w:val="NoSpacing"/>
        <w:rPr>
          <w:rFonts w:ascii="Verdana" w:hAnsi="Verdana" w:cs="Arial"/>
          <w:sz w:val="20"/>
          <w:szCs w:val="20"/>
          <w:lang w:val="es-VE"/>
        </w:rPr>
      </w:pPr>
    </w:p>
    <w:p w14:paraId="371D4607" w14:textId="41CB6EA1" w:rsidR="00A13121" w:rsidRPr="00D14216" w:rsidRDefault="00A13121" w:rsidP="00A13121">
      <w:pPr>
        <w:pStyle w:val="NoSpacing"/>
        <w:rPr>
          <w:rFonts w:ascii="Verdana" w:hAnsi="Verdana"/>
          <w:sz w:val="20"/>
          <w:szCs w:val="20"/>
          <w:lang w:val="es-VE"/>
        </w:rPr>
      </w:pPr>
      <w:r w:rsidRPr="00D14216">
        <w:rPr>
          <w:rFonts w:ascii="Verdana" w:hAnsi="Verdana" w:cs="Arial"/>
          <w:b/>
          <w:sz w:val="20"/>
          <w:szCs w:val="20"/>
          <w:lang w:val="es-VE"/>
        </w:rPr>
        <w:t xml:space="preserve">Palabras Claves: </w:t>
      </w:r>
      <w:r w:rsidRPr="00D14216">
        <w:rPr>
          <w:rFonts w:ascii="Verdana" w:hAnsi="Verdana" w:cs="Arial"/>
          <w:sz w:val="20"/>
          <w:szCs w:val="20"/>
          <w:lang w:val="es-VE"/>
        </w:rPr>
        <w:t>Archivo Web, preservación Web, Formato WARC, Formato WAT, Inteligencia de Negocios, Indicadores.</w:t>
      </w:r>
    </w:p>
    <w:p w14:paraId="79145068" w14:textId="77777777" w:rsidR="00A13121" w:rsidRPr="00D14216" w:rsidRDefault="00A13121" w:rsidP="00A13121">
      <w:pPr>
        <w:rPr>
          <w:szCs w:val="20"/>
        </w:rPr>
        <w:sectPr w:rsidR="00A13121" w:rsidRPr="00D14216" w:rsidSect="009E141A">
          <w:pgSz w:w="12240" w:h="15840"/>
          <w:pgMar w:top="1440" w:right="1440" w:bottom="1440" w:left="1440" w:header="720" w:footer="720" w:gutter="0"/>
          <w:pgNumType w:fmt="upperRoman" w:start="1"/>
          <w:cols w:space="720"/>
        </w:sectPr>
      </w:pPr>
    </w:p>
    <w:p w14:paraId="2406E98F" w14:textId="7C7E6F50" w:rsidR="00211188" w:rsidRPr="00D14216" w:rsidRDefault="00F62F86" w:rsidP="002E3567">
      <w:pPr>
        <w:jc w:val="center"/>
        <w:rPr>
          <w:rFonts w:cs="Segoe UI"/>
          <w:noProof/>
          <w:sz w:val="28"/>
        </w:rPr>
      </w:pPr>
      <w:r w:rsidRPr="00D14216">
        <w:rPr>
          <w:rFonts w:cs="Segoe UI"/>
          <w:noProof/>
          <w:sz w:val="28"/>
        </w:rPr>
        <w:lastRenderedPageBreak/>
        <w:t>Í</w:t>
      </w:r>
      <w:r w:rsidR="00211188" w:rsidRPr="00D14216">
        <w:rPr>
          <w:rFonts w:cs="Segoe UI"/>
          <w:noProof/>
          <w:sz w:val="28"/>
        </w:rPr>
        <w:t>ndice de Contenido</w:t>
      </w:r>
    </w:p>
    <w:p w14:paraId="383ADB08" w14:textId="77777777" w:rsidR="00751666" w:rsidRPr="00D14216" w:rsidRDefault="00751666" w:rsidP="00751666">
      <w:pPr>
        <w:spacing w:after="0"/>
        <w:jc w:val="center"/>
        <w:rPr>
          <w:rFonts w:cs="Segoe UI"/>
          <w:noProof/>
          <w:sz w:val="28"/>
        </w:rPr>
      </w:pPr>
    </w:p>
    <w:p w14:paraId="7FDE4383" w14:textId="77777777" w:rsidR="002E59EF" w:rsidRDefault="00363216">
      <w:pPr>
        <w:pStyle w:val="TOC1"/>
        <w:rPr>
          <w:rFonts w:asciiTheme="minorHAnsi" w:hAnsiTheme="minorHAnsi"/>
          <w:noProof/>
          <w:sz w:val="22"/>
          <w:szCs w:val="22"/>
          <w:lang w:eastAsia="es-VE"/>
        </w:rPr>
      </w:pPr>
      <w:r w:rsidRPr="00D14216">
        <w:rPr>
          <w:rFonts w:cs="Segoe UI"/>
          <w:noProof/>
          <w:sz w:val="28"/>
        </w:rPr>
        <w:fldChar w:fldCharType="begin"/>
      </w:r>
      <w:r w:rsidR="00211188" w:rsidRPr="00D14216">
        <w:rPr>
          <w:rFonts w:cs="Segoe UI"/>
          <w:noProof/>
          <w:sz w:val="28"/>
        </w:rPr>
        <w:instrText xml:space="preserve"> TOC \o "1-3" \h \z \u </w:instrText>
      </w:r>
      <w:r w:rsidRPr="00D14216">
        <w:rPr>
          <w:rFonts w:cs="Segoe UI"/>
          <w:noProof/>
          <w:sz w:val="28"/>
        </w:rPr>
        <w:fldChar w:fldCharType="separate"/>
      </w:r>
      <w:hyperlink w:anchor="_Toc418761096" w:history="1">
        <w:r w:rsidR="002E59EF" w:rsidRPr="005B1B60">
          <w:rPr>
            <w:rStyle w:val="Hyperlink"/>
            <w:rFonts w:cs="Segoe UI"/>
            <w:noProof/>
          </w:rPr>
          <w:t>Introducción</w:t>
        </w:r>
        <w:r w:rsidR="002E59EF">
          <w:rPr>
            <w:noProof/>
            <w:webHidden/>
          </w:rPr>
          <w:tab/>
        </w:r>
        <w:r w:rsidR="002E59EF">
          <w:rPr>
            <w:noProof/>
            <w:webHidden/>
          </w:rPr>
          <w:fldChar w:fldCharType="begin"/>
        </w:r>
        <w:r w:rsidR="002E59EF">
          <w:rPr>
            <w:noProof/>
            <w:webHidden/>
          </w:rPr>
          <w:instrText xml:space="preserve"> PAGEREF _Toc418761096 \h </w:instrText>
        </w:r>
        <w:r w:rsidR="002E59EF">
          <w:rPr>
            <w:noProof/>
            <w:webHidden/>
          </w:rPr>
        </w:r>
        <w:r w:rsidR="002E59EF">
          <w:rPr>
            <w:noProof/>
            <w:webHidden/>
          </w:rPr>
          <w:fldChar w:fldCharType="separate"/>
        </w:r>
        <w:r w:rsidR="002E59EF">
          <w:rPr>
            <w:noProof/>
            <w:webHidden/>
          </w:rPr>
          <w:t>i</w:t>
        </w:r>
        <w:r w:rsidR="002E59EF">
          <w:rPr>
            <w:noProof/>
            <w:webHidden/>
          </w:rPr>
          <w:fldChar w:fldCharType="end"/>
        </w:r>
      </w:hyperlink>
    </w:p>
    <w:p w14:paraId="0CD0EAC9" w14:textId="77777777" w:rsidR="002E59EF" w:rsidRDefault="00FB2DC7">
      <w:pPr>
        <w:pStyle w:val="TOC1"/>
        <w:rPr>
          <w:rFonts w:asciiTheme="minorHAnsi" w:hAnsiTheme="minorHAnsi"/>
          <w:noProof/>
          <w:sz w:val="22"/>
          <w:szCs w:val="22"/>
          <w:lang w:eastAsia="es-VE"/>
        </w:rPr>
      </w:pPr>
      <w:hyperlink w:anchor="_Toc418761097" w:history="1">
        <w:r w:rsidR="002E59EF" w:rsidRPr="005B1B60">
          <w:rPr>
            <w:rStyle w:val="Hyperlink"/>
            <w:noProof/>
          </w:rPr>
          <w:t>CAPÍTULO 1 PROBLEMA DE INVESTIGACIÓN</w:t>
        </w:r>
        <w:r w:rsidR="002E59EF">
          <w:rPr>
            <w:noProof/>
            <w:webHidden/>
          </w:rPr>
          <w:tab/>
        </w:r>
        <w:r w:rsidR="002E59EF">
          <w:rPr>
            <w:noProof/>
            <w:webHidden/>
          </w:rPr>
          <w:fldChar w:fldCharType="begin"/>
        </w:r>
        <w:r w:rsidR="002E59EF">
          <w:rPr>
            <w:noProof/>
            <w:webHidden/>
          </w:rPr>
          <w:instrText xml:space="preserve"> PAGEREF _Toc418761097 \h </w:instrText>
        </w:r>
        <w:r w:rsidR="002E59EF">
          <w:rPr>
            <w:noProof/>
            <w:webHidden/>
          </w:rPr>
        </w:r>
        <w:r w:rsidR="002E59EF">
          <w:rPr>
            <w:noProof/>
            <w:webHidden/>
          </w:rPr>
          <w:fldChar w:fldCharType="separate"/>
        </w:r>
        <w:r w:rsidR="002E59EF">
          <w:rPr>
            <w:noProof/>
            <w:webHidden/>
          </w:rPr>
          <w:t>1</w:t>
        </w:r>
        <w:r w:rsidR="002E59EF">
          <w:rPr>
            <w:noProof/>
            <w:webHidden/>
          </w:rPr>
          <w:fldChar w:fldCharType="end"/>
        </w:r>
      </w:hyperlink>
    </w:p>
    <w:p w14:paraId="45CBCD9A" w14:textId="77777777" w:rsidR="002E59EF" w:rsidRDefault="00FB2DC7">
      <w:pPr>
        <w:pStyle w:val="TOC2"/>
        <w:rPr>
          <w:rFonts w:asciiTheme="minorHAnsi" w:hAnsiTheme="minorHAnsi"/>
          <w:noProof/>
          <w:sz w:val="22"/>
          <w:szCs w:val="22"/>
          <w:lang w:eastAsia="es-VE"/>
        </w:rPr>
      </w:pPr>
      <w:hyperlink w:anchor="_Toc418761098" w:history="1">
        <w:r w:rsidR="002E59EF" w:rsidRPr="005B1B60">
          <w:rPr>
            <w:rStyle w:val="Hyperlink"/>
            <w:noProof/>
            <w:lang w:eastAsia="es-ES"/>
          </w:rPr>
          <w:t>1.1. Antecedentes</w:t>
        </w:r>
        <w:r w:rsidR="002E59EF">
          <w:rPr>
            <w:noProof/>
            <w:webHidden/>
          </w:rPr>
          <w:tab/>
        </w:r>
        <w:r w:rsidR="002E59EF">
          <w:rPr>
            <w:noProof/>
            <w:webHidden/>
          </w:rPr>
          <w:fldChar w:fldCharType="begin"/>
        </w:r>
        <w:r w:rsidR="002E59EF">
          <w:rPr>
            <w:noProof/>
            <w:webHidden/>
          </w:rPr>
          <w:instrText xml:space="preserve"> PAGEREF _Toc418761098 \h </w:instrText>
        </w:r>
        <w:r w:rsidR="002E59EF">
          <w:rPr>
            <w:noProof/>
            <w:webHidden/>
          </w:rPr>
        </w:r>
        <w:r w:rsidR="002E59EF">
          <w:rPr>
            <w:noProof/>
            <w:webHidden/>
          </w:rPr>
          <w:fldChar w:fldCharType="separate"/>
        </w:r>
        <w:r w:rsidR="002E59EF">
          <w:rPr>
            <w:noProof/>
            <w:webHidden/>
          </w:rPr>
          <w:t>1</w:t>
        </w:r>
        <w:r w:rsidR="002E59EF">
          <w:rPr>
            <w:noProof/>
            <w:webHidden/>
          </w:rPr>
          <w:fldChar w:fldCharType="end"/>
        </w:r>
      </w:hyperlink>
    </w:p>
    <w:p w14:paraId="369B69B5" w14:textId="77777777" w:rsidR="002E59EF" w:rsidRDefault="00FB2DC7">
      <w:pPr>
        <w:pStyle w:val="TOC2"/>
        <w:rPr>
          <w:rFonts w:asciiTheme="minorHAnsi" w:hAnsiTheme="minorHAnsi"/>
          <w:noProof/>
          <w:sz w:val="22"/>
          <w:szCs w:val="22"/>
          <w:lang w:eastAsia="es-VE"/>
        </w:rPr>
      </w:pPr>
      <w:hyperlink w:anchor="_Toc418761099" w:history="1">
        <w:r w:rsidR="002E59EF" w:rsidRPr="005B1B60">
          <w:rPr>
            <w:rStyle w:val="Hyperlink"/>
            <w:noProof/>
            <w:lang w:eastAsia="es-ES"/>
          </w:rPr>
          <w:t>1.2. Planteamiento del problema</w:t>
        </w:r>
        <w:r w:rsidR="002E59EF">
          <w:rPr>
            <w:noProof/>
            <w:webHidden/>
          </w:rPr>
          <w:tab/>
        </w:r>
        <w:r w:rsidR="002E59EF">
          <w:rPr>
            <w:noProof/>
            <w:webHidden/>
          </w:rPr>
          <w:fldChar w:fldCharType="begin"/>
        </w:r>
        <w:r w:rsidR="002E59EF">
          <w:rPr>
            <w:noProof/>
            <w:webHidden/>
          </w:rPr>
          <w:instrText xml:space="preserve"> PAGEREF _Toc418761099 \h </w:instrText>
        </w:r>
        <w:r w:rsidR="002E59EF">
          <w:rPr>
            <w:noProof/>
            <w:webHidden/>
          </w:rPr>
        </w:r>
        <w:r w:rsidR="002E59EF">
          <w:rPr>
            <w:noProof/>
            <w:webHidden/>
          </w:rPr>
          <w:fldChar w:fldCharType="separate"/>
        </w:r>
        <w:r w:rsidR="002E59EF">
          <w:rPr>
            <w:noProof/>
            <w:webHidden/>
          </w:rPr>
          <w:t>1</w:t>
        </w:r>
        <w:r w:rsidR="002E59EF">
          <w:rPr>
            <w:noProof/>
            <w:webHidden/>
          </w:rPr>
          <w:fldChar w:fldCharType="end"/>
        </w:r>
      </w:hyperlink>
    </w:p>
    <w:p w14:paraId="033319A7" w14:textId="77777777" w:rsidR="002E59EF" w:rsidRDefault="00FB2DC7">
      <w:pPr>
        <w:pStyle w:val="TOC2"/>
        <w:rPr>
          <w:rFonts w:asciiTheme="minorHAnsi" w:hAnsiTheme="minorHAnsi"/>
          <w:noProof/>
          <w:sz w:val="22"/>
          <w:szCs w:val="22"/>
          <w:lang w:eastAsia="es-VE"/>
        </w:rPr>
      </w:pPr>
      <w:hyperlink w:anchor="_Toc418761100" w:history="1">
        <w:r w:rsidR="002E59EF" w:rsidRPr="005B1B60">
          <w:rPr>
            <w:rStyle w:val="Hyperlink"/>
            <w:noProof/>
            <w:lang w:eastAsia="es-ES"/>
          </w:rPr>
          <w:t>1.3. Objetivos del TEG</w:t>
        </w:r>
        <w:r w:rsidR="002E59EF">
          <w:rPr>
            <w:noProof/>
            <w:webHidden/>
          </w:rPr>
          <w:tab/>
        </w:r>
        <w:r w:rsidR="002E59EF">
          <w:rPr>
            <w:noProof/>
            <w:webHidden/>
          </w:rPr>
          <w:fldChar w:fldCharType="begin"/>
        </w:r>
        <w:r w:rsidR="002E59EF">
          <w:rPr>
            <w:noProof/>
            <w:webHidden/>
          </w:rPr>
          <w:instrText xml:space="preserve"> PAGEREF _Toc418761100 \h </w:instrText>
        </w:r>
        <w:r w:rsidR="002E59EF">
          <w:rPr>
            <w:noProof/>
            <w:webHidden/>
          </w:rPr>
        </w:r>
        <w:r w:rsidR="002E59EF">
          <w:rPr>
            <w:noProof/>
            <w:webHidden/>
          </w:rPr>
          <w:fldChar w:fldCharType="separate"/>
        </w:r>
        <w:r w:rsidR="002E59EF">
          <w:rPr>
            <w:noProof/>
            <w:webHidden/>
          </w:rPr>
          <w:t>1</w:t>
        </w:r>
        <w:r w:rsidR="002E59EF">
          <w:rPr>
            <w:noProof/>
            <w:webHidden/>
          </w:rPr>
          <w:fldChar w:fldCharType="end"/>
        </w:r>
      </w:hyperlink>
    </w:p>
    <w:p w14:paraId="5A6BC76D" w14:textId="77777777" w:rsidR="002E59EF" w:rsidRDefault="00FB2DC7">
      <w:pPr>
        <w:pStyle w:val="TOC2"/>
        <w:rPr>
          <w:rFonts w:asciiTheme="minorHAnsi" w:hAnsiTheme="minorHAnsi"/>
          <w:noProof/>
          <w:sz w:val="22"/>
          <w:szCs w:val="22"/>
          <w:lang w:eastAsia="es-VE"/>
        </w:rPr>
      </w:pPr>
      <w:hyperlink w:anchor="_Toc418761101" w:history="1">
        <w:r w:rsidR="002E59EF" w:rsidRPr="005B1B60">
          <w:rPr>
            <w:rStyle w:val="Hyperlink"/>
            <w:noProof/>
            <w:lang w:eastAsia="es-ES"/>
          </w:rPr>
          <w:t>1.4. Justificación</w:t>
        </w:r>
        <w:r w:rsidR="002E59EF">
          <w:rPr>
            <w:noProof/>
            <w:webHidden/>
          </w:rPr>
          <w:tab/>
        </w:r>
        <w:r w:rsidR="002E59EF">
          <w:rPr>
            <w:noProof/>
            <w:webHidden/>
          </w:rPr>
          <w:fldChar w:fldCharType="begin"/>
        </w:r>
        <w:r w:rsidR="002E59EF">
          <w:rPr>
            <w:noProof/>
            <w:webHidden/>
          </w:rPr>
          <w:instrText xml:space="preserve"> PAGEREF _Toc418761101 \h </w:instrText>
        </w:r>
        <w:r w:rsidR="002E59EF">
          <w:rPr>
            <w:noProof/>
            <w:webHidden/>
          </w:rPr>
        </w:r>
        <w:r w:rsidR="002E59EF">
          <w:rPr>
            <w:noProof/>
            <w:webHidden/>
          </w:rPr>
          <w:fldChar w:fldCharType="separate"/>
        </w:r>
        <w:r w:rsidR="002E59EF">
          <w:rPr>
            <w:noProof/>
            <w:webHidden/>
          </w:rPr>
          <w:t>1</w:t>
        </w:r>
        <w:r w:rsidR="002E59EF">
          <w:rPr>
            <w:noProof/>
            <w:webHidden/>
          </w:rPr>
          <w:fldChar w:fldCharType="end"/>
        </w:r>
      </w:hyperlink>
    </w:p>
    <w:p w14:paraId="73CE7D6F" w14:textId="77777777" w:rsidR="002E59EF" w:rsidRDefault="00FB2DC7">
      <w:pPr>
        <w:pStyle w:val="TOC2"/>
        <w:rPr>
          <w:rFonts w:asciiTheme="minorHAnsi" w:hAnsiTheme="minorHAnsi"/>
          <w:noProof/>
          <w:sz w:val="22"/>
          <w:szCs w:val="22"/>
          <w:lang w:eastAsia="es-VE"/>
        </w:rPr>
      </w:pPr>
      <w:hyperlink w:anchor="_Toc418761102" w:history="1">
        <w:r w:rsidR="002E59EF" w:rsidRPr="005B1B60">
          <w:rPr>
            <w:rStyle w:val="Hyperlink"/>
            <w:noProof/>
            <w:lang w:eastAsia="es-ES"/>
          </w:rPr>
          <w:t>1.5. Alcance</w:t>
        </w:r>
        <w:r w:rsidR="002E59EF">
          <w:rPr>
            <w:noProof/>
            <w:webHidden/>
          </w:rPr>
          <w:tab/>
        </w:r>
        <w:r w:rsidR="002E59EF">
          <w:rPr>
            <w:noProof/>
            <w:webHidden/>
          </w:rPr>
          <w:fldChar w:fldCharType="begin"/>
        </w:r>
        <w:r w:rsidR="002E59EF">
          <w:rPr>
            <w:noProof/>
            <w:webHidden/>
          </w:rPr>
          <w:instrText xml:space="preserve"> PAGEREF _Toc418761102 \h </w:instrText>
        </w:r>
        <w:r w:rsidR="002E59EF">
          <w:rPr>
            <w:noProof/>
            <w:webHidden/>
          </w:rPr>
        </w:r>
        <w:r w:rsidR="002E59EF">
          <w:rPr>
            <w:noProof/>
            <w:webHidden/>
          </w:rPr>
          <w:fldChar w:fldCharType="separate"/>
        </w:r>
        <w:r w:rsidR="002E59EF">
          <w:rPr>
            <w:noProof/>
            <w:webHidden/>
          </w:rPr>
          <w:t>1</w:t>
        </w:r>
        <w:r w:rsidR="002E59EF">
          <w:rPr>
            <w:noProof/>
            <w:webHidden/>
          </w:rPr>
          <w:fldChar w:fldCharType="end"/>
        </w:r>
      </w:hyperlink>
    </w:p>
    <w:p w14:paraId="53AEFE30" w14:textId="77777777" w:rsidR="002E59EF" w:rsidRDefault="00FB2DC7">
      <w:pPr>
        <w:pStyle w:val="TOC1"/>
        <w:rPr>
          <w:rFonts w:asciiTheme="minorHAnsi" w:hAnsiTheme="minorHAnsi"/>
          <w:noProof/>
          <w:sz w:val="22"/>
          <w:szCs w:val="22"/>
          <w:lang w:eastAsia="es-VE"/>
        </w:rPr>
      </w:pPr>
      <w:hyperlink w:anchor="_Toc418761103" w:history="1">
        <w:r w:rsidR="002E59EF" w:rsidRPr="005B1B60">
          <w:rPr>
            <w:rStyle w:val="Hyperlink"/>
            <w:noProof/>
          </w:rPr>
          <w:t>Capítulo 2 Marco Conceptual</w:t>
        </w:r>
        <w:r w:rsidR="002E59EF">
          <w:rPr>
            <w:noProof/>
            <w:webHidden/>
          </w:rPr>
          <w:tab/>
        </w:r>
        <w:r w:rsidR="002E59EF">
          <w:rPr>
            <w:noProof/>
            <w:webHidden/>
          </w:rPr>
          <w:fldChar w:fldCharType="begin"/>
        </w:r>
        <w:r w:rsidR="002E59EF">
          <w:rPr>
            <w:noProof/>
            <w:webHidden/>
          </w:rPr>
          <w:instrText xml:space="preserve"> PAGEREF _Toc418761103 \h </w:instrText>
        </w:r>
        <w:r w:rsidR="002E59EF">
          <w:rPr>
            <w:noProof/>
            <w:webHidden/>
          </w:rPr>
        </w:r>
        <w:r w:rsidR="002E59EF">
          <w:rPr>
            <w:noProof/>
            <w:webHidden/>
          </w:rPr>
          <w:fldChar w:fldCharType="separate"/>
        </w:r>
        <w:r w:rsidR="002E59EF">
          <w:rPr>
            <w:noProof/>
            <w:webHidden/>
          </w:rPr>
          <w:t>2</w:t>
        </w:r>
        <w:r w:rsidR="002E59EF">
          <w:rPr>
            <w:noProof/>
            <w:webHidden/>
          </w:rPr>
          <w:fldChar w:fldCharType="end"/>
        </w:r>
      </w:hyperlink>
    </w:p>
    <w:p w14:paraId="7B5A62CE" w14:textId="77777777" w:rsidR="002E59EF" w:rsidRDefault="00FB2DC7">
      <w:pPr>
        <w:pStyle w:val="TOC2"/>
        <w:rPr>
          <w:rFonts w:asciiTheme="minorHAnsi" w:hAnsiTheme="minorHAnsi"/>
          <w:noProof/>
          <w:sz w:val="22"/>
          <w:szCs w:val="22"/>
          <w:lang w:eastAsia="es-VE"/>
        </w:rPr>
      </w:pPr>
      <w:hyperlink w:anchor="_Toc418761104" w:history="1">
        <w:r w:rsidR="002E59EF" w:rsidRPr="005B1B60">
          <w:rPr>
            <w:rStyle w:val="Hyperlink"/>
            <w:noProof/>
          </w:rPr>
          <w:t>1.1. Fjkajfkljier fo</w:t>
        </w:r>
        <w:r w:rsidR="002E59EF">
          <w:rPr>
            <w:noProof/>
            <w:webHidden/>
          </w:rPr>
          <w:tab/>
        </w:r>
        <w:r w:rsidR="002E59EF">
          <w:rPr>
            <w:noProof/>
            <w:webHidden/>
          </w:rPr>
          <w:fldChar w:fldCharType="begin"/>
        </w:r>
        <w:r w:rsidR="002E59EF">
          <w:rPr>
            <w:noProof/>
            <w:webHidden/>
          </w:rPr>
          <w:instrText xml:space="preserve"> PAGEREF _Toc418761104 \h </w:instrText>
        </w:r>
        <w:r w:rsidR="002E59EF">
          <w:rPr>
            <w:noProof/>
            <w:webHidden/>
          </w:rPr>
        </w:r>
        <w:r w:rsidR="002E59EF">
          <w:rPr>
            <w:noProof/>
            <w:webHidden/>
          </w:rPr>
          <w:fldChar w:fldCharType="separate"/>
        </w:r>
        <w:r w:rsidR="002E59EF">
          <w:rPr>
            <w:noProof/>
            <w:webHidden/>
          </w:rPr>
          <w:t>2</w:t>
        </w:r>
        <w:r w:rsidR="002E59EF">
          <w:rPr>
            <w:noProof/>
            <w:webHidden/>
          </w:rPr>
          <w:fldChar w:fldCharType="end"/>
        </w:r>
      </w:hyperlink>
    </w:p>
    <w:p w14:paraId="558D8434" w14:textId="77777777" w:rsidR="002E59EF" w:rsidRDefault="00FB2DC7">
      <w:pPr>
        <w:pStyle w:val="TOC3"/>
        <w:rPr>
          <w:rFonts w:asciiTheme="minorHAnsi" w:hAnsiTheme="minorHAnsi"/>
          <w:noProof/>
          <w:sz w:val="22"/>
          <w:szCs w:val="22"/>
          <w:lang w:eastAsia="es-VE"/>
        </w:rPr>
      </w:pPr>
      <w:hyperlink w:anchor="_Toc418761105" w:history="1">
        <w:r w:rsidR="002E59EF" w:rsidRPr="005B1B60">
          <w:rPr>
            <w:rStyle w:val="Hyperlink"/>
            <w:noProof/>
          </w:rPr>
          <w:t>1.1.1. Gfdñgkpewqr w</w:t>
        </w:r>
        <w:r w:rsidR="002E59EF">
          <w:rPr>
            <w:noProof/>
            <w:webHidden/>
          </w:rPr>
          <w:tab/>
        </w:r>
        <w:r w:rsidR="002E59EF">
          <w:rPr>
            <w:noProof/>
            <w:webHidden/>
          </w:rPr>
          <w:fldChar w:fldCharType="begin"/>
        </w:r>
        <w:r w:rsidR="002E59EF">
          <w:rPr>
            <w:noProof/>
            <w:webHidden/>
          </w:rPr>
          <w:instrText xml:space="preserve"> PAGEREF _Toc418761105 \h </w:instrText>
        </w:r>
        <w:r w:rsidR="002E59EF">
          <w:rPr>
            <w:noProof/>
            <w:webHidden/>
          </w:rPr>
        </w:r>
        <w:r w:rsidR="002E59EF">
          <w:rPr>
            <w:noProof/>
            <w:webHidden/>
          </w:rPr>
          <w:fldChar w:fldCharType="separate"/>
        </w:r>
        <w:r w:rsidR="002E59EF">
          <w:rPr>
            <w:noProof/>
            <w:webHidden/>
          </w:rPr>
          <w:t>2</w:t>
        </w:r>
        <w:r w:rsidR="002E59EF">
          <w:rPr>
            <w:noProof/>
            <w:webHidden/>
          </w:rPr>
          <w:fldChar w:fldCharType="end"/>
        </w:r>
      </w:hyperlink>
    </w:p>
    <w:p w14:paraId="31159309" w14:textId="77777777" w:rsidR="002E59EF" w:rsidRDefault="00FB2DC7">
      <w:pPr>
        <w:pStyle w:val="TOC3"/>
        <w:rPr>
          <w:rFonts w:asciiTheme="minorHAnsi" w:hAnsiTheme="minorHAnsi"/>
          <w:noProof/>
          <w:sz w:val="22"/>
          <w:szCs w:val="22"/>
          <w:lang w:eastAsia="es-VE"/>
        </w:rPr>
      </w:pPr>
      <w:hyperlink w:anchor="_Toc418761106" w:history="1">
        <w:r w:rsidR="002E59EF" w:rsidRPr="005B1B60">
          <w:rPr>
            <w:rStyle w:val="Hyperlink"/>
            <w:noProof/>
          </w:rPr>
          <w:t>1.1.2. Gfdlsjgepwroi wpog</w:t>
        </w:r>
        <w:r w:rsidR="002E59EF">
          <w:rPr>
            <w:noProof/>
            <w:webHidden/>
          </w:rPr>
          <w:tab/>
        </w:r>
        <w:r w:rsidR="002E59EF">
          <w:rPr>
            <w:noProof/>
            <w:webHidden/>
          </w:rPr>
          <w:fldChar w:fldCharType="begin"/>
        </w:r>
        <w:r w:rsidR="002E59EF">
          <w:rPr>
            <w:noProof/>
            <w:webHidden/>
          </w:rPr>
          <w:instrText xml:space="preserve"> PAGEREF _Toc418761106 \h </w:instrText>
        </w:r>
        <w:r w:rsidR="002E59EF">
          <w:rPr>
            <w:noProof/>
            <w:webHidden/>
          </w:rPr>
        </w:r>
        <w:r w:rsidR="002E59EF">
          <w:rPr>
            <w:noProof/>
            <w:webHidden/>
          </w:rPr>
          <w:fldChar w:fldCharType="separate"/>
        </w:r>
        <w:r w:rsidR="002E59EF">
          <w:rPr>
            <w:noProof/>
            <w:webHidden/>
          </w:rPr>
          <w:t>2</w:t>
        </w:r>
        <w:r w:rsidR="002E59EF">
          <w:rPr>
            <w:noProof/>
            <w:webHidden/>
          </w:rPr>
          <w:fldChar w:fldCharType="end"/>
        </w:r>
      </w:hyperlink>
    </w:p>
    <w:p w14:paraId="23B69970" w14:textId="77777777" w:rsidR="002E59EF" w:rsidRDefault="00FB2DC7">
      <w:pPr>
        <w:pStyle w:val="TOC2"/>
        <w:rPr>
          <w:rFonts w:asciiTheme="minorHAnsi" w:hAnsiTheme="minorHAnsi"/>
          <w:noProof/>
          <w:sz w:val="22"/>
          <w:szCs w:val="22"/>
          <w:lang w:eastAsia="es-VE"/>
        </w:rPr>
      </w:pPr>
      <w:hyperlink w:anchor="_Toc418761107" w:history="1">
        <w:r w:rsidR="002E59EF" w:rsidRPr="005B1B60">
          <w:rPr>
            <w:rStyle w:val="Hyperlink"/>
            <w:noProof/>
          </w:rPr>
          <w:t>1.2. Dfñslgkerwpo fl</w:t>
        </w:r>
        <w:r w:rsidR="002E59EF">
          <w:rPr>
            <w:noProof/>
            <w:webHidden/>
          </w:rPr>
          <w:tab/>
        </w:r>
        <w:r w:rsidR="002E59EF">
          <w:rPr>
            <w:noProof/>
            <w:webHidden/>
          </w:rPr>
          <w:fldChar w:fldCharType="begin"/>
        </w:r>
        <w:r w:rsidR="002E59EF">
          <w:rPr>
            <w:noProof/>
            <w:webHidden/>
          </w:rPr>
          <w:instrText xml:space="preserve"> PAGEREF _Toc418761107 \h </w:instrText>
        </w:r>
        <w:r w:rsidR="002E59EF">
          <w:rPr>
            <w:noProof/>
            <w:webHidden/>
          </w:rPr>
        </w:r>
        <w:r w:rsidR="002E59EF">
          <w:rPr>
            <w:noProof/>
            <w:webHidden/>
          </w:rPr>
          <w:fldChar w:fldCharType="separate"/>
        </w:r>
        <w:r w:rsidR="002E59EF">
          <w:rPr>
            <w:noProof/>
            <w:webHidden/>
          </w:rPr>
          <w:t>2</w:t>
        </w:r>
        <w:r w:rsidR="002E59EF">
          <w:rPr>
            <w:noProof/>
            <w:webHidden/>
          </w:rPr>
          <w:fldChar w:fldCharType="end"/>
        </w:r>
      </w:hyperlink>
    </w:p>
    <w:p w14:paraId="2F291702" w14:textId="77777777" w:rsidR="002E59EF" w:rsidRDefault="00FB2DC7">
      <w:pPr>
        <w:pStyle w:val="TOC1"/>
        <w:rPr>
          <w:rFonts w:asciiTheme="minorHAnsi" w:hAnsiTheme="minorHAnsi"/>
          <w:noProof/>
          <w:sz w:val="22"/>
          <w:szCs w:val="22"/>
          <w:lang w:eastAsia="es-VE"/>
        </w:rPr>
      </w:pPr>
      <w:hyperlink w:anchor="_Toc418761108" w:history="1">
        <w:r w:rsidR="002E59EF" w:rsidRPr="005B1B60">
          <w:rPr>
            <w:rStyle w:val="Hyperlink"/>
            <w:rFonts w:cs="Segoe UI"/>
            <w:noProof/>
          </w:rPr>
          <w:t>Capítulo 3 Marco Metodológico</w:t>
        </w:r>
        <w:r w:rsidR="002E59EF">
          <w:rPr>
            <w:noProof/>
            <w:webHidden/>
          </w:rPr>
          <w:tab/>
        </w:r>
        <w:r w:rsidR="002E59EF">
          <w:rPr>
            <w:noProof/>
            <w:webHidden/>
          </w:rPr>
          <w:fldChar w:fldCharType="begin"/>
        </w:r>
        <w:r w:rsidR="002E59EF">
          <w:rPr>
            <w:noProof/>
            <w:webHidden/>
          </w:rPr>
          <w:instrText xml:space="preserve"> PAGEREF _Toc418761108 \h </w:instrText>
        </w:r>
        <w:r w:rsidR="002E59EF">
          <w:rPr>
            <w:noProof/>
            <w:webHidden/>
          </w:rPr>
        </w:r>
        <w:r w:rsidR="002E59EF">
          <w:rPr>
            <w:noProof/>
            <w:webHidden/>
          </w:rPr>
          <w:fldChar w:fldCharType="separate"/>
        </w:r>
        <w:r w:rsidR="002E59EF">
          <w:rPr>
            <w:noProof/>
            <w:webHidden/>
          </w:rPr>
          <w:t>3</w:t>
        </w:r>
        <w:r w:rsidR="002E59EF">
          <w:rPr>
            <w:noProof/>
            <w:webHidden/>
          </w:rPr>
          <w:fldChar w:fldCharType="end"/>
        </w:r>
      </w:hyperlink>
    </w:p>
    <w:p w14:paraId="56647FD7" w14:textId="77777777" w:rsidR="002E59EF" w:rsidRDefault="00FB2DC7">
      <w:pPr>
        <w:pStyle w:val="TOC2"/>
        <w:rPr>
          <w:rFonts w:asciiTheme="minorHAnsi" w:hAnsiTheme="minorHAnsi"/>
          <w:noProof/>
          <w:sz w:val="22"/>
          <w:szCs w:val="22"/>
          <w:lang w:eastAsia="es-VE"/>
        </w:rPr>
      </w:pPr>
      <w:hyperlink w:anchor="_Toc418761109" w:history="1">
        <w:r w:rsidR="002E59EF" w:rsidRPr="005B1B60">
          <w:rPr>
            <w:rStyle w:val="Hyperlink"/>
            <w:noProof/>
          </w:rPr>
          <w:t>1.3. Metodologías de desarrollo</w:t>
        </w:r>
        <w:r w:rsidR="002E59EF">
          <w:rPr>
            <w:noProof/>
            <w:webHidden/>
          </w:rPr>
          <w:tab/>
        </w:r>
        <w:r w:rsidR="002E59EF">
          <w:rPr>
            <w:noProof/>
            <w:webHidden/>
          </w:rPr>
          <w:fldChar w:fldCharType="begin"/>
        </w:r>
        <w:r w:rsidR="002E59EF">
          <w:rPr>
            <w:noProof/>
            <w:webHidden/>
          </w:rPr>
          <w:instrText xml:space="preserve"> PAGEREF _Toc418761109 \h </w:instrText>
        </w:r>
        <w:r w:rsidR="002E59EF">
          <w:rPr>
            <w:noProof/>
            <w:webHidden/>
          </w:rPr>
        </w:r>
        <w:r w:rsidR="002E59EF">
          <w:rPr>
            <w:noProof/>
            <w:webHidden/>
          </w:rPr>
          <w:fldChar w:fldCharType="separate"/>
        </w:r>
        <w:r w:rsidR="002E59EF">
          <w:rPr>
            <w:noProof/>
            <w:webHidden/>
          </w:rPr>
          <w:t>3</w:t>
        </w:r>
        <w:r w:rsidR="002E59EF">
          <w:rPr>
            <w:noProof/>
            <w:webHidden/>
          </w:rPr>
          <w:fldChar w:fldCharType="end"/>
        </w:r>
      </w:hyperlink>
    </w:p>
    <w:p w14:paraId="68894C52" w14:textId="77777777" w:rsidR="002E59EF" w:rsidRDefault="00FB2DC7">
      <w:pPr>
        <w:pStyle w:val="TOC3"/>
        <w:rPr>
          <w:rFonts w:asciiTheme="minorHAnsi" w:hAnsiTheme="minorHAnsi"/>
          <w:noProof/>
          <w:sz w:val="22"/>
          <w:szCs w:val="22"/>
          <w:lang w:eastAsia="es-VE"/>
        </w:rPr>
      </w:pPr>
      <w:hyperlink w:anchor="_Toc418761110" w:history="1">
        <w:r w:rsidR="002E59EF" w:rsidRPr="005B1B60">
          <w:rPr>
            <w:rStyle w:val="Hyperlink"/>
            <w:noProof/>
          </w:rPr>
          <w:t>1.3.1. Fdlsakferqoij</w:t>
        </w:r>
        <w:r w:rsidR="002E59EF">
          <w:rPr>
            <w:noProof/>
            <w:webHidden/>
          </w:rPr>
          <w:tab/>
        </w:r>
        <w:r w:rsidR="002E59EF">
          <w:rPr>
            <w:noProof/>
            <w:webHidden/>
          </w:rPr>
          <w:fldChar w:fldCharType="begin"/>
        </w:r>
        <w:r w:rsidR="002E59EF">
          <w:rPr>
            <w:noProof/>
            <w:webHidden/>
          </w:rPr>
          <w:instrText xml:space="preserve"> PAGEREF _Toc418761110 \h </w:instrText>
        </w:r>
        <w:r w:rsidR="002E59EF">
          <w:rPr>
            <w:noProof/>
            <w:webHidden/>
          </w:rPr>
        </w:r>
        <w:r w:rsidR="002E59EF">
          <w:rPr>
            <w:noProof/>
            <w:webHidden/>
          </w:rPr>
          <w:fldChar w:fldCharType="separate"/>
        </w:r>
        <w:r w:rsidR="002E59EF">
          <w:rPr>
            <w:noProof/>
            <w:webHidden/>
          </w:rPr>
          <w:t>3</w:t>
        </w:r>
        <w:r w:rsidR="002E59EF">
          <w:rPr>
            <w:noProof/>
            <w:webHidden/>
          </w:rPr>
          <w:fldChar w:fldCharType="end"/>
        </w:r>
      </w:hyperlink>
    </w:p>
    <w:p w14:paraId="7641D13C" w14:textId="77777777" w:rsidR="002E59EF" w:rsidRDefault="00FB2DC7">
      <w:pPr>
        <w:pStyle w:val="TOC2"/>
        <w:rPr>
          <w:rFonts w:asciiTheme="minorHAnsi" w:hAnsiTheme="minorHAnsi"/>
          <w:noProof/>
          <w:sz w:val="22"/>
          <w:szCs w:val="22"/>
          <w:lang w:eastAsia="es-VE"/>
        </w:rPr>
      </w:pPr>
      <w:hyperlink w:anchor="_Toc418761111" w:history="1">
        <w:r w:rsidR="002E59EF" w:rsidRPr="005B1B60">
          <w:rPr>
            <w:rStyle w:val="Hyperlink"/>
            <w:noProof/>
          </w:rPr>
          <w:t>1.4. Lineamientos</w:t>
        </w:r>
        <w:r w:rsidR="002E59EF">
          <w:rPr>
            <w:noProof/>
            <w:webHidden/>
          </w:rPr>
          <w:tab/>
        </w:r>
        <w:r w:rsidR="002E59EF">
          <w:rPr>
            <w:noProof/>
            <w:webHidden/>
          </w:rPr>
          <w:fldChar w:fldCharType="begin"/>
        </w:r>
        <w:r w:rsidR="002E59EF">
          <w:rPr>
            <w:noProof/>
            <w:webHidden/>
          </w:rPr>
          <w:instrText xml:space="preserve"> PAGEREF _Toc418761111 \h </w:instrText>
        </w:r>
        <w:r w:rsidR="002E59EF">
          <w:rPr>
            <w:noProof/>
            <w:webHidden/>
          </w:rPr>
        </w:r>
        <w:r w:rsidR="002E59EF">
          <w:rPr>
            <w:noProof/>
            <w:webHidden/>
          </w:rPr>
          <w:fldChar w:fldCharType="separate"/>
        </w:r>
        <w:r w:rsidR="002E59EF">
          <w:rPr>
            <w:noProof/>
            <w:webHidden/>
          </w:rPr>
          <w:t>3</w:t>
        </w:r>
        <w:r w:rsidR="002E59EF">
          <w:rPr>
            <w:noProof/>
            <w:webHidden/>
          </w:rPr>
          <w:fldChar w:fldCharType="end"/>
        </w:r>
      </w:hyperlink>
    </w:p>
    <w:p w14:paraId="5604D6C4" w14:textId="77777777" w:rsidR="002E59EF" w:rsidRDefault="00FB2DC7">
      <w:pPr>
        <w:pStyle w:val="TOC3"/>
        <w:rPr>
          <w:rFonts w:asciiTheme="minorHAnsi" w:hAnsiTheme="minorHAnsi"/>
          <w:noProof/>
          <w:sz w:val="22"/>
          <w:szCs w:val="22"/>
          <w:lang w:eastAsia="es-VE"/>
        </w:rPr>
      </w:pPr>
      <w:hyperlink w:anchor="_Toc418761112" w:history="1">
        <w:r w:rsidR="002E59EF" w:rsidRPr="005B1B60">
          <w:rPr>
            <w:rStyle w:val="Hyperlink"/>
            <w:noProof/>
          </w:rPr>
          <w:t>1.4.1. Patrones de diseño</w:t>
        </w:r>
        <w:r w:rsidR="002E59EF">
          <w:rPr>
            <w:noProof/>
            <w:webHidden/>
          </w:rPr>
          <w:tab/>
        </w:r>
        <w:r w:rsidR="002E59EF">
          <w:rPr>
            <w:noProof/>
            <w:webHidden/>
          </w:rPr>
          <w:fldChar w:fldCharType="begin"/>
        </w:r>
        <w:r w:rsidR="002E59EF">
          <w:rPr>
            <w:noProof/>
            <w:webHidden/>
          </w:rPr>
          <w:instrText xml:space="preserve"> PAGEREF _Toc418761112 \h </w:instrText>
        </w:r>
        <w:r w:rsidR="002E59EF">
          <w:rPr>
            <w:noProof/>
            <w:webHidden/>
          </w:rPr>
        </w:r>
        <w:r w:rsidR="002E59EF">
          <w:rPr>
            <w:noProof/>
            <w:webHidden/>
          </w:rPr>
          <w:fldChar w:fldCharType="separate"/>
        </w:r>
        <w:r w:rsidR="002E59EF">
          <w:rPr>
            <w:noProof/>
            <w:webHidden/>
          </w:rPr>
          <w:t>3</w:t>
        </w:r>
        <w:r w:rsidR="002E59EF">
          <w:rPr>
            <w:noProof/>
            <w:webHidden/>
          </w:rPr>
          <w:fldChar w:fldCharType="end"/>
        </w:r>
      </w:hyperlink>
    </w:p>
    <w:p w14:paraId="12B013AB" w14:textId="77777777" w:rsidR="002E59EF" w:rsidRDefault="00FB2DC7">
      <w:pPr>
        <w:pStyle w:val="TOC1"/>
        <w:rPr>
          <w:rFonts w:asciiTheme="minorHAnsi" w:hAnsiTheme="minorHAnsi"/>
          <w:noProof/>
          <w:sz w:val="22"/>
          <w:szCs w:val="22"/>
          <w:lang w:eastAsia="es-VE"/>
        </w:rPr>
      </w:pPr>
      <w:hyperlink w:anchor="_Toc418761113" w:history="1">
        <w:r w:rsidR="002E59EF" w:rsidRPr="005B1B60">
          <w:rPr>
            <w:rStyle w:val="Hyperlink"/>
            <w:noProof/>
          </w:rPr>
          <w:t>Capítulo 4 Marco Aplicativo</w:t>
        </w:r>
        <w:r w:rsidR="002E59EF">
          <w:rPr>
            <w:noProof/>
            <w:webHidden/>
          </w:rPr>
          <w:tab/>
        </w:r>
        <w:r w:rsidR="002E59EF">
          <w:rPr>
            <w:noProof/>
            <w:webHidden/>
          </w:rPr>
          <w:fldChar w:fldCharType="begin"/>
        </w:r>
        <w:r w:rsidR="002E59EF">
          <w:rPr>
            <w:noProof/>
            <w:webHidden/>
          </w:rPr>
          <w:instrText xml:space="preserve"> PAGEREF _Toc418761113 \h </w:instrText>
        </w:r>
        <w:r w:rsidR="002E59EF">
          <w:rPr>
            <w:noProof/>
            <w:webHidden/>
          </w:rPr>
        </w:r>
        <w:r w:rsidR="002E59EF">
          <w:rPr>
            <w:noProof/>
            <w:webHidden/>
          </w:rPr>
          <w:fldChar w:fldCharType="separate"/>
        </w:r>
        <w:r w:rsidR="002E59EF">
          <w:rPr>
            <w:noProof/>
            <w:webHidden/>
          </w:rPr>
          <w:t>4</w:t>
        </w:r>
        <w:r w:rsidR="002E59EF">
          <w:rPr>
            <w:noProof/>
            <w:webHidden/>
          </w:rPr>
          <w:fldChar w:fldCharType="end"/>
        </w:r>
      </w:hyperlink>
    </w:p>
    <w:p w14:paraId="07EF4145" w14:textId="77777777" w:rsidR="002E59EF" w:rsidRDefault="00FB2DC7">
      <w:pPr>
        <w:pStyle w:val="TOC1"/>
        <w:rPr>
          <w:rFonts w:asciiTheme="minorHAnsi" w:hAnsiTheme="minorHAnsi"/>
          <w:noProof/>
          <w:sz w:val="22"/>
          <w:szCs w:val="22"/>
          <w:lang w:eastAsia="es-VE"/>
        </w:rPr>
      </w:pPr>
      <w:hyperlink w:anchor="_Toc418761114" w:history="1">
        <w:r w:rsidR="002E59EF" w:rsidRPr="005B1B60">
          <w:rPr>
            <w:rStyle w:val="Hyperlink"/>
            <w:rFonts w:cs="Segoe UI"/>
            <w:noProof/>
          </w:rPr>
          <w:t>Conclusiones y Recomendaciones</w:t>
        </w:r>
        <w:r w:rsidR="002E59EF">
          <w:rPr>
            <w:noProof/>
            <w:webHidden/>
          </w:rPr>
          <w:tab/>
        </w:r>
        <w:r w:rsidR="002E59EF">
          <w:rPr>
            <w:noProof/>
            <w:webHidden/>
          </w:rPr>
          <w:fldChar w:fldCharType="begin"/>
        </w:r>
        <w:r w:rsidR="002E59EF">
          <w:rPr>
            <w:noProof/>
            <w:webHidden/>
          </w:rPr>
          <w:instrText xml:space="preserve"> PAGEREF _Toc418761114 \h </w:instrText>
        </w:r>
        <w:r w:rsidR="002E59EF">
          <w:rPr>
            <w:noProof/>
            <w:webHidden/>
          </w:rPr>
        </w:r>
        <w:r w:rsidR="002E59EF">
          <w:rPr>
            <w:noProof/>
            <w:webHidden/>
          </w:rPr>
          <w:fldChar w:fldCharType="separate"/>
        </w:r>
        <w:r w:rsidR="002E59EF">
          <w:rPr>
            <w:noProof/>
            <w:webHidden/>
          </w:rPr>
          <w:t>5</w:t>
        </w:r>
        <w:r w:rsidR="002E59EF">
          <w:rPr>
            <w:noProof/>
            <w:webHidden/>
          </w:rPr>
          <w:fldChar w:fldCharType="end"/>
        </w:r>
      </w:hyperlink>
    </w:p>
    <w:p w14:paraId="00A7A5C0" w14:textId="77777777" w:rsidR="002E59EF" w:rsidRDefault="00FB2DC7">
      <w:pPr>
        <w:pStyle w:val="TOC1"/>
        <w:rPr>
          <w:rFonts w:asciiTheme="minorHAnsi" w:hAnsiTheme="minorHAnsi"/>
          <w:noProof/>
          <w:sz w:val="22"/>
          <w:szCs w:val="22"/>
          <w:lang w:eastAsia="es-VE"/>
        </w:rPr>
      </w:pPr>
      <w:hyperlink w:anchor="_Toc418761115" w:history="1">
        <w:r w:rsidR="002E59EF" w:rsidRPr="005B1B60">
          <w:rPr>
            <w:rStyle w:val="Hyperlink"/>
            <w:rFonts w:cs="Segoe UI"/>
            <w:noProof/>
          </w:rPr>
          <w:t>Bibliografía</w:t>
        </w:r>
        <w:r w:rsidR="002E59EF">
          <w:rPr>
            <w:noProof/>
            <w:webHidden/>
          </w:rPr>
          <w:tab/>
        </w:r>
        <w:r w:rsidR="002E59EF">
          <w:rPr>
            <w:noProof/>
            <w:webHidden/>
          </w:rPr>
          <w:fldChar w:fldCharType="begin"/>
        </w:r>
        <w:r w:rsidR="002E59EF">
          <w:rPr>
            <w:noProof/>
            <w:webHidden/>
          </w:rPr>
          <w:instrText xml:space="preserve"> PAGEREF _Toc418761115 \h </w:instrText>
        </w:r>
        <w:r w:rsidR="002E59EF">
          <w:rPr>
            <w:noProof/>
            <w:webHidden/>
          </w:rPr>
        </w:r>
        <w:r w:rsidR="002E59EF">
          <w:rPr>
            <w:noProof/>
            <w:webHidden/>
          </w:rPr>
          <w:fldChar w:fldCharType="separate"/>
        </w:r>
        <w:r w:rsidR="002E59EF">
          <w:rPr>
            <w:noProof/>
            <w:webHidden/>
          </w:rPr>
          <w:t>6</w:t>
        </w:r>
        <w:r w:rsidR="002E59EF">
          <w:rPr>
            <w:noProof/>
            <w:webHidden/>
          </w:rPr>
          <w:fldChar w:fldCharType="end"/>
        </w:r>
      </w:hyperlink>
    </w:p>
    <w:p w14:paraId="651266C8" w14:textId="77777777" w:rsidR="00211188" w:rsidRPr="00D14216" w:rsidRDefault="00363216" w:rsidP="00751666">
      <w:pPr>
        <w:spacing w:after="0"/>
        <w:jc w:val="center"/>
        <w:rPr>
          <w:rFonts w:cs="Segoe UI"/>
          <w:noProof/>
          <w:sz w:val="28"/>
        </w:rPr>
      </w:pPr>
      <w:r w:rsidRPr="00D14216">
        <w:rPr>
          <w:rFonts w:cs="Segoe UI"/>
          <w:noProof/>
          <w:sz w:val="28"/>
        </w:rPr>
        <w:fldChar w:fldCharType="end"/>
      </w:r>
    </w:p>
    <w:p w14:paraId="0DFDF734" w14:textId="77777777" w:rsidR="00211188" w:rsidRPr="00D14216" w:rsidRDefault="00211188" w:rsidP="0031316B">
      <w:pPr>
        <w:pStyle w:val="Title"/>
        <w:rPr>
          <w:noProof/>
        </w:rPr>
      </w:pPr>
      <w:r w:rsidRPr="00D14216">
        <w:rPr>
          <w:noProof/>
        </w:rPr>
        <w:br w:type="page"/>
      </w:r>
      <w:bookmarkStart w:id="0" w:name="_Toc411099606"/>
      <w:bookmarkStart w:id="1" w:name="_Toc411158867"/>
      <w:bookmarkStart w:id="2" w:name="_Ref411368771"/>
      <w:bookmarkStart w:id="3" w:name="_Toc411376154"/>
      <w:bookmarkStart w:id="4" w:name="_Toc411376219"/>
      <w:r w:rsidRPr="00D14216">
        <w:rPr>
          <w:noProof/>
        </w:rPr>
        <w:lastRenderedPageBreak/>
        <w:t>Índice de Figuras</w:t>
      </w:r>
      <w:bookmarkEnd w:id="0"/>
      <w:bookmarkEnd w:id="1"/>
      <w:bookmarkEnd w:id="2"/>
      <w:bookmarkEnd w:id="3"/>
      <w:bookmarkEnd w:id="4"/>
    </w:p>
    <w:p w14:paraId="6301329F" w14:textId="77777777" w:rsidR="00211188" w:rsidRPr="00D14216" w:rsidRDefault="00211188" w:rsidP="00751666">
      <w:pPr>
        <w:spacing w:after="0"/>
        <w:rPr>
          <w:rFonts w:cs="Segoe UI"/>
        </w:rPr>
      </w:pPr>
    </w:p>
    <w:p w14:paraId="60D722B5" w14:textId="77777777" w:rsidR="00407CA6" w:rsidRDefault="00363216">
      <w:pPr>
        <w:pStyle w:val="TableofFigures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  <w:lang w:eastAsia="es-VE"/>
        </w:rPr>
      </w:pPr>
      <w:r w:rsidRPr="00D14216">
        <w:rPr>
          <w:rFonts w:cs="Segoe UI"/>
          <w:noProof/>
          <w:sz w:val="28"/>
        </w:rPr>
        <w:fldChar w:fldCharType="begin"/>
      </w:r>
      <w:r w:rsidR="00211188" w:rsidRPr="00D14216">
        <w:rPr>
          <w:rFonts w:cs="Segoe UI"/>
          <w:noProof/>
          <w:sz w:val="28"/>
        </w:rPr>
        <w:instrText xml:space="preserve"> TOC \h \z \c "Figura" </w:instrText>
      </w:r>
      <w:r w:rsidRPr="00D14216">
        <w:rPr>
          <w:rFonts w:cs="Segoe UI"/>
          <w:noProof/>
          <w:sz w:val="28"/>
        </w:rPr>
        <w:fldChar w:fldCharType="separate"/>
      </w:r>
      <w:hyperlink w:anchor="_Toc417551282" w:history="1">
        <w:r w:rsidR="00407CA6" w:rsidRPr="0010361B">
          <w:rPr>
            <w:rStyle w:val="Hyperlink"/>
            <w:noProof/>
          </w:rPr>
          <w:t>Figura 1 XXXXXX</w:t>
        </w:r>
        <w:r w:rsidR="00407CA6">
          <w:rPr>
            <w:noProof/>
            <w:webHidden/>
          </w:rPr>
          <w:tab/>
        </w:r>
        <w:r w:rsidR="00407CA6">
          <w:rPr>
            <w:noProof/>
            <w:webHidden/>
          </w:rPr>
          <w:fldChar w:fldCharType="begin"/>
        </w:r>
        <w:r w:rsidR="00407CA6">
          <w:rPr>
            <w:noProof/>
            <w:webHidden/>
          </w:rPr>
          <w:instrText xml:space="preserve"> PAGEREF _Toc417551282 \h </w:instrText>
        </w:r>
        <w:r w:rsidR="00407CA6">
          <w:rPr>
            <w:noProof/>
            <w:webHidden/>
          </w:rPr>
        </w:r>
        <w:r w:rsidR="00407CA6">
          <w:rPr>
            <w:noProof/>
            <w:webHidden/>
          </w:rPr>
          <w:fldChar w:fldCharType="separate"/>
        </w:r>
        <w:r w:rsidR="00407CA6">
          <w:rPr>
            <w:noProof/>
            <w:webHidden/>
          </w:rPr>
          <w:t>2</w:t>
        </w:r>
        <w:r w:rsidR="00407CA6">
          <w:rPr>
            <w:noProof/>
            <w:webHidden/>
          </w:rPr>
          <w:fldChar w:fldCharType="end"/>
        </w:r>
      </w:hyperlink>
    </w:p>
    <w:p w14:paraId="411ED4FA" w14:textId="77777777" w:rsidR="00211188" w:rsidRPr="00D14216" w:rsidRDefault="00363216" w:rsidP="002E3567">
      <w:pPr>
        <w:jc w:val="center"/>
        <w:rPr>
          <w:rFonts w:cs="Segoe UI"/>
          <w:noProof/>
          <w:sz w:val="28"/>
        </w:rPr>
      </w:pPr>
      <w:r w:rsidRPr="00D14216">
        <w:rPr>
          <w:rFonts w:cs="Segoe UI"/>
          <w:noProof/>
          <w:sz w:val="28"/>
        </w:rPr>
        <w:fldChar w:fldCharType="end"/>
      </w:r>
    </w:p>
    <w:p w14:paraId="56DD61EC" w14:textId="77777777" w:rsidR="00211188" w:rsidRPr="00D14216" w:rsidRDefault="00211188" w:rsidP="002E3567">
      <w:pPr>
        <w:rPr>
          <w:rFonts w:cs="Segoe UI"/>
          <w:noProof/>
          <w:sz w:val="28"/>
        </w:rPr>
      </w:pPr>
      <w:r w:rsidRPr="00D14216">
        <w:rPr>
          <w:rFonts w:cs="Segoe UI"/>
          <w:noProof/>
          <w:sz w:val="28"/>
        </w:rPr>
        <w:br w:type="page"/>
      </w:r>
    </w:p>
    <w:p w14:paraId="0602722E" w14:textId="77777777" w:rsidR="00211188" w:rsidRPr="00D14216" w:rsidRDefault="00211188" w:rsidP="0031316B">
      <w:pPr>
        <w:pStyle w:val="Title"/>
        <w:rPr>
          <w:noProof/>
        </w:rPr>
      </w:pPr>
      <w:bookmarkStart w:id="5" w:name="_Toc411099607"/>
      <w:bookmarkStart w:id="6" w:name="_Toc411158868"/>
      <w:bookmarkStart w:id="7" w:name="_Toc411376155"/>
      <w:bookmarkStart w:id="8" w:name="_Toc411376220"/>
      <w:r w:rsidRPr="00D14216">
        <w:rPr>
          <w:noProof/>
        </w:rPr>
        <w:lastRenderedPageBreak/>
        <w:t>Índice de Tablas</w:t>
      </w:r>
      <w:bookmarkEnd w:id="5"/>
      <w:bookmarkEnd w:id="6"/>
      <w:bookmarkEnd w:id="7"/>
      <w:bookmarkEnd w:id="8"/>
    </w:p>
    <w:p w14:paraId="26E30137" w14:textId="77777777" w:rsidR="00211188" w:rsidRPr="00D14216" w:rsidRDefault="00211188" w:rsidP="00751666">
      <w:pPr>
        <w:spacing w:after="0"/>
        <w:rPr>
          <w:rFonts w:cs="Segoe UI"/>
        </w:rPr>
      </w:pPr>
    </w:p>
    <w:p w14:paraId="1291B588" w14:textId="77777777" w:rsidR="00211188" w:rsidRPr="00D14216" w:rsidRDefault="00363216" w:rsidP="00751666">
      <w:pPr>
        <w:spacing w:after="0"/>
        <w:rPr>
          <w:rFonts w:cs="Segoe UI"/>
        </w:rPr>
        <w:sectPr w:rsidR="00211188" w:rsidRPr="00D14216" w:rsidSect="009E141A">
          <w:pgSz w:w="12240" w:h="15840"/>
          <w:pgMar w:top="1440" w:right="1440" w:bottom="1440" w:left="1440" w:header="720" w:footer="720" w:gutter="0"/>
          <w:pgNumType w:fmt="upperRoman" w:start="1"/>
          <w:cols w:space="720"/>
        </w:sectPr>
      </w:pPr>
      <w:r w:rsidRPr="00D14216">
        <w:rPr>
          <w:rFonts w:cs="Segoe UI"/>
        </w:rPr>
        <w:fldChar w:fldCharType="begin"/>
      </w:r>
      <w:r w:rsidR="00211188" w:rsidRPr="00D14216">
        <w:rPr>
          <w:rFonts w:cs="Segoe UI"/>
        </w:rPr>
        <w:instrText xml:space="preserve"> TOC \h \z \c "Tabla" </w:instrText>
      </w:r>
      <w:r w:rsidRPr="00D14216">
        <w:rPr>
          <w:rFonts w:cs="Segoe UI"/>
        </w:rPr>
        <w:fldChar w:fldCharType="separate"/>
      </w:r>
      <w:r w:rsidR="00F44B08" w:rsidRPr="00D14216">
        <w:rPr>
          <w:rFonts w:cs="Segoe UI"/>
          <w:b/>
          <w:bCs/>
          <w:noProof/>
        </w:rPr>
        <w:t>No table of figures entries found.</w:t>
      </w:r>
      <w:r w:rsidRPr="00D14216">
        <w:rPr>
          <w:rFonts w:cs="Segoe UI"/>
        </w:rPr>
        <w:fldChar w:fldCharType="end"/>
      </w:r>
    </w:p>
    <w:p w14:paraId="7AEDE6D0" w14:textId="77777777" w:rsidR="00211188" w:rsidRPr="00D14216" w:rsidRDefault="00211188" w:rsidP="002E3567">
      <w:pPr>
        <w:pStyle w:val="Heading1"/>
        <w:numPr>
          <w:ilvl w:val="0"/>
          <w:numId w:val="0"/>
        </w:numPr>
        <w:spacing w:after="160"/>
        <w:rPr>
          <w:rFonts w:cs="Segoe UI"/>
          <w:noProof/>
        </w:rPr>
      </w:pPr>
      <w:bookmarkStart w:id="9" w:name="_Toc418761096"/>
      <w:r w:rsidRPr="00D14216">
        <w:rPr>
          <w:rFonts w:cs="Segoe UI"/>
          <w:noProof/>
        </w:rPr>
        <w:lastRenderedPageBreak/>
        <w:t>Introducción</w:t>
      </w:r>
      <w:bookmarkEnd w:id="9"/>
    </w:p>
    <w:p w14:paraId="13BCB38C" w14:textId="77777777" w:rsidR="00211188" w:rsidRPr="00D14216" w:rsidRDefault="00211188" w:rsidP="00BA2429">
      <w:pPr>
        <w:spacing w:after="0"/>
        <w:rPr>
          <w:rFonts w:cs="Segoe UI"/>
        </w:rPr>
      </w:pPr>
    </w:p>
    <w:p w14:paraId="25A9E155" w14:textId="208ABE0F" w:rsidR="00211188" w:rsidRPr="00D14216" w:rsidRDefault="00211188" w:rsidP="00247238">
      <w:pPr>
        <w:rPr>
          <w:noProof/>
        </w:rPr>
      </w:pPr>
    </w:p>
    <w:p w14:paraId="013643B0" w14:textId="77777777" w:rsidR="0093571C" w:rsidRPr="00D14216" w:rsidRDefault="0093571C" w:rsidP="002E3567">
      <w:pPr>
        <w:jc w:val="center"/>
        <w:rPr>
          <w:rFonts w:cs="Segoe UI"/>
          <w:noProof/>
        </w:rPr>
        <w:sectPr w:rsidR="0093571C" w:rsidRPr="00D14216" w:rsidSect="00A13121">
          <w:headerReference w:type="default" r:id="rId20"/>
          <w:footerReference w:type="default" r:id="rId21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216FBB8A" w14:textId="77777777" w:rsidR="00454C28" w:rsidRPr="00D14216" w:rsidRDefault="00454C28" w:rsidP="00454C28">
      <w:pPr>
        <w:pStyle w:val="Heading1"/>
        <w:keepNext w:val="0"/>
        <w:keepLines w:val="0"/>
        <w:numPr>
          <w:ilvl w:val="0"/>
          <w:numId w:val="52"/>
        </w:numPr>
        <w:spacing w:before="240" w:after="0" w:line="276" w:lineRule="auto"/>
        <w:contextualSpacing/>
        <w:rPr>
          <w:caps w:val="0"/>
        </w:rPr>
      </w:pPr>
      <w:bookmarkStart w:id="10" w:name="_GoBack"/>
      <w:bookmarkEnd w:id="10"/>
      <w:r w:rsidRPr="00D14216">
        <w:lastRenderedPageBreak/>
        <w:br/>
      </w:r>
      <w:bookmarkStart w:id="11" w:name="_Toc404242533"/>
      <w:bookmarkStart w:id="12" w:name="_Toc404245324"/>
      <w:bookmarkStart w:id="13" w:name="_Toc418761097"/>
      <w:r w:rsidRPr="00D14216">
        <w:rPr>
          <w:caps w:val="0"/>
        </w:rPr>
        <w:t>PROBLEMA</w:t>
      </w:r>
      <w:bookmarkEnd w:id="11"/>
      <w:bookmarkEnd w:id="12"/>
      <w:r w:rsidRPr="00D14216">
        <w:rPr>
          <w:caps w:val="0"/>
        </w:rPr>
        <w:t xml:space="preserve"> DE INVESTIGACIÓN</w:t>
      </w:r>
      <w:bookmarkEnd w:id="13"/>
    </w:p>
    <w:p w14:paraId="567A5374" w14:textId="77777777" w:rsidR="00454C28" w:rsidRPr="00D14216" w:rsidRDefault="00454C28" w:rsidP="00454C28"/>
    <w:p w14:paraId="1630E2BF" w14:textId="5A81EAEA" w:rsidR="00E71850" w:rsidRPr="00D14216" w:rsidRDefault="00E71850" w:rsidP="00F2351F">
      <w:r w:rsidRPr="00D14216">
        <w:t xml:space="preserve"> </w:t>
      </w:r>
      <w:r w:rsidR="00454C28" w:rsidRPr="00D14216">
        <w:t>Se describe el problema cuya solución se busca alcanzar con este trabajo de investigación, el objetivo de la investigación, los objetivos específicos y el alcance del trabajo especial de grado.</w:t>
      </w:r>
    </w:p>
    <w:p w14:paraId="6434D951" w14:textId="77777777" w:rsidR="00454C28" w:rsidRPr="00D14216" w:rsidRDefault="00454C28" w:rsidP="00F2351F"/>
    <w:p w14:paraId="385B68A7" w14:textId="77777777" w:rsidR="00407CA6" w:rsidRDefault="00407CA6" w:rsidP="00454C28">
      <w:pPr>
        <w:pStyle w:val="Heading2"/>
        <w:rPr>
          <w:lang w:eastAsia="es-ES"/>
        </w:rPr>
      </w:pPr>
      <w:bookmarkStart w:id="14" w:name="_Toc418761098"/>
      <w:r>
        <w:rPr>
          <w:lang w:eastAsia="es-ES"/>
        </w:rPr>
        <w:t>Antecedentes</w:t>
      </w:r>
      <w:bookmarkEnd w:id="14"/>
    </w:p>
    <w:p w14:paraId="67651ACA" w14:textId="77777777" w:rsidR="00407CA6" w:rsidRDefault="00407CA6" w:rsidP="00454C28">
      <w:pPr>
        <w:pStyle w:val="Heading2"/>
        <w:rPr>
          <w:lang w:eastAsia="es-ES"/>
        </w:rPr>
      </w:pPr>
      <w:bookmarkStart w:id="15" w:name="_Toc418761099"/>
      <w:r>
        <w:rPr>
          <w:lang w:eastAsia="es-ES"/>
        </w:rPr>
        <w:t>Planteamiento del problema</w:t>
      </w:r>
      <w:bookmarkEnd w:id="15"/>
    </w:p>
    <w:p w14:paraId="2B38EE4B" w14:textId="1E401A99" w:rsidR="00454C28" w:rsidRPr="00D14216" w:rsidRDefault="00454C28" w:rsidP="00454C28">
      <w:pPr>
        <w:pStyle w:val="Heading2"/>
        <w:rPr>
          <w:lang w:eastAsia="es-ES"/>
        </w:rPr>
      </w:pPr>
      <w:bookmarkStart w:id="16" w:name="_Toc418761100"/>
      <w:r w:rsidRPr="00D14216">
        <w:rPr>
          <w:lang w:eastAsia="es-ES"/>
        </w:rPr>
        <w:t>Objetivo</w:t>
      </w:r>
      <w:r w:rsidR="00407CA6">
        <w:rPr>
          <w:lang w:eastAsia="es-ES"/>
        </w:rPr>
        <w:t>s</w:t>
      </w:r>
      <w:r w:rsidRPr="00D14216">
        <w:rPr>
          <w:lang w:eastAsia="es-ES"/>
        </w:rPr>
        <w:t xml:space="preserve"> </w:t>
      </w:r>
      <w:r w:rsidR="00407CA6">
        <w:rPr>
          <w:lang w:eastAsia="es-ES"/>
        </w:rPr>
        <w:t>d</w:t>
      </w:r>
      <w:r w:rsidRPr="00D14216">
        <w:rPr>
          <w:lang w:eastAsia="es-ES"/>
        </w:rPr>
        <w:t>el TEG</w:t>
      </w:r>
      <w:bookmarkEnd w:id="16"/>
    </w:p>
    <w:p w14:paraId="1C492292" w14:textId="2C673605" w:rsidR="00407CA6" w:rsidRDefault="00407CA6" w:rsidP="00454C28">
      <w:pPr>
        <w:pStyle w:val="Heading2"/>
        <w:rPr>
          <w:lang w:eastAsia="es-ES"/>
        </w:rPr>
      </w:pPr>
      <w:bookmarkStart w:id="17" w:name="_Toc418761101"/>
      <w:r>
        <w:rPr>
          <w:lang w:eastAsia="es-ES"/>
        </w:rPr>
        <w:t>Justificación</w:t>
      </w:r>
      <w:bookmarkEnd w:id="17"/>
    </w:p>
    <w:p w14:paraId="0F1F1C9E" w14:textId="0CAD890F" w:rsidR="00454C28" w:rsidRPr="00D14216" w:rsidRDefault="00407CA6" w:rsidP="00454C28">
      <w:pPr>
        <w:pStyle w:val="Heading2"/>
        <w:rPr>
          <w:lang w:eastAsia="es-ES"/>
        </w:rPr>
      </w:pPr>
      <w:bookmarkStart w:id="18" w:name="_Toc418761102"/>
      <w:r>
        <w:rPr>
          <w:lang w:eastAsia="es-ES"/>
        </w:rPr>
        <w:t>Alcance</w:t>
      </w:r>
      <w:bookmarkEnd w:id="18"/>
    </w:p>
    <w:p w14:paraId="451E01D4" w14:textId="77777777" w:rsidR="00454C28" w:rsidRPr="00D14216" w:rsidRDefault="00454C28" w:rsidP="00F2351F"/>
    <w:p w14:paraId="7E8AE9D0" w14:textId="77777777" w:rsidR="00454C28" w:rsidRPr="00D14216" w:rsidRDefault="00454C28" w:rsidP="00F2351F">
      <w:pPr>
        <w:sectPr w:rsidR="00454C28" w:rsidRPr="00D14216" w:rsidSect="00A13121">
          <w:headerReference w:type="default" r:id="rId22"/>
          <w:footerReference w:type="even" r:id="rId23"/>
          <w:footerReference w:type="default" r:id="rId24"/>
          <w:pgSz w:w="12242" w:h="15842" w:code="1"/>
          <w:pgMar w:top="1418" w:right="1134" w:bottom="1418" w:left="1701" w:header="709" w:footer="709" w:gutter="0"/>
          <w:pgNumType w:start="1"/>
          <w:cols w:space="708"/>
          <w:docGrid w:linePitch="360"/>
        </w:sectPr>
      </w:pPr>
    </w:p>
    <w:p w14:paraId="3D980073" w14:textId="2B981FE9" w:rsidR="00211188" w:rsidRPr="00D14216" w:rsidRDefault="00454C28" w:rsidP="00454C28">
      <w:pPr>
        <w:pStyle w:val="Heading1"/>
        <w:rPr>
          <w:noProof/>
        </w:rPr>
      </w:pPr>
      <w:r w:rsidRPr="00D14216">
        <w:rPr>
          <w:noProof/>
        </w:rPr>
        <w:lastRenderedPageBreak/>
        <w:br/>
      </w:r>
      <w:bookmarkStart w:id="19" w:name="_Toc418761103"/>
      <w:r w:rsidR="00F2351F" w:rsidRPr="00D14216">
        <w:rPr>
          <w:noProof/>
        </w:rPr>
        <w:t>Marco Conceptual</w:t>
      </w:r>
      <w:bookmarkEnd w:id="19"/>
    </w:p>
    <w:p w14:paraId="4DBAC88E" w14:textId="243A97C0" w:rsidR="00874FF2" w:rsidRPr="00D14216" w:rsidRDefault="00874FF2" w:rsidP="00F2351F"/>
    <w:p w14:paraId="5053ABD5" w14:textId="77777777" w:rsidR="00454C28" w:rsidRPr="009E6148" w:rsidRDefault="00454C28" w:rsidP="009E6148">
      <w:r w:rsidRPr="009E6148">
        <w:t xml:space="preserve">En este capítulo se describen teorías, conceptos, procesos y plataforma tecnológica relacionados con el problema a resolver y con la solución planteada. </w:t>
      </w:r>
    </w:p>
    <w:p w14:paraId="34F3F441" w14:textId="77777777" w:rsidR="00454C28" w:rsidRPr="009E6148" w:rsidRDefault="00454C28" w:rsidP="009E6148">
      <w:r w:rsidRPr="009E6148">
        <w:t>También se indica cual es el estado del arte, es decir, si ya existen soluciones similares se indican o describen, destacando cuáles son sus debilidades y que es lo que la aplicación a desarrollar mejora.</w:t>
      </w:r>
    </w:p>
    <w:p w14:paraId="0DEE2E58" w14:textId="77777777" w:rsidR="00454C28" w:rsidRPr="00D14216" w:rsidRDefault="00454C28" w:rsidP="00454C28">
      <w:pPr>
        <w:pStyle w:val="Heading2"/>
        <w:keepNext w:val="0"/>
        <w:keepLines w:val="0"/>
        <w:numPr>
          <w:ilvl w:val="1"/>
          <w:numId w:val="54"/>
        </w:numPr>
        <w:spacing w:before="200" w:line="276" w:lineRule="auto"/>
        <w:jc w:val="both"/>
      </w:pPr>
      <w:bookmarkStart w:id="20" w:name="_Toc404245328"/>
      <w:bookmarkStart w:id="21" w:name="_Toc418761104"/>
      <w:proofErr w:type="spellStart"/>
      <w:r w:rsidRPr="00D14216">
        <w:t>Fjkajfkljier</w:t>
      </w:r>
      <w:proofErr w:type="spellEnd"/>
      <w:r w:rsidRPr="00D14216">
        <w:t xml:space="preserve"> </w:t>
      </w:r>
      <w:proofErr w:type="spellStart"/>
      <w:r w:rsidRPr="00D14216">
        <w:t>fo</w:t>
      </w:r>
      <w:bookmarkEnd w:id="20"/>
      <w:bookmarkEnd w:id="21"/>
      <w:proofErr w:type="spellEnd"/>
    </w:p>
    <w:p w14:paraId="05749973" w14:textId="77777777" w:rsidR="00454C28" w:rsidRPr="00D14216" w:rsidRDefault="00454C28" w:rsidP="00454C28">
      <w:r w:rsidRPr="00D14216">
        <w:t>Como se observa en la figura 1</w:t>
      </w:r>
    </w:p>
    <w:p w14:paraId="652F7C15" w14:textId="77777777" w:rsidR="00454C28" w:rsidRPr="00D14216" w:rsidRDefault="00454C28" w:rsidP="00454C28"/>
    <w:p w14:paraId="69B83161" w14:textId="77777777" w:rsidR="00454C28" w:rsidRPr="00D14216" w:rsidRDefault="00454C28" w:rsidP="00454C28">
      <w:pPr>
        <w:keepNext/>
      </w:pPr>
      <w:r w:rsidRPr="00D14216">
        <w:rPr>
          <w:noProof/>
          <w:lang w:eastAsia="es-VE"/>
        </w:rPr>
        <w:drawing>
          <wp:inline distT="0" distB="0" distL="0" distR="0" wp14:anchorId="228EFCCE" wp14:editId="62853CCE">
            <wp:extent cx="5973445" cy="2767330"/>
            <wp:effectExtent l="19050" t="0" r="8255" b="0"/>
            <wp:docPr id="2" name="1 Imagen" descr="Diagrama Component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Componentes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B4AD3" w14:textId="77777777" w:rsidR="00454C28" w:rsidRPr="00D14216" w:rsidRDefault="00454C28" w:rsidP="00454C28">
      <w:pPr>
        <w:pStyle w:val="Caption"/>
        <w:jc w:val="center"/>
      </w:pPr>
      <w:bookmarkStart w:id="22" w:name="_Toc417551282"/>
      <w:r w:rsidRPr="00D14216">
        <w:t xml:space="preserve">Figura </w:t>
      </w:r>
      <w:r w:rsidRPr="00D14216">
        <w:fldChar w:fldCharType="begin"/>
      </w:r>
      <w:r w:rsidRPr="00D14216">
        <w:instrText xml:space="preserve"> SEQ Figura \* ARABIC </w:instrText>
      </w:r>
      <w:r w:rsidRPr="00D14216">
        <w:fldChar w:fldCharType="separate"/>
      </w:r>
      <w:r w:rsidRPr="00D14216">
        <w:rPr>
          <w:noProof/>
        </w:rPr>
        <w:t>1</w:t>
      </w:r>
      <w:r w:rsidRPr="00D14216">
        <w:fldChar w:fldCharType="end"/>
      </w:r>
      <w:r w:rsidRPr="00D14216">
        <w:t xml:space="preserve"> XXXXXX</w:t>
      </w:r>
      <w:bookmarkEnd w:id="22"/>
    </w:p>
    <w:p w14:paraId="158272C5" w14:textId="77777777" w:rsidR="00454C28" w:rsidRPr="00D14216" w:rsidRDefault="00454C28" w:rsidP="00454C28"/>
    <w:p w14:paraId="4879BB8B" w14:textId="77777777" w:rsidR="00454C28" w:rsidRPr="00D14216" w:rsidRDefault="00454C28" w:rsidP="00454C28">
      <w:pPr>
        <w:pStyle w:val="Heading3"/>
        <w:keepNext w:val="0"/>
        <w:keepLines w:val="0"/>
        <w:numPr>
          <w:ilvl w:val="2"/>
          <w:numId w:val="54"/>
        </w:numPr>
        <w:spacing w:before="200" w:line="271" w:lineRule="auto"/>
      </w:pPr>
      <w:bookmarkStart w:id="23" w:name="_Toc404245329"/>
      <w:bookmarkStart w:id="24" w:name="_Toc418761105"/>
      <w:proofErr w:type="spellStart"/>
      <w:r w:rsidRPr="00D14216">
        <w:t>Gfdñgkpewqr</w:t>
      </w:r>
      <w:proofErr w:type="spellEnd"/>
      <w:r w:rsidRPr="00D14216">
        <w:t xml:space="preserve"> w</w:t>
      </w:r>
      <w:bookmarkEnd w:id="23"/>
      <w:bookmarkEnd w:id="24"/>
    </w:p>
    <w:p w14:paraId="011CA462" w14:textId="77777777" w:rsidR="00454C28" w:rsidRPr="00D14216" w:rsidRDefault="00454C28" w:rsidP="00454C28">
      <w:pPr>
        <w:pStyle w:val="Heading3"/>
        <w:keepNext w:val="0"/>
        <w:keepLines w:val="0"/>
        <w:numPr>
          <w:ilvl w:val="2"/>
          <w:numId w:val="54"/>
        </w:numPr>
        <w:spacing w:before="200" w:line="271" w:lineRule="auto"/>
      </w:pPr>
      <w:bookmarkStart w:id="25" w:name="_Toc404245330"/>
      <w:bookmarkStart w:id="26" w:name="_Toc418761106"/>
      <w:proofErr w:type="spellStart"/>
      <w:r w:rsidRPr="00D14216">
        <w:t>Gfdlsjgepwroi</w:t>
      </w:r>
      <w:proofErr w:type="spellEnd"/>
      <w:r w:rsidRPr="00D14216">
        <w:t xml:space="preserve"> </w:t>
      </w:r>
      <w:proofErr w:type="spellStart"/>
      <w:r w:rsidRPr="00D14216">
        <w:t>wpog</w:t>
      </w:r>
      <w:bookmarkEnd w:id="25"/>
      <w:bookmarkEnd w:id="26"/>
      <w:proofErr w:type="spellEnd"/>
    </w:p>
    <w:p w14:paraId="6479751E" w14:textId="77777777" w:rsidR="00454C28" w:rsidRPr="00D14216" w:rsidRDefault="00454C28" w:rsidP="00454C28">
      <w:pPr>
        <w:pStyle w:val="Heading2"/>
        <w:keepNext w:val="0"/>
        <w:keepLines w:val="0"/>
        <w:numPr>
          <w:ilvl w:val="1"/>
          <w:numId w:val="54"/>
        </w:numPr>
        <w:spacing w:before="200" w:line="276" w:lineRule="auto"/>
        <w:jc w:val="both"/>
      </w:pPr>
      <w:bookmarkStart w:id="27" w:name="_Toc404245331"/>
      <w:bookmarkStart w:id="28" w:name="_Toc418761107"/>
      <w:proofErr w:type="spellStart"/>
      <w:r w:rsidRPr="00D14216">
        <w:t>Dfñslgkerwpo</w:t>
      </w:r>
      <w:proofErr w:type="spellEnd"/>
      <w:r w:rsidRPr="00D14216">
        <w:t xml:space="preserve"> </w:t>
      </w:r>
      <w:proofErr w:type="spellStart"/>
      <w:r w:rsidRPr="00D14216">
        <w:t>fl</w:t>
      </w:r>
      <w:bookmarkEnd w:id="27"/>
      <w:bookmarkEnd w:id="28"/>
      <w:proofErr w:type="spellEnd"/>
    </w:p>
    <w:p w14:paraId="72A36945" w14:textId="77777777" w:rsidR="003946C4" w:rsidRPr="00D14216" w:rsidRDefault="003946C4" w:rsidP="003946C4">
      <w:pPr>
        <w:rPr>
          <w:rFonts w:cs="Segoe UI"/>
        </w:rPr>
        <w:sectPr w:rsidR="003946C4" w:rsidRPr="00D14216" w:rsidSect="0093571C">
          <w:headerReference w:type="default" r:id="rId26"/>
          <w:pgSz w:w="12240" w:h="15840"/>
          <w:pgMar w:top="1440" w:right="1440" w:bottom="1440" w:left="1440" w:header="720" w:footer="720" w:gutter="0"/>
          <w:cols w:space="720"/>
        </w:sectPr>
      </w:pPr>
    </w:p>
    <w:p w14:paraId="3540D956" w14:textId="2E368F9E" w:rsidR="00211188" w:rsidRPr="00D14216" w:rsidRDefault="00454C28" w:rsidP="002E3567">
      <w:pPr>
        <w:pStyle w:val="Heading1"/>
        <w:numPr>
          <w:ilvl w:val="0"/>
          <w:numId w:val="1"/>
        </w:numPr>
        <w:spacing w:after="160"/>
        <w:rPr>
          <w:rFonts w:cs="Segoe UI"/>
        </w:rPr>
      </w:pPr>
      <w:r w:rsidRPr="00D14216">
        <w:rPr>
          <w:rFonts w:cs="Segoe UI"/>
        </w:rPr>
        <w:lastRenderedPageBreak/>
        <w:br/>
      </w:r>
      <w:bookmarkStart w:id="29" w:name="_Toc418761108"/>
      <w:r w:rsidR="00F2351F" w:rsidRPr="00D14216">
        <w:rPr>
          <w:rFonts w:cs="Segoe UI"/>
        </w:rPr>
        <w:t>Marco Metodológico</w:t>
      </w:r>
      <w:bookmarkEnd w:id="29"/>
    </w:p>
    <w:p w14:paraId="7E306A0D" w14:textId="77777777" w:rsidR="006D6F36" w:rsidRPr="00D14216" w:rsidRDefault="006D6F36" w:rsidP="006D6F36"/>
    <w:p w14:paraId="73BBBB69" w14:textId="77777777" w:rsidR="006D6F36" w:rsidRPr="009E6148" w:rsidRDefault="006D6F36" w:rsidP="009E6148">
      <w:r w:rsidRPr="009E6148">
        <w:t xml:space="preserve">En este capítulo describes que método(s), metodología, lineamientos, patrones, fases o actividades que serán usadas para desarrollar la solución. </w:t>
      </w:r>
    </w:p>
    <w:p w14:paraId="04118E21" w14:textId="77777777" w:rsidR="006D6F36" w:rsidRPr="00D14216" w:rsidRDefault="006D6F36" w:rsidP="009E6148">
      <w:r w:rsidRPr="009E6148">
        <w:t>En el caso de que utilicen alguna metodología, método o lineamientos para llegar a la solución la describen aquí</w:t>
      </w:r>
      <w:r w:rsidRPr="00D14216">
        <w:t xml:space="preserve">. </w:t>
      </w:r>
    </w:p>
    <w:p w14:paraId="30863984" w14:textId="77777777" w:rsidR="006D6F36" w:rsidRPr="00D14216" w:rsidRDefault="006D6F36" w:rsidP="006D6F36">
      <w:pPr>
        <w:pStyle w:val="Heading2"/>
        <w:keepNext w:val="0"/>
        <w:keepLines w:val="0"/>
        <w:numPr>
          <w:ilvl w:val="1"/>
          <w:numId w:val="54"/>
        </w:numPr>
        <w:spacing w:before="200" w:line="276" w:lineRule="auto"/>
        <w:jc w:val="both"/>
      </w:pPr>
      <w:bookmarkStart w:id="30" w:name="_Toc404245333"/>
      <w:bookmarkStart w:id="31" w:name="_Toc418761109"/>
      <w:r w:rsidRPr="00D14216">
        <w:t>Metodologías de desarrollo</w:t>
      </w:r>
      <w:bookmarkEnd w:id="30"/>
      <w:bookmarkEnd w:id="31"/>
    </w:p>
    <w:p w14:paraId="28595944" w14:textId="77777777" w:rsidR="006D6F36" w:rsidRPr="00D14216" w:rsidRDefault="006D6F36" w:rsidP="006D6F36">
      <w:pPr>
        <w:pStyle w:val="Heading3"/>
        <w:keepNext w:val="0"/>
        <w:keepLines w:val="0"/>
        <w:numPr>
          <w:ilvl w:val="2"/>
          <w:numId w:val="54"/>
        </w:numPr>
        <w:spacing w:before="200" w:line="271" w:lineRule="auto"/>
      </w:pPr>
      <w:r w:rsidRPr="00D14216">
        <w:t xml:space="preserve"> </w:t>
      </w:r>
      <w:bookmarkStart w:id="32" w:name="_Toc404245334"/>
      <w:bookmarkStart w:id="33" w:name="_Toc418761110"/>
      <w:proofErr w:type="spellStart"/>
      <w:r w:rsidRPr="00D14216">
        <w:t>Fdlsakferqoij</w:t>
      </w:r>
      <w:bookmarkEnd w:id="32"/>
      <w:bookmarkEnd w:id="33"/>
      <w:proofErr w:type="spellEnd"/>
      <w:r w:rsidRPr="00D14216">
        <w:t xml:space="preserve"> </w:t>
      </w:r>
    </w:p>
    <w:p w14:paraId="06C25727" w14:textId="77777777" w:rsidR="006D6F36" w:rsidRPr="00D14216" w:rsidRDefault="006D6F36" w:rsidP="006D6F36"/>
    <w:p w14:paraId="689637A6" w14:textId="77777777" w:rsidR="006D6F36" w:rsidRPr="00D14216" w:rsidRDefault="006D6F36" w:rsidP="006D6F36">
      <w:pPr>
        <w:pStyle w:val="Heading2"/>
        <w:keepNext w:val="0"/>
        <w:keepLines w:val="0"/>
        <w:numPr>
          <w:ilvl w:val="1"/>
          <w:numId w:val="54"/>
        </w:numPr>
        <w:spacing w:before="200" w:line="276" w:lineRule="auto"/>
        <w:jc w:val="both"/>
      </w:pPr>
      <w:bookmarkStart w:id="34" w:name="_Toc404245335"/>
      <w:bookmarkStart w:id="35" w:name="_Toc418761111"/>
      <w:r w:rsidRPr="00D14216">
        <w:t>Lineamientos</w:t>
      </w:r>
      <w:bookmarkEnd w:id="34"/>
      <w:bookmarkEnd w:id="35"/>
      <w:r w:rsidRPr="00D14216">
        <w:t xml:space="preserve"> </w:t>
      </w:r>
    </w:p>
    <w:p w14:paraId="65E1DC41" w14:textId="77777777" w:rsidR="006D6F36" w:rsidRPr="00D14216" w:rsidRDefault="006D6F36" w:rsidP="006D6F36"/>
    <w:p w14:paraId="24CB9A9B" w14:textId="77777777" w:rsidR="006D6F36" w:rsidRPr="00D14216" w:rsidRDefault="006D6F36" w:rsidP="006D6F36">
      <w:pPr>
        <w:pStyle w:val="Heading3"/>
        <w:keepNext w:val="0"/>
        <w:keepLines w:val="0"/>
        <w:numPr>
          <w:ilvl w:val="2"/>
          <w:numId w:val="54"/>
        </w:numPr>
        <w:spacing w:before="200" w:line="271" w:lineRule="auto"/>
      </w:pPr>
      <w:bookmarkStart w:id="36" w:name="_Toc404245336"/>
      <w:bookmarkStart w:id="37" w:name="_Toc418761112"/>
      <w:r w:rsidRPr="00D14216">
        <w:t>Patrones de diseño</w:t>
      </w:r>
      <w:bookmarkEnd w:id="36"/>
      <w:bookmarkEnd w:id="37"/>
    </w:p>
    <w:p w14:paraId="31F702DA" w14:textId="77777777" w:rsidR="006D6F36" w:rsidRPr="00D14216" w:rsidRDefault="006D6F36" w:rsidP="006D6F36">
      <w:pPr>
        <w:spacing w:line="360" w:lineRule="auto"/>
        <w:ind w:firstLine="600"/>
        <w:rPr>
          <w:sz w:val="18"/>
          <w:szCs w:val="18"/>
        </w:rPr>
      </w:pPr>
    </w:p>
    <w:p w14:paraId="226163C5" w14:textId="77777777" w:rsidR="006D6F36" w:rsidRPr="00D14216" w:rsidRDefault="006D6F36" w:rsidP="006D6F36"/>
    <w:p w14:paraId="13DE8AF7" w14:textId="77777777" w:rsidR="00450C25" w:rsidRPr="00D14216" w:rsidRDefault="00450C25" w:rsidP="00450C25">
      <w:pPr>
        <w:spacing w:after="0"/>
      </w:pPr>
    </w:p>
    <w:p w14:paraId="3FFCBF7D" w14:textId="13177BE2" w:rsidR="00B12797" w:rsidRPr="00D14216" w:rsidRDefault="00B12797" w:rsidP="0069556B">
      <w:pPr>
        <w:ind w:left="567"/>
        <w:rPr>
          <w:rFonts w:cs="Segoe UI"/>
        </w:rPr>
      </w:pPr>
    </w:p>
    <w:p w14:paraId="5E4B067C" w14:textId="77777777" w:rsidR="00102E2A" w:rsidRPr="00D14216" w:rsidRDefault="00102E2A" w:rsidP="002E3567">
      <w:pPr>
        <w:ind w:left="567"/>
        <w:rPr>
          <w:rFonts w:cs="Segoe UI"/>
        </w:rPr>
        <w:sectPr w:rsidR="00102E2A" w:rsidRPr="00D14216" w:rsidSect="0093571C">
          <w:headerReference w:type="default" r:id="rId27"/>
          <w:pgSz w:w="12240" w:h="15840"/>
          <w:pgMar w:top="1440" w:right="1440" w:bottom="1440" w:left="1440" w:header="720" w:footer="720" w:gutter="0"/>
          <w:cols w:space="720"/>
        </w:sectPr>
      </w:pPr>
    </w:p>
    <w:p w14:paraId="7F44A859" w14:textId="20A73930" w:rsidR="008D787A" w:rsidRPr="00D14216" w:rsidRDefault="00D14216" w:rsidP="002E3567">
      <w:pPr>
        <w:pStyle w:val="Heading1"/>
        <w:spacing w:after="160"/>
      </w:pPr>
      <w:r>
        <w:lastRenderedPageBreak/>
        <w:br/>
      </w:r>
      <w:bookmarkStart w:id="38" w:name="_Toc418761113"/>
      <w:r w:rsidR="00F2351F" w:rsidRPr="00D14216">
        <w:t>Marco Aplicativo</w:t>
      </w:r>
      <w:bookmarkEnd w:id="38"/>
    </w:p>
    <w:p w14:paraId="07FB4E5B" w14:textId="77777777" w:rsidR="008D787A" w:rsidRPr="00D14216" w:rsidRDefault="00B45258" w:rsidP="00B45258">
      <w:pPr>
        <w:tabs>
          <w:tab w:val="left" w:pos="4185"/>
        </w:tabs>
        <w:spacing w:after="0"/>
      </w:pPr>
      <w:r w:rsidRPr="00D14216">
        <w:tab/>
      </w:r>
    </w:p>
    <w:p w14:paraId="5F7B5622" w14:textId="53369A71" w:rsidR="006D6F36" w:rsidRPr="009E6148" w:rsidRDefault="006D6F36" w:rsidP="009E6148">
      <w:r w:rsidRPr="009E6148">
        <w:t>Acá puedes describir con mayor detalle la aplicación que desarrollaste</w:t>
      </w:r>
      <w:r w:rsidR="009E6148">
        <w:t xml:space="preserve"> de acuerdo a la metodología de desarrollo, donde pueden estar los siguientes ítems (aunque no en el mismo orden)</w:t>
      </w:r>
      <w:r w:rsidRPr="009E6148">
        <w:t>:</w:t>
      </w:r>
    </w:p>
    <w:p w14:paraId="4821AEF7" w14:textId="77777777" w:rsidR="006D6F36" w:rsidRPr="009E6148" w:rsidRDefault="006D6F36" w:rsidP="009E6148">
      <w:pPr>
        <w:pStyle w:val="ListParagraph"/>
        <w:numPr>
          <w:ilvl w:val="0"/>
          <w:numId w:val="55"/>
        </w:numPr>
      </w:pPr>
      <w:r w:rsidRPr="009E6148">
        <w:t>Plataforma utilizada en su desarrollo: hardware, software</w:t>
      </w:r>
    </w:p>
    <w:p w14:paraId="4F42088E" w14:textId="77777777" w:rsidR="006D6F36" w:rsidRPr="009E6148" w:rsidRDefault="006D6F36" w:rsidP="009E6148">
      <w:pPr>
        <w:pStyle w:val="ListParagraph"/>
        <w:numPr>
          <w:ilvl w:val="0"/>
          <w:numId w:val="55"/>
        </w:numPr>
      </w:pPr>
      <w:r w:rsidRPr="009E6148">
        <w:t>Plataforma necesaria para utilizar la aplicación</w:t>
      </w:r>
    </w:p>
    <w:p w14:paraId="7AA7E693" w14:textId="3A66C7C2" w:rsidR="006D6F36" w:rsidRPr="009E6148" w:rsidRDefault="006D6F36" w:rsidP="00FC4C2C">
      <w:pPr>
        <w:pStyle w:val="ListParagraph"/>
        <w:numPr>
          <w:ilvl w:val="0"/>
          <w:numId w:val="55"/>
        </w:numPr>
      </w:pPr>
      <w:r w:rsidRPr="009E6148">
        <w:t>Etapas o actividades seguidas para la creación de la aplicación</w:t>
      </w:r>
      <w:r w:rsidR="004E1BEB">
        <w:t xml:space="preserve"> según el </w:t>
      </w:r>
      <w:r w:rsidRPr="009E6148">
        <w:t>Método de desarrollo utilizado (XP, RUP, UML, Ciclo general de desarrollo de software, etc.)</w:t>
      </w:r>
    </w:p>
    <w:p w14:paraId="080A5BBB" w14:textId="77777777" w:rsidR="006D6F36" w:rsidRPr="009E6148" w:rsidRDefault="006D6F36" w:rsidP="009E6148">
      <w:pPr>
        <w:pStyle w:val="ListParagraph"/>
        <w:numPr>
          <w:ilvl w:val="0"/>
          <w:numId w:val="55"/>
        </w:numPr>
      </w:pPr>
      <w:r w:rsidRPr="009E6148">
        <w:t>Descripción de la aplicación:</w:t>
      </w:r>
    </w:p>
    <w:p w14:paraId="106DBFCC" w14:textId="77777777" w:rsidR="006D6F36" w:rsidRPr="009E6148" w:rsidRDefault="006D6F36" w:rsidP="009E6148">
      <w:pPr>
        <w:pStyle w:val="ListParagraph"/>
        <w:numPr>
          <w:ilvl w:val="1"/>
          <w:numId w:val="55"/>
        </w:numPr>
      </w:pPr>
      <w:r w:rsidRPr="009E6148">
        <w:t>Usuarios</w:t>
      </w:r>
    </w:p>
    <w:p w14:paraId="5D63A4B0" w14:textId="77777777" w:rsidR="006D6F36" w:rsidRPr="009E6148" w:rsidRDefault="006D6F36" w:rsidP="009E6148">
      <w:pPr>
        <w:pStyle w:val="ListParagraph"/>
        <w:numPr>
          <w:ilvl w:val="1"/>
          <w:numId w:val="55"/>
        </w:numPr>
      </w:pPr>
      <w:r w:rsidRPr="009E6148">
        <w:t>Levantamiento de requerimientos</w:t>
      </w:r>
    </w:p>
    <w:p w14:paraId="52B1DAE3" w14:textId="77777777" w:rsidR="006D6F36" w:rsidRPr="009E6148" w:rsidRDefault="006D6F36" w:rsidP="009E6148">
      <w:pPr>
        <w:pStyle w:val="ListParagraph"/>
        <w:numPr>
          <w:ilvl w:val="1"/>
          <w:numId w:val="55"/>
        </w:numPr>
      </w:pPr>
      <w:r w:rsidRPr="009E6148">
        <w:t>Principales funcionalidades o herramientas provistas por tu aplicación</w:t>
      </w:r>
    </w:p>
    <w:p w14:paraId="0C272656" w14:textId="77777777" w:rsidR="006D6F36" w:rsidRPr="009E6148" w:rsidRDefault="006D6F36" w:rsidP="009E6148">
      <w:pPr>
        <w:pStyle w:val="ListParagraph"/>
        <w:numPr>
          <w:ilvl w:val="1"/>
          <w:numId w:val="55"/>
        </w:numPr>
      </w:pPr>
      <w:r w:rsidRPr="009E6148">
        <w:t>Principales interfaces (coloca imágenes significativas de ellas)</w:t>
      </w:r>
    </w:p>
    <w:p w14:paraId="54F66BFC" w14:textId="77777777" w:rsidR="006D6F36" w:rsidRPr="009E6148" w:rsidRDefault="006D6F36" w:rsidP="009E6148">
      <w:pPr>
        <w:pStyle w:val="ListParagraph"/>
        <w:numPr>
          <w:ilvl w:val="1"/>
          <w:numId w:val="55"/>
        </w:numPr>
      </w:pPr>
      <w:r w:rsidRPr="009E6148">
        <w:t>Casos de uso más importantes o historias de usuario (dependiendo de si usan UML o XP)</w:t>
      </w:r>
    </w:p>
    <w:p w14:paraId="0C998BF9" w14:textId="77777777" w:rsidR="006D6F36" w:rsidRDefault="006D6F36" w:rsidP="009E6148">
      <w:pPr>
        <w:pStyle w:val="ListParagraph"/>
        <w:numPr>
          <w:ilvl w:val="1"/>
          <w:numId w:val="55"/>
        </w:numPr>
      </w:pPr>
      <w:r w:rsidRPr="009E6148">
        <w:t>Patrones de interfaz, de interacción o de diseño utilizados</w:t>
      </w:r>
    </w:p>
    <w:p w14:paraId="4B35C854" w14:textId="77777777" w:rsidR="009E6148" w:rsidRDefault="009E6148" w:rsidP="009E6148">
      <w:pPr>
        <w:pStyle w:val="ListParagraph"/>
        <w:numPr>
          <w:ilvl w:val="1"/>
          <w:numId w:val="55"/>
        </w:numPr>
      </w:pPr>
      <w:r>
        <w:t>Descripción y resultados de pruebas</w:t>
      </w:r>
    </w:p>
    <w:p w14:paraId="0A621909" w14:textId="7671517C" w:rsidR="009E6148" w:rsidRDefault="009E6148" w:rsidP="009E6148">
      <w:pPr>
        <w:pStyle w:val="ListParagraph"/>
        <w:numPr>
          <w:ilvl w:val="2"/>
          <w:numId w:val="55"/>
        </w:numPr>
      </w:pPr>
      <w:r>
        <w:t>Unitarias</w:t>
      </w:r>
    </w:p>
    <w:p w14:paraId="745003D2" w14:textId="33D640E7" w:rsidR="009E6148" w:rsidRDefault="009E6148" w:rsidP="009E6148">
      <w:pPr>
        <w:pStyle w:val="ListParagraph"/>
        <w:numPr>
          <w:ilvl w:val="2"/>
          <w:numId w:val="55"/>
        </w:numPr>
      </w:pPr>
      <w:r>
        <w:t>De usabilidad (si son necesarias)</w:t>
      </w:r>
    </w:p>
    <w:p w14:paraId="3CAF8035" w14:textId="540BDB1B" w:rsidR="009E6148" w:rsidRDefault="009E6148" w:rsidP="009E6148">
      <w:pPr>
        <w:pStyle w:val="ListParagraph"/>
        <w:numPr>
          <w:ilvl w:val="2"/>
          <w:numId w:val="55"/>
        </w:numPr>
      </w:pPr>
      <w:r>
        <w:t xml:space="preserve">De aceptación </w:t>
      </w:r>
    </w:p>
    <w:p w14:paraId="65E18EF2" w14:textId="146DD0C7" w:rsidR="009E6148" w:rsidRPr="009E6148" w:rsidRDefault="009E6148" w:rsidP="009E6148">
      <w:pPr>
        <w:pStyle w:val="ListParagraph"/>
        <w:numPr>
          <w:ilvl w:val="2"/>
          <w:numId w:val="55"/>
        </w:numPr>
      </w:pPr>
      <w:r>
        <w:t xml:space="preserve">De integración (si el </w:t>
      </w:r>
      <w:r w:rsidR="004E1BEB">
        <w:t>sistema es un módulo de otro software)</w:t>
      </w:r>
    </w:p>
    <w:p w14:paraId="76376425" w14:textId="562CA927" w:rsidR="009E6148" w:rsidRPr="009E6148" w:rsidRDefault="006D6F36" w:rsidP="009E6148">
      <w:pPr>
        <w:pStyle w:val="ListParagraph"/>
        <w:numPr>
          <w:ilvl w:val="1"/>
          <w:numId w:val="55"/>
        </w:numPr>
      </w:pPr>
      <w:r w:rsidRPr="009E6148">
        <w:t>Manual general de uso</w:t>
      </w:r>
    </w:p>
    <w:p w14:paraId="3A8E5446" w14:textId="33ED7C53" w:rsidR="002E59EF" w:rsidRPr="009E6148" w:rsidRDefault="002E59EF" w:rsidP="009E6148">
      <w:pPr>
        <w:pStyle w:val="ListParagraph"/>
        <w:numPr>
          <w:ilvl w:val="0"/>
          <w:numId w:val="55"/>
        </w:numPr>
      </w:pPr>
      <w:r w:rsidRPr="009E6148">
        <w:t>Descripción de la solución final.</w:t>
      </w:r>
    </w:p>
    <w:p w14:paraId="613F56DC" w14:textId="77777777" w:rsidR="006D6F36" w:rsidRPr="009E6148" w:rsidRDefault="006D6F36" w:rsidP="009E6148"/>
    <w:p w14:paraId="574243B8" w14:textId="7D15E70E" w:rsidR="008D787A" w:rsidRPr="009E6148" w:rsidRDefault="008D787A" w:rsidP="009E6148"/>
    <w:p w14:paraId="242CDD3C" w14:textId="77777777" w:rsidR="008D787A" w:rsidRPr="009E6148" w:rsidRDefault="008D787A" w:rsidP="009E6148"/>
    <w:p w14:paraId="68301625" w14:textId="77777777" w:rsidR="008E7D6D" w:rsidRPr="009E6148" w:rsidRDefault="008E7D6D" w:rsidP="009E6148">
      <w:pPr>
        <w:sectPr w:rsidR="008E7D6D" w:rsidRPr="009E6148" w:rsidSect="0093571C">
          <w:headerReference w:type="default" r:id="rId28"/>
          <w:pgSz w:w="12240" w:h="15840"/>
          <w:pgMar w:top="1440" w:right="1440" w:bottom="1440" w:left="1440" w:header="720" w:footer="720" w:gutter="0"/>
          <w:cols w:space="720"/>
        </w:sectPr>
      </w:pPr>
    </w:p>
    <w:p w14:paraId="17CE70FF" w14:textId="745B46E1" w:rsidR="007D277A" w:rsidRPr="00D14216" w:rsidRDefault="00F2351F" w:rsidP="00F2351F">
      <w:pPr>
        <w:pStyle w:val="Heading1"/>
        <w:numPr>
          <w:ilvl w:val="0"/>
          <w:numId w:val="0"/>
        </w:numPr>
        <w:spacing w:after="160"/>
        <w:rPr>
          <w:rFonts w:cs="Segoe UI"/>
        </w:rPr>
      </w:pPr>
      <w:bookmarkStart w:id="39" w:name="_Toc418761114"/>
      <w:r w:rsidRPr="00D14216">
        <w:rPr>
          <w:rFonts w:cs="Segoe UI"/>
        </w:rPr>
        <w:lastRenderedPageBreak/>
        <w:t>Conclusiones y Recomendaciones</w:t>
      </w:r>
      <w:bookmarkEnd w:id="39"/>
    </w:p>
    <w:p w14:paraId="3D72ECEE" w14:textId="29BDECFF" w:rsidR="006C7786" w:rsidRPr="00D14216" w:rsidRDefault="006C7786" w:rsidP="00F635A4">
      <w:pPr>
        <w:ind w:left="567"/>
      </w:pPr>
    </w:p>
    <w:p w14:paraId="7CF845C4" w14:textId="77777777" w:rsidR="006C7786" w:rsidRPr="00D14216" w:rsidRDefault="006C7786" w:rsidP="006C7786">
      <w:pPr>
        <w:ind w:left="567"/>
      </w:pPr>
    </w:p>
    <w:p w14:paraId="5B997234" w14:textId="77777777" w:rsidR="002B31BA" w:rsidRPr="00D14216" w:rsidRDefault="002B31BA" w:rsidP="002E3567">
      <w:pPr>
        <w:ind w:left="567"/>
        <w:rPr>
          <w:rFonts w:cs="Segoe UI"/>
        </w:rPr>
      </w:pPr>
    </w:p>
    <w:p w14:paraId="28BF146D" w14:textId="77777777" w:rsidR="002B31BA" w:rsidRPr="00D14216" w:rsidRDefault="002B31BA" w:rsidP="002E3567">
      <w:pPr>
        <w:ind w:left="567"/>
      </w:pPr>
    </w:p>
    <w:p w14:paraId="457F63C7" w14:textId="77777777" w:rsidR="002233CE" w:rsidRPr="00D14216" w:rsidRDefault="002233CE" w:rsidP="002E3567"/>
    <w:p w14:paraId="43239C63" w14:textId="77777777" w:rsidR="002233CE" w:rsidRPr="00D14216" w:rsidRDefault="002233CE" w:rsidP="002E3567">
      <w:pPr>
        <w:sectPr w:rsidR="002233CE" w:rsidRPr="00D14216" w:rsidSect="0093571C">
          <w:footerReference w:type="default" r:id="rId29"/>
          <w:pgSz w:w="12240" w:h="15840"/>
          <w:pgMar w:top="1440" w:right="1440" w:bottom="1440" w:left="1440" w:header="720" w:footer="720" w:gutter="0"/>
          <w:cols w:space="720"/>
        </w:sectPr>
      </w:pPr>
    </w:p>
    <w:p w14:paraId="48336CAA" w14:textId="77777777" w:rsidR="00211188" w:rsidRPr="00D14216" w:rsidRDefault="00211188" w:rsidP="002E3567">
      <w:pPr>
        <w:pStyle w:val="Heading1"/>
        <w:numPr>
          <w:ilvl w:val="0"/>
          <w:numId w:val="0"/>
        </w:numPr>
        <w:spacing w:after="160"/>
        <w:rPr>
          <w:rFonts w:cs="Segoe UI"/>
          <w:noProof/>
        </w:rPr>
      </w:pPr>
      <w:bookmarkStart w:id="40" w:name="_Toc418761115"/>
      <w:r w:rsidRPr="00D14216">
        <w:rPr>
          <w:rFonts w:cs="Segoe UI"/>
          <w:noProof/>
        </w:rPr>
        <w:lastRenderedPageBreak/>
        <w:t>Bibliografía</w:t>
      </w:r>
      <w:bookmarkEnd w:id="40"/>
    </w:p>
    <w:p w14:paraId="77DC8268" w14:textId="77777777" w:rsidR="00644C70" w:rsidRPr="00D14216" w:rsidRDefault="00644C70" w:rsidP="00B45258">
      <w:pPr>
        <w:spacing w:after="0"/>
        <w:rPr>
          <w:rFonts w:cs="Segoe UI"/>
        </w:rPr>
      </w:pPr>
    </w:p>
    <w:sectPr w:rsidR="00644C70" w:rsidRPr="00D14216" w:rsidSect="0093571C">
      <w:headerReference w:type="default" r:id="rId3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64B117" w14:textId="77777777" w:rsidR="009E6148" w:rsidRDefault="009E6148" w:rsidP="00B81B13">
      <w:pPr>
        <w:spacing w:after="0" w:line="240" w:lineRule="auto"/>
      </w:pPr>
      <w:r>
        <w:separator/>
      </w:r>
    </w:p>
  </w:endnote>
  <w:endnote w:type="continuationSeparator" w:id="0">
    <w:p w14:paraId="07DF090D" w14:textId="77777777" w:rsidR="009E6148" w:rsidRDefault="009E6148" w:rsidP="00B81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2F527D" w14:textId="77777777" w:rsidR="009E6148" w:rsidRDefault="009E6148">
    <w:pPr>
      <w:pStyle w:val="Footer"/>
      <w:jc w:val="center"/>
    </w:pPr>
  </w:p>
  <w:p w14:paraId="577C72E1" w14:textId="77777777" w:rsidR="009E6148" w:rsidRDefault="009E614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10FB72" w14:textId="22659CA9" w:rsidR="009E6148" w:rsidRPr="00C730FF" w:rsidRDefault="009E6148" w:rsidP="00A13121">
    <w:pPr>
      <w:pStyle w:val="Footer"/>
      <w:ind w:left="4513" w:hanging="4513"/>
      <w:jc w:val="center"/>
    </w:pPr>
  </w:p>
  <w:p w14:paraId="17DF2CFA" w14:textId="7F6C0BB3" w:rsidR="009E6148" w:rsidRDefault="009E6148" w:rsidP="00A13121">
    <w:pPr>
      <w:pStyle w:val="Footer"/>
      <w:tabs>
        <w:tab w:val="clear" w:pos="4513"/>
        <w:tab w:val="clear" w:pos="9026"/>
        <w:tab w:val="left" w:pos="5295"/>
      </w:tabs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87526206"/>
      <w:docPartObj>
        <w:docPartGallery w:val="Page Numbers (Bottom of Page)"/>
        <w:docPartUnique/>
      </w:docPartObj>
    </w:sdtPr>
    <w:sdtEndPr/>
    <w:sdtContent>
      <w:p w14:paraId="1A93B783" w14:textId="77777777" w:rsidR="009E6148" w:rsidRPr="00C730FF" w:rsidRDefault="009E6148">
        <w:pPr>
          <w:pStyle w:val="Footer"/>
          <w:jc w:val="center"/>
        </w:pPr>
        <w:r>
          <w:rPr>
            <w:lang w:val="en-US"/>
          </w:rPr>
          <w:fldChar w:fldCharType="begin"/>
        </w:r>
        <w:r>
          <w:instrText>PAGE   \* MERGEFORMAT</w:instrText>
        </w:r>
        <w:r>
          <w:rPr>
            <w:lang w:val="en-US"/>
          </w:rPr>
          <w:fldChar w:fldCharType="separate"/>
        </w:r>
        <w:r w:rsidR="00FB2DC7" w:rsidRPr="00FB2DC7">
          <w:rPr>
            <w:noProof/>
            <w:lang w:val="es-ES"/>
          </w:rPr>
          <w:t>i</w:t>
        </w:r>
        <w:r>
          <w:rPr>
            <w:noProof/>
            <w:lang w:val="es-ES"/>
          </w:rPr>
          <w:fldChar w:fldCharType="end"/>
        </w:r>
      </w:p>
    </w:sdtContent>
  </w:sdt>
  <w:p w14:paraId="2FF3DAB5" w14:textId="77777777" w:rsidR="009E6148" w:rsidRDefault="009E6148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272D75" w14:textId="77777777" w:rsidR="009E6148" w:rsidRDefault="009E614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E07BFD6" w14:textId="77777777" w:rsidR="009E6148" w:rsidRDefault="009E6148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9F5FA2" w14:textId="77777777" w:rsidR="009E6148" w:rsidRDefault="009E6148" w:rsidP="00102A21">
    <w:pPr>
      <w:pStyle w:val="Footer"/>
      <w:framePr w:wrap="around" w:vAnchor="text" w:hAnchor="margin" w:xAlign="center" w:y="1"/>
      <w:pBdr>
        <w:top w:val="single" w:sz="4" w:space="1" w:color="auto"/>
      </w:pBdr>
      <w:jc w:val="center"/>
      <w:rPr>
        <w:rStyle w:val="PageNumber"/>
      </w:rPr>
    </w:pPr>
  </w:p>
  <w:p w14:paraId="365F6E69" w14:textId="77777777" w:rsidR="009E6148" w:rsidRDefault="009E6148" w:rsidP="00102A21">
    <w:pPr>
      <w:pStyle w:val="Footer"/>
      <w:framePr w:wrap="around" w:vAnchor="text" w:hAnchor="margin" w:xAlign="center" w:y="1"/>
      <w:pBdr>
        <w:top w:val="single" w:sz="4" w:space="1" w:color="auto"/>
      </w:pBdr>
      <w:jc w:val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B2DC7">
      <w:rPr>
        <w:rStyle w:val="PageNumber"/>
        <w:noProof/>
      </w:rPr>
      <w:t>3</w:t>
    </w:r>
    <w:r>
      <w:rPr>
        <w:rStyle w:val="PageNumber"/>
      </w:rPr>
      <w:fldChar w:fldCharType="end"/>
    </w:r>
  </w:p>
  <w:p w14:paraId="061B707D" w14:textId="22740DBC" w:rsidR="009E6148" w:rsidRDefault="009E6148" w:rsidP="00102A21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D07470" w14:textId="77777777" w:rsidR="009E6148" w:rsidRDefault="009E614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B2DC7">
      <w:rPr>
        <w:rStyle w:val="PageNumber"/>
        <w:noProof/>
      </w:rPr>
      <w:t>6</w:t>
    </w:r>
    <w:r>
      <w:rPr>
        <w:rStyle w:val="PageNumber"/>
      </w:rPr>
      <w:fldChar w:fldCharType="end"/>
    </w:r>
  </w:p>
  <w:p w14:paraId="4C0FAACD" w14:textId="77777777" w:rsidR="009E6148" w:rsidRDefault="009E6148">
    <w:pPr>
      <w:pStyle w:val="Footer"/>
    </w:pPr>
    <w:r>
      <w:rPr>
        <w:noProof/>
        <w:lang w:eastAsia="es-VE"/>
      </w:rPr>
      <mc:AlternateContent>
        <mc:Choice Requires="wps">
          <w:drawing>
            <wp:anchor distT="4294967293" distB="4294967293" distL="114300" distR="114300" simplePos="0" relativeHeight="251665408" behindDoc="0" locked="0" layoutInCell="1" allowOverlap="1" wp14:anchorId="10186A92" wp14:editId="13BD0C54">
              <wp:simplePos x="0" y="0"/>
              <wp:positionH relativeFrom="column">
                <wp:posOffset>0</wp:posOffset>
              </wp:positionH>
              <wp:positionV relativeFrom="paragraph">
                <wp:posOffset>-75566</wp:posOffset>
              </wp:positionV>
              <wp:extent cx="6019800" cy="0"/>
              <wp:effectExtent l="0" t="0" r="19050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19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EB5882" id="Line 14" o:spid="_x0000_s1026" style="position:absolute;z-index:25166540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0,-5.95pt" to="474pt,-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Cpm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C05B94" w14:textId="77777777" w:rsidR="009E6148" w:rsidRDefault="009E6148" w:rsidP="00B81B13">
      <w:pPr>
        <w:spacing w:after="0" w:line="240" w:lineRule="auto"/>
      </w:pPr>
      <w:r>
        <w:separator/>
      </w:r>
    </w:p>
  </w:footnote>
  <w:footnote w:type="continuationSeparator" w:id="0">
    <w:p w14:paraId="107DBF44" w14:textId="77777777" w:rsidR="009E6148" w:rsidRDefault="009E6148" w:rsidP="00B81B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2F90CE" w14:textId="77777777" w:rsidR="009E6148" w:rsidRDefault="009E6148" w:rsidP="00D97B50">
    <w:pPr>
      <w:pStyle w:val="Header"/>
      <w:tabs>
        <w:tab w:val="clear" w:pos="4513"/>
        <w:tab w:val="clear" w:pos="9026"/>
        <w:tab w:val="left" w:pos="3380"/>
      </w:tabs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9B9CBE" w14:textId="77777777" w:rsidR="009E6148" w:rsidRDefault="009E6148" w:rsidP="0093571C">
    <w:pPr>
      <w:pStyle w:val="Header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9D33B2" w14:textId="5F74E64F" w:rsidR="009E6148" w:rsidRPr="00FB2DC7" w:rsidRDefault="009E6148">
    <w:pPr>
      <w:pStyle w:val="Header"/>
      <w:jc w:val="right"/>
      <w:rPr>
        <w:i/>
        <w:szCs w:val="20"/>
      </w:rPr>
    </w:pPr>
    <w:r w:rsidRPr="00FB2DC7">
      <w:rPr>
        <w:i/>
        <w:noProof/>
        <w:szCs w:val="20"/>
        <w:lang w:eastAsia="es-VE"/>
      </w:rPr>
      <mc:AlternateContent>
        <mc:Choice Requires="wps">
          <w:drawing>
            <wp:anchor distT="4294967293" distB="4294967293" distL="114300" distR="114300" simplePos="0" relativeHeight="251655168" behindDoc="0" locked="0" layoutInCell="1" allowOverlap="1" wp14:anchorId="5C87762C" wp14:editId="7BF775F3">
              <wp:simplePos x="0" y="0"/>
              <wp:positionH relativeFrom="column">
                <wp:posOffset>35560</wp:posOffset>
              </wp:positionH>
              <wp:positionV relativeFrom="paragraph">
                <wp:posOffset>179069</wp:posOffset>
              </wp:positionV>
              <wp:extent cx="5536565" cy="0"/>
              <wp:effectExtent l="0" t="0" r="0" b="0"/>
              <wp:wrapTopAndBottom/>
              <wp:docPr id="73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36565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DEBF7E" id="Line 12" o:spid="_x0000_s1026" style="position:absolute;z-index:25165516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2.8pt,14.1pt" to="438.7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" stroked="f">
              <w10:wrap type="topAndBottom"/>
            </v:line>
          </w:pict>
        </mc:Fallback>
      </mc:AlternateContent>
    </w:r>
    <w:r w:rsidRPr="00FB2DC7">
      <w:rPr>
        <w:i/>
        <w:noProof/>
        <w:szCs w:val="20"/>
      </w:rPr>
      <w:t>Capítulo 1</w:t>
    </w:r>
  </w:p>
  <w:p w14:paraId="5ED510B9" w14:textId="0CB5B3F4" w:rsidR="009E6148" w:rsidRDefault="009E6148">
    <w:pPr>
      <w:pStyle w:val="Header"/>
      <w:ind w:right="360"/>
    </w:pPr>
    <w:r>
      <w:rPr>
        <w:noProof/>
        <w:lang w:eastAsia="es-VE"/>
      </w:rPr>
      <mc:AlternateContent>
        <mc:Choice Requires="wps">
          <w:drawing>
            <wp:anchor distT="4294967293" distB="4294967293" distL="114300" distR="114300" simplePos="0" relativeHeight="251659264" behindDoc="0" locked="0" layoutInCell="1" allowOverlap="1" wp14:anchorId="53CD5D03" wp14:editId="214FC7EE">
              <wp:simplePos x="0" y="0"/>
              <wp:positionH relativeFrom="column">
                <wp:posOffset>0</wp:posOffset>
              </wp:positionH>
              <wp:positionV relativeFrom="paragraph">
                <wp:posOffset>46989</wp:posOffset>
              </wp:positionV>
              <wp:extent cx="6019800" cy="0"/>
              <wp:effectExtent l="0" t="0" r="19050" b="19050"/>
              <wp:wrapNone/>
              <wp:docPr id="72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19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BB2C48" id="Line 13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0,3.7pt" to="474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rxb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"/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E0B3DC" w14:textId="77777777" w:rsidR="009E6148" w:rsidRPr="00FB2DC7" w:rsidRDefault="009E6148" w:rsidP="0093571C">
    <w:pPr>
      <w:pStyle w:val="Header"/>
      <w:pBdr>
        <w:bottom w:val="single" w:sz="4" w:space="1" w:color="auto"/>
      </w:pBdr>
      <w:jc w:val="right"/>
      <w:rPr>
        <w:i/>
      </w:rPr>
    </w:pPr>
    <w:r w:rsidRPr="00FB2DC7">
      <w:rPr>
        <w:i/>
      </w:rPr>
      <w:t>Capítulo 2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0F3B03" w14:textId="77777777" w:rsidR="009E6148" w:rsidRPr="00FB2DC7" w:rsidRDefault="009E6148" w:rsidP="00FB2DC7">
    <w:pPr>
      <w:pStyle w:val="Header"/>
      <w:pBdr>
        <w:bottom w:val="single" w:sz="4" w:space="1" w:color="auto"/>
      </w:pBdr>
      <w:tabs>
        <w:tab w:val="left" w:pos="7110"/>
        <w:tab w:val="right" w:pos="9360"/>
      </w:tabs>
      <w:jc w:val="right"/>
      <w:rPr>
        <w:i/>
      </w:rPr>
    </w:pPr>
    <w:r w:rsidRPr="00FB2DC7">
      <w:rPr>
        <w:i/>
      </w:rPr>
      <w:tab/>
    </w:r>
    <w:r w:rsidRPr="00FB2DC7">
      <w:rPr>
        <w:i/>
      </w:rPr>
      <w:tab/>
    </w:r>
    <w:r w:rsidRPr="00FB2DC7">
      <w:rPr>
        <w:i/>
      </w:rPr>
      <w:tab/>
      <w:t>Capítulo 3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CFB2B" w14:textId="77777777" w:rsidR="009E6148" w:rsidRPr="00FB2DC7" w:rsidRDefault="009E6148" w:rsidP="00FB2DC7">
    <w:pPr>
      <w:pStyle w:val="Header"/>
      <w:pBdr>
        <w:bottom w:val="single" w:sz="4" w:space="1" w:color="auto"/>
      </w:pBdr>
      <w:tabs>
        <w:tab w:val="left" w:pos="7110"/>
        <w:tab w:val="right" w:pos="9360"/>
      </w:tabs>
      <w:jc w:val="right"/>
      <w:rPr>
        <w:i/>
      </w:rPr>
    </w:pPr>
    <w:r w:rsidRPr="00FB2DC7">
      <w:rPr>
        <w:i/>
      </w:rPr>
      <w:tab/>
    </w:r>
    <w:r w:rsidRPr="00FB2DC7">
      <w:rPr>
        <w:i/>
      </w:rPr>
      <w:tab/>
    </w:r>
    <w:r w:rsidRPr="00FB2DC7">
      <w:rPr>
        <w:i/>
      </w:rPr>
      <w:tab/>
      <w:t>Capítulo 4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D34FF2" w14:textId="77777777" w:rsidR="009E6148" w:rsidRPr="00FB2DC7" w:rsidRDefault="009E6148" w:rsidP="0093571C">
    <w:pPr>
      <w:pStyle w:val="Header"/>
      <w:pBdr>
        <w:bottom w:val="single" w:sz="4" w:space="1" w:color="auto"/>
      </w:pBdr>
      <w:jc w:val="right"/>
      <w:rPr>
        <w:i/>
      </w:rPr>
    </w:pPr>
    <w:r w:rsidRPr="00FB2DC7">
      <w:rPr>
        <w:i/>
      </w:rPr>
      <w:t>Bibliografía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B4005"/>
    <w:multiLevelType w:val="hybridMultilevel"/>
    <w:tmpl w:val="8148479E"/>
    <w:lvl w:ilvl="0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9913610"/>
    <w:multiLevelType w:val="hybridMultilevel"/>
    <w:tmpl w:val="5E3A3C78"/>
    <w:lvl w:ilvl="0" w:tplc="15862808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0C2D5919"/>
    <w:multiLevelType w:val="hybridMultilevel"/>
    <w:tmpl w:val="D9D0BA06"/>
    <w:lvl w:ilvl="0" w:tplc="1586280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F8595E"/>
    <w:multiLevelType w:val="hybridMultilevel"/>
    <w:tmpl w:val="A15CF378"/>
    <w:lvl w:ilvl="0" w:tplc="1586280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797B65"/>
    <w:multiLevelType w:val="hybridMultilevel"/>
    <w:tmpl w:val="3522B6D6"/>
    <w:lvl w:ilvl="0" w:tplc="1586280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4F3C5C"/>
    <w:multiLevelType w:val="hybridMultilevel"/>
    <w:tmpl w:val="B4105DFE"/>
    <w:lvl w:ilvl="0" w:tplc="15862808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1A347901"/>
    <w:multiLevelType w:val="hybridMultilevel"/>
    <w:tmpl w:val="F7CA9940"/>
    <w:lvl w:ilvl="0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C8A0C48"/>
    <w:multiLevelType w:val="hybridMultilevel"/>
    <w:tmpl w:val="8BBE8B88"/>
    <w:lvl w:ilvl="0" w:tplc="1586280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E649AD"/>
    <w:multiLevelType w:val="hybridMultilevel"/>
    <w:tmpl w:val="7B82CDC6"/>
    <w:lvl w:ilvl="0" w:tplc="1586280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3187B99"/>
    <w:multiLevelType w:val="hybridMultilevel"/>
    <w:tmpl w:val="E876AD5C"/>
    <w:lvl w:ilvl="0" w:tplc="1586280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63A3968"/>
    <w:multiLevelType w:val="hybridMultilevel"/>
    <w:tmpl w:val="030C5C3C"/>
    <w:lvl w:ilvl="0" w:tplc="15862808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1" w15:restartNumberingAfterBreak="0">
    <w:nsid w:val="263B6C13"/>
    <w:multiLevelType w:val="hybridMultilevel"/>
    <w:tmpl w:val="D304FE14"/>
    <w:lvl w:ilvl="0" w:tplc="15862808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 w15:restartNumberingAfterBreak="0">
    <w:nsid w:val="2BB164F0"/>
    <w:multiLevelType w:val="hybridMultilevel"/>
    <w:tmpl w:val="48D69250"/>
    <w:lvl w:ilvl="0" w:tplc="15862808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 w15:restartNumberingAfterBreak="0">
    <w:nsid w:val="2C7E08E1"/>
    <w:multiLevelType w:val="hybridMultilevel"/>
    <w:tmpl w:val="2322253E"/>
    <w:lvl w:ilvl="0" w:tplc="1586280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DF67DCB"/>
    <w:multiLevelType w:val="hybridMultilevel"/>
    <w:tmpl w:val="6966ED7E"/>
    <w:lvl w:ilvl="0" w:tplc="15862808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5" w15:restartNumberingAfterBreak="0">
    <w:nsid w:val="322042EB"/>
    <w:multiLevelType w:val="hybridMultilevel"/>
    <w:tmpl w:val="DC74DB6C"/>
    <w:lvl w:ilvl="0" w:tplc="15862808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350F3B63"/>
    <w:multiLevelType w:val="hybridMultilevel"/>
    <w:tmpl w:val="FC1E9DEE"/>
    <w:lvl w:ilvl="0" w:tplc="158628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586280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E843CF"/>
    <w:multiLevelType w:val="hybridMultilevel"/>
    <w:tmpl w:val="214CE1F0"/>
    <w:lvl w:ilvl="0" w:tplc="1586280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78057D6"/>
    <w:multiLevelType w:val="hybridMultilevel"/>
    <w:tmpl w:val="D7DCA8C4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7D47A32"/>
    <w:multiLevelType w:val="hybridMultilevel"/>
    <w:tmpl w:val="4DB6A15C"/>
    <w:lvl w:ilvl="0" w:tplc="1586280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A3C3E64"/>
    <w:multiLevelType w:val="multilevel"/>
    <w:tmpl w:val="4F3C19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1" w15:restartNumberingAfterBreak="0">
    <w:nsid w:val="3AB0381E"/>
    <w:multiLevelType w:val="hybridMultilevel"/>
    <w:tmpl w:val="1DE8A754"/>
    <w:lvl w:ilvl="0" w:tplc="1586280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3B155729"/>
    <w:multiLevelType w:val="multilevel"/>
    <w:tmpl w:val="DDA81A4E"/>
    <w:lvl w:ilvl="0">
      <w:start w:val="1"/>
      <w:numFmt w:val="decimal"/>
      <w:suff w:val="space"/>
      <w:lvlText w:val="CAPÍTULO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.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. 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3DBE6FF8"/>
    <w:multiLevelType w:val="multilevel"/>
    <w:tmpl w:val="5792FB70"/>
    <w:lvl w:ilvl="0">
      <w:start w:val="1"/>
      <w:numFmt w:val="decimal"/>
      <w:suff w:val="space"/>
      <w:lvlText w:val="CAPÍTULO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.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.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. 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3E17406D"/>
    <w:multiLevelType w:val="hybridMultilevel"/>
    <w:tmpl w:val="A4328DFE"/>
    <w:lvl w:ilvl="0" w:tplc="1586280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38D28D0"/>
    <w:multiLevelType w:val="hybridMultilevel"/>
    <w:tmpl w:val="C532BE20"/>
    <w:lvl w:ilvl="0" w:tplc="1586280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48216375"/>
    <w:multiLevelType w:val="hybridMultilevel"/>
    <w:tmpl w:val="457864DC"/>
    <w:lvl w:ilvl="0" w:tplc="1586280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4A987B26"/>
    <w:multiLevelType w:val="hybridMultilevel"/>
    <w:tmpl w:val="A768DDCA"/>
    <w:lvl w:ilvl="0" w:tplc="1586280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4B983E83"/>
    <w:multiLevelType w:val="hybridMultilevel"/>
    <w:tmpl w:val="8C52A11A"/>
    <w:lvl w:ilvl="0" w:tplc="1586280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4D7B1F1F"/>
    <w:multiLevelType w:val="hybridMultilevel"/>
    <w:tmpl w:val="5BFAF634"/>
    <w:lvl w:ilvl="0" w:tplc="15862808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0" w15:restartNumberingAfterBreak="0">
    <w:nsid w:val="4E8D33E9"/>
    <w:multiLevelType w:val="hybridMultilevel"/>
    <w:tmpl w:val="7936757A"/>
    <w:lvl w:ilvl="0" w:tplc="1586280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0215671"/>
    <w:multiLevelType w:val="hybridMultilevel"/>
    <w:tmpl w:val="F8F2F25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550BA9"/>
    <w:multiLevelType w:val="hybridMultilevel"/>
    <w:tmpl w:val="F716A9C6"/>
    <w:lvl w:ilvl="0" w:tplc="0C0A000F">
      <w:start w:val="1"/>
      <w:numFmt w:val="decimal"/>
      <w:lvlText w:val="%1.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563E624B"/>
    <w:multiLevelType w:val="hybridMultilevel"/>
    <w:tmpl w:val="AD60A832"/>
    <w:lvl w:ilvl="0" w:tplc="15862808">
      <w:start w:val="1"/>
      <w:numFmt w:val="bullet"/>
      <w:lvlText w:val=""/>
      <w:lvlJc w:val="left"/>
      <w:pPr>
        <w:ind w:left="1695" w:hanging="360"/>
      </w:pPr>
      <w:rPr>
        <w:rFonts w:ascii="Symbol" w:hAnsi="Symbol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34" w15:restartNumberingAfterBreak="0">
    <w:nsid w:val="563F7286"/>
    <w:multiLevelType w:val="hybridMultilevel"/>
    <w:tmpl w:val="BA387864"/>
    <w:lvl w:ilvl="0" w:tplc="15862808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5" w15:restartNumberingAfterBreak="0">
    <w:nsid w:val="5C155EE3"/>
    <w:multiLevelType w:val="hybridMultilevel"/>
    <w:tmpl w:val="E452AB10"/>
    <w:lvl w:ilvl="0" w:tplc="1586280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D72339E"/>
    <w:multiLevelType w:val="hybridMultilevel"/>
    <w:tmpl w:val="E8F0C638"/>
    <w:lvl w:ilvl="0" w:tplc="158628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586280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F109AB"/>
    <w:multiLevelType w:val="hybridMultilevel"/>
    <w:tmpl w:val="41027120"/>
    <w:lvl w:ilvl="0" w:tplc="1586280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FBF6BBC"/>
    <w:multiLevelType w:val="hybridMultilevel"/>
    <w:tmpl w:val="242C1AF2"/>
    <w:lvl w:ilvl="0" w:tplc="0C0A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5FD37E04"/>
    <w:multiLevelType w:val="hybridMultilevel"/>
    <w:tmpl w:val="93083148"/>
    <w:lvl w:ilvl="0" w:tplc="158628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586280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C0A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CFBABC0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7103B4"/>
    <w:multiLevelType w:val="hybridMultilevel"/>
    <w:tmpl w:val="9944529E"/>
    <w:lvl w:ilvl="0" w:tplc="1586280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657033F7"/>
    <w:multiLevelType w:val="hybridMultilevel"/>
    <w:tmpl w:val="7DA0C98E"/>
    <w:lvl w:ilvl="0" w:tplc="1586280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58275D6"/>
    <w:multiLevelType w:val="hybridMultilevel"/>
    <w:tmpl w:val="E110C03E"/>
    <w:lvl w:ilvl="0" w:tplc="1586280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6994D00"/>
    <w:multiLevelType w:val="hybridMultilevel"/>
    <w:tmpl w:val="79B47128"/>
    <w:lvl w:ilvl="0" w:tplc="1586280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 w15:restartNumberingAfterBreak="0">
    <w:nsid w:val="68F1257C"/>
    <w:multiLevelType w:val="hybridMultilevel"/>
    <w:tmpl w:val="89BEA66A"/>
    <w:lvl w:ilvl="0" w:tplc="1586280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696C1B9D"/>
    <w:multiLevelType w:val="hybridMultilevel"/>
    <w:tmpl w:val="307ED50E"/>
    <w:lvl w:ilvl="0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6" w15:restartNumberingAfterBreak="0">
    <w:nsid w:val="69A06D21"/>
    <w:multiLevelType w:val="hybridMultilevel"/>
    <w:tmpl w:val="99F25A10"/>
    <w:lvl w:ilvl="0" w:tplc="1586280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B6D0619"/>
    <w:multiLevelType w:val="hybridMultilevel"/>
    <w:tmpl w:val="1F4036DE"/>
    <w:lvl w:ilvl="0" w:tplc="1586280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6D48248A"/>
    <w:multiLevelType w:val="multilevel"/>
    <w:tmpl w:val="651A114C"/>
    <w:lvl w:ilvl="0">
      <w:start w:val="1"/>
      <w:numFmt w:val="decimal"/>
      <w:pStyle w:val="Heading1"/>
      <w:suff w:val="space"/>
      <w:lvlText w:val="Capítulo %1"/>
      <w:lvlJc w:val="left"/>
      <w:pPr>
        <w:ind w:left="0" w:firstLine="0"/>
      </w:pPr>
      <w:rPr>
        <w:rFonts w:hint="default"/>
        <w:u w:val="none"/>
      </w:rPr>
    </w:lvl>
    <w:lvl w:ilvl="1">
      <w:start w:val="1"/>
      <w:numFmt w:val="decimal"/>
      <w:pStyle w:val="Heading2"/>
      <w:suff w:val="nothing"/>
      <w:lvlText w:val="%1.%2.   "/>
      <w:lvlJc w:val="left"/>
      <w:pPr>
        <w:ind w:left="1135" w:hanging="567"/>
      </w:pPr>
      <w:rPr>
        <w:rFonts w:hint="default"/>
      </w:rPr>
    </w:lvl>
    <w:lvl w:ilvl="2">
      <w:start w:val="1"/>
      <w:numFmt w:val="decimal"/>
      <w:pStyle w:val="Heading3"/>
      <w:suff w:val="nothing"/>
      <w:lvlText w:val="  %1.%2.%3.  "/>
      <w:lvlJc w:val="left"/>
      <w:pPr>
        <w:ind w:left="5386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Heading4"/>
      <w:suff w:val="nothing"/>
      <w:lvlText w:val="    %1.%2.%3.%4.  "/>
      <w:lvlJc w:val="left"/>
      <w:pPr>
        <w:ind w:left="3686" w:hanging="368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:specVanish w:val="0"/>
      </w:rPr>
    </w:lvl>
    <w:lvl w:ilvl="4">
      <w:start w:val="1"/>
      <w:numFmt w:val="decimal"/>
      <w:pStyle w:val="Heading5"/>
      <w:suff w:val="nothing"/>
      <w:lvlText w:val="      %1.%2.%3.%4.%5.  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9" w15:restartNumberingAfterBreak="0">
    <w:nsid w:val="710D49BF"/>
    <w:multiLevelType w:val="hybridMultilevel"/>
    <w:tmpl w:val="BB7C3930"/>
    <w:lvl w:ilvl="0" w:tplc="1586280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0" w15:restartNumberingAfterBreak="0">
    <w:nsid w:val="719A7BC0"/>
    <w:multiLevelType w:val="hybridMultilevel"/>
    <w:tmpl w:val="6FFA49A0"/>
    <w:lvl w:ilvl="0" w:tplc="15862808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1" w15:restartNumberingAfterBreak="0">
    <w:nsid w:val="749D0705"/>
    <w:multiLevelType w:val="hybridMultilevel"/>
    <w:tmpl w:val="EEDE7EDE"/>
    <w:lvl w:ilvl="0" w:tplc="1586280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79866530"/>
    <w:multiLevelType w:val="hybridMultilevel"/>
    <w:tmpl w:val="4D38AF64"/>
    <w:lvl w:ilvl="0" w:tplc="158628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D405A2D"/>
    <w:multiLevelType w:val="hybridMultilevel"/>
    <w:tmpl w:val="75C69184"/>
    <w:lvl w:ilvl="0" w:tplc="15862808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48"/>
  </w:num>
  <w:num w:numId="2">
    <w:abstractNumId w:val="39"/>
  </w:num>
  <w:num w:numId="3">
    <w:abstractNumId w:val="25"/>
  </w:num>
  <w:num w:numId="4">
    <w:abstractNumId w:val="19"/>
  </w:num>
  <w:num w:numId="5">
    <w:abstractNumId w:val="6"/>
  </w:num>
  <w:num w:numId="6">
    <w:abstractNumId w:val="13"/>
  </w:num>
  <w:num w:numId="7">
    <w:abstractNumId w:val="32"/>
  </w:num>
  <w:num w:numId="8">
    <w:abstractNumId w:val="1"/>
  </w:num>
  <w:num w:numId="9">
    <w:abstractNumId w:val="21"/>
  </w:num>
  <w:num w:numId="10">
    <w:abstractNumId w:val="7"/>
  </w:num>
  <w:num w:numId="11">
    <w:abstractNumId w:val="48"/>
  </w:num>
  <w:num w:numId="12">
    <w:abstractNumId w:val="4"/>
  </w:num>
  <w:num w:numId="13">
    <w:abstractNumId w:val="42"/>
  </w:num>
  <w:num w:numId="14">
    <w:abstractNumId w:val="49"/>
  </w:num>
  <w:num w:numId="15">
    <w:abstractNumId w:val="30"/>
  </w:num>
  <w:num w:numId="16">
    <w:abstractNumId w:val="33"/>
  </w:num>
  <w:num w:numId="17">
    <w:abstractNumId w:val="15"/>
  </w:num>
  <w:num w:numId="18">
    <w:abstractNumId w:val="46"/>
  </w:num>
  <w:num w:numId="19">
    <w:abstractNumId w:val="40"/>
  </w:num>
  <w:num w:numId="20">
    <w:abstractNumId w:val="14"/>
  </w:num>
  <w:num w:numId="21">
    <w:abstractNumId w:val="10"/>
  </w:num>
  <w:num w:numId="22">
    <w:abstractNumId w:val="44"/>
  </w:num>
  <w:num w:numId="23">
    <w:abstractNumId w:val="52"/>
  </w:num>
  <w:num w:numId="24">
    <w:abstractNumId w:val="3"/>
  </w:num>
  <w:num w:numId="25">
    <w:abstractNumId w:val="17"/>
  </w:num>
  <w:num w:numId="26">
    <w:abstractNumId w:val="35"/>
  </w:num>
  <w:num w:numId="27">
    <w:abstractNumId w:val="43"/>
  </w:num>
  <w:num w:numId="28">
    <w:abstractNumId w:val="9"/>
  </w:num>
  <w:num w:numId="29">
    <w:abstractNumId w:val="11"/>
  </w:num>
  <w:num w:numId="30">
    <w:abstractNumId w:val="34"/>
  </w:num>
  <w:num w:numId="31">
    <w:abstractNumId w:val="51"/>
  </w:num>
  <w:num w:numId="32">
    <w:abstractNumId w:val="2"/>
  </w:num>
  <w:num w:numId="33">
    <w:abstractNumId w:val="26"/>
  </w:num>
  <w:num w:numId="34">
    <w:abstractNumId w:val="0"/>
  </w:num>
  <w:num w:numId="35">
    <w:abstractNumId w:val="31"/>
  </w:num>
  <w:num w:numId="36">
    <w:abstractNumId w:val="50"/>
  </w:num>
  <w:num w:numId="37">
    <w:abstractNumId w:val="36"/>
  </w:num>
  <w:num w:numId="38">
    <w:abstractNumId w:val="16"/>
  </w:num>
  <w:num w:numId="39">
    <w:abstractNumId w:val="53"/>
  </w:num>
  <w:num w:numId="40">
    <w:abstractNumId w:val="5"/>
  </w:num>
  <w:num w:numId="41">
    <w:abstractNumId w:val="8"/>
  </w:num>
  <w:num w:numId="42">
    <w:abstractNumId w:val="37"/>
  </w:num>
  <w:num w:numId="43">
    <w:abstractNumId w:val="41"/>
  </w:num>
  <w:num w:numId="44">
    <w:abstractNumId w:val="45"/>
  </w:num>
  <w:num w:numId="45">
    <w:abstractNumId w:val="47"/>
  </w:num>
  <w:num w:numId="46">
    <w:abstractNumId w:val="29"/>
  </w:num>
  <w:num w:numId="47">
    <w:abstractNumId w:val="28"/>
  </w:num>
  <w:num w:numId="48">
    <w:abstractNumId w:val="12"/>
  </w:num>
  <w:num w:numId="49">
    <w:abstractNumId w:val="27"/>
  </w:num>
  <w:num w:numId="50">
    <w:abstractNumId w:val="24"/>
  </w:num>
  <w:num w:numId="51">
    <w:abstractNumId w:val="38"/>
  </w:num>
  <w:num w:numId="5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20"/>
  </w:num>
  <w:num w:numId="54">
    <w:abstractNumId w:val="23"/>
  </w:num>
  <w:num w:numId="55">
    <w:abstractNumId w:val="18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mailMerge>
    <w:mainDocumentType w:val="envelopes"/>
    <w:dataType w:val="textFile"/>
    <w:activeRecord w:val="-1"/>
    <w:odso/>
  </w:mailMerge>
  <w:defaultTabStop w:val="720"/>
  <w:hyphenationZone w:val="425"/>
  <w:characterSpacingControl w:val="doNotCompress"/>
  <w:hdrShapeDefaults>
    <o:shapedefaults v:ext="edit" spidmax="27955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F45"/>
    <w:rsid w:val="00000653"/>
    <w:rsid w:val="00001715"/>
    <w:rsid w:val="00002317"/>
    <w:rsid w:val="0000277C"/>
    <w:rsid w:val="00003DA5"/>
    <w:rsid w:val="000044AF"/>
    <w:rsid w:val="0000626C"/>
    <w:rsid w:val="00006765"/>
    <w:rsid w:val="00012071"/>
    <w:rsid w:val="0001239E"/>
    <w:rsid w:val="0001318A"/>
    <w:rsid w:val="0001343D"/>
    <w:rsid w:val="00014079"/>
    <w:rsid w:val="00014DFD"/>
    <w:rsid w:val="000157B0"/>
    <w:rsid w:val="00016616"/>
    <w:rsid w:val="00020E79"/>
    <w:rsid w:val="000246DC"/>
    <w:rsid w:val="00025459"/>
    <w:rsid w:val="00026C8C"/>
    <w:rsid w:val="00027620"/>
    <w:rsid w:val="00027628"/>
    <w:rsid w:val="00027827"/>
    <w:rsid w:val="0003196D"/>
    <w:rsid w:val="00032469"/>
    <w:rsid w:val="000324DA"/>
    <w:rsid w:val="00032ABA"/>
    <w:rsid w:val="000333DC"/>
    <w:rsid w:val="00033E4E"/>
    <w:rsid w:val="00034B8F"/>
    <w:rsid w:val="00034F6E"/>
    <w:rsid w:val="000355A1"/>
    <w:rsid w:val="00035875"/>
    <w:rsid w:val="0003601F"/>
    <w:rsid w:val="00036305"/>
    <w:rsid w:val="00036D03"/>
    <w:rsid w:val="00037052"/>
    <w:rsid w:val="000401A0"/>
    <w:rsid w:val="000423C7"/>
    <w:rsid w:val="00042754"/>
    <w:rsid w:val="00042C88"/>
    <w:rsid w:val="000431DA"/>
    <w:rsid w:val="00044345"/>
    <w:rsid w:val="0004466D"/>
    <w:rsid w:val="00045C37"/>
    <w:rsid w:val="00047C22"/>
    <w:rsid w:val="00047FB2"/>
    <w:rsid w:val="000500CD"/>
    <w:rsid w:val="00050954"/>
    <w:rsid w:val="00050EE8"/>
    <w:rsid w:val="00051E4F"/>
    <w:rsid w:val="00053119"/>
    <w:rsid w:val="000536F7"/>
    <w:rsid w:val="00053B53"/>
    <w:rsid w:val="00053FAA"/>
    <w:rsid w:val="00054CFE"/>
    <w:rsid w:val="00055543"/>
    <w:rsid w:val="00056A97"/>
    <w:rsid w:val="00056CC0"/>
    <w:rsid w:val="00057C69"/>
    <w:rsid w:val="000616A4"/>
    <w:rsid w:val="00061D8A"/>
    <w:rsid w:val="00063A16"/>
    <w:rsid w:val="000648E5"/>
    <w:rsid w:val="00064AF4"/>
    <w:rsid w:val="00065074"/>
    <w:rsid w:val="000660A6"/>
    <w:rsid w:val="0006661E"/>
    <w:rsid w:val="0006679D"/>
    <w:rsid w:val="00067AED"/>
    <w:rsid w:val="00070C27"/>
    <w:rsid w:val="00071328"/>
    <w:rsid w:val="000722C6"/>
    <w:rsid w:val="00073470"/>
    <w:rsid w:val="000754EB"/>
    <w:rsid w:val="00075B7B"/>
    <w:rsid w:val="00075D7E"/>
    <w:rsid w:val="00075D7F"/>
    <w:rsid w:val="00075F13"/>
    <w:rsid w:val="00076192"/>
    <w:rsid w:val="00076416"/>
    <w:rsid w:val="0008021F"/>
    <w:rsid w:val="0008074F"/>
    <w:rsid w:val="000816E6"/>
    <w:rsid w:val="0008503E"/>
    <w:rsid w:val="000856D9"/>
    <w:rsid w:val="00090E0F"/>
    <w:rsid w:val="00091369"/>
    <w:rsid w:val="00093776"/>
    <w:rsid w:val="00093F60"/>
    <w:rsid w:val="000967E9"/>
    <w:rsid w:val="00097555"/>
    <w:rsid w:val="000A0A5C"/>
    <w:rsid w:val="000A1EA1"/>
    <w:rsid w:val="000A226F"/>
    <w:rsid w:val="000A2495"/>
    <w:rsid w:val="000A2D08"/>
    <w:rsid w:val="000A30F3"/>
    <w:rsid w:val="000A3559"/>
    <w:rsid w:val="000A56DA"/>
    <w:rsid w:val="000A606F"/>
    <w:rsid w:val="000A60A5"/>
    <w:rsid w:val="000A6A6C"/>
    <w:rsid w:val="000A6C9A"/>
    <w:rsid w:val="000A7402"/>
    <w:rsid w:val="000B105C"/>
    <w:rsid w:val="000B308B"/>
    <w:rsid w:val="000B3321"/>
    <w:rsid w:val="000B4E3B"/>
    <w:rsid w:val="000B5506"/>
    <w:rsid w:val="000B5C18"/>
    <w:rsid w:val="000B7011"/>
    <w:rsid w:val="000C0EA2"/>
    <w:rsid w:val="000C291A"/>
    <w:rsid w:val="000C2A5D"/>
    <w:rsid w:val="000C2AB2"/>
    <w:rsid w:val="000C433D"/>
    <w:rsid w:val="000C5962"/>
    <w:rsid w:val="000C66BB"/>
    <w:rsid w:val="000C791D"/>
    <w:rsid w:val="000D0E4D"/>
    <w:rsid w:val="000D25E5"/>
    <w:rsid w:val="000D2D2F"/>
    <w:rsid w:val="000D4177"/>
    <w:rsid w:val="000D453C"/>
    <w:rsid w:val="000D55BB"/>
    <w:rsid w:val="000E08AE"/>
    <w:rsid w:val="000E24DD"/>
    <w:rsid w:val="000E3285"/>
    <w:rsid w:val="000E3B9F"/>
    <w:rsid w:val="000E3E6F"/>
    <w:rsid w:val="000E4611"/>
    <w:rsid w:val="000E4C47"/>
    <w:rsid w:val="000E6609"/>
    <w:rsid w:val="000E67EB"/>
    <w:rsid w:val="000E6D2D"/>
    <w:rsid w:val="000E7238"/>
    <w:rsid w:val="000F1AC8"/>
    <w:rsid w:val="000F2F9B"/>
    <w:rsid w:val="000F2F9C"/>
    <w:rsid w:val="000F483E"/>
    <w:rsid w:val="000F4A18"/>
    <w:rsid w:val="000F4A43"/>
    <w:rsid w:val="000F4CEE"/>
    <w:rsid w:val="000F6C09"/>
    <w:rsid w:val="000F7814"/>
    <w:rsid w:val="000F79D5"/>
    <w:rsid w:val="00100DB3"/>
    <w:rsid w:val="00101644"/>
    <w:rsid w:val="00102079"/>
    <w:rsid w:val="00102713"/>
    <w:rsid w:val="001027D8"/>
    <w:rsid w:val="00102A21"/>
    <w:rsid w:val="00102E2A"/>
    <w:rsid w:val="00104A1F"/>
    <w:rsid w:val="0010502A"/>
    <w:rsid w:val="001052D8"/>
    <w:rsid w:val="001053AA"/>
    <w:rsid w:val="00106B84"/>
    <w:rsid w:val="00106C3B"/>
    <w:rsid w:val="001129DC"/>
    <w:rsid w:val="001143C5"/>
    <w:rsid w:val="00114576"/>
    <w:rsid w:val="0011530B"/>
    <w:rsid w:val="00116411"/>
    <w:rsid w:val="00117A0B"/>
    <w:rsid w:val="00117DB7"/>
    <w:rsid w:val="001201AB"/>
    <w:rsid w:val="0012102A"/>
    <w:rsid w:val="001210A8"/>
    <w:rsid w:val="00121187"/>
    <w:rsid w:val="001228D5"/>
    <w:rsid w:val="0012304F"/>
    <w:rsid w:val="00123449"/>
    <w:rsid w:val="00124985"/>
    <w:rsid w:val="00124BD2"/>
    <w:rsid w:val="001252AD"/>
    <w:rsid w:val="00126B67"/>
    <w:rsid w:val="00127EF6"/>
    <w:rsid w:val="001302DC"/>
    <w:rsid w:val="00130B33"/>
    <w:rsid w:val="00131105"/>
    <w:rsid w:val="001353D5"/>
    <w:rsid w:val="00136045"/>
    <w:rsid w:val="0013634F"/>
    <w:rsid w:val="00137941"/>
    <w:rsid w:val="001406C6"/>
    <w:rsid w:val="00141762"/>
    <w:rsid w:val="00141EBC"/>
    <w:rsid w:val="0014230B"/>
    <w:rsid w:val="00143B2E"/>
    <w:rsid w:val="00143B89"/>
    <w:rsid w:val="00144BC5"/>
    <w:rsid w:val="00145C92"/>
    <w:rsid w:val="00145C96"/>
    <w:rsid w:val="00146E89"/>
    <w:rsid w:val="00147483"/>
    <w:rsid w:val="00147F80"/>
    <w:rsid w:val="00151C24"/>
    <w:rsid w:val="00151F6F"/>
    <w:rsid w:val="00155CAC"/>
    <w:rsid w:val="00156548"/>
    <w:rsid w:val="001606FD"/>
    <w:rsid w:val="00161163"/>
    <w:rsid w:val="00161BFA"/>
    <w:rsid w:val="00164B82"/>
    <w:rsid w:val="00164D2F"/>
    <w:rsid w:val="00165B0A"/>
    <w:rsid w:val="00165F3D"/>
    <w:rsid w:val="00166D69"/>
    <w:rsid w:val="001670FF"/>
    <w:rsid w:val="0017011E"/>
    <w:rsid w:val="0017077F"/>
    <w:rsid w:val="0017236F"/>
    <w:rsid w:val="00174252"/>
    <w:rsid w:val="00174445"/>
    <w:rsid w:val="001761DD"/>
    <w:rsid w:val="00176B96"/>
    <w:rsid w:val="00177E7B"/>
    <w:rsid w:val="00180621"/>
    <w:rsid w:val="0018090F"/>
    <w:rsid w:val="001824DA"/>
    <w:rsid w:val="001826B0"/>
    <w:rsid w:val="00182F0D"/>
    <w:rsid w:val="0018338E"/>
    <w:rsid w:val="00183997"/>
    <w:rsid w:val="00183B5A"/>
    <w:rsid w:val="001843D2"/>
    <w:rsid w:val="00186624"/>
    <w:rsid w:val="0019480B"/>
    <w:rsid w:val="00194A53"/>
    <w:rsid w:val="00194C11"/>
    <w:rsid w:val="0019525C"/>
    <w:rsid w:val="001A0E69"/>
    <w:rsid w:val="001A1E17"/>
    <w:rsid w:val="001A608A"/>
    <w:rsid w:val="001A618D"/>
    <w:rsid w:val="001A7A63"/>
    <w:rsid w:val="001B03D3"/>
    <w:rsid w:val="001B0906"/>
    <w:rsid w:val="001B12BB"/>
    <w:rsid w:val="001B1A2D"/>
    <w:rsid w:val="001B2837"/>
    <w:rsid w:val="001B2E91"/>
    <w:rsid w:val="001B344E"/>
    <w:rsid w:val="001B3EE5"/>
    <w:rsid w:val="001B7C50"/>
    <w:rsid w:val="001C1CDA"/>
    <w:rsid w:val="001C378A"/>
    <w:rsid w:val="001C43F4"/>
    <w:rsid w:val="001C4551"/>
    <w:rsid w:val="001C64A3"/>
    <w:rsid w:val="001C73DB"/>
    <w:rsid w:val="001D02EC"/>
    <w:rsid w:val="001D1338"/>
    <w:rsid w:val="001D2B79"/>
    <w:rsid w:val="001D3F3B"/>
    <w:rsid w:val="001D5531"/>
    <w:rsid w:val="001D6C70"/>
    <w:rsid w:val="001E078C"/>
    <w:rsid w:val="001E1378"/>
    <w:rsid w:val="001E14C6"/>
    <w:rsid w:val="001E1EFB"/>
    <w:rsid w:val="001E2E45"/>
    <w:rsid w:val="001E3AC6"/>
    <w:rsid w:val="001E419C"/>
    <w:rsid w:val="001E549E"/>
    <w:rsid w:val="001E62D1"/>
    <w:rsid w:val="001E7CBF"/>
    <w:rsid w:val="001F0351"/>
    <w:rsid w:val="001F168B"/>
    <w:rsid w:val="001F2772"/>
    <w:rsid w:val="001F645C"/>
    <w:rsid w:val="001F7885"/>
    <w:rsid w:val="002007E3"/>
    <w:rsid w:val="0020258B"/>
    <w:rsid w:val="00203E4E"/>
    <w:rsid w:val="00210448"/>
    <w:rsid w:val="00211188"/>
    <w:rsid w:val="002118D0"/>
    <w:rsid w:val="00213E38"/>
    <w:rsid w:val="00214740"/>
    <w:rsid w:val="00215C32"/>
    <w:rsid w:val="0021674F"/>
    <w:rsid w:val="00217119"/>
    <w:rsid w:val="00217A8B"/>
    <w:rsid w:val="00221B82"/>
    <w:rsid w:val="00222865"/>
    <w:rsid w:val="002233CE"/>
    <w:rsid w:val="00223DE8"/>
    <w:rsid w:val="0022410E"/>
    <w:rsid w:val="00224965"/>
    <w:rsid w:val="002252CD"/>
    <w:rsid w:val="00226BE9"/>
    <w:rsid w:val="0023073F"/>
    <w:rsid w:val="00231A3E"/>
    <w:rsid w:val="00231ED9"/>
    <w:rsid w:val="002329BD"/>
    <w:rsid w:val="00232D8F"/>
    <w:rsid w:val="00234629"/>
    <w:rsid w:val="002351CC"/>
    <w:rsid w:val="00236395"/>
    <w:rsid w:val="0023729C"/>
    <w:rsid w:val="00240051"/>
    <w:rsid w:val="0024188E"/>
    <w:rsid w:val="002444A1"/>
    <w:rsid w:val="00244795"/>
    <w:rsid w:val="00247238"/>
    <w:rsid w:val="0024736A"/>
    <w:rsid w:val="00247EB8"/>
    <w:rsid w:val="00250255"/>
    <w:rsid w:val="00250954"/>
    <w:rsid w:val="00251E5B"/>
    <w:rsid w:val="002547F4"/>
    <w:rsid w:val="002549F8"/>
    <w:rsid w:val="00257A1F"/>
    <w:rsid w:val="00260F41"/>
    <w:rsid w:val="002616B8"/>
    <w:rsid w:val="00264BE4"/>
    <w:rsid w:val="00264C86"/>
    <w:rsid w:val="00265B2D"/>
    <w:rsid w:val="002665A7"/>
    <w:rsid w:val="00270A69"/>
    <w:rsid w:val="00270B94"/>
    <w:rsid w:val="00270C68"/>
    <w:rsid w:val="002728E5"/>
    <w:rsid w:val="00274AD8"/>
    <w:rsid w:val="002759ED"/>
    <w:rsid w:val="00276769"/>
    <w:rsid w:val="00277A1B"/>
    <w:rsid w:val="00280400"/>
    <w:rsid w:val="00280952"/>
    <w:rsid w:val="00280A54"/>
    <w:rsid w:val="0028205E"/>
    <w:rsid w:val="002822B9"/>
    <w:rsid w:val="00282644"/>
    <w:rsid w:val="00282C9F"/>
    <w:rsid w:val="0028322A"/>
    <w:rsid w:val="002833DE"/>
    <w:rsid w:val="0028342E"/>
    <w:rsid w:val="0028362D"/>
    <w:rsid w:val="00283D64"/>
    <w:rsid w:val="00284F4A"/>
    <w:rsid w:val="00285ABF"/>
    <w:rsid w:val="00285E34"/>
    <w:rsid w:val="00286DEC"/>
    <w:rsid w:val="002875F4"/>
    <w:rsid w:val="00287B32"/>
    <w:rsid w:val="00293558"/>
    <w:rsid w:val="00293587"/>
    <w:rsid w:val="00293CA1"/>
    <w:rsid w:val="00294E42"/>
    <w:rsid w:val="0029609E"/>
    <w:rsid w:val="00296114"/>
    <w:rsid w:val="002967DC"/>
    <w:rsid w:val="0029751B"/>
    <w:rsid w:val="00297DFB"/>
    <w:rsid w:val="002A1AB8"/>
    <w:rsid w:val="002A1F8A"/>
    <w:rsid w:val="002A213A"/>
    <w:rsid w:val="002A2DD7"/>
    <w:rsid w:val="002A45AE"/>
    <w:rsid w:val="002A4D5F"/>
    <w:rsid w:val="002A4E53"/>
    <w:rsid w:val="002A7704"/>
    <w:rsid w:val="002A7827"/>
    <w:rsid w:val="002A7CC0"/>
    <w:rsid w:val="002B31BA"/>
    <w:rsid w:val="002B32F6"/>
    <w:rsid w:val="002B485A"/>
    <w:rsid w:val="002B61B4"/>
    <w:rsid w:val="002B71C4"/>
    <w:rsid w:val="002B7F40"/>
    <w:rsid w:val="002C0B98"/>
    <w:rsid w:val="002C4F3D"/>
    <w:rsid w:val="002C52C4"/>
    <w:rsid w:val="002C545B"/>
    <w:rsid w:val="002C570C"/>
    <w:rsid w:val="002C6CD1"/>
    <w:rsid w:val="002C70B7"/>
    <w:rsid w:val="002C70C0"/>
    <w:rsid w:val="002C7287"/>
    <w:rsid w:val="002D014F"/>
    <w:rsid w:val="002D1CF5"/>
    <w:rsid w:val="002D1E26"/>
    <w:rsid w:val="002D3604"/>
    <w:rsid w:val="002D387E"/>
    <w:rsid w:val="002D4D4E"/>
    <w:rsid w:val="002D4DBD"/>
    <w:rsid w:val="002D6011"/>
    <w:rsid w:val="002D724E"/>
    <w:rsid w:val="002D7AFE"/>
    <w:rsid w:val="002E0AA7"/>
    <w:rsid w:val="002E13A1"/>
    <w:rsid w:val="002E1B6C"/>
    <w:rsid w:val="002E1DA7"/>
    <w:rsid w:val="002E20E3"/>
    <w:rsid w:val="002E3567"/>
    <w:rsid w:val="002E3813"/>
    <w:rsid w:val="002E59EF"/>
    <w:rsid w:val="002E5F85"/>
    <w:rsid w:val="002E61DF"/>
    <w:rsid w:val="002E6806"/>
    <w:rsid w:val="002E6A3C"/>
    <w:rsid w:val="002E79CC"/>
    <w:rsid w:val="002F0373"/>
    <w:rsid w:val="002F0DF1"/>
    <w:rsid w:val="002F1906"/>
    <w:rsid w:val="002F1F59"/>
    <w:rsid w:val="002F27B6"/>
    <w:rsid w:val="002F2907"/>
    <w:rsid w:val="002F2BAF"/>
    <w:rsid w:val="002F2D64"/>
    <w:rsid w:val="002F36C3"/>
    <w:rsid w:val="002F3E6E"/>
    <w:rsid w:val="002F6EC6"/>
    <w:rsid w:val="002F71C9"/>
    <w:rsid w:val="002F739B"/>
    <w:rsid w:val="0030033A"/>
    <w:rsid w:val="003020E2"/>
    <w:rsid w:val="00304075"/>
    <w:rsid w:val="00305E6C"/>
    <w:rsid w:val="00306F57"/>
    <w:rsid w:val="003073D8"/>
    <w:rsid w:val="00307FDF"/>
    <w:rsid w:val="00310C20"/>
    <w:rsid w:val="00312E27"/>
    <w:rsid w:val="0031316B"/>
    <w:rsid w:val="00313C3D"/>
    <w:rsid w:val="00317032"/>
    <w:rsid w:val="00317F20"/>
    <w:rsid w:val="00321B2C"/>
    <w:rsid w:val="00321D02"/>
    <w:rsid w:val="003235C0"/>
    <w:rsid w:val="00324611"/>
    <w:rsid w:val="003267CB"/>
    <w:rsid w:val="00327E19"/>
    <w:rsid w:val="00330A4B"/>
    <w:rsid w:val="003314BC"/>
    <w:rsid w:val="0033218C"/>
    <w:rsid w:val="00332EDB"/>
    <w:rsid w:val="00335C82"/>
    <w:rsid w:val="00336AB9"/>
    <w:rsid w:val="00337589"/>
    <w:rsid w:val="00341701"/>
    <w:rsid w:val="00342553"/>
    <w:rsid w:val="00344543"/>
    <w:rsid w:val="00345645"/>
    <w:rsid w:val="003462B4"/>
    <w:rsid w:val="0034643A"/>
    <w:rsid w:val="00347D32"/>
    <w:rsid w:val="003502E1"/>
    <w:rsid w:val="00350799"/>
    <w:rsid w:val="00352691"/>
    <w:rsid w:val="00352E30"/>
    <w:rsid w:val="00354F35"/>
    <w:rsid w:val="003558E2"/>
    <w:rsid w:val="00356099"/>
    <w:rsid w:val="00356967"/>
    <w:rsid w:val="00361193"/>
    <w:rsid w:val="00362D0F"/>
    <w:rsid w:val="003631C0"/>
    <w:rsid w:val="00363216"/>
    <w:rsid w:val="00363417"/>
    <w:rsid w:val="00364062"/>
    <w:rsid w:val="00367C21"/>
    <w:rsid w:val="00367DD5"/>
    <w:rsid w:val="00367E0A"/>
    <w:rsid w:val="003707FE"/>
    <w:rsid w:val="00371FDF"/>
    <w:rsid w:val="0037238D"/>
    <w:rsid w:val="00372BA6"/>
    <w:rsid w:val="003736A2"/>
    <w:rsid w:val="00373AFB"/>
    <w:rsid w:val="0037410A"/>
    <w:rsid w:val="003748AD"/>
    <w:rsid w:val="00374F64"/>
    <w:rsid w:val="00375806"/>
    <w:rsid w:val="0037760F"/>
    <w:rsid w:val="0038280C"/>
    <w:rsid w:val="00384463"/>
    <w:rsid w:val="003846F4"/>
    <w:rsid w:val="003853EB"/>
    <w:rsid w:val="00385B86"/>
    <w:rsid w:val="00385DB5"/>
    <w:rsid w:val="00386026"/>
    <w:rsid w:val="00386E50"/>
    <w:rsid w:val="00387316"/>
    <w:rsid w:val="003916FA"/>
    <w:rsid w:val="00391C0B"/>
    <w:rsid w:val="003920D7"/>
    <w:rsid w:val="00393EBC"/>
    <w:rsid w:val="00393FFA"/>
    <w:rsid w:val="003946C4"/>
    <w:rsid w:val="003949FF"/>
    <w:rsid w:val="00394B6B"/>
    <w:rsid w:val="0039524B"/>
    <w:rsid w:val="00395DD9"/>
    <w:rsid w:val="00397CC2"/>
    <w:rsid w:val="003A00F5"/>
    <w:rsid w:val="003A03F3"/>
    <w:rsid w:val="003A1271"/>
    <w:rsid w:val="003A178D"/>
    <w:rsid w:val="003A2F21"/>
    <w:rsid w:val="003A48F2"/>
    <w:rsid w:val="003A5104"/>
    <w:rsid w:val="003A5569"/>
    <w:rsid w:val="003A5EFD"/>
    <w:rsid w:val="003A6402"/>
    <w:rsid w:val="003A658A"/>
    <w:rsid w:val="003A69AA"/>
    <w:rsid w:val="003A6DD9"/>
    <w:rsid w:val="003B1A40"/>
    <w:rsid w:val="003B2FE7"/>
    <w:rsid w:val="003B37ED"/>
    <w:rsid w:val="003B4BCD"/>
    <w:rsid w:val="003B53B1"/>
    <w:rsid w:val="003B5C6B"/>
    <w:rsid w:val="003B6406"/>
    <w:rsid w:val="003B71A7"/>
    <w:rsid w:val="003C058F"/>
    <w:rsid w:val="003C1342"/>
    <w:rsid w:val="003C2BB3"/>
    <w:rsid w:val="003C2D6C"/>
    <w:rsid w:val="003C2D8D"/>
    <w:rsid w:val="003C5432"/>
    <w:rsid w:val="003C5C8E"/>
    <w:rsid w:val="003C5FD7"/>
    <w:rsid w:val="003C67C1"/>
    <w:rsid w:val="003C69B5"/>
    <w:rsid w:val="003C6B0F"/>
    <w:rsid w:val="003C72C0"/>
    <w:rsid w:val="003D013F"/>
    <w:rsid w:val="003D2A64"/>
    <w:rsid w:val="003D532F"/>
    <w:rsid w:val="003D5542"/>
    <w:rsid w:val="003D56CE"/>
    <w:rsid w:val="003D586B"/>
    <w:rsid w:val="003E08BB"/>
    <w:rsid w:val="003E14A3"/>
    <w:rsid w:val="003E28CC"/>
    <w:rsid w:val="003E5238"/>
    <w:rsid w:val="003E523C"/>
    <w:rsid w:val="003F01AA"/>
    <w:rsid w:val="003F036B"/>
    <w:rsid w:val="003F06CD"/>
    <w:rsid w:val="003F0DCE"/>
    <w:rsid w:val="003F20E0"/>
    <w:rsid w:val="003F2516"/>
    <w:rsid w:val="003F4A20"/>
    <w:rsid w:val="003F4A2D"/>
    <w:rsid w:val="003F5191"/>
    <w:rsid w:val="003F6E12"/>
    <w:rsid w:val="003F75BC"/>
    <w:rsid w:val="00400E14"/>
    <w:rsid w:val="0040103A"/>
    <w:rsid w:val="004010C1"/>
    <w:rsid w:val="00402822"/>
    <w:rsid w:val="00402B68"/>
    <w:rsid w:val="004039CE"/>
    <w:rsid w:val="00403C1F"/>
    <w:rsid w:val="00404431"/>
    <w:rsid w:val="004070A1"/>
    <w:rsid w:val="004078A4"/>
    <w:rsid w:val="00407CA6"/>
    <w:rsid w:val="0041298D"/>
    <w:rsid w:val="00413056"/>
    <w:rsid w:val="00413EBA"/>
    <w:rsid w:val="00415969"/>
    <w:rsid w:val="00420FD5"/>
    <w:rsid w:val="00421FAD"/>
    <w:rsid w:val="004229C8"/>
    <w:rsid w:val="00422D64"/>
    <w:rsid w:val="00423A72"/>
    <w:rsid w:val="00424146"/>
    <w:rsid w:val="004266F7"/>
    <w:rsid w:val="004279EF"/>
    <w:rsid w:val="00430EB6"/>
    <w:rsid w:val="00431154"/>
    <w:rsid w:val="0043353F"/>
    <w:rsid w:val="004336EC"/>
    <w:rsid w:val="0043486B"/>
    <w:rsid w:val="00435265"/>
    <w:rsid w:val="00435297"/>
    <w:rsid w:val="004368B6"/>
    <w:rsid w:val="004377F0"/>
    <w:rsid w:val="00437E25"/>
    <w:rsid w:val="00440490"/>
    <w:rsid w:val="004435BB"/>
    <w:rsid w:val="0044370E"/>
    <w:rsid w:val="004438DF"/>
    <w:rsid w:val="00445AEC"/>
    <w:rsid w:val="00446259"/>
    <w:rsid w:val="00446947"/>
    <w:rsid w:val="00447628"/>
    <w:rsid w:val="00447C6F"/>
    <w:rsid w:val="00447FBC"/>
    <w:rsid w:val="00450A1A"/>
    <w:rsid w:val="00450C25"/>
    <w:rsid w:val="00450EBA"/>
    <w:rsid w:val="00451BE3"/>
    <w:rsid w:val="004524F5"/>
    <w:rsid w:val="00452AAC"/>
    <w:rsid w:val="00454C28"/>
    <w:rsid w:val="004550E1"/>
    <w:rsid w:val="00455EE5"/>
    <w:rsid w:val="00456F22"/>
    <w:rsid w:val="00461921"/>
    <w:rsid w:val="004633A8"/>
    <w:rsid w:val="004639E9"/>
    <w:rsid w:val="00464354"/>
    <w:rsid w:val="00464CC4"/>
    <w:rsid w:val="00464D71"/>
    <w:rsid w:val="00464EB9"/>
    <w:rsid w:val="004651EA"/>
    <w:rsid w:val="00467446"/>
    <w:rsid w:val="0047022D"/>
    <w:rsid w:val="004704AE"/>
    <w:rsid w:val="00470F67"/>
    <w:rsid w:val="00472DF1"/>
    <w:rsid w:val="004762D1"/>
    <w:rsid w:val="00476680"/>
    <w:rsid w:val="0047741E"/>
    <w:rsid w:val="00477F9C"/>
    <w:rsid w:val="00480DC3"/>
    <w:rsid w:val="0048144E"/>
    <w:rsid w:val="00482CD8"/>
    <w:rsid w:val="0048412E"/>
    <w:rsid w:val="004845ED"/>
    <w:rsid w:val="004846B4"/>
    <w:rsid w:val="00484A82"/>
    <w:rsid w:val="004867BD"/>
    <w:rsid w:val="00487B92"/>
    <w:rsid w:val="004915AF"/>
    <w:rsid w:val="00491897"/>
    <w:rsid w:val="00492177"/>
    <w:rsid w:val="004949BA"/>
    <w:rsid w:val="0049564C"/>
    <w:rsid w:val="00495CBF"/>
    <w:rsid w:val="00496289"/>
    <w:rsid w:val="00497293"/>
    <w:rsid w:val="004977A3"/>
    <w:rsid w:val="004A12EE"/>
    <w:rsid w:val="004A1CFE"/>
    <w:rsid w:val="004A1F6A"/>
    <w:rsid w:val="004A2756"/>
    <w:rsid w:val="004A311B"/>
    <w:rsid w:val="004A3C4F"/>
    <w:rsid w:val="004A3C6D"/>
    <w:rsid w:val="004A3F3E"/>
    <w:rsid w:val="004A5674"/>
    <w:rsid w:val="004A5D9C"/>
    <w:rsid w:val="004A755A"/>
    <w:rsid w:val="004A7567"/>
    <w:rsid w:val="004B06A7"/>
    <w:rsid w:val="004B12F7"/>
    <w:rsid w:val="004B1B0D"/>
    <w:rsid w:val="004B3140"/>
    <w:rsid w:val="004B355D"/>
    <w:rsid w:val="004B3DF3"/>
    <w:rsid w:val="004B5780"/>
    <w:rsid w:val="004C11D3"/>
    <w:rsid w:val="004C1DFF"/>
    <w:rsid w:val="004C2504"/>
    <w:rsid w:val="004C3A90"/>
    <w:rsid w:val="004C4663"/>
    <w:rsid w:val="004C4FE8"/>
    <w:rsid w:val="004D0DED"/>
    <w:rsid w:val="004D0EF6"/>
    <w:rsid w:val="004D0F41"/>
    <w:rsid w:val="004D19B6"/>
    <w:rsid w:val="004D2B1F"/>
    <w:rsid w:val="004D3A12"/>
    <w:rsid w:val="004D3ABC"/>
    <w:rsid w:val="004D76CC"/>
    <w:rsid w:val="004E1BEB"/>
    <w:rsid w:val="004E1FED"/>
    <w:rsid w:val="004E2051"/>
    <w:rsid w:val="004E2784"/>
    <w:rsid w:val="004E2D14"/>
    <w:rsid w:val="004E4918"/>
    <w:rsid w:val="004E5D41"/>
    <w:rsid w:val="004E6080"/>
    <w:rsid w:val="004E707D"/>
    <w:rsid w:val="004E7A31"/>
    <w:rsid w:val="004E7C49"/>
    <w:rsid w:val="004F050F"/>
    <w:rsid w:val="004F2530"/>
    <w:rsid w:val="004F2CCC"/>
    <w:rsid w:val="004F3F8A"/>
    <w:rsid w:val="004F51A6"/>
    <w:rsid w:val="004F6254"/>
    <w:rsid w:val="004F6E4C"/>
    <w:rsid w:val="00501236"/>
    <w:rsid w:val="00501D2E"/>
    <w:rsid w:val="00502075"/>
    <w:rsid w:val="00502336"/>
    <w:rsid w:val="00503734"/>
    <w:rsid w:val="00503E58"/>
    <w:rsid w:val="00503EB7"/>
    <w:rsid w:val="005041AB"/>
    <w:rsid w:val="00504322"/>
    <w:rsid w:val="00504896"/>
    <w:rsid w:val="005055B5"/>
    <w:rsid w:val="00505971"/>
    <w:rsid w:val="00506105"/>
    <w:rsid w:val="005061B7"/>
    <w:rsid w:val="00507661"/>
    <w:rsid w:val="005107A7"/>
    <w:rsid w:val="00510EDE"/>
    <w:rsid w:val="00511394"/>
    <w:rsid w:val="00512854"/>
    <w:rsid w:val="0051345A"/>
    <w:rsid w:val="00513C6C"/>
    <w:rsid w:val="00514101"/>
    <w:rsid w:val="00514926"/>
    <w:rsid w:val="00516152"/>
    <w:rsid w:val="005162B8"/>
    <w:rsid w:val="0051709E"/>
    <w:rsid w:val="0052158C"/>
    <w:rsid w:val="0052338D"/>
    <w:rsid w:val="00523615"/>
    <w:rsid w:val="00523CBF"/>
    <w:rsid w:val="0052455C"/>
    <w:rsid w:val="00524D35"/>
    <w:rsid w:val="005255A1"/>
    <w:rsid w:val="0052630C"/>
    <w:rsid w:val="00531C0C"/>
    <w:rsid w:val="00531E2C"/>
    <w:rsid w:val="00531FAB"/>
    <w:rsid w:val="0053282F"/>
    <w:rsid w:val="005331C3"/>
    <w:rsid w:val="005332CC"/>
    <w:rsid w:val="00534F81"/>
    <w:rsid w:val="00534FA9"/>
    <w:rsid w:val="00535C69"/>
    <w:rsid w:val="00540CA1"/>
    <w:rsid w:val="005417B3"/>
    <w:rsid w:val="00541F78"/>
    <w:rsid w:val="0054243F"/>
    <w:rsid w:val="005446A5"/>
    <w:rsid w:val="00544B7D"/>
    <w:rsid w:val="005453CD"/>
    <w:rsid w:val="00545410"/>
    <w:rsid w:val="0054647D"/>
    <w:rsid w:val="005465A4"/>
    <w:rsid w:val="00546BC3"/>
    <w:rsid w:val="00550B12"/>
    <w:rsid w:val="005512D0"/>
    <w:rsid w:val="00552A0D"/>
    <w:rsid w:val="0055416E"/>
    <w:rsid w:val="0055485D"/>
    <w:rsid w:val="005549A2"/>
    <w:rsid w:val="005549FA"/>
    <w:rsid w:val="0055505B"/>
    <w:rsid w:val="00557525"/>
    <w:rsid w:val="0056030A"/>
    <w:rsid w:val="00560421"/>
    <w:rsid w:val="00562159"/>
    <w:rsid w:val="00562711"/>
    <w:rsid w:val="00562E97"/>
    <w:rsid w:val="005630FB"/>
    <w:rsid w:val="005640BC"/>
    <w:rsid w:val="00570957"/>
    <w:rsid w:val="00570AAB"/>
    <w:rsid w:val="00570FBD"/>
    <w:rsid w:val="00571377"/>
    <w:rsid w:val="00572101"/>
    <w:rsid w:val="005729D2"/>
    <w:rsid w:val="005738C0"/>
    <w:rsid w:val="00573ABC"/>
    <w:rsid w:val="0057760D"/>
    <w:rsid w:val="00577710"/>
    <w:rsid w:val="00581104"/>
    <w:rsid w:val="005811FD"/>
    <w:rsid w:val="00582899"/>
    <w:rsid w:val="0058319C"/>
    <w:rsid w:val="00583AD8"/>
    <w:rsid w:val="0058563E"/>
    <w:rsid w:val="00585F8B"/>
    <w:rsid w:val="005863DE"/>
    <w:rsid w:val="00592E02"/>
    <w:rsid w:val="00593B36"/>
    <w:rsid w:val="00597099"/>
    <w:rsid w:val="00597FB6"/>
    <w:rsid w:val="005A1011"/>
    <w:rsid w:val="005A1D03"/>
    <w:rsid w:val="005A69A2"/>
    <w:rsid w:val="005A6A9C"/>
    <w:rsid w:val="005A7703"/>
    <w:rsid w:val="005B0FA1"/>
    <w:rsid w:val="005B27E4"/>
    <w:rsid w:val="005B2B4C"/>
    <w:rsid w:val="005B5314"/>
    <w:rsid w:val="005B5AEF"/>
    <w:rsid w:val="005B65F7"/>
    <w:rsid w:val="005B6806"/>
    <w:rsid w:val="005B68DA"/>
    <w:rsid w:val="005B77F6"/>
    <w:rsid w:val="005C1AD9"/>
    <w:rsid w:val="005C36FD"/>
    <w:rsid w:val="005C45D0"/>
    <w:rsid w:val="005C68D9"/>
    <w:rsid w:val="005C7523"/>
    <w:rsid w:val="005C7A8C"/>
    <w:rsid w:val="005C7F87"/>
    <w:rsid w:val="005D3274"/>
    <w:rsid w:val="005D3C9B"/>
    <w:rsid w:val="005D644F"/>
    <w:rsid w:val="005D6951"/>
    <w:rsid w:val="005D6E54"/>
    <w:rsid w:val="005D7D4C"/>
    <w:rsid w:val="005E0126"/>
    <w:rsid w:val="005E0815"/>
    <w:rsid w:val="005E0E93"/>
    <w:rsid w:val="005E1461"/>
    <w:rsid w:val="005E250E"/>
    <w:rsid w:val="005E38B6"/>
    <w:rsid w:val="005E464E"/>
    <w:rsid w:val="005E5091"/>
    <w:rsid w:val="005E5285"/>
    <w:rsid w:val="005E61E2"/>
    <w:rsid w:val="005E73DB"/>
    <w:rsid w:val="005E7AE9"/>
    <w:rsid w:val="005F1CCC"/>
    <w:rsid w:val="005F356D"/>
    <w:rsid w:val="005F582F"/>
    <w:rsid w:val="005F745C"/>
    <w:rsid w:val="005F79AA"/>
    <w:rsid w:val="005F7C30"/>
    <w:rsid w:val="005F7C65"/>
    <w:rsid w:val="00600359"/>
    <w:rsid w:val="00600742"/>
    <w:rsid w:val="00600F9D"/>
    <w:rsid w:val="00601864"/>
    <w:rsid w:val="006020FA"/>
    <w:rsid w:val="00603FD0"/>
    <w:rsid w:val="00604471"/>
    <w:rsid w:val="0060484F"/>
    <w:rsid w:val="00605C9D"/>
    <w:rsid w:val="00607A88"/>
    <w:rsid w:val="00607EB8"/>
    <w:rsid w:val="00610D60"/>
    <w:rsid w:val="00610F08"/>
    <w:rsid w:val="00611005"/>
    <w:rsid w:val="00614F4E"/>
    <w:rsid w:val="00615D62"/>
    <w:rsid w:val="00616672"/>
    <w:rsid w:val="00620AF1"/>
    <w:rsid w:val="006228CF"/>
    <w:rsid w:val="00622FCB"/>
    <w:rsid w:val="00624008"/>
    <w:rsid w:val="006257C1"/>
    <w:rsid w:val="006269C7"/>
    <w:rsid w:val="00626C07"/>
    <w:rsid w:val="0062750B"/>
    <w:rsid w:val="00627B95"/>
    <w:rsid w:val="00630DE8"/>
    <w:rsid w:val="00631DE1"/>
    <w:rsid w:val="00632C37"/>
    <w:rsid w:val="006340F3"/>
    <w:rsid w:val="006347A0"/>
    <w:rsid w:val="00635502"/>
    <w:rsid w:val="006357D2"/>
    <w:rsid w:val="00635893"/>
    <w:rsid w:val="00641E1D"/>
    <w:rsid w:val="006420E1"/>
    <w:rsid w:val="00644BD4"/>
    <w:rsid w:val="00644C70"/>
    <w:rsid w:val="00645413"/>
    <w:rsid w:val="0064618F"/>
    <w:rsid w:val="00650210"/>
    <w:rsid w:val="00651D2D"/>
    <w:rsid w:val="00653C71"/>
    <w:rsid w:val="0065522E"/>
    <w:rsid w:val="00655D48"/>
    <w:rsid w:val="00655F50"/>
    <w:rsid w:val="00657472"/>
    <w:rsid w:val="00663FBF"/>
    <w:rsid w:val="0066424F"/>
    <w:rsid w:val="00667F58"/>
    <w:rsid w:val="00670537"/>
    <w:rsid w:val="0067359A"/>
    <w:rsid w:val="006741BC"/>
    <w:rsid w:val="00675449"/>
    <w:rsid w:val="00675933"/>
    <w:rsid w:val="00675C4E"/>
    <w:rsid w:val="00676E12"/>
    <w:rsid w:val="00676F38"/>
    <w:rsid w:val="00677C55"/>
    <w:rsid w:val="00680B07"/>
    <w:rsid w:val="006814CC"/>
    <w:rsid w:val="00681D1F"/>
    <w:rsid w:val="00681D7E"/>
    <w:rsid w:val="00682841"/>
    <w:rsid w:val="00683251"/>
    <w:rsid w:val="00683259"/>
    <w:rsid w:val="0068376A"/>
    <w:rsid w:val="00686802"/>
    <w:rsid w:val="00686A8F"/>
    <w:rsid w:val="00691D45"/>
    <w:rsid w:val="00692184"/>
    <w:rsid w:val="006948A6"/>
    <w:rsid w:val="0069556B"/>
    <w:rsid w:val="00696801"/>
    <w:rsid w:val="00696B6D"/>
    <w:rsid w:val="006979FD"/>
    <w:rsid w:val="006A338F"/>
    <w:rsid w:val="006A4232"/>
    <w:rsid w:val="006A636B"/>
    <w:rsid w:val="006A647F"/>
    <w:rsid w:val="006B0409"/>
    <w:rsid w:val="006B234D"/>
    <w:rsid w:val="006B3F7B"/>
    <w:rsid w:val="006B4D9C"/>
    <w:rsid w:val="006B56D9"/>
    <w:rsid w:val="006B5BF1"/>
    <w:rsid w:val="006C0168"/>
    <w:rsid w:val="006C12FB"/>
    <w:rsid w:val="006C16C9"/>
    <w:rsid w:val="006C1C79"/>
    <w:rsid w:val="006C1EA4"/>
    <w:rsid w:val="006C2E4E"/>
    <w:rsid w:val="006C3602"/>
    <w:rsid w:val="006C3B27"/>
    <w:rsid w:val="006C41EE"/>
    <w:rsid w:val="006C4DD5"/>
    <w:rsid w:val="006C581A"/>
    <w:rsid w:val="006C58E4"/>
    <w:rsid w:val="006C6496"/>
    <w:rsid w:val="006C7786"/>
    <w:rsid w:val="006D0ED0"/>
    <w:rsid w:val="006D1303"/>
    <w:rsid w:val="006D1947"/>
    <w:rsid w:val="006D1AA3"/>
    <w:rsid w:val="006D2637"/>
    <w:rsid w:val="006D2A76"/>
    <w:rsid w:val="006D2C30"/>
    <w:rsid w:val="006D6112"/>
    <w:rsid w:val="006D62CE"/>
    <w:rsid w:val="006D6F36"/>
    <w:rsid w:val="006E1202"/>
    <w:rsid w:val="006E1316"/>
    <w:rsid w:val="006E1ECD"/>
    <w:rsid w:val="006E20D6"/>
    <w:rsid w:val="006E212E"/>
    <w:rsid w:val="006E24BF"/>
    <w:rsid w:val="006E2CE7"/>
    <w:rsid w:val="006E361A"/>
    <w:rsid w:val="006E362D"/>
    <w:rsid w:val="006E444C"/>
    <w:rsid w:val="006E478F"/>
    <w:rsid w:val="006E52D9"/>
    <w:rsid w:val="006E70E3"/>
    <w:rsid w:val="006E71A2"/>
    <w:rsid w:val="006E7205"/>
    <w:rsid w:val="006F0D29"/>
    <w:rsid w:val="006F25E0"/>
    <w:rsid w:val="006F42E9"/>
    <w:rsid w:val="006F5488"/>
    <w:rsid w:val="006F54C2"/>
    <w:rsid w:val="006F5C18"/>
    <w:rsid w:val="006F6BDD"/>
    <w:rsid w:val="006F75A8"/>
    <w:rsid w:val="006F7A06"/>
    <w:rsid w:val="00700266"/>
    <w:rsid w:val="00702688"/>
    <w:rsid w:val="0070429C"/>
    <w:rsid w:val="00704CB0"/>
    <w:rsid w:val="007052E8"/>
    <w:rsid w:val="007073A4"/>
    <w:rsid w:val="00707911"/>
    <w:rsid w:val="00707DD5"/>
    <w:rsid w:val="00710105"/>
    <w:rsid w:val="00710571"/>
    <w:rsid w:val="0071058B"/>
    <w:rsid w:val="00711244"/>
    <w:rsid w:val="00712261"/>
    <w:rsid w:val="007149EA"/>
    <w:rsid w:val="007162DC"/>
    <w:rsid w:val="007174B6"/>
    <w:rsid w:val="0071753B"/>
    <w:rsid w:val="00720625"/>
    <w:rsid w:val="00720973"/>
    <w:rsid w:val="007215C8"/>
    <w:rsid w:val="0072176C"/>
    <w:rsid w:val="0072192F"/>
    <w:rsid w:val="00722054"/>
    <w:rsid w:val="0072383E"/>
    <w:rsid w:val="00723C03"/>
    <w:rsid w:val="00724638"/>
    <w:rsid w:val="0072501E"/>
    <w:rsid w:val="00726080"/>
    <w:rsid w:val="00726802"/>
    <w:rsid w:val="007275C0"/>
    <w:rsid w:val="00727A89"/>
    <w:rsid w:val="00730611"/>
    <w:rsid w:val="00730A0E"/>
    <w:rsid w:val="007327EC"/>
    <w:rsid w:val="00732D04"/>
    <w:rsid w:val="007373FA"/>
    <w:rsid w:val="00737980"/>
    <w:rsid w:val="00741E7A"/>
    <w:rsid w:val="00742644"/>
    <w:rsid w:val="00742C73"/>
    <w:rsid w:val="00743133"/>
    <w:rsid w:val="007433B0"/>
    <w:rsid w:val="00744D3D"/>
    <w:rsid w:val="00746893"/>
    <w:rsid w:val="007468CE"/>
    <w:rsid w:val="00746970"/>
    <w:rsid w:val="00746B75"/>
    <w:rsid w:val="00747414"/>
    <w:rsid w:val="0075139D"/>
    <w:rsid w:val="00751666"/>
    <w:rsid w:val="007602A4"/>
    <w:rsid w:val="007608A9"/>
    <w:rsid w:val="00762B1B"/>
    <w:rsid w:val="0076487E"/>
    <w:rsid w:val="007653E0"/>
    <w:rsid w:val="00765680"/>
    <w:rsid w:val="0076688D"/>
    <w:rsid w:val="007670AA"/>
    <w:rsid w:val="007670AE"/>
    <w:rsid w:val="00767393"/>
    <w:rsid w:val="00767C1D"/>
    <w:rsid w:val="007704D1"/>
    <w:rsid w:val="00772AC8"/>
    <w:rsid w:val="0077695B"/>
    <w:rsid w:val="00776AB5"/>
    <w:rsid w:val="00777DC9"/>
    <w:rsid w:val="007801CB"/>
    <w:rsid w:val="007805E2"/>
    <w:rsid w:val="00780612"/>
    <w:rsid w:val="00780E28"/>
    <w:rsid w:val="0078133F"/>
    <w:rsid w:val="007822D3"/>
    <w:rsid w:val="00783F32"/>
    <w:rsid w:val="00786047"/>
    <w:rsid w:val="00787970"/>
    <w:rsid w:val="00787B5F"/>
    <w:rsid w:val="0079181A"/>
    <w:rsid w:val="007919B3"/>
    <w:rsid w:val="007936E0"/>
    <w:rsid w:val="00795A81"/>
    <w:rsid w:val="00795B9C"/>
    <w:rsid w:val="00795EAD"/>
    <w:rsid w:val="00795FAE"/>
    <w:rsid w:val="00796037"/>
    <w:rsid w:val="007965B4"/>
    <w:rsid w:val="00797212"/>
    <w:rsid w:val="00797554"/>
    <w:rsid w:val="0079773A"/>
    <w:rsid w:val="00797B8D"/>
    <w:rsid w:val="007A03F7"/>
    <w:rsid w:val="007A2853"/>
    <w:rsid w:val="007A2AFE"/>
    <w:rsid w:val="007A305A"/>
    <w:rsid w:val="007A3950"/>
    <w:rsid w:val="007A422B"/>
    <w:rsid w:val="007A5A4D"/>
    <w:rsid w:val="007A5FCE"/>
    <w:rsid w:val="007A6694"/>
    <w:rsid w:val="007A66EF"/>
    <w:rsid w:val="007A69DA"/>
    <w:rsid w:val="007B030E"/>
    <w:rsid w:val="007B36A9"/>
    <w:rsid w:val="007B3AC5"/>
    <w:rsid w:val="007B4174"/>
    <w:rsid w:val="007B42F3"/>
    <w:rsid w:val="007B59AC"/>
    <w:rsid w:val="007B59C3"/>
    <w:rsid w:val="007B6187"/>
    <w:rsid w:val="007B74D8"/>
    <w:rsid w:val="007B795A"/>
    <w:rsid w:val="007B7B37"/>
    <w:rsid w:val="007C083A"/>
    <w:rsid w:val="007C1379"/>
    <w:rsid w:val="007C1704"/>
    <w:rsid w:val="007C1CE8"/>
    <w:rsid w:val="007C2535"/>
    <w:rsid w:val="007C334A"/>
    <w:rsid w:val="007C5C77"/>
    <w:rsid w:val="007D0108"/>
    <w:rsid w:val="007D1384"/>
    <w:rsid w:val="007D277A"/>
    <w:rsid w:val="007D2AD3"/>
    <w:rsid w:val="007D336F"/>
    <w:rsid w:val="007D3890"/>
    <w:rsid w:val="007D5404"/>
    <w:rsid w:val="007D62AE"/>
    <w:rsid w:val="007D643D"/>
    <w:rsid w:val="007D7B57"/>
    <w:rsid w:val="007D7ED3"/>
    <w:rsid w:val="007E051F"/>
    <w:rsid w:val="007E0D25"/>
    <w:rsid w:val="007E11D4"/>
    <w:rsid w:val="007E34EB"/>
    <w:rsid w:val="007E37C5"/>
    <w:rsid w:val="007E60FB"/>
    <w:rsid w:val="007E7162"/>
    <w:rsid w:val="007F06EE"/>
    <w:rsid w:val="007F1459"/>
    <w:rsid w:val="007F2593"/>
    <w:rsid w:val="007F2A40"/>
    <w:rsid w:val="007F2C03"/>
    <w:rsid w:val="007F3C4A"/>
    <w:rsid w:val="007F3EF4"/>
    <w:rsid w:val="007F4832"/>
    <w:rsid w:val="007F5D25"/>
    <w:rsid w:val="007F725E"/>
    <w:rsid w:val="007F7A6A"/>
    <w:rsid w:val="008002E4"/>
    <w:rsid w:val="00800869"/>
    <w:rsid w:val="00801199"/>
    <w:rsid w:val="00801502"/>
    <w:rsid w:val="008022C2"/>
    <w:rsid w:val="00802778"/>
    <w:rsid w:val="00803535"/>
    <w:rsid w:val="00803F10"/>
    <w:rsid w:val="00805773"/>
    <w:rsid w:val="00807CF5"/>
    <w:rsid w:val="00807D88"/>
    <w:rsid w:val="0081181E"/>
    <w:rsid w:val="008126FA"/>
    <w:rsid w:val="0081355E"/>
    <w:rsid w:val="00813BF9"/>
    <w:rsid w:val="0081569A"/>
    <w:rsid w:val="00815B65"/>
    <w:rsid w:val="008168B5"/>
    <w:rsid w:val="00817FC0"/>
    <w:rsid w:val="00821621"/>
    <w:rsid w:val="00821E2C"/>
    <w:rsid w:val="0082201E"/>
    <w:rsid w:val="00823FA9"/>
    <w:rsid w:val="0082403F"/>
    <w:rsid w:val="00824DD1"/>
    <w:rsid w:val="00826482"/>
    <w:rsid w:val="00827275"/>
    <w:rsid w:val="00830475"/>
    <w:rsid w:val="00830B5B"/>
    <w:rsid w:val="00831740"/>
    <w:rsid w:val="0083182A"/>
    <w:rsid w:val="00832BC3"/>
    <w:rsid w:val="00833752"/>
    <w:rsid w:val="00833BB2"/>
    <w:rsid w:val="00833C2D"/>
    <w:rsid w:val="00834005"/>
    <w:rsid w:val="008366A6"/>
    <w:rsid w:val="00837862"/>
    <w:rsid w:val="008378E7"/>
    <w:rsid w:val="0084098B"/>
    <w:rsid w:val="0084220A"/>
    <w:rsid w:val="00842F16"/>
    <w:rsid w:val="008430B8"/>
    <w:rsid w:val="00844904"/>
    <w:rsid w:val="00844DB7"/>
    <w:rsid w:val="0084532D"/>
    <w:rsid w:val="008460A7"/>
    <w:rsid w:val="00847C8C"/>
    <w:rsid w:val="00850286"/>
    <w:rsid w:val="00850EE4"/>
    <w:rsid w:val="008510EA"/>
    <w:rsid w:val="00851444"/>
    <w:rsid w:val="008528CE"/>
    <w:rsid w:val="0085397A"/>
    <w:rsid w:val="008550B8"/>
    <w:rsid w:val="00855E05"/>
    <w:rsid w:val="00855E25"/>
    <w:rsid w:val="00856232"/>
    <w:rsid w:val="00856C9F"/>
    <w:rsid w:val="00857431"/>
    <w:rsid w:val="008576C1"/>
    <w:rsid w:val="00857AC8"/>
    <w:rsid w:val="00860100"/>
    <w:rsid w:val="00860926"/>
    <w:rsid w:val="00860DC8"/>
    <w:rsid w:val="00862513"/>
    <w:rsid w:val="00862C80"/>
    <w:rsid w:val="008647E3"/>
    <w:rsid w:val="00866FC6"/>
    <w:rsid w:val="0086747B"/>
    <w:rsid w:val="008676C8"/>
    <w:rsid w:val="00867753"/>
    <w:rsid w:val="00871978"/>
    <w:rsid w:val="008721C5"/>
    <w:rsid w:val="00873172"/>
    <w:rsid w:val="0087473F"/>
    <w:rsid w:val="00874FF2"/>
    <w:rsid w:val="00877199"/>
    <w:rsid w:val="0088009D"/>
    <w:rsid w:val="00880DED"/>
    <w:rsid w:val="0088245D"/>
    <w:rsid w:val="008828EB"/>
    <w:rsid w:val="0088343F"/>
    <w:rsid w:val="008841FC"/>
    <w:rsid w:val="008863AC"/>
    <w:rsid w:val="00886432"/>
    <w:rsid w:val="00886632"/>
    <w:rsid w:val="00886BF6"/>
    <w:rsid w:val="00886D48"/>
    <w:rsid w:val="00887924"/>
    <w:rsid w:val="00890442"/>
    <w:rsid w:val="00890660"/>
    <w:rsid w:val="008918EF"/>
    <w:rsid w:val="0089192F"/>
    <w:rsid w:val="00891F21"/>
    <w:rsid w:val="00891F90"/>
    <w:rsid w:val="0089292F"/>
    <w:rsid w:val="0089309B"/>
    <w:rsid w:val="00894266"/>
    <w:rsid w:val="00895D03"/>
    <w:rsid w:val="00896319"/>
    <w:rsid w:val="008965F9"/>
    <w:rsid w:val="00897442"/>
    <w:rsid w:val="00897ACF"/>
    <w:rsid w:val="008A05B1"/>
    <w:rsid w:val="008A2296"/>
    <w:rsid w:val="008A2C61"/>
    <w:rsid w:val="008A78AB"/>
    <w:rsid w:val="008A7948"/>
    <w:rsid w:val="008B2760"/>
    <w:rsid w:val="008C001D"/>
    <w:rsid w:val="008C30C3"/>
    <w:rsid w:val="008C58F4"/>
    <w:rsid w:val="008C725D"/>
    <w:rsid w:val="008D1F64"/>
    <w:rsid w:val="008D3BCE"/>
    <w:rsid w:val="008D4193"/>
    <w:rsid w:val="008D4383"/>
    <w:rsid w:val="008D45A6"/>
    <w:rsid w:val="008D5D6D"/>
    <w:rsid w:val="008D787A"/>
    <w:rsid w:val="008E1E58"/>
    <w:rsid w:val="008E3FF7"/>
    <w:rsid w:val="008E5696"/>
    <w:rsid w:val="008E75FC"/>
    <w:rsid w:val="008E76A0"/>
    <w:rsid w:val="008E7D6D"/>
    <w:rsid w:val="008F0D7F"/>
    <w:rsid w:val="008F2483"/>
    <w:rsid w:val="008F3925"/>
    <w:rsid w:val="008F6A67"/>
    <w:rsid w:val="008F79A4"/>
    <w:rsid w:val="009022B3"/>
    <w:rsid w:val="00902E20"/>
    <w:rsid w:val="0090401C"/>
    <w:rsid w:val="009048B1"/>
    <w:rsid w:val="00904E86"/>
    <w:rsid w:val="00905B54"/>
    <w:rsid w:val="00907696"/>
    <w:rsid w:val="00907982"/>
    <w:rsid w:val="00910B99"/>
    <w:rsid w:val="00910F3F"/>
    <w:rsid w:val="0091225F"/>
    <w:rsid w:val="00913093"/>
    <w:rsid w:val="00917386"/>
    <w:rsid w:val="00917CFF"/>
    <w:rsid w:val="00921419"/>
    <w:rsid w:val="00922AA1"/>
    <w:rsid w:val="009232F5"/>
    <w:rsid w:val="009241FA"/>
    <w:rsid w:val="00924810"/>
    <w:rsid w:val="00925D80"/>
    <w:rsid w:val="009260D0"/>
    <w:rsid w:val="009265E2"/>
    <w:rsid w:val="00926D47"/>
    <w:rsid w:val="00927337"/>
    <w:rsid w:val="00931766"/>
    <w:rsid w:val="00932E92"/>
    <w:rsid w:val="0093474B"/>
    <w:rsid w:val="009348E2"/>
    <w:rsid w:val="00934E04"/>
    <w:rsid w:val="0093571C"/>
    <w:rsid w:val="009360EB"/>
    <w:rsid w:val="00936E67"/>
    <w:rsid w:val="009371F6"/>
    <w:rsid w:val="00940327"/>
    <w:rsid w:val="009437B8"/>
    <w:rsid w:val="009463D7"/>
    <w:rsid w:val="00946B07"/>
    <w:rsid w:val="0095492D"/>
    <w:rsid w:val="00954CF1"/>
    <w:rsid w:val="00955025"/>
    <w:rsid w:val="0095579C"/>
    <w:rsid w:val="00956081"/>
    <w:rsid w:val="0095636F"/>
    <w:rsid w:val="009573AE"/>
    <w:rsid w:val="009601D3"/>
    <w:rsid w:val="009608CC"/>
    <w:rsid w:val="00960956"/>
    <w:rsid w:val="00962C03"/>
    <w:rsid w:val="0096378B"/>
    <w:rsid w:val="009643EA"/>
    <w:rsid w:val="00965C14"/>
    <w:rsid w:val="00965CEB"/>
    <w:rsid w:val="00966170"/>
    <w:rsid w:val="00970195"/>
    <w:rsid w:val="009709E2"/>
    <w:rsid w:val="00971B3C"/>
    <w:rsid w:val="009724CD"/>
    <w:rsid w:val="009728CE"/>
    <w:rsid w:val="00972A3C"/>
    <w:rsid w:val="00973B01"/>
    <w:rsid w:val="0097580F"/>
    <w:rsid w:val="009759A2"/>
    <w:rsid w:val="00976159"/>
    <w:rsid w:val="009813F2"/>
    <w:rsid w:val="00983854"/>
    <w:rsid w:val="00983DC8"/>
    <w:rsid w:val="0098423D"/>
    <w:rsid w:val="009851B3"/>
    <w:rsid w:val="0098546E"/>
    <w:rsid w:val="00990102"/>
    <w:rsid w:val="00990502"/>
    <w:rsid w:val="00990C49"/>
    <w:rsid w:val="00992B70"/>
    <w:rsid w:val="00992CB6"/>
    <w:rsid w:val="0099302C"/>
    <w:rsid w:val="009950DE"/>
    <w:rsid w:val="00996A4B"/>
    <w:rsid w:val="00996B8B"/>
    <w:rsid w:val="009A0ADE"/>
    <w:rsid w:val="009A0C0A"/>
    <w:rsid w:val="009A3F7E"/>
    <w:rsid w:val="009A448B"/>
    <w:rsid w:val="009A4D9E"/>
    <w:rsid w:val="009A5167"/>
    <w:rsid w:val="009A5EF7"/>
    <w:rsid w:val="009A6F74"/>
    <w:rsid w:val="009A7826"/>
    <w:rsid w:val="009A798F"/>
    <w:rsid w:val="009A7E36"/>
    <w:rsid w:val="009B18F5"/>
    <w:rsid w:val="009B33C1"/>
    <w:rsid w:val="009B3E69"/>
    <w:rsid w:val="009C0967"/>
    <w:rsid w:val="009C2068"/>
    <w:rsid w:val="009C42FF"/>
    <w:rsid w:val="009C44F0"/>
    <w:rsid w:val="009C46A4"/>
    <w:rsid w:val="009C5412"/>
    <w:rsid w:val="009C559C"/>
    <w:rsid w:val="009C5659"/>
    <w:rsid w:val="009C647B"/>
    <w:rsid w:val="009C66DC"/>
    <w:rsid w:val="009C7EE7"/>
    <w:rsid w:val="009D0FE1"/>
    <w:rsid w:val="009D1282"/>
    <w:rsid w:val="009D2112"/>
    <w:rsid w:val="009D2E93"/>
    <w:rsid w:val="009D4A7D"/>
    <w:rsid w:val="009D5153"/>
    <w:rsid w:val="009D6725"/>
    <w:rsid w:val="009D70CA"/>
    <w:rsid w:val="009D71BC"/>
    <w:rsid w:val="009E13B6"/>
    <w:rsid w:val="009E141A"/>
    <w:rsid w:val="009E1644"/>
    <w:rsid w:val="009E173D"/>
    <w:rsid w:val="009E2E1C"/>
    <w:rsid w:val="009E30BF"/>
    <w:rsid w:val="009E6148"/>
    <w:rsid w:val="009F0E97"/>
    <w:rsid w:val="009F22B2"/>
    <w:rsid w:val="009F27E4"/>
    <w:rsid w:val="009F2B0C"/>
    <w:rsid w:val="009F3B69"/>
    <w:rsid w:val="009F3D2C"/>
    <w:rsid w:val="009F401B"/>
    <w:rsid w:val="009F5AA4"/>
    <w:rsid w:val="009F6984"/>
    <w:rsid w:val="009F700A"/>
    <w:rsid w:val="00A0076F"/>
    <w:rsid w:val="00A01578"/>
    <w:rsid w:val="00A01915"/>
    <w:rsid w:val="00A030C9"/>
    <w:rsid w:val="00A03B1D"/>
    <w:rsid w:val="00A03D93"/>
    <w:rsid w:val="00A03D9F"/>
    <w:rsid w:val="00A044F5"/>
    <w:rsid w:val="00A0456E"/>
    <w:rsid w:val="00A045D0"/>
    <w:rsid w:val="00A078C6"/>
    <w:rsid w:val="00A10A26"/>
    <w:rsid w:val="00A1196D"/>
    <w:rsid w:val="00A1310A"/>
    <w:rsid w:val="00A13121"/>
    <w:rsid w:val="00A13BED"/>
    <w:rsid w:val="00A14B5A"/>
    <w:rsid w:val="00A163FA"/>
    <w:rsid w:val="00A16B20"/>
    <w:rsid w:val="00A21451"/>
    <w:rsid w:val="00A22A12"/>
    <w:rsid w:val="00A2356D"/>
    <w:rsid w:val="00A23E7C"/>
    <w:rsid w:val="00A258A3"/>
    <w:rsid w:val="00A26864"/>
    <w:rsid w:val="00A26DDF"/>
    <w:rsid w:val="00A2758D"/>
    <w:rsid w:val="00A306E3"/>
    <w:rsid w:val="00A30C35"/>
    <w:rsid w:val="00A340C2"/>
    <w:rsid w:val="00A347FE"/>
    <w:rsid w:val="00A352B9"/>
    <w:rsid w:val="00A3621B"/>
    <w:rsid w:val="00A37074"/>
    <w:rsid w:val="00A4098A"/>
    <w:rsid w:val="00A41D53"/>
    <w:rsid w:val="00A43421"/>
    <w:rsid w:val="00A437FF"/>
    <w:rsid w:val="00A44B3B"/>
    <w:rsid w:val="00A44DEC"/>
    <w:rsid w:val="00A460A1"/>
    <w:rsid w:val="00A46D65"/>
    <w:rsid w:val="00A5042F"/>
    <w:rsid w:val="00A50596"/>
    <w:rsid w:val="00A5117F"/>
    <w:rsid w:val="00A52939"/>
    <w:rsid w:val="00A53C35"/>
    <w:rsid w:val="00A55101"/>
    <w:rsid w:val="00A55917"/>
    <w:rsid w:val="00A56D76"/>
    <w:rsid w:val="00A571E4"/>
    <w:rsid w:val="00A60202"/>
    <w:rsid w:val="00A60E39"/>
    <w:rsid w:val="00A614E4"/>
    <w:rsid w:val="00A6197C"/>
    <w:rsid w:val="00A61D66"/>
    <w:rsid w:val="00A65B55"/>
    <w:rsid w:val="00A704AE"/>
    <w:rsid w:val="00A70C1B"/>
    <w:rsid w:val="00A70FD0"/>
    <w:rsid w:val="00A7111D"/>
    <w:rsid w:val="00A71DBC"/>
    <w:rsid w:val="00A729B3"/>
    <w:rsid w:val="00A72E7E"/>
    <w:rsid w:val="00A72EAB"/>
    <w:rsid w:val="00A72F1A"/>
    <w:rsid w:val="00A74C7F"/>
    <w:rsid w:val="00A75306"/>
    <w:rsid w:val="00A756C4"/>
    <w:rsid w:val="00A76061"/>
    <w:rsid w:val="00A76DA4"/>
    <w:rsid w:val="00A81275"/>
    <w:rsid w:val="00A82C2D"/>
    <w:rsid w:val="00A837DB"/>
    <w:rsid w:val="00A85903"/>
    <w:rsid w:val="00A86E91"/>
    <w:rsid w:val="00A86F7D"/>
    <w:rsid w:val="00A871AC"/>
    <w:rsid w:val="00A9011C"/>
    <w:rsid w:val="00A91E31"/>
    <w:rsid w:val="00A92D19"/>
    <w:rsid w:val="00A938F1"/>
    <w:rsid w:val="00A93AB4"/>
    <w:rsid w:val="00A94CA1"/>
    <w:rsid w:val="00A95381"/>
    <w:rsid w:val="00A969A2"/>
    <w:rsid w:val="00A96AF5"/>
    <w:rsid w:val="00A971ED"/>
    <w:rsid w:val="00A97239"/>
    <w:rsid w:val="00AA03A7"/>
    <w:rsid w:val="00AA113D"/>
    <w:rsid w:val="00AA16FA"/>
    <w:rsid w:val="00AA2C1D"/>
    <w:rsid w:val="00AA5D7E"/>
    <w:rsid w:val="00AA742C"/>
    <w:rsid w:val="00AA7828"/>
    <w:rsid w:val="00AB000D"/>
    <w:rsid w:val="00AB02A1"/>
    <w:rsid w:val="00AB02BD"/>
    <w:rsid w:val="00AB122B"/>
    <w:rsid w:val="00AB15A8"/>
    <w:rsid w:val="00AB2DCD"/>
    <w:rsid w:val="00AB2F5C"/>
    <w:rsid w:val="00AB304D"/>
    <w:rsid w:val="00AB56EE"/>
    <w:rsid w:val="00AB6631"/>
    <w:rsid w:val="00AB6659"/>
    <w:rsid w:val="00AB6B56"/>
    <w:rsid w:val="00AB7E88"/>
    <w:rsid w:val="00AC100F"/>
    <w:rsid w:val="00AC1317"/>
    <w:rsid w:val="00AC2A50"/>
    <w:rsid w:val="00AC3B58"/>
    <w:rsid w:val="00AC54B4"/>
    <w:rsid w:val="00AC7459"/>
    <w:rsid w:val="00AC74F6"/>
    <w:rsid w:val="00AD2AFF"/>
    <w:rsid w:val="00AD33A7"/>
    <w:rsid w:val="00AD440A"/>
    <w:rsid w:val="00AD44FC"/>
    <w:rsid w:val="00AD4DF3"/>
    <w:rsid w:val="00AD53BA"/>
    <w:rsid w:val="00AD570A"/>
    <w:rsid w:val="00AD58DF"/>
    <w:rsid w:val="00AD5D0F"/>
    <w:rsid w:val="00AD5E21"/>
    <w:rsid w:val="00AD6ADA"/>
    <w:rsid w:val="00AD6E60"/>
    <w:rsid w:val="00AE0D4A"/>
    <w:rsid w:val="00AE17B9"/>
    <w:rsid w:val="00AE3E6B"/>
    <w:rsid w:val="00AE43EB"/>
    <w:rsid w:val="00AE4BD5"/>
    <w:rsid w:val="00AE6712"/>
    <w:rsid w:val="00AE76D3"/>
    <w:rsid w:val="00AF10CF"/>
    <w:rsid w:val="00AF19C5"/>
    <w:rsid w:val="00AF67A3"/>
    <w:rsid w:val="00AF6ABC"/>
    <w:rsid w:val="00AF6EBF"/>
    <w:rsid w:val="00AF751F"/>
    <w:rsid w:val="00AF7700"/>
    <w:rsid w:val="00AF7ED1"/>
    <w:rsid w:val="00B00899"/>
    <w:rsid w:val="00B00DAA"/>
    <w:rsid w:val="00B016A2"/>
    <w:rsid w:val="00B0534E"/>
    <w:rsid w:val="00B06E1C"/>
    <w:rsid w:val="00B10A20"/>
    <w:rsid w:val="00B112E9"/>
    <w:rsid w:val="00B12797"/>
    <w:rsid w:val="00B12B1E"/>
    <w:rsid w:val="00B1444C"/>
    <w:rsid w:val="00B16DB4"/>
    <w:rsid w:val="00B2158F"/>
    <w:rsid w:val="00B21CF5"/>
    <w:rsid w:val="00B22C4B"/>
    <w:rsid w:val="00B255CF"/>
    <w:rsid w:val="00B258A7"/>
    <w:rsid w:val="00B25BDA"/>
    <w:rsid w:val="00B26CB6"/>
    <w:rsid w:val="00B3073C"/>
    <w:rsid w:val="00B314C0"/>
    <w:rsid w:val="00B3259C"/>
    <w:rsid w:val="00B3320C"/>
    <w:rsid w:val="00B34079"/>
    <w:rsid w:val="00B349B3"/>
    <w:rsid w:val="00B367D7"/>
    <w:rsid w:val="00B3753D"/>
    <w:rsid w:val="00B37ECD"/>
    <w:rsid w:val="00B40DDB"/>
    <w:rsid w:val="00B41588"/>
    <w:rsid w:val="00B419A8"/>
    <w:rsid w:val="00B43949"/>
    <w:rsid w:val="00B441A3"/>
    <w:rsid w:val="00B44E37"/>
    <w:rsid w:val="00B45258"/>
    <w:rsid w:val="00B45DC5"/>
    <w:rsid w:val="00B468A6"/>
    <w:rsid w:val="00B46FCF"/>
    <w:rsid w:val="00B47881"/>
    <w:rsid w:val="00B503DA"/>
    <w:rsid w:val="00B50F6D"/>
    <w:rsid w:val="00B511D1"/>
    <w:rsid w:val="00B536A2"/>
    <w:rsid w:val="00B5721B"/>
    <w:rsid w:val="00B60701"/>
    <w:rsid w:val="00B61569"/>
    <w:rsid w:val="00B61E41"/>
    <w:rsid w:val="00B63DFF"/>
    <w:rsid w:val="00B64E36"/>
    <w:rsid w:val="00B65101"/>
    <w:rsid w:val="00B67936"/>
    <w:rsid w:val="00B70262"/>
    <w:rsid w:val="00B70EB2"/>
    <w:rsid w:val="00B73299"/>
    <w:rsid w:val="00B75340"/>
    <w:rsid w:val="00B75987"/>
    <w:rsid w:val="00B75D91"/>
    <w:rsid w:val="00B76369"/>
    <w:rsid w:val="00B7695D"/>
    <w:rsid w:val="00B77432"/>
    <w:rsid w:val="00B776F0"/>
    <w:rsid w:val="00B80E0A"/>
    <w:rsid w:val="00B81220"/>
    <w:rsid w:val="00B81B13"/>
    <w:rsid w:val="00B81E9D"/>
    <w:rsid w:val="00B82042"/>
    <w:rsid w:val="00B83A6C"/>
    <w:rsid w:val="00B84260"/>
    <w:rsid w:val="00B84E29"/>
    <w:rsid w:val="00B85784"/>
    <w:rsid w:val="00B85EF5"/>
    <w:rsid w:val="00B872BB"/>
    <w:rsid w:val="00B873C2"/>
    <w:rsid w:val="00B917D8"/>
    <w:rsid w:val="00B928FA"/>
    <w:rsid w:val="00B931F3"/>
    <w:rsid w:val="00B949EE"/>
    <w:rsid w:val="00B94F27"/>
    <w:rsid w:val="00B955B0"/>
    <w:rsid w:val="00B95A9C"/>
    <w:rsid w:val="00B961D9"/>
    <w:rsid w:val="00B9667B"/>
    <w:rsid w:val="00BA0E1B"/>
    <w:rsid w:val="00BA2429"/>
    <w:rsid w:val="00BA3857"/>
    <w:rsid w:val="00BA4435"/>
    <w:rsid w:val="00BA4F84"/>
    <w:rsid w:val="00BA5665"/>
    <w:rsid w:val="00BA6BBF"/>
    <w:rsid w:val="00BA6E13"/>
    <w:rsid w:val="00BB0047"/>
    <w:rsid w:val="00BB02C1"/>
    <w:rsid w:val="00BB0338"/>
    <w:rsid w:val="00BB111F"/>
    <w:rsid w:val="00BB29BE"/>
    <w:rsid w:val="00BB361A"/>
    <w:rsid w:val="00BB450D"/>
    <w:rsid w:val="00BB4B41"/>
    <w:rsid w:val="00BB5928"/>
    <w:rsid w:val="00BB7A0F"/>
    <w:rsid w:val="00BC1990"/>
    <w:rsid w:val="00BC1B76"/>
    <w:rsid w:val="00BC4E80"/>
    <w:rsid w:val="00BC5284"/>
    <w:rsid w:val="00BC6077"/>
    <w:rsid w:val="00BC671B"/>
    <w:rsid w:val="00BD1A89"/>
    <w:rsid w:val="00BD29C2"/>
    <w:rsid w:val="00BD395E"/>
    <w:rsid w:val="00BD4685"/>
    <w:rsid w:val="00BD4CED"/>
    <w:rsid w:val="00BD664B"/>
    <w:rsid w:val="00BD683D"/>
    <w:rsid w:val="00BD7498"/>
    <w:rsid w:val="00BE2CC3"/>
    <w:rsid w:val="00BE3CEB"/>
    <w:rsid w:val="00BE4D6B"/>
    <w:rsid w:val="00BE6954"/>
    <w:rsid w:val="00BE737E"/>
    <w:rsid w:val="00BF05AA"/>
    <w:rsid w:val="00BF0FC4"/>
    <w:rsid w:val="00BF1C94"/>
    <w:rsid w:val="00BF3229"/>
    <w:rsid w:val="00BF32DA"/>
    <w:rsid w:val="00BF4718"/>
    <w:rsid w:val="00BF523D"/>
    <w:rsid w:val="00C00460"/>
    <w:rsid w:val="00C01260"/>
    <w:rsid w:val="00C03773"/>
    <w:rsid w:val="00C03A3F"/>
    <w:rsid w:val="00C05086"/>
    <w:rsid w:val="00C05138"/>
    <w:rsid w:val="00C059A2"/>
    <w:rsid w:val="00C0603F"/>
    <w:rsid w:val="00C074CB"/>
    <w:rsid w:val="00C0780B"/>
    <w:rsid w:val="00C106D0"/>
    <w:rsid w:val="00C13ED1"/>
    <w:rsid w:val="00C145CA"/>
    <w:rsid w:val="00C14C4D"/>
    <w:rsid w:val="00C14CFE"/>
    <w:rsid w:val="00C157ED"/>
    <w:rsid w:val="00C200C4"/>
    <w:rsid w:val="00C205CA"/>
    <w:rsid w:val="00C20A31"/>
    <w:rsid w:val="00C214E6"/>
    <w:rsid w:val="00C22BB7"/>
    <w:rsid w:val="00C22F55"/>
    <w:rsid w:val="00C23965"/>
    <w:rsid w:val="00C242C5"/>
    <w:rsid w:val="00C2464B"/>
    <w:rsid w:val="00C2676D"/>
    <w:rsid w:val="00C277BB"/>
    <w:rsid w:val="00C30D52"/>
    <w:rsid w:val="00C322AB"/>
    <w:rsid w:val="00C3312B"/>
    <w:rsid w:val="00C33261"/>
    <w:rsid w:val="00C345A6"/>
    <w:rsid w:val="00C356EE"/>
    <w:rsid w:val="00C3753D"/>
    <w:rsid w:val="00C40AC2"/>
    <w:rsid w:val="00C41CB1"/>
    <w:rsid w:val="00C41DD6"/>
    <w:rsid w:val="00C4209C"/>
    <w:rsid w:val="00C43F45"/>
    <w:rsid w:val="00C47B1D"/>
    <w:rsid w:val="00C516CF"/>
    <w:rsid w:val="00C51E33"/>
    <w:rsid w:val="00C52711"/>
    <w:rsid w:val="00C5295F"/>
    <w:rsid w:val="00C52A41"/>
    <w:rsid w:val="00C53869"/>
    <w:rsid w:val="00C552D4"/>
    <w:rsid w:val="00C56CDD"/>
    <w:rsid w:val="00C5710F"/>
    <w:rsid w:val="00C578A7"/>
    <w:rsid w:val="00C57FBB"/>
    <w:rsid w:val="00C62132"/>
    <w:rsid w:val="00C6358A"/>
    <w:rsid w:val="00C63659"/>
    <w:rsid w:val="00C65FB7"/>
    <w:rsid w:val="00C661FE"/>
    <w:rsid w:val="00C664C0"/>
    <w:rsid w:val="00C66FC2"/>
    <w:rsid w:val="00C67974"/>
    <w:rsid w:val="00C67DAA"/>
    <w:rsid w:val="00C71EF2"/>
    <w:rsid w:val="00C730FF"/>
    <w:rsid w:val="00C74DCC"/>
    <w:rsid w:val="00C74E4B"/>
    <w:rsid w:val="00C7619D"/>
    <w:rsid w:val="00C76398"/>
    <w:rsid w:val="00C76F48"/>
    <w:rsid w:val="00C7714C"/>
    <w:rsid w:val="00C77E7D"/>
    <w:rsid w:val="00C77F25"/>
    <w:rsid w:val="00C8061D"/>
    <w:rsid w:val="00C81E2C"/>
    <w:rsid w:val="00C82A3E"/>
    <w:rsid w:val="00C82ABA"/>
    <w:rsid w:val="00C84898"/>
    <w:rsid w:val="00C84C20"/>
    <w:rsid w:val="00C86746"/>
    <w:rsid w:val="00C92459"/>
    <w:rsid w:val="00C93D46"/>
    <w:rsid w:val="00C9420B"/>
    <w:rsid w:val="00C95396"/>
    <w:rsid w:val="00C95CF3"/>
    <w:rsid w:val="00C97D10"/>
    <w:rsid w:val="00CA03C4"/>
    <w:rsid w:val="00CA1277"/>
    <w:rsid w:val="00CA6703"/>
    <w:rsid w:val="00CB39D3"/>
    <w:rsid w:val="00CB4026"/>
    <w:rsid w:val="00CB452B"/>
    <w:rsid w:val="00CB58BD"/>
    <w:rsid w:val="00CC0EB5"/>
    <w:rsid w:val="00CC193F"/>
    <w:rsid w:val="00CC1FFF"/>
    <w:rsid w:val="00CC28B0"/>
    <w:rsid w:val="00CC4AB4"/>
    <w:rsid w:val="00CC5AB3"/>
    <w:rsid w:val="00CC7108"/>
    <w:rsid w:val="00CD04B3"/>
    <w:rsid w:val="00CD1285"/>
    <w:rsid w:val="00CD15AA"/>
    <w:rsid w:val="00CD24CA"/>
    <w:rsid w:val="00CD302D"/>
    <w:rsid w:val="00CD31A5"/>
    <w:rsid w:val="00CD3BDC"/>
    <w:rsid w:val="00CD3C8D"/>
    <w:rsid w:val="00CD453E"/>
    <w:rsid w:val="00CD5C0C"/>
    <w:rsid w:val="00CD675E"/>
    <w:rsid w:val="00CE0934"/>
    <w:rsid w:val="00CE0941"/>
    <w:rsid w:val="00CE1714"/>
    <w:rsid w:val="00CE2946"/>
    <w:rsid w:val="00CE3B36"/>
    <w:rsid w:val="00CE4C23"/>
    <w:rsid w:val="00CE589F"/>
    <w:rsid w:val="00CE62C9"/>
    <w:rsid w:val="00CE6438"/>
    <w:rsid w:val="00CE67A4"/>
    <w:rsid w:val="00CF0F0D"/>
    <w:rsid w:val="00CF14E1"/>
    <w:rsid w:val="00CF16A8"/>
    <w:rsid w:val="00CF2638"/>
    <w:rsid w:val="00CF3F79"/>
    <w:rsid w:val="00CF5397"/>
    <w:rsid w:val="00CF5B92"/>
    <w:rsid w:val="00CF61BE"/>
    <w:rsid w:val="00CF73C0"/>
    <w:rsid w:val="00D00029"/>
    <w:rsid w:val="00D02066"/>
    <w:rsid w:val="00D0228D"/>
    <w:rsid w:val="00D0270D"/>
    <w:rsid w:val="00D027A7"/>
    <w:rsid w:val="00D03E52"/>
    <w:rsid w:val="00D04597"/>
    <w:rsid w:val="00D06260"/>
    <w:rsid w:val="00D066C2"/>
    <w:rsid w:val="00D06A9A"/>
    <w:rsid w:val="00D10717"/>
    <w:rsid w:val="00D11A06"/>
    <w:rsid w:val="00D11FC0"/>
    <w:rsid w:val="00D138B9"/>
    <w:rsid w:val="00D14216"/>
    <w:rsid w:val="00D143C9"/>
    <w:rsid w:val="00D1449D"/>
    <w:rsid w:val="00D15F9F"/>
    <w:rsid w:val="00D172CB"/>
    <w:rsid w:val="00D2109D"/>
    <w:rsid w:val="00D23D8E"/>
    <w:rsid w:val="00D24510"/>
    <w:rsid w:val="00D25015"/>
    <w:rsid w:val="00D261CF"/>
    <w:rsid w:val="00D266CE"/>
    <w:rsid w:val="00D277BC"/>
    <w:rsid w:val="00D3019A"/>
    <w:rsid w:val="00D32775"/>
    <w:rsid w:val="00D344F2"/>
    <w:rsid w:val="00D350F2"/>
    <w:rsid w:val="00D352E5"/>
    <w:rsid w:val="00D37158"/>
    <w:rsid w:val="00D37592"/>
    <w:rsid w:val="00D40129"/>
    <w:rsid w:val="00D421DC"/>
    <w:rsid w:val="00D424EB"/>
    <w:rsid w:val="00D42512"/>
    <w:rsid w:val="00D45F4F"/>
    <w:rsid w:val="00D469F8"/>
    <w:rsid w:val="00D47190"/>
    <w:rsid w:val="00D501C1"/>
    <w:rsid w:val="00D526CE"/>
    <w:rsid w:val="00D5449B"/>
    <w:rsid w:val="00D54DD1"/>
    <w:rsid w:val="00D55DB4"/>
    <w:rsid w:val="00D56D94"/>
    <w:rsid w:val="00D576FC"/>
    <w:rsid w:val="00D6072C"/>
    <w:rsid w:val="00D61985"/>
    <w:rsid w:val="00D61EF4"/>
    <w:rsid w:val="00D62999"/>
    <w:rsid w:val="00D62EE8"/>
    <w:rsid w:val="00D63707"/>
    <w:rsid w:val="00D63908"/>
    <w:rsid w:val="00D66D7C"/>
    <w:rsid w:val="00D70B0D"/>
    <w:rsid w:val="00D70EA7"/>
    <w:rsid w:val="00D73115"/>
    <w:rsid w:val="00D733A6"/>
    <w:rsid w:val="00D746DA"/>
    <w:rsid w:val="00D74702"/>
    <w:rsid w:val="00D81E1C"/>
    <w:rsid w:val="00D8295E"/>
    <w:rsid w:val="00D8339A"/>
    <w:rsid w:val="00D83A29"/>
    <w:rsid w:val="00D856F7"/>
    <w:rsid w:val="00D90167"/>
    <w:rsid w:val="00D91DE1"/>
    <w:rsid w:val="00D93ED8"/>
    <w:rsid w:val="00D943CB"/>
    <w:rsid w:val="00D962B7"/>
    <w:rsid w:val="00D96322"/>
    <w:rsid w:val="00D97759"/>
    <w:rsid w:val="00D97959"/>
    <w:rsid w:val="00D97B50"/>
    <w:rsid w:val="00D97C30"/>
    <w:rsid w:val="00DA046B"/>
    <w:rsid w:val="00DA11CE"/>
    <w:rsid w:val="00DA1481"/>
    <w:rsid w:val="00DB048B"/>
    <w:rsid w:val="00DB16CB"/>
    <w:rsid w:val="00DB1CDB"/>
    <w:rsid w:val="00DB30D0"/>
    <w:rsid w:val="00DB329E"/>
    <w:rsid w:val="00DB4096"/>
    <w:rsid w:val="00DB4164"/>
    <w:rsid w:val="00DB4B82"/>
    <w:rsid w:val="00DB5B24"/>
    <w:rsid w:val="00DB5B9D"/>
    <w:rsid w:val="00DC0095"/>
    <w:rsid w:val="00DC1C20"/>
    <w:rsid w:val="00DC1DF8"/>
    <w:rsid w:val="00DC1F32"/>
    <w:rsid w:val="00DC2E4A"/>
    <w:rsid w:val="00DC366F"/>
    <w:rsid w:val="00DC3D6F"/>
    <w:rsid w:val="00DC5072"/>
    <w:rsid w:val="00DC62AD"/>
    <w:rsid w:val="00DC6892"/>
    <w:rsid w:val="00DC74B0"/>
    <w:rsid w:val="00DC7972"/>
    <w:rsid w:val="00DC7980"/>
    <w:rsid w:val="00DD03E3"/>
    <w:rsid w:val="00DD047F"/>
    <w:rsid w:val="00DD36B6"/>
    <w:rsid w:val="00DD5BBB"/>
    <w:rsid w:val="00DD6397"/>
    <w:rsid w:val="00DD73AE"/>
    <w:rsid w:val="00DD7869"/>
    <w:rsid w:val="00DD7CD3"/>
    <w:rsid w:val="00DE0824"/>
    <w:rsid w:val="00DE2AA0"/>
    <w:rsid w:val="00DE3299"/>
    <w:rsid w:val="00DE3FBF"/>
    <w:rsid w:val="00DE47B7"/>
    <w:rsid w:val="00DE7AD7"/>
    <w:rsid w:val="00DF0484"/>
    <w:rsid w:val="00DF089D"/>
    <w:rsid w:val="00DF0D37"/>
    <w:rsid w:val="00DF0E79"/>
    <w:rsid w:val="00DF0F95"/>
    <w:rsid w:val="00DF2EAC"/>
    <w:rsid w:val="00DF32EB"/>
    <w:rsid w:val="00DF513C"/>
    <w:rsid w:val="00DF6E5F"/>
    <w:rsid w:val="00DF74B6"/>
    <w:rsid w:val="00E01A1A"/>
    <w:rsid w:val="00E02254"/>
    <w:rsid w:val="00E02824"/>
    <w:rsid w:val="00E032D3"/>
    <w:rsid w:val="00E035EC"/>
    <w:rsid w:val="00E060B4"/>
    <w:rsid w:val="00E14131"/>
    <w:rsid w:val="00E14CDD"/>
    <w:rsid w:val="00E15AF9"/>
    <w:rsid w:val="00E15C85"/>
    <w:rsid w:val="00E17813"/>
    <w:rsid w:val="00E227A7"/>
    <w:rsid w:val="00E228F2"/>
    <w:rsid w:val="00E22C72"/>
    <w:rsid w:val="00E23943"/>
    <w:rsid w:val="00E24594"/>
    <w:rsid w:val="00E24644"/>
    <w:rsid w:val="00E24FDB"/>
    <w:rsid w:val="00E2539A"/>
    <w:rsid w:val="00E27A1E"/>
    <w:rsid w:val="00E27C4E"/>
    <w:rsid w:val="00E30326"/>
    <w:rsid w:val="00E313C0"/>
    <w:rsid w:val="00E31EDD"/>
    <w:rsid w:val="00E32813"/>
    <w:rsid w:val="00E33D63"/>
    <w:rsid w:val="00E33D84"/>
    <w:rsid w:val="00E34A6B"/>
    <w:rsid w:val="00E34C2D"/>
    <w:rsid w:val="00E35796"/>
    <w:rsid w:val="00E35CCA"/>
    <w:rsid w:val="00E35F1C"/>
    <w:rsid w:val="00E3630A"/>
    <w:rsid w:val="00E36FA0"/>
    <w:rsid w:val="00E37999"/>
    <w:rsid w:val="00E41291"/>
    <w:rsid w:val="00E42250"/>
    <w:rsid w:val="00E436CD"/>
    <w:rsid w:val="00E43A25"/>
    <w:rsid w:val="00E43A60"/>
    <w:rsid w:val="00E457AC"/>
    <w:rsid w:val="00E45964"/>
    <w:rsid w:val="00E470FC"/>
    <w:rsid w:val="00E50CB1"/>
    <w:rsid w:val="00E54221"/>
    <w:rsid w:val="00E54887"/>
    <w:rsid w:val="00E56BA8"/>
    <w:rsid w:val="00E5701E"/>
    <w:rsid w:val="00E57A94"/>
    <w:rsid w:val="00E6051E"/>
    <w:rsid w:val="00E628CB"/>
    <w:rsid w:val="00E631C9"/>
    <w:rsid w:val="00E64406"/>
    <w:rsid w:val="00E64F38"/>
    <w:rsid w:val="00E654F5"/>
    <w:rsid w:val="00E65EE7"/>
    <w:rsid w:val="00E67A15"/>
    <w:rsid w:val="00E7107D"/>
    <w:rsid w:val="00E7152A"/>
    <w:rsid w:val="00E7183D"/>
    <w:rsid w:val="00E71850"/>
    <w:rsid w:val="00E71EA7"/>
    <w:rsid w:val="00E7270A"/>
    <w:rsid w:val="00E72867"/>
    <w:rsid w:val="00E73147"/>
    <w:rsid w:val="00E7396C"/>
    <w:rsid w:val="00E749EA"/>
    <w:rsid w:val="00E75B80"/>
    <w:rsid w:val="00E75BD3"/>
    <w:rsid w:val="00E76B18"/>
    <w:rsid w:val="00E81F8B"/>
    <w:rsid w:val="00E8398B"/>
    <w:rsid w:val="00E85244"/>
    <w:rsid w:val="00E8599F"/>
    <w:rsid w:val="00E8674E"/>
    <w:rsid w:val="00E86A63"/>
    <w:rsid w:val="00E87437"/>
    <w:rsid w:val="00E9050B"/>
    <w:rsid w:val="00E9150F"/>
    <w:rsid w:val="00E9276F"/>
    <w:rsid w:val="00E92C28"/>
    <w:rsid w:val="00E9336E"/>
    <w:rsid w:val="00E934C0"/>
    <w:rsid w:val="00E96D96"/>
    <w:rsid w:val="00E9709B"/>
    <w:rsid w:val="00E97454"/>
    <w:rsid w:val="00EA0695"/>
    <w:rsid w:val="00EA151C"/>
    <w:rsid w:val="00EA1607"/>
    <w:rsid w:val="00EA1F93"/>
    <w:rsid w:val="00EA200A"/>
    <w:rsid w:val="00EA23EF"/>
    <w:rsid w:val="00EA2970"/>
    <w:rsid w:val="00EA3295"/>
    <w:rsid w:val="00EA45B0"/>
    <w:rsid w:val="00EA5E89"/>
    <w:rsid w:val="00EB0617"/>
    <w:rsid w:val="00EB1304"/>
    <w:rsid w:val="00EB1A29"/>
    <w:rsid w:val="00EB4424"/>
    <w:rsid w:val="00EB4479"/>
    <w:rsid w:val="00EB49A1"/>
    <w:rsid w:val="00EB62A0"/>
    <w:rsid w:val="00EC03FC"/>
    <w:rsid w:val="00EC0423"/>
    <w:rsid w:val="00EC0B6E"/>
    <w:rsid w:val="00EC174B"/>
    <w:rsid w:val="00EC3CC8"/>
    <w:rsid w:val="00EC41DC"/>
    <w:rsid w:val="00EC4931"/>
    <w:rsid w:val="00EC49F4"/>
    <w:rsid w:val="00EC5564"/>
    <w:rsid w:val="00EC5954"/>
    <w:rsid w:val="00EC5EAF"/>
    <w:rsid w:val="00EC5F1A"/>
    <w:rsid w:val="00EC6152"/>
    <w:rsid w:val="00EC62C6"/>
    <w:rsid w:val="00ED03C0"/>
    <w:rsid w:val="00ED37B8"/>
    <w:rsid w:val="00ED4646"/>
    <w:rsid w:val="00ED54E7"/>
    <w:rsid w:val="00ED5B8A"/>
    <w:rsid w:val="00ED5D62"/>
    <w:rsid w:val="00ED6E21"/>
    <w:rsid w:val="00ED7143"/>
    <w:rsid w:val="00ED7773"/>
    <w:rsid w:val="00EE11DB"/>
    <w:rsid w:val="00EE60ED"/>
    <w:rsid w:val="00EE6EAA"/>
    <w:rsid w:val="00EE791F"/>
    <w:rsid w:val="00EF0B17"/>
    <w:rsid w:val="00EF0C3E"/>
    <w:rsid w:val="00EF0F11"/>
    <w:rsid w:val="00EF14B8"/>
    <w:rsid w:val="00EF1E9D"/>
    <w:rsid w:val="00EF2834"/>
    <w:rsid w:val="00EF2CB1"/>
    <w:rsid w:val="00EF4860"/>
    <w:rsid w:val="00EF489E"/>
    <w:rsid w:val="00EF56E6"/>
    <w:rsid w:val="00EF578E"/>
    <w:rsid w:val="00EF6E74"/>
    <w:rsid w:val="00EF72AA"/>
    <w:rsid w:val="00EF792E"/>
    <w:rsid w:val="00EF7DF5"/>
    <w:rsid w:val="00F00F45"/>
    <w:rsid w:val="00F02F33"/>
    <w:rsid w:val="00F036A2"/>
    <w:rsid w:val="00F03B55"/>
    <w:rsid w:val="00F04AFE"/>
    <w:rsid w:val="00F04C83"/>
    <w:rsid w:val="00F0728E"/>
    <w:rsid w:val="00F07B46"/>
    <w:rsid w:val="00F10125"/>
    <w:rsid w:val="00F1258D"/>
    <w:rsid w:val="00F128E6"/>
    <w:rsid w:val="00F1391C"/>
    <w:rsid w:val="00F1587D"/>
    <w:rsid w:val="00F16AFB"/>
    <w:rsid w:val="00F17785"/>
    <w:rsid w:val="00F20468"/>
    <w:rsid w:val="00F231EA"/>
    <w:rsid w:val="00F2351F"/>
    <w:rsid w:val="00F245DC"/>
    <w:rsid w:val="00F24A1E"/>
    <w:rsid w:val="00F26798"/>
    <w:rsid w:val="00F26A3A"/>
    <w:rsid w:val="00F26BDE"/>
    <w:rsid w:val="00F31E12"/>
    <w:rsid w:val="00F32B2B"/>
    <w:rsid w:val="00F355CD"/>
    <w:rsid w:val="00F35961"/>
    <w:rsid w:val="00F37159"/>
    <w:rsid w:val="00F4102B"/>
    <w:rsid w:val="00F41BC1"/>
    <w:rsid w:val="00F42EC3"/>
    <w:rsid w:val="00F42F63"/>
    <w:rsid w:val="00F44B08"/>
    <w:rsid w:val="00F44B9D"/>
    <w:rsid w:val="00F459C8"/>
    <w:rsid w:val="00F46334"/>
    <w:rsid w:val="00F46358"/>
    <w:rsid w:val="00F47956"/>
    <w:rsid w:val="00F503E0"/>
    <w:rsid w:val="00F50990"/>
    <w:rsid w:val="00F51A71"/>
    <w:rsid w:val="00F52572"/>
    <w:rsid w:val="00F52C07"/>
    <w:rsid w:val="00F52E7B"/>
    <w:rsid w:val="00F53D07"/>
    <w:rsid w:val="00F541BA"/>
    <w:rsid w:val="00F55416"/>
    <w:rsid w:val="00F56926"/>
    <w:rsid w:val="00F57AE3"/>
    <w:rsid w:val="00F6035D"/>
    <w:rsid w:val="00F60BE7"/>
    <w:rsid w:val="00F62516"/>
    <w:rsid w:val="00F62F86"/>
    <w:rsid w:val="00F635A4"/>
    <w:rsid w:val="00F64C6D"/>
    <w:rsid w:val="00F65761"/>
    <w:rsid w:val="00F6765C"/>
    <w:rsid w:val="00F703FD"/>
    <w:rsid w:val="00F73700"/>
    <w:rsid w:val="00F73FC1"/>
    <w:rsid w:val="00F75882"/>
    <w:rsid w:val="00F76566"/>
    <w:rsid w:val="00F76AE7"/>
    <w:rsid w:val="00F7700E"/>
    <w:rsid w:val="00F7705A"/>
    <w:rsid w:val="00F772E9"/>
    <w:rsid w:val="00F77509"/>
    <w:rsid w:val="00F77DCE"/>
    <w:rsid w:val="00F8031C"/>
    <w:rsid w:val="00F80BB2"/>
    <w:rsid w:val="00F8200F"/>
    <w:rsid w:val="00F82E0B"/>
    <w:rsid w:val="00F83315"/>
    <w:rsid w:val="00F83E0E"/>
    <w:rsid w:val="00F84086"/>
    <w:rsid w:val="00F8473E"/>
    <w:rsid w:val="00F8599C"/>
    <w:rsid w:val="00F86D17"/>
    <w:rsid w:val="00F874AE"/>
    <w:rsid w:val="00F87CEF"/>
    <w:rsid w:val="00F9267C"/>
    <w:rsid w:val="00F93499"/>
    <w:rsid w:val="00F9386B"/>
    <w:rsid w:val="00F95D6E"/>
    <w:rsid w:val="00F96768"/>
    <w:rsid w:val="00F96EF6"/>
    <w:rsid w:val="00FA0CB3"/>
    <w:rsid w:val="00FA1ADE"/>
    <w:rsid w:val="00FA272F"/>
    <w:rsid w:val="00FA3C45"/>
    <w:rsid w:val="00FA4005"/>
    <w:rsid w:val="00FA4041"/>
    <w:rsid w:val="00FA70F4"/>
    <w:rsid w:val="00FA7223"/>
    <w:rsid w:val="00FA7C63"/>
    <w:rsid w:val="00FB165A"/>
    <w:rsid w:val="00FB20A7"/>
    <w:rsid w:val="00FB259D"/>
    <w:rsid w:val="00FB28FD"/>
    <w:rsid w:val="00FB2DC7"/>
    <w:rsid w:val="00FB3EAD"/>
    <w:rsid w:val="00FB604E"/>
    <w:rsid w:val="00FC0B5D"/>
    <w:rsid w:val="00FC0C2F"/>
    <w:rsid w:val="00FC11A8"/>
    <w:rsid w:val="00FC12AA"/>
    <w:rsid w:val="00FC3168"/>
    <w:rsid w:val="00FC446E"/>
    <w:rsid w:val="00FC4E06"/>
    <w:rsid w:val="00FC5B20"/>
    <w:rsid w:val="00FC6D2B"/>
    <w:rsid w:val="00FC6E8A"/>
    <w:rsid w:val="00FC6F4F"/>
    <w:rsid w:val="00FC794F"/>
    <w:rsid w:val="00FC7FCE"/>
    <w:rsid w:val="00FD0E9D"/>
    <w:rsid w:val="00FD1DE4"/>
    <w:rsid w:val="00FD258D"/>
    <w:rsid w:val="00FD325F"/>
    <w:rsid w:val="00FD4FD4"/>
    <w:rsid w:val="00FD51C1"/>
    <w:rsid w:val="00FD7200"/>
    <w:rsid w:val="00FE004B"/>
    <w:rsid w:val="00FE0CB3"/>
    <w:rsid w:val="00FE1AEE"/>
    <w:rsid w:val="00FE1BF5"/>
    <w:rsid w:val="00FE239C"/>
    <w:rsid w:val="00FE2EE1"/>
    <w:rsid w:val="00FE3466"/>
    <w:rsid w:val="00FE3BB2"/>
    <w:rsid w:val="00FE3D12"/>
    <w:rsid w:val="00FE3FB3"/>
    <w:rsid w:val="00FE4DED"/>
    <w:rsid w:val="00FE5316"/>
    <w:rsid w:val="00FE5397"/>
    <w:rsid w:val="00FE7316"/>
    <w:rsid w:val="00FE7765"/>
    <w:rsid w:val="00FF0490"/>
    <w:rsid w:val="00FF1D85"/>
    <w:rsid w:val="00FF2FC7"/>
    <w:rsid w:val="00FF37C8"/>
    <w:rsid w:val="00FF3C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9553"/>
    <o:shapelayout v:ext="edit">
      <o:idmap v:ext="edit" data="1"/>
    </o:shapelayout>
  </w:shapeDefaults>
  <w:decimalSymbol w:val=","/>
  <w:listSeparator w:val=","/>
  <w14:docId w14:val="52ECC668"/>
  <w15:docId w15:val="{E6DE54FB-8FA6-413E-A995-A4C36EAD8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6148"/>
    <w:pPr>
      <w:jc w:val="both"/>
    </w:pPr>
    <w:rPr>
      <w:rFonts w:ascii="Verdana" w:hAnsi="Verdana"/>
      <w:sz w:val="20"/>
      <w:lang w:val="es-V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4C28"/>
    <w:pPr>
      <w:keepNext/>
      <w:keepLines/>
      <w:numPr>
        <w:numId w:val="11"/>
      </w:numPr>
      <w:spacing w:before="400" w:after="40" w:line="240" w:lineRule="auto"/>
      <w:jc w:val="center"/>
      <w:outlineLvl w:val="0"/>
    </w:pPr>
    <w:rPr>
      <w:rFonts w:eastAsiaTheme="majorEastAsia" w:cstheme="majorBidi"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148"/>
    <w:pPr>
      <w:keepNext/>
      <w:keepLines/>
      <w:numPr>
        <w:ilvl w:val="1"/>
        <w:numId w:val="11"/>
      </w:numPr>
      <w:spacing w:before="160" w:after="0" w:line="240" w:lineRule="auto"/>
      <w:ind w:left="567"/>
      <w:jc w:val="left"/>
      <w:outlineLvl w:val="1"/>
    </w:pPr>
    <w:rPr>
      <w:rFonts w:eastAsiaTheme="majorEastAsia" w:cstheme="majorBid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4C11"/>
    <w:pPr>
      <w:keepNext/>
      <w:keepLines/>
      <w:numPr>
        <w:ilvl w:val="2"/>
        <w:numId w:val="11"/>
      </w:numPr>
      <w:spacing w:before="40" w:after="0" w:line="240" w:lineRule="auto"/>
      <w:ind w:left="0"/>
      <w:outlineLvl w:val="2"/>
    </w:pPr>
    <w:rPr>
      <w:rFonts w:eastAsiaTheme="majorEastAsia" w:cstheme="majorBidi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5C77"/>
    <w:pPr>
      <w:keepNext/>
      <w:keepLines/>
      <w:numPr>
        <w:ilvl w:val="3"/>
        <w:numId w:val="11"/>
      </w:numPr>
      <w:spacing w:before="160" w:after="0"/>
      <w:outlineLvl w:val="3"/>
    </w:pPr>
    <w:rPr>
      <w:rFonts w:eastAsiaTheme="majorEastAsia" w:cstheme="majorBidi"/>
      <w:bCs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F2B0C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szCs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F2B0C"/>
    <w:pPr>
      <w:keepNext/>
      <w:keepLines/>
      <w:numPr>
        <w:ilvl w:val="5"/>
        <w:numId w:val="11"/>
      </w:numPr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B0C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F2B0C"/>
    <w:pPr>
      <w:keepNext/>
      <w:keepLines/>
      <w:numPr>
        <w:ilvl w:val="7"/>
        <w:numId w:val="11"/>
      </w:numPr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B0C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9F2B0C"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nhideWhenUsed/>
    <w:qFormat/>
    <w:rsid w:val="00DC0095"/>
    <w:pPr>
      <w:spacing w:line="240" w:lineRule="auto"/>
    </w:pPr>
    <w:rPr>
      <w:bCs/>
      <w:smallCaps/>
      <w:spacing w:val="6"/>
      <w:sz w:val="16"/>
    </w:rPr>
  </w:style>
  <w:style w:type="character" w:styleId="Emphasis">
    <w:name w:val="Emphasis"/>
    <w:basedOn w:val="DefaultParagraphFont"/>
    <w:uiPriority w:val="20"/>
    <w:qFormat/>
    <w:rsid w:val="009F2B0C"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454C28"/>
    <w:rPr>
      <w:rFonts w:ascii="Segoe UI" w:eastAsiaTheme="majorEastAsia" w:hAnsi="Segoe UI" w:cstheme="majorBidi"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E6148"/>
    <w:rPr>
      <w:rFonts w:ascii="Verdana" w:eastAsiaTheme="majorEastAsia" w:hAnsi="Verdana" w:cstheme="majorBidi"/>
      <w:sz w:val="24"/>
      <w:szCs w:val="24"/>
      <w:lang w:val="es-VE"/>
    </w:rPr>
  </w:style>
  <w:style w:type="character" w:customStyle="1" w:styleId="Heading3Char">
    <w:name w:val="Heading 3 Char"/>
    <w:basedOn w:val="DefaultParagraphFont"/>
    <w:link w:val="Heading3"/>
    <w:uiPriority w:val="9"/>
    <w:rsid w:val="00194C11"/>
    <w:rPr>
      <w:rFonts w:ascii="Segoe UI" w:eastAsiaTheme="majorEastAsia" w:hAnsi="Segoe UI" w:cstheme="majorBidi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7C5C77"/>
    <w:rPr>
      <w:rFonts w:ascii="Segoe UI" w:eastAsiaTheme="majorEastAsia" w:hAnsi="Segoe UI" w:cstheme="majorBidi"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9F2B0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B0C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B0C"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B0C"/>
    <w:rPr>
      <w:rFonts w:asciiTheme="majorHAnsi" w:eastAsiaTheme="majorEastAsia" w:hAnsiTheme="majorHAnsi" w:cstheme="majorBidi"/>
      <w:b/>
      <w:bCs/>
      <w:color w:val="000000" w:themeColor="text1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B0C"/>
    <w:rPr>
      <w:rFonts w:asciiTheme="majorHAnsi" w:eastAsiaTheme="majorEastAsia" w:hAnsiTheme="majorHAnsi" w:cstheme="majorBidi"/>
      <w:b/>
      <w:bCs/>
      <w:i/>
      <w:iCs/>
      <w:color w:val="000000" w:themeColor="text1"/>
      <w:sz w:val="20"/>
    </w:rPr>
  </w:style>
  <w:style w:type="character" w:styleId="IntenseEmphasis">
    <w:name w:val="Intense Emphasis"/>
    <w:basedOn w:val="DefaultParagraphFont"/>
    <w:uiPriority w:val="21"/>
    <w:qFormat/>
    <w:rsid w:val="009F2B0C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074"/>
    <w:pPr>
      <w:pBdr>
        <w:left w:val="single" w:sz="36" w:space="4" w:color="B01513" w:themeColor="accent1"/>
      </w:pBdr>
      <w:spacing w:before="100" w:beforeAutospacing="1"/>
      <w:ind w:left="1224" w:right="1224"/>
    </w:pPr>
    <w:rPr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074"/>
    <w:rPr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9F2B0C"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iPriority w:val="99"/>
    <w:unhideWhenUsed/>
    <w:rsid w:val="009F2B0C"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2B0C"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2A7827"/>
    <w:pPr>
      <w:spacing w:after="0" w:line="240" w:lineRule="auto"/>
    </w:pPr>
    <w:rPr>
      <w:rFonts w:ascii="Segoe UI" w:hAnsi="Segoe UI"/>
    </w:rPr>
  </w:style>
  <w:style w:type="character" w:customStyle="1" w:styleId="NoSpacingChar">
    <w:name w:val="No Spacing Char"/>
    <w:basedOn w:val="DefaultParagraphFont"/>
    <w:link w:val="NoSpacing"/>
    <w:uiPriority w:val="1"/>
    <w:rsid w:val="002A7827"/>
    <w:rPr>
      <w:rFonts w:ascii="Segoe UI" w:hAnsi="Segoe UI"/>
    </w:rPr>
  </w:style>
  <w:style w:type="paragraph" w:styleId="Quote">
    <w:name w:val="Quote"/>
    <w:basedOn w:val="Normal"/>
    <w:next w:val="Normal"/>
    <w:link w:val="QuoteChar"/>
    <w:uiPriority w:val="29"/>
    <w:qFormat/>
    <w:rsid w:val="009F2B0C"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sid w:val="009F2B0C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9F2B0C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B0C"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B0C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F2B0C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9F2B0C"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rsid w:val="0031316B"/>
    <w:pPr>
      <w:spacing w:after="0" w:line="240" w:lineRule="auto"/>
      <w:contextualSpacing/>
      <w:jc w:val="center"/>
    </w:pPr>
    <w:rPr>
      <w:rFonts w:eastAsiaTheme="majorEastAsia" w:cstheme="majorBidi"/>
      <w:kern w:val="28"/>
      <w:sz w:val="28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1316B"/>
    <w:rPr>
      <w:rFonts w:ascii="Segoe UI" w:eastAsiaTheme="majorEastAsia" w:hAnsi="Segoe UI" w:cstheme="majorBidi"/>
      <w:kern w:val="28"/>
      <w:sz w:val="28"/>
      <w:szCs w:val="72"/>
    </w:rPr>
  </w:style>
  <w:style w:type="paragraph" w:styleId="ListParagraph">
    <w:name w:val="List Paragraph"/>
    <w:basedOn w:val="Normal"/>
    <w:uiPriority w:val="34"/>
    <w:qFormat/>
    <w:rsid w:val="009F2B0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85B86"/>
    <w:pPr>
      <w:tabs>
        <w:tab w:val="right" w:leader="dot" w:pos="935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385B86"/>
    <w:pPr>
      <w:tabs>
        <w:tab w:val="right" w:leader="dot" w:pos="9350"/>
      </w:tabs>
      <w:spacing w:after="0"/>
      <w:ind w:left="198"/>
    </w:pPr>
  </w:style>
  <w:style w:type="paragraph" w:styleId="TOC3">
    <w:name w:val="toc 3"/>
    <w:basedOn w:val="Normal"/>
    <w:next w:val="Normal"/>
    <w:autoRedefine/>
    <w:uiPriority w:val="39"/>
    <w:unhideWhenUsed/>
    <w:rsid w:val="00385B86"/>
    <w:pPr>
      <w:tabs>
        <w:tab w:val="right" w:leader="dot" w:pos="9350"/>
      </w:tabs>
      <w:spacing w:after="0"/>
      <w:ind w:left="403"/>
    </w:pPr>
  </w:style>
  <w:style w:type="table" w:styleId="TableGrid">
    <w:name w:val="Table Grid"/>
    <w:basedOn w:val="TableNormal"/>
    <w:uiPriority w:val="39"/>
    <w:rsid w:val="00F00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F00F45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164B82"/>
  </w:style>
  <w:style w:type="paragraph" w:styleId="Header">
    <w:name w:val="header"/>
    <w:basedOn w:val="Normal"/>
    <w:link w:val="HeaderChar"/>
    <w:uiPriority w:val="99"/>
    <w:unhideWhenUsed/>
    <w:rsid w:val="00B81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B13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B81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B13"/>
    <w:rPr>
      <w:sz w:val="20"/>
    </w:rPr>
  </w:style>
  <w:style w:type="paragraph" w:customStyle="1" w:styleId="Default">
    <w:name w:val="Default"/>
    <w:rsid w:val="000B10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val="es-E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2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2F6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B000D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000D"/>
    <w:rPr>
      <w:rFonts w:ascii="Segoe UI" w:hAnsi="Segoe U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B000D"/>
    <w:rPr>
      <w:vertAlign w:val="superscript"/>
    </w:rPr>
  </w:style>
  <w:style w:type="paragraph" w:customStyle="1" w:styleId="cuerposeccion">
    <w:name w:val="cuerposeccion"/>
    <w:basedOn w:val="Normal"/>
    <w:rsid w:val="00C15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customStyle="1" w:styleId="apple-converted-space">
    <w:name w:val="apple-converted-space"/>
    <w:basedOn w:val="DefaultParagraphFont"/>
    <w:rsid w:val="004266F7"/>
  </w:style>
  <w:style w:type="character" w:customStyle="1" w:styleId="hps">
    <w:name w:val="hps"/>
    <w:basedOn w:val="DefaultParagraphFont"/>
    <w:rsid w:val="00FA7C63"/>
  </w:style>
  <w:style w:type="paragraph" w:customStyle="1" w:styleId="CAPITULO">
    <w:name w:val="CAPITULO"/>
    <w:basedOn w:val="Heading1"/>
    <w:rsid w:val="00E71850"/>
    <w:pPr>
      <w:keepLines w:val="0"/>
      <w:numPr>
        <w:numId w:val="0"/>
      </w:numPr>
      <w:spacing w:before="240" w:after="60"/>
    </w:pPr>
    <w:rPr>
      <w:rFonts w:eastAsia="Times New Roman" w:cs="Arial"/>
      <w:b/>
      <w:bCs/>
      <w:i/>
      <w:kern w:val="32"/>
      <w:sz w:val="18"/>
      <w:szCs w:val="18"/>
      <w:lang w:val="es-ES" w:eastAsia="es-ES"/>
    </w:rPr>
  </w:style>
  <w:style w:type="character" w:styleId="PageNumber">
    <w:name w:val="page number"/>
    <w:basedOn w:val="DefaultParagraphFont"/>
    <w:rsid w:val="00E71850"/>
  </w:style>
  <w:style w:type="character" w:customStyle="1" w:styleId="PiedepginaCar1">
    <w:name w:val="Pie de página Car1"/>
    <w:basedOn w:val="DefaultParagraphFont"/>
    <w:uiPriority w:val="99"/>
    <w:rsid w:val="00E71850"/>
    <w:rPr>
      <w:lang w:val="es-ES" w:eastAsia="es-E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5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51E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10A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0A2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0A20"/>
    <w:rPr>
      <w:rFonts w:ascii="Segoe UI" w:hAnsi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0A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0A20"/>
    <w:rPr>
      <w:rFonts w:ascii="Segoe UI" w:hAnsi="Segoe UI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00DB3"/>
    <w:pPr>
      <w:spacing w:after="0" w:line="240" w:lineRule="auto"/>
    </w:pPr>
    <w:rPr>
      <w:rFonts w:ascii="Segoe UI" w:hAnsi="Segoe UI"/>
      <w:sz w:val="20"/>
    </w:rPr>
  </w:style>
  <w:style w:type="paragraph" w:styleId="NormalWeb">
    <w:name w:val="Normal (Web)"/>
    <w:basedOn w:val="Normal"/>
    <w:uiPriority w:val="99"/>
    <w:semiHidden/>
    <w:unhideWhenUsed/>
    <w:rsid w:val="000D2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A03C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A03C4"/>
    <w:rPr>
      <w:rFonts w:ascii="Segoe UI" w:hAnsi="Segoe U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A03C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FE1AEE"/>
    <w:rPr>
      <w:color w:val="808080"/>
    </w:rPr>
  </w:style>
  <w:style w:type="paragraph" w:customStyle="1" w:styleId="note">
    <w:name w:val="note"/>
    <w:basedOn w:val="Normal"/>
    <w:next w:val="Normal"/>
    <w:rsid w:val="00454C28"/>
    <w:pPr>
      <w:autoSpaceDE w:val="0"/>
      <w:autoSpaceDN w:val="0"/>
      <w:spacing w:before="240" w:after="200" w:line="276" w:lineRule="auto"/>
    </w:pPr>
    <w:rPr>
      <w:rFonts w:ascii="Times" w:eastAsia="Times New Roman" w:hAnsi="Times" w:cs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1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5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348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73283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77165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15324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35669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17174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2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75843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2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0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6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8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94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5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1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5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91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18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0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0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0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96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4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0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08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643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6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26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5" Type="http://schemas.openxmlformats.org/officeDocument/2006/relationships/image" Target="media/image7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29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5.xml"/><Relationship Id="rId32" Type="http://schemas.openxmlformats.org/officeDocument/2006/relationships/glossaryDocument" Target="glossary/document.xml"/><Relationship Id="rId5" Type="http://schemas.openxmlformats.org/officeDocument/2006/relationships/styles" Target="styles.xml"/><Relationship Id="rId15" Type="http://schemas.openxmlformats.org/officeDocument/2006/relationships/hyperlink" Target="http://edicionesdigitales.info/Manual/Manual/Welcome.html" TargetMode="External"/><Relationship Id="rId23" Type="http://schemas.openxmlformats.org/officeDocument/2006/relationships/footer" Target="footer4.xml"/><Relationship Id="rId28" Type="http://schemas.openxmlformats.org/officeDocument/2006/relationships/header" Target="header6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3.xml"/><Relationship Id="rId27" Type="http://schemas.openxmlformats.org/officeDocument/2006/relationships/header" Target="header5.xml"/><Relationship Id="rId30" Type="http://schemas.openxmlformats.org/officeDocument/2006/relationships/header" Target="header7.xml"/><Relationship Id="rId8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riana.lopez\AppData\Roaming\Microsoft\Plantillas\Dise&#241;o%20de%20ion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4AB8357DC1143ADBB2B99A2616E7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65A9D-9CE0-4469-ACF4-5CD81764EFCD}"/>
      </w:docPartPr>
      <w:docPartBody>
        <w:p w:rsidR="001E0059" w:rsidRDefault="001E0059">
          <w:r w:rsidRPr="004D4266">
            <w:rPr>
              <w:rStyle w:val="PlaceholderText"/>
            </w:rPr>
            <w:t>[Title]</w:t>
          </w:r>
        </w:p>
      </w:docPartBody>
    </w:docPart>
    <w:docPart>
      <w:docPartPr>
        <w:name w:val="1802DF69CDCC4256AEBDD256FF4B5A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346535-8A93-4BDC-97D4-CD9B086B86F6}"/>
      </w:docPartPr>
      <w:docPartBody>
        <w:p w:rsidR="001E0059" w:rsidRDefault="001E0059">
          <w:r w:rsidRPr="004D4266">
            <w:rPr>
              <w:rStyle w:val="PlaceholderText"/>
            </w:rPr>
            <w:t>[Author]</w:t>
          </w:r>
        </w:p>
      </w:docPartBody>
    </w:docPart>
    <w:docPart>
      <w:docPartPr>
        <w:name w:val="44132A8FE93E495E9222897DAF23A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285CD-A86D-49B9-AC4D-54C5C023F010}"/>
      </w:docPartPr>
      <w:docPartBody>
        <w:p w:rsidR="001E0059" w:rsidRDefault="001E0059">
          <w:r w:rsidRPr="004D4266">
            <w:rPr>
              <w:rStyle w:val="PlaceholderText"/>
            </w:rPr>
            <w:t>[Publish Date]</w:t>
          </w:r>
        </w:p>
      </w:docPartBody>
    </w:docPart>
    <w:docPart>
      <w:docPartPr>
        <w:name w:val="743B00C6ED9C46ADA6DAA4D7D9CF2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A3A3C-23B7-4C83-BB6A-A0D76E15B864}"/>
      </w:docPartPr>
      <w:docPartBody>
        <w:p w:rsidR="001E0059" w:rsidRDefault="001E0059">
          <w:r w:rsidRPr="004D4266">
            <w:rPr>
              <w:rStyle w:val="PlaceholderText"/>
            </w:rPr>
            <w:t>[Author]</w:t>
          </w:r>
        </w:p>
      </w:docPartBody>
    </w:docPart>
    <w:docPart>
      <w:docPartPr>
        <w:name w:val="B43A468FEA8646C2905D7BDCE7F345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EB5E74-B32F-4B26-AE64-6FCC12EDE266}"/>
      </w:docPartPr>
      <w:docPartBody>
        <w:p w:rsidR="001E0059" w:rsidRDefault="001E0059">
          <w:r w:rsidRPr="004D4266">
            <w:rPr>
              <w:rStyle w:val="PlaceholderText"/>
            </w:rPr>
            <w:t>[Title]</w:t>
          </w:r>
        </w:p>
      </w:docPartBody>
    </w:docPart>
    <w:docPart>
      <w:docPartPr>
        <w:name w:val="ED9BD1D006604ACF9F44F15FCEC60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034C91-03D1-4653-96F1-D37A38B38E88}"/>
      </w:docPartPr>
      <w:docPartBody>
        <w:p w:rsidR="001E0059" w:rsidRDefault="001E0059">
          <w:r w:rsidRPr="004D4266">
            <w:rPr>
              <w:rStyle w:val="PlaceholderText"/>
            </w:rPr>
            <w:t>[Author]</w:t>
          </w:r>
        </w:p>
      </w:docPartBody>
    </w:docPart>
    <w:docPart>
      <w:docPartPr>
        <w:name w:val="1218141AC3614A36A37FDCDA6B8C78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5A5BC-8E22-4B29-B8C9-68348BF761DA}"/>
      </w:docPartPr>
      <w:docPartBody>
        <w:p w:rsidR="001E0059" w:rsidRDefault="001E0059">
          <w:r w:rsidRPr="004D4266">
            <w:rPr>
              <w:rStyle w:val="PlaceholderText"/>
            </w:rPr>
            <w:t>[Publish Date]</w:t>
          </w:r>
        </w:p>
      </w:docPartBody>
    </w:docPart>
    <w:docPart>
      <w:docPartPr>
        <w:name w:val="E19A91C63D0C4F5FB17E9A86BA363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B5631-CA2D-4F00-9139-707C16B07BCD}"/>
      </w:docPartPr>
      <w:docPartBody>
        <w:p w:rsidR="00CF1D58" w:rsidRDefault="00CF1D58">
          <w:r w:rsidRPr="002B5CF3">
            <w:rPr>
              <w:rStyle w:val="PlaceholderText"/>
            </w:rPr>
            <w:t>[Manager]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059"/>
    <w:rsid w:val="001E0059"/>
    <w:rsid w:val="009D71B6"/>
    <w:rsid w:val="00CF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1D5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 Version="6">
  <b:Source>
    <b:Tag>WHI96</b:Tag>
    <b:SourceType>Book</b:SourceType>
    <b:Guid>{8390FDBB-577A-4139-8F70-5D069EBBA098}</b:Guid>
    <b:Author>
      <b:Author>
        <b:NameList>
          <b:Person>
            <b:Last>Inmon</b:Last>
            <b:First>W.</b:First>
            <b:Middle>H.</b:Middle>
          </b:Person>
        </b:NameList>
      </b:Author>
    </b:Author>
    <b:Title>Building the Data Warehouse</b:Title>
    <b:Year>1996</b:Year>
    <b:RefOrder>20</b:RefOrder>
  </b:Source>
  <b:Source>
    <b:Tag>Ral98</b:Tag>
    <b:SourceType>Book</b:SourceType>
    <b:Guid>{C645A8CD-D602-4136-9AAE-F88CF606EEB2}</b:Guid>
    <b:Author>
      <b:Author>
        <b:NameList>
          <b:Person>
            <b:Last>Kimball</b:Last>
            <b:First>Ralph</b:First>
          </b:Person>
        </b:NameList>
      </b:Author>
    </b:Author>
    <b:Title>The Data Warehouse Lifecycle Toolkit</b:Title>
    <b:Year>1998</b:Year>
    <b:RefOrder>21</b:RefOrder>
  </b:Source>
  <b:Source>
    <b:Tag>Tod01</b:Tag>
    <b:SourceType>Book</b:SourceType>
    <b:Guid>{DB0F4A9C-B4DF-4C8E-8122-4FF9B51F9BCF}</b:Guid>
    <b:Author>
      <b:Author>
        <b:NameList>
          <b:Person>
            <b:Last>Todman</b:Last>
            <b:First>C</b:First>
          </b:Person>
        </b:NameList>
      </b:Author>
    </b:Author>
    <b:Title>Designing a Data Warehouse Supporting Customer Relationship Management</b:Title>
    <b:Year>2001</b:Year>
    <b:City>Upper Saddle River, NJ</b:City>
    <b:Publisher>Prentice Hall</b:Publisher>
    <b:RefOrder>22</b:RefOrder>
  </b:Source>
  <b:Source>
    <b:Tag>Kim02</b:Tag>
    <b:SourceType>Book</b:SourceType>
    <b:Guid>{D48F105E-9A22-4996-ABCB-FC20BADA5687}</b:Guid>
    <b:Title>The Data Warehouse</b:Title>
    <b:Year>2002</b:Year>
    <b:City>New York</b:City>
    <b:Publisher>Wiley Computer Publishing</b:Publisher>
    <b:Author>
      <b:Author>
        <b:NameList>
          <b:Person>
            <b:Last>Kimball</b:Last>
            <b:First>Ralph</b:First>
          </b:Person>
          <b:Person>
            <b:Last>Ross</b:Last>
            <b:First>Margy</b:First>
          </b:Person>
        </b:NameList>
      </b:Author>
    </b:Author>
    <b:RefOrder>19</b:RefOrder>
  </b:Source>
  <b:Source>
    <b:Tag>Pon01</b:Tag>
    <b:SourceType>Book</b:SourceType>
    <b:Guid>{D6C8FFFA-1BAB-46FF-A374-FB0E5CDD4760}</b:Guid>
    <b:Author>
      <b:Author>
        <b:NameList>
          <b:Person>
            <b:Last>Ponniah</b:Last>
          </b:Person>
        </b:NameList>
      </b:Author>
    </b:Author>
    <b:Title>DataWarehousing Fundamentals</b:Title>
    <b:Year>2001</b:Year>
    <b:City>USA</b:City>
    <b:Publisher>John Wiley &amp; Sons, Inc</b:Publisher>
    <b:RefOrder>23</b:RefOrder>
  </b:Source>
  <b:Source>
    <b:Tag>RAE01</b:Tag>
    <b:SourceType>InternetSite</b:SourceType>
    <b:Guid>{76797DAC-BA2E-4E3A-ADFF-26BD2E46AB22}</b:Guid>
    <b:Title>Real Academia Española</b:Title>
    <b:Year>2001</b:Year>
    <b:Author>
      <b:Author>
        <b:NameList>
          <b:Person>
            <b:Last>RAE</b:Last>
          </b:Person>
        </b:NameList>
      </b:Author>
    </b:Author>
    <b:URL>http://www.rae.es/</b:URL>
    <b:RefOrder>26</b:RefOrder>
  </b:Source>
  <b:Source>
    <b:Tag>Dic07</b:Tag>
    <b:SourceType>InternetSite</b:SourceType>
    <b:Guid>{3322AD36-B205-45C9-9910-181A0E2FF2D2}</b:Guid>
    <b:Author>
      <b:Author>
        <b:NameList>
          <b:Person>
            <b:Last>Larousse</b:Last>
            <b:First>Diccionario</b:First>
          </b:Person>
        </b:NameList>
      </b:Author>
    </b:Author>
    <b:Title>Diccionario Larousse</b:Title>
    <b:Year>2007</b:Year>
    <b:URL>http://www.larousse.es/</b:URL>
    <b:RefOrder>33</b:RefOrder>
  </b:Source>
  <b:Source>
    <b:Tag>Phi94</b:Tag>
    <b:SourceType>Book</b:SourceType>
    <b:Guid>{2F1C004F-14E2-41D6-B6C6-6A2945B51AD9}</b:Guid>
    <b:Author>
      <b:Author>
        <b:NameList>
          <b:Person>
            <b:Last>Lorino</b:Last>
            <b:First>Philippe</b:First>
          </b:Person>
        </b:NameList>
      </b:Author>
    </b:Author>
    <b:Title>El Control de Gestión Estratégico </b:Title>
    <b:Year>1994</b:Year>
    <b:City>Mexico</b:City>
    <b:Publisher>Ediciones Alfaomega</b:Publisher>
    <b:RefOrder>34</b:RefOrder>
  </b:Source>
  <b:Source>
    <b:Tag>Sin07</b:Tag>
    <b:SourceType>InternetSite</b:SourceType>
    <b:Guid>{2EAC2ED8-648F-4EF7-B6FF-8CAEB82A7216}</b:Guid>
    <b:Title>Sinnexus</b:Title>
    <b:Year>2007</b:Year>
    <b:Author>
      <b:Author>
        <b:NameList>
          <b:Person>
            <b:Last>Sinnexus</b:Last>
          </b:Person>
        </b:NameList>
      </b:Author>
    </b:Author>
    <b:URL>http://www.sinnexus.com/business_intelligence/index.aspx</b:URL>
    <b:RefOrder>16</b:RefOrder>
  </b:Source>
  <b:Source>
    <b:Tag>Cen</b:Tag>
    <b:SourceType>InternetSite</b:SourceType>
    <b:Guid>{21278674-10ED-450D-B488-8AE3E4C21473}</b:Guid>
    <b:Title>Centro de Artigo</b:Title>
    <b:URL>http://centrodeartigo.com/articulos-noticias-consejos/article_126723.html</b:URL>
    <b:RefOrder>35</b:RefOrder>
  </b:Source>
  <b:Source>
    <b:Tag>Lau121</b:Tag>
    <b:SourceType>Book</b:SourceType>
    <b:Guid>{47232038-7117-4849-A27F-69D12FFCDED4}</b:Guid>
    <b:Title>Sistemas de Información Gerencial</b:Title>
    <b:Year>2012</b:Year>
    <b:City>New York</b:City>
    <b:Publisher>Always Learning Pearson</b:Publisher>
    <b:Author>
      <b:Author>
        <b:NameList>
          <b:Person>
            <b:Last>Laudon </b:Last>
            <b:Middle>C.</b:Middle>
            <b:First>Kenneth</b:First>
          </b:Person>
          <b:Person>
            <b:Last>Laudon</b:Last>
            <b:Middle>P.</b:Middle>
            <b:First>Jane</b:First>
          </b:Person>
        </b:NameList>
      </b:Author>
    </b:Author>
    <b:RefOrder>15</b:RefOrder>
  </b:Source>
  <b:Source>
    <b:Tag>Fue031</b:Tag>
    <b:SourceType>Report</b:SourceType>
    <b:Guid>{C5EBFC77-4BB7-40E8-B8EB-1FDA13C742C4}</b:Guid>
    <b:Title>Sistemas de Información Gerencial</b:Title>
    <b:Year>2003</b:Year>
    <b:City>Mexico</b:City>
    <b:Author>
      <b:Author>
        <b:NameList>
          <b:Person>
            <b:Last>Fuentes</b:Last>
            <b:Middle>Jeán</b:Middle>
            <b:First>Eddy</b:First>
          </b:Person>
        </b:NameList>
      </b:Author>
    </b:Author>
    <b:RefOrder>36</b:RefOrder>
  </b:Source>
  <b:Source>
    <b:Tag>Har96</b:Tag>
    <b:SourceType>Book</b:SourceType>
    <b:Guid>{BCFC158A-9E63-4C0A-9D32-D604EFB50E8A}</b:Guid>
    <b:Title>Data Warehousing: La integración de información para la mejor toma de decisiones</b:Title>
    <b:Year>1996</b:Year>
    <b:City>Prentice-Hall</b:City>
    <b:Author>
      <b:Author>
        <b:NameList>
          <b:Person>
            <b:Last>Harjinder</b:Last>
            <b:First>Gill</b:First>
          </b:Person>
        </b:NameList>
      </b:Author>
    </b:Author>
    <b:RefOrder>17</b:RefOrder>
  </b:Source>
  <b:Source>
    <b:Tag>Can07</b:Tag>
    <b:SourceType>Book</b:SourceType>
    <b:Guid>{1A345722-4032-45F1-BE1C-F934AAFEC909}</b:Guid>
    <b:Title>Business Intelligence: Competir con Información</b:Title>
    <b:Year>2007</b:Year>
    <b:Author>
      <b:Author>
        <b:NameList>
          <b:Person>
            <b:Last>Cano</b:Last>
            <b:Middle>Lluís</b:Middle>
            <b:First>Josep</b:First>
          </b:Person>
        </b:NameList>
      </b:Author>
    </b:Author>
    <b:RefOrder>25</b:RefOrder>
  </b:Source>
  <b:Source>
    <b:Tag>Esp081</b:Tag>
    <b:SourceType>DocumentFromInternetSite</b:SourceType>
    <b:Guid>{16F52134-2201-42B4-A13B-83D8616A12D7}</b:Guid>
    <b:Author>
      <b:Author>
        <b:Corporate>Espiñeira, Sheldon y Asociados</b:Corporate>
      </b:Author>
    </b:Author>
    <b:Title>PWC</b:Title>
    <b:Year>2008</b:Year>
    <b:URL>www.pwc.com/</b:URL>
    <b:RefOrder>37</b:RefOrder>
  </b:Source>
  <b:Source>
    <b:Tag>Buy09</b:Tag>
    <b:SourceType>Report</b:SourceType>
    <b:Guid>{C9F79B35-5FF8-4372-8799-B04403B7CA62}</b:Guid>
    <b:Author>
      <b:Author>
        <b:NameList>
          <b:Person>
            <b:Last>Parra</b:Last>
            <b:First>Carlos </b:First>
          </b:Person>
          <b:Person>
            <b:Last>Mina</b:Last>
            <b:First>Freddy</b:First>
          </b:Person>
          <b:Person>
            <b:Last>Zúñiga</b:Last>
            <b:First>Deyro</b:First>
          </b:Person>
        </b:NameList>
      </b:Author>
    </b:Author>
    <b:Title>Un Acercamiento a la Inteligencia de Negocios</b:Title>
    <b:URL>www.buyto.es/general-business-intelligence/que-es-y-para-que-sirve-el-business-intelligence</b:URL>
    <b:RefOrder>38</b:RefOrder>
  </b:Source>
  <b:Source>
    <b:Tag>Pen</b:Tag>
    <b:SourceType>InternetSite</b:SourceType>
    <b:Guid>{4C86D888-9CFE-44BC-A1A6-CF2141E95D26}</b:Guid>
    <b:Author>
      <b:Author>
        <b:NameList>
          <b:Person>
            <b:Last>Pentaho</b:Last>
          </b:Person>
        </b:NameList>
      </b:Author>
    </b:Author>
    <b:Title>Pentaho</b:Title>
    <b:URL>www.pentaho.com/</b:URL>
    <b:RefOrder>39</b:RefOrder>
  </b:Source>
  <b:Source>
    <b:Tag>Pen1</b:Tag>
    <b:SourceType>InternetSite</b:SourceType>
    <b:Guid>{5BE72B6B-A2CA-43F7-BB86-89F982FF0D82}</b:Guid>
    <b:Author>
      <b:Author>
        <b:NameList>
          <b:Person>
            <b:Last>Pentaho</b:Last>
          </b:Person>
        </b:NameList>
      </b:Author>
    </b:Author>
    <b:Title>Gravitar</b:Title>
    <b:URL>gravitar.biz/pentaho/</b:URL>
    <b:RefOrder>40</b:RefOrder>
  </b:Source>
  <b:Source>
    <b:Tag>Par13</b:Tag>
    <b:SourceType>Report</b:SourceType>
    <b:Guid>{1A84250C-14DA-4B01-9E05-A3CD174FC197}</b:Guid>
    <b:Title>Desarrollo de un sistema de inteligencia de negocios para el apoyo a la toma de decisiones en una industria de manufactura de Alimentos (tesis de pregrado).</b:Title>
    <b:Year>2013</b:Year>
    <b:City>Universidad Central de Venezuela</b:City>
    <b:Author>
      <b:Author>
        <b:NameList>
          <b:Person>
            <b:Last>Parra</b:Last>
            <b:First>Andres</b:First>
          </b:Person>
          <b:Person>
            <b:Last>Guerra</b:Last>
            <b:First>Alberto</b:First>
          </b:Person>
        </b:NameList>
      </b:Author>
    </b:Author>
    <b:RefOrder>41</b:RefOrder>
  </b:Source>
  <b:Source>
    <b:Tag>Con12</b:Tag>
    <b:SourceType>InternetSite</b:SourceType>
    <b:Guid>{DD4BA821-EC9B-47C3-8638-7F414A471E42}</b:Guid>
    <b:Title>Netpreserve</b:Title>
    <b:Year>2012</b:Year>
    <b:Author>
      <b:Author>
        <b:NameList>
          <b:Person>
            <b:Last>IIPC</b:Last>
          </b:Person>
        </b:NameList>
      </b:Author>
    </b:Author>
    <b:InternetSiteTitle>Netpreserve</b:InternetSiteTitle>
    <b:URL>http://netpreserve.org/</b:URL>
    <b:RefOrder>11</b:RefOrder>
  </b:Source>
  <b:Source>
    <b:Tag>Osp131</b:Tag>
    <b:SourceType>JournalArticle</b:SourceType>
    <b:Guid>{FE262B17-F6C5-45B7-B89C-5BA2ADC35282}</b:Guid>
    <b:Author>
      <b:Author>
        <b:NameList>
          <b:Person>
            <b:Last>Ospina Torres</b:Last>
            <b:First>Mercy</b:First>
            <b:Middle>M.</b:Middle>
          </b:Person>
          <b:Person>
            <b:Last>León Luna</b:Last>
            <b:First>Claudia</b:First>
            <b:Middle>P.</b:Middle>
          </b:Person>
        </b:NameList>
      </b:Author>
    </b:Author>
    <b:Title>Una arquitectura basada en software libre para archivos web</b:Title>
    <b:JournalName>Enlace</b:JournalName>
    <b:Year>2013</b:Year>
    <b:Pages>53-72</b:Pages>
    <b:RefOrder>42</b:RefOrder>
  </b:Source>
  <b:Source>
    <b:Tag>Osp14</b:Tag>
    <b:SourceType>Report</b:SourceType>
    <b:Guid>{C27450E7-58B2-428C-BAAD-A4853A2A886F}</b:Guid>
    <b:Author>
      <b:Author>
        <b:NameList>
          <b:Person>
            <b:Last>Ospina</b:Last>
            <b:First>Mercy</b:First>
          </b:Person>
          <b:Person>
            <b:Last>Martinez</b:Last>
            <b:First>Miguel</b:First>
          </b:Person>
          <b:Person>
            <b:Last>Kabchi</b:Last>
            <b:First>Mantura</b:First>
          </b:Person>
          <b:Person>
            <b:Last>León</b:Last>
            <b:First>Claudia</b:First>
          </b:Person>
        </b:NameList>
      </b:Author>
    </b:Author>
    <b:Title>Desarrollo de una Aplicación para Acceder a Contenidos de un Archivo Web en Formato WARC</b:Title>
    <b:Year>2014</b:Year>
    <b:City>Caracas</b:City>
    <b:RefOrder>9</b:RefOrder>
  </b:Source>
  <b:Source>
    <b:Tag>UNE03</b:Tag>
    <b:SourceType>Report</b:SourceType>
    <b:Guid>{B3082F6E-4D87-4D25-B9EF-F0F4CA22F42B}</b:Guid>
    <b:Author>
      <b:Author>
        <b:Corporate>UNESCO</b:Corporate>
      </b:Author>
    </b:Author>
    <b:Title>Directrices para  la preservación del patrimonio  digital</b:Title>
    <b:Year>2003</b:Year>
    <b:Publisher>Preparado por la Biblioteca Nacional de Australia</b:Publisher>
    <b:RefOrder>6</b:RefOrder>
  </b:Source>
  <b:Source>
    <b:Tag>Uni04</b:Tag>
    <b:SourceType>InternetSite</b:SourceType>
    <b:Guid>{C770CB54-928C-424F-B88C-C055612BA3FE}</b:Guid>
    <b:Title>Enterate en Línea</b:Title>
    <b:Year>2004</b:Year>
    <b:Author>
      <b:Author>
        <b:NameList>
          <b:Person>
            <b:Last>UNAM</b:Last>
            <b:First>Universidad Nacional Autónoma de México</b:First>
          </b:Person>
        </b:NameList>
      </b:Author>
    </b:Author>
    <b:URL>http://www.enterate.unam.mx/Articulos/2004/octubre/inteligen.htm</b:URL>
    <b:RefOrder>43</b:RefOrder>
  </b:Source>
  <b:Source>
    <b:Tag>Osp15</b:Tag>
    <b:SourceType>Report</b:SourceType>
    <b:Guid>{59B0FB66-17F0-4BBF-B9BB-13A1EA25EC21}</b:Guid>
    <b:Title>Un Marco de Referencia para la  Implementación de Archivos Web</b:Title>
    <b:Year>2014</b:Year>
    <b:Publisher>
		</b:Publisher>
    <b:City>Caracas</b:City>
    <b:Author>
      <b:Author>
        <b:NameList>
          <b:Person>
            <b:Last>Ospina Torres</b:Last>
            <b:Middle>Haitana</b:Middle>
            <b:First>Mercy</b:First>
          </b:Person>
        </b:NameList>
      </b:Author>
    </b:Author>
    <b:Institution>Universidad Central de Venezuela</b:Institution>
    <b:RefOrder>1</b:RefOrder>
  </b:Source>
  <b:Source>
    <b:Tag>Bur96</b:Tag>
    <b:SourceType>InternetSite</b:SourceType>
    <b:Guid>{8849070F-06AA-4FA7-903B-65490CF1AAF1}</b:Guid>
    <b:Title>Internet Archive</b:Title>
    <b:Year>1996</b:Year>
    <b:URL>http://archive.org/web/researcher/ArcFileFormat.php</b:URL>
    <b:Author>
      <b:Author>
        <b:NameList>
          <b:Person>
            <b:Last>Burner </b:Last>
            <b:First>Mike</b:First>
          </b:Person>
          <b:Person>
            <b:Last>Kahle</b:Last>
            <b:First>Brewster</b:First>
          </b:Person>
        </b:NameList>
      </b:Author>
    </b:Author>
    <b:RefOrder>12</b:RefOrder>
  </b:Source>
  <b:Source>
    <b:Tag>Jim13</b:Tag>
    <b:SourceType>InternetSite</b:SourceType>
    <b:Guid>{6FAC390E-D039-4ED8-8196-67204E1CB9F6}</b:Guid>
    <b:Title>PDCA Home</b:Title>
    <b:Year>2013</b:Year>
    <b:Month>Mayo</b:Month>
    <b:Day>13</b:Day>
    <b:URL>http://www.pdcahome.com/4501/gestion-de-procesos-como-definir-indicadores-y-cuadros-de-mando/</b:URL>
    <b:Author>
      <b:Author>
        <b:NameList>
          <b:Person>
            <b:Last>Jimeno Bernal</b:Last>
            <b:First>Jorge</b:First>
          </b:Person>
        </b:NameList>
      </b:Author>
    </b:Author>
    <b:RefOrder>28</b:RefOrder>
  </b:Source>
  <b:Source>
    <b:Tag>Sta</b:Tag>
    <b:SourceType>DocumentFromInternetSite</b:SourceType>
    <b:Guid>{2A66D173-88C3-48C6-8A0F-FB00C48887B2}</b:Guid>
    <b:Title>Stacey Barr</b:Title>
    <b:InternetSiteTitle>12 Steps for getting started with  KPIs</b:InternetSiteTitle>
    <b:URL>http://staceybarr.com/</b:URL>
    <b:Author>
      <b:Author>
        <b:Corporate>Stacey Barr</b:Corporate>
      </b:Author>
    </b:Author>
    <b:RefOrder>44</b:RefOrder>
  </b:Source>
  <b:Source>
    <b:Tag>ISO09</b:Tag>
    <b:SourceType>DocumentFromInternetSite</b:SourceType>
    <b:Guid>{7EA40134-B1AB-4397-BDD1-9EFDE3F39E68}</b:Guid>
    <b:Author>
      <b:Author>
        <b:NameList>
          <b:Person>
            <b:Last>ISO 28500</b:Last>
          </b:Person>
        </b:NameList>
      </b:Author>
    </b:Author>
    <b:Title>ISO</b:Title>
    <b:Year>2009</b:Year>
    <b:URL>https://www.iso.org/obp/ui/#iso:std:iso:28500:ed-1:v1:en</b:URL>
    <b:RefOrder>13</b:RefOrder>
  </b:Source>
  <b:Source>
    <b:Tag>AEC13</b:Tag>
    <b:SourceType>InternetSite</b:SourceType>
    <b:Guid>{8B3F7646-07C5-4CFE-9742-08BABAB1D040}</b:Guid>
    <b:Title>AEC</b:Title>
    <b:Year>2013</b:Year>
    <b:URL>http://www.aec.es/web/guest/centro-conocimiento/indicadores</b:URL>
    <b:Author>
      <b:Author>
        <b:NameList>
          <b:Person>
            <b:Last>AEC</b:Last>
            <b:First>Asoción</b:First>
            <b:Middle>Española para la Calidad</b:Middle>
          </b:Person>
        </b:NameList>
      </b:Author>
    </b:Author>
    <b:RefOrder>27</b:RefOrder>
  </b:Source>
  <b:Source>
    <b:Tag>Pen13</b:Tag>
    <b:SourceType>InternetSite</b:SourceType>
    <b:Guid>{6D3832A9-4AD5-4413-86B7-7F1977117B4E}</b:Guid>
    <b:Title>Infocenter 4.8</b:Title>
    <b:Year>2013</b:Year>
    <b:Author>
      <b:Author>
        <b:Corporate>Pentaho Corporation</b:Corporate>
      </b:Author>
    </b:Author>
    <b:URL>http://infocenter.pentaho.com/help48/index.jsp?topic=/install_ziptar/reference_support48.html</b:URL>
    <b:RefOrder>45</b:RefOrder>
  </b:Source>
  <b:Source>
    <b:Tag>IIP08</b:Tag>
    <b:SourceType>InternetSite</b:SourceType>
    <b:Guid>{0BD91553-BE95-4628-AF1A-E87258C7A47B}</b:Guid>
    <b:Author>
      <b:Author>
        <b:Corporate>IIPC Framework Working Group</b:Corporate>
      </b:Author>
    </b:Author>
    <b:Year>2008</b:Year>
    <b:Month>Marzo</b:Month>
    <b:Day>28</b:Day>
    <b:URL>http://archive-access.sourceforge.net/warc/warc_file_format-0.9.html</b:URL>
    <b:RefOrder>46</b:RefOrder>
  </b:Source>
  <b:Source>
    <b:Tag>Raf10</b:Tag>
    <b:SourceType>InternetSite</b:SourceType>
    <b:Guid>{1542C3D9-D207-4C15-B799-AB6BC319ACE7}</b:Guid>
    <b:Author>
      <b:Author>
        <b:NameList>
          <b:Person>
            <b:Last>Martínez</b:Last>
            <b:First>Rafael</b:First>
          </b:Person>
        </b:NameList>
      </b:Author>
    </b:Author>
    <b:Title>Portal en español sobre Postgresql</b:Title>
    <b:Year>2010</b:Year>
    <b:URL>http://www.postgresql.org.es/</b:URL>
    <b:RefOrder>31</b:RefOrder>
  </b:Source>
  <b:Source>
    <b:Tag>Gib</b:Tag>
    <b:SourceType>DocumentFromInternetSite</b:SourceType>
    <b:Guid>{6DC1D0FF-E5D6-4EFC-8EBB-27B5C12046AC}</b:Guid>
    <b:Title>Universidad Abierta de Cataluña</b:Title>
    <b:URL>http://ocw.uoc.edu/computer-science-technology-and-multimedia/bases-de-datos/bases-de-datos/P06_M2109_02152.pdf</b:URL>
    <b:Author>
      <b:Author>
        <b:NameList>
          <b:Person>
            <b:Last>Gibert Ginestà</b:Last>
            <b:First>Marc </b:First>
          </b:Person>
          <b:Person>
            <b:Last>Pérez Mora</b:Last>
            <b:First>Oscar</b:First>
          </b:Person>
        </b:NameList>
      </b:Author>
    </b:Author>
    <b:RefOrder>47</b:RefOrder>
  </b:Source>
  <b:Source>
    <b:Tag>Cas</b:Tag>
    <b:SourceType>DocumentFromInternetSite</b:SourceType>
    <b:Guid>{BC3E8928-9078-4879-9355-071DCE7249F0}</b:Guid>
    <b:Title>Universidad Abierta de Cataluña</b:Title>
    <b:URL>http://ocw.uoc.edu/computer-science-technology-and-multimedia/bases-de-datos/bases-de-datos/P06_M2109_02151.pdf</b:URL>
    <b:Author>
      <b:Author>
        <b:NameList>
          <b:Person>
            <b:Last>Casillas Santillán</b:Last>
            <b:Middle>Alberto</b:Middle>
            <b:First>Luis</b:First>
          </b:Person>
          <b:Person>
            <b:Last>Gibert Ginestà</b:Last>
            <b:First>Marc</b:First>
          </b:Person>
          <b:Person>
            <b:Last>Pérez Mora</b:Last>
            <b:First>Óscar</b:First>
          </b:Person>
        </b:NameList>
      </b:Author>
    </b:Author>
    <b:RefOrder>32</b:RefOrder>
  </b:Source>
  <b:Source>
    <b:Tag>Tol</b:Tag>
    <b:SourceType>DocumentFromInternetSite</b:SourceType>
    <b:Guid>{11CF01D0-59CA-4FBD-BC3B-44E23E495F33}</b:Guid>
    <b:Title>Universidad Autónoma del Estado de Morelos</b:Title>
    <b:InternetSiteTitle>Grid Morelos</b:InternetSiteTitle>
    <b:URL>http://www.gridmorelos.uaem.mx/~mcruz//cursos/miic/MySQL.pdf</b:URL>
    <b:Author>
      <b:Author>
        <b:NameList>
          <b:Person>
            <b:Last>Toledo</b:Last>
            <b:First>Enrique</b:First>
          </b:Person>
          <b:Person>
            <b:Last>Ayala</b:Last>
            <b:First>Maldonado</b:First>
          </b:Person>
          <b:Person>
            <b:Last>Ortega</b:Last>
            <b:First>Nakamura</b:First>
          </b:Person>
          <b:Person>
            <b:Last>Toledo</b:Last>
            <b:First>Nogueron</b:First>
          </b:Person>
        </b:NameList>
      </b:Author>
    </b:Author>
    <b:RefOrder>48</b:RefOrder>
  </b:Source>
  <b:Source>
    <b:Tag>Bus</b:Tag>
    <b:SourceType>InternetSite</b:SourceType>
    <b:Guid>{1B846660-76E7-40C7-B3B2-4A8F93EA2D8C}</b:Guid>
    <b:Title>Business Intelligence por doquier</b:Title>
    <b:URL>http://ignaciobustillo.focalrock.com/blog/blog/81-desventajas-de-pentaho</b:URL>
    <b:Author>
      <b:Author>
        <b:NameList>
          <b:Person>
            <b:Last>Bustillo</b:Last>
            <b:First>Ignacio</b:First>
          </b:Person>
        </b:NameList>
      </b:Author>
    </b:Author>
    <b:RefOrder>49</b:RefOrder>
  </b:Source>
  <b:Source>
    <b:Tag>Bus1</b:Tag>
    <b:SourceType>InternetSite</b:SourceType>
    <b:Guid>{04421EAB-63C7-42E5-BA6F-4AB889ED6C60}</b:Guid>
    <b:Title>Business Intelligence por doquier</b:Title>
    <b:URL>http://ignaciobustillo.focalrock.com/blog/blog/62-ventajas-de-pentaho-bi-suite</b:URL>
    <b:Author>
      <b:Author>
        <b:NameList>
          <b:Person>
            <b:Last>Bustillo</b:Last>
            <b:First>Ignacio</b:First>
          </b:Person>
        </b:NameList>
      </b:Author>
    </b:Author>
    <b:RefOrder>50</b:RefOrder>
  </b:Source>
  <b:Source>
    <b:Tag>BII11</b:Tag>
    <b:SourceType>InternetSite</b:SourceType>
    <b:Guid>{E0E09F91-BFEC-4F1A-AEE6-0AB830372DC5}</b:Guid>
    <b:Author>
      <b:Author>
        <b:Corporate>BI-INSIDER</b:Corporate>
      </b:Author>
    </b:Author>
    <b:Title>BI-INSIDER</b:Title>
    <b:Year>2011</b:Year>
    <b:URL>http://bi-insider.com/portfolio/components-of-oracle-bi-enterprise-edition-obiee/</b:URL>
    <b:RefOrder>51</b:RefOrder>
  </b:Source>
  <b:Source>
    <b:Tag>Mas06</b:Tag>
    <b:SourceType>Book</b:SourceType>
    <b:Guid>{60BCF3D6-8DE4-4956-8D92-FAAE22F68CD2}</b:Guid>
    <b:Author>
      <b:Author>
        <b:NameList>
          <b:Person>
            <b:Last>Masanès</b:Last>
            <b:First>Julien</b:First>
          </b:Person>
        </b:NameList>
      </b:Author>
    </b:Author>
    <b:Title>Web Archive</b:Title>
    <b:Year>2006</b:Year>
    <b:City>New York</b:City>
    <b:Publisher>Springer</b:Publisher>
    <b:RefOrder>10</b:RefOrder>
  </b:Source>
  <b:Source>
    <b:Tag>Ora07</b:Tag>
    <b:SourceType>DocumentFromInternetSite</b:SourceType>
    <b:Guid>{9C3CC875-B1A4-4B6B-8895-6907D170FABC}</b:Guid>
    <b:Author>
      <b:Author>
        <b:Corporate>Oracle</b:Corporate>
      </b:Author>
    </b:Author>
    <b:Title>ARSON Group SAC</b:Title>
    <b:Year>2007</b:Year>
    <b:URL>http://www.arsongroup.com/PDFs/OracleBISE1espaniol.pdf.pdf</b:URL>
    <b:RefOrder>52</b:RefOrder>
  </b:Source>
  <b:Source>
    <b:Tag>ORA</b:Tag>
    <b:SourceType>DocumentFromInternetSite</b:SourceType>
    <b:Guid>{FC485E66-137A-4A23-91DA-EE6FCD483110}</b:Guid>
    <b:Title>Oracle</b:Title>
    <b:URL>http://www.oracle.com/technetwork/es/documentation/317527-esa.pdf</b:URL>
    <b:Author>
      <b:Author>
        <b:Corporate>Oracle</b:Corporate>
      </b:Author>
    </b:Author>
    <b:RefOrder>53</b:RefOrder>
  </b:Source>
  <b:Source>
    <b:Tag>ORA141</b:Tag>
    <b:SourceType>DocumentFromInternetSite</b:SourceType>
    <b:Guid>{D7C33301-6AEC-4B52-BF10-197276E295FF}</b:Guid>
    <b:Author>
      <b:Author>
        <b:Corporate>Oracle</b:Corporate>
      </b:Author>
    </b:Author>
    <b:Title>Oracle</b:Title>
    <b:Year>2014</b:Year>
    <b:Month>Septiembre</b:Month>
    <b:URL>http://docs.oracle.com/html/E18558_01/fusion_requirements.htm#BGBBDBBH</b:URL>
    <b:RefOrder>54</b:RefOrder>
  </b:Source>
  <b:Source>
    <b:Tag>ORA14</b:Tag>
    <b:SourceType>DocumentFromInternetSite</b:SourceType>
    <b:Guid>{E17FB702-58D5-4867-8598-A1A89EFAAD74}</b:Guid>
    <b:Author>
      <b:Author>
        <b:Corporate>Oracle</b:Corporate>
      </b:Author>
    </b:Author>
    <b:Title>Oracle</b:Title>
    <b:Year>2014</b:Year>
    <b:URL>http://docs.oracle.com/pdf/E25460_01.pdf</b:URL>
    <b:RefOrder>55</b:RefOrder>
  </b:Source>
  <b:Source>
    <b:Tag>DAR10</b:Tag>
    <b:SourceType>DocumentFromInternetSite</b:SourceType>
    <b:Guid>{17562F59-2C4F-4AB9-AAF8-720055DC1425}</b:Guid>
    <b:Author>
      <b:Author>
        <b:Corporate>DARC Corporation</b:Corporate>
      </b:Author>
    </b:Author>
    <b:Title>North Central Oracle Apps User Group</b:Title>
    <b:Year>2010</b:Year>
    <b:URL>http://www.ncoaug.org/NCOAUG%20Training%20Day%20Feb%202010/What's%20It%20All%20About,%20OBIEE%20-%20DARC%20-%20SKorwin%20-%20NCOAUG2010.pdf</b:URL>
    <b:RefOrder>56</b:RefOrder>
  </b:Source>
  <b:Source>
    <b:Tag>Ora</b:Tag>
    <b:SourceType>DocumentFromInternetSite</b:SourceType>
    <b:Guid>{D9448CF5-4844-49A3-A4B0-C176830D4157}</b:Guid>
    <b:Author>
      <b:Author>
        <b:Corporate>Oracle</b:Corporate>
      </b:Author>
    </b:Author>
    <b:Title>Oracle</b:Title>
    <b:URL>http://www.oracle.com/us/solutions/business-analytics/business-intelligence/enterprise-edition/features/index.html</b:URL>
    <b:RefOrder>57</b:RefOrder>
  </b:Source>
  <b:Source>
    <b:Tag>Ora11</b:Tag>
    <b:SourceType>DocumentFromInternetSite</b:SourceType>
    <b:Guid>{2F1490CD-DFEA-493B-8240-1ACBAA8E58F8}</b:Guid>
    <b:Author>
      <b:Author>
        <b:Corporate>Oracle</b:Corporate>
      </b:Author>
    </b:Author>
    <b:Title>Oracle</b:Title>
    <b:Year>2011</b:Year>
    <b:URL>https://docs.oracle.com/cd/E24693_01/server.11203/e22487/chapter1.htm</b:URL>
    <b:RefOrder>58</b:RefOrder>
  </b:Source>
  <b:Source>
    <b:Tag>Kab13</b:Tag>
    <b:SourceType>Report</b:SourceType>
    <b:Guid>{CC9D0EFB-D9EC-4425-920B-7DE547C15387}</b:Guid>
    <b:Title>Definición de las estrategias para el  desarrollo del Módulo de Acceso a los Contenidos Web Preservados en formato WARC para el Prototipo de Archivo Web para la Preservación del Patrimonio Web de Venezuela</b:Title>
    <b:Year>2013</b:Year>
    <b:City>Caracas</b:City>
    <b:Author>
      <b:Author>
        <b:NameList>
          <b:Person>
            <b:Last>Kabchi</b:Last>
            <b:First>Mantura </b:First>
          </b:Person>
          <b:Person>
            <b:Last>Martínez</b:Last>
            <b:First>Miguel </b:First>
          </b:Person>
        </b:NameList>
      </b:Author>
    </b:Author>
    <b:RefOrder>3</b:RefOrder>
  </b:Source>
  <b:Source>
    <b:Tag>Los12</b:Tag>
    <b:SourceType>Book</b:SourceType>
    <b:Guid>{37916B76-03A1-4F66-9FF3-340E92DB0BE0}</b:Guid>
    <b:Title>Business Intelligence: The Savvy Manager's Guide</b:Title>
    <b:Year>2012</b:Year>
    <b:Author>
      <b:Author>
        <b:NameList>
          <b:Person>
            <b:Last>Loshin</b:Last>
            <b:First>David</b:First>
          </b:Person>
        </b:NameList>
      </b:Author>
    </b:Author>
    <b:City>Waltham</b:City>
    <b:Publisher>Morgan Kaufmann</b:Publisher>
    <b:RefOrder>24</b:RefOrder>
  </b:Source>
  <b:Source>
    <b:Tag>Bel06</b:Tag>
    <b:SourceType>Book</b:SourceType>
    <b:Guid>{F3450464-D201-44FD-9001-EE6E0E7E1CE4}</b:Guid>
    <b:Title>Indicadores de Gestión: Herramientas para lograr la competitividad</b:Title>
    <b:Year>2006</b:Year>
    <b:City>Bogotá</b:City>
    <b:Publisher>3R Editores</b:Publisher>
    <b:Author>
      <b:Author>
        <b:NameList>
          <b:Person>
            <b:Last>Beltrán</b:Last>
            <b:First>Jesús</b:First>
          </b:Person>
        </b:NameList>
      </b:Author>
    </b:Author>
    <b:RefOrder>30</b:RefOrder>
  </b:Source>
  <b:Source>
    <b:Tag>Mik96</b:Tag>
    <b:SourceType>DocumentFromInternetSite</b:SourceType>
    <b:Guid>{B33B6DA8-A0EC-4D06-8CEC-5BEC705369F9}</b:Guid>
    <b:Title>ARC File Format</b:Title>
    <b:Year>1996</b:Year>
    <b:Author>
      <b:Author>
        <b:NameList>
          <b:Person>
            <b:Last>Kahle</b:Last>
            <b:First>Mike</b:First>
            <b:Middle>Burner &amp; Brewster</b:Middle>
          </b:Person>
        </b:NameList>
      </b:Author>
    </b:Author>
    <b:InternetSiteTitle>Internet Archive</b:InternetSiteTitle>
    <b:Month>September</b:Month>
    <b:Day>15</b:Day>
    <b:URL>http://archive.org/web/researcher/ArcFileFormat.php</b:URL>
    <b:RefOrder>59</b:RefOrder>
  </b:Source>
  <b:Source>
    <b:Tag>Osp11</b:Tag>
    <b:SourceType>ElectronicSource</b:SourceType>
    <b:Guid>{A9DEF3CA-354D-43A0-A8E8-2C504D67D3A0}</b:Guid>
    <b:Author>
      <b:Author>
        <b:NameList>
          <b:Person>
            <b:Last>Ospina</b:Last>
            <b:First>Mercy</b:First>
          </b:Person>
        </b:NameList>
      </b:Author>
    </b:Author>
    <b:Title>Modelo de Archivo de la Web para Venezuela</b:Title>
    <b:Year>2011</b:Year>
    <b:City>Caracas</b:City>
    <b:StateProvince>Distrito Capital</b:StateProvince>
    <b:CountryRegion>Venezuela</b:CountryRegion>
    <b:Month>Septiembre</b:Month>
    <b:RefOrder>8</b:RefOrder>
  </b:Source>
  <b:Source>
    <b:Tag>Nat04</b:Tag>
    <b:SourceType>Book</b:SourceType>
    <b:Guid>{D45B6A66-B95A-4C78-B70D-C4B731591E67}</b:Guid>
    <b:Author>
      <b:Author>
        <b:Corporate>National Information Standards Organization</b:Corporate>
      </b:Author>
    </b:Author>
    <b:Title>Understanding Metadata</b:Title>
    <b:City>Bethesda</b:City>
    <b:StateProvince>Maryland</b:StateProvince>
    <b:CountryRegion>United States of America</b:CountryRegion>
    <b:Year>2004</b:Year>
    <b:Publisher>NISO Press</b:Publisher>
    <b:RefOrder>4</b:RefOrder>
  </b:Source>
  <b:Source>
    <b:Tag>Ste11</b:Tag>
    <b:SourceType>InternetSite</b:SourceType>
    <b:Guid>{3038972A-47A9-4265-B4A6-35EF40B6D5CC}</b:Guid>
    <b:Title>Web Archive Transformation (WAT) Specification, Utilities, and Usage Overview</b:Title>
    <b:Year>2011</b:Year>
    <b:Author>
      <b:Author>
        <b:NameList>
          <b:Person>
            <b:Last>Stern</b:Last>
            <b:First>Hunter</b:First>
          </b:Person>
        </b:NameList>
      </b:Author>
    </b:Author>
    <b:InternetSiteTitle>Web Archive Jira</b:InternetSiteTitle>
    <b:Month>Mayo</b:Month>
    <b:Day>31</b:Day>
    <b:URL>https://webarchive.jira.com/wiki/plugins/servlet/mobile#content/view/14484029</b:URL>
    <b:RefOrder>14</b:RefOrder>
  </b:Source>
  <b:Source>
    <b:Tag>Mon14</b:Tag>
    <b:SourceType>Report</b:SourceType>
    <b:Guid>{0D12EC45-6677-484D-89A7-E8F138659655}</b:Guid>
    <b:Title>¿Qué son los indicadores?</b:Title>
    <b:Year>2014</b:Year>
    <b:Author>
      <b:Author>
        <b:NameList>
          <b:Person>
            <b:Last>Mondragón</b:Last>
            <b:First>Angélica</b:First>
          </b:Person>
        </b:NameList>
      </b:Author>
    </b:Author>
    <b:RefOrder>29</b:RefOrder>
  </b:Source>
  <b:Source>
    <b:Tag>Rei94</b:Tag>
    <b:SourceType>Book</b:SourceType>
    <b:Guid>{6A46B600-3AE6-4290-BDCC-D4B14067BD2F}</b:Guid>
    <b:Title>The Data Modeling Handbook: A Best-Practice Approach To Building Quality Data Models</b:Title>
    <b:Year>1994</b:Year>
    <b:Publisher>WILEY-QED</b:Publisher>
    <b:Author>
      <b:Author>
        <b:NameList>
          <b:Person>
            <b:Last>Reingruber</b:Last>
            <b:Middle>C</b:Middle>
            <b:First>Michael</b:First>
          </b:Person>
          <b:Person>
            <b:Last>Gregory</b:Last>
            <b:Middle>W</b:Middle>
            <b:First>William</b:First>
          </b:Person>
        </b:NameList>
      </b:Author>
    </b:Author>
    <b:RefOrder>18</b:RefOrder>
  </b:Source>
  <b:Source>
    <b:Tag>ISO06</b:Tag>
    <b:SourceType>Book</b:SourceType>
    <b:Guid>{7B325488-1D28-4B9C-B11B-8A1A8388311C}</b:Guid>
    <b:Author>
      <b:Author>
        <b:Corporate>ISO 28500</b:Corporate>
      </b:Author>
    </b:Author>
    <b:Title>Information and documentation — The WARC File Format</b:Title>
    <b:Year>2006</b:Year>
    <b:RefOrder>60</b:RefOrder>
  </b:Source>
  <b:Source>
    <b:Tag>REB</b:Tag>
    <b:SourceType>Report</b:SourceType>
    <b:Guid>{0C4EF4E4-D53F-4405-8365-4AFD8676DAFE}</b:Guid>
    <b:Title>Informe del objetivo operacional 1.2.1: Guía de Recursos para la Preservación Digital</b:Title>
    <b:Author>
      <b:Author>
        <b:NameList>
          <b:Person>
            <b:Last>Rebiun</b:Last>
          </b:Person>
        </b:NameList>
      </b:Author>
    </b:Author>
    <b:City>España</b:City>
    <b:RefOrder>7</b:RefOrder>
  </b:Source>
  <b:Source>
    <b:Tag>Riv13</b:Tag>
    <b:SourceType>Report</b:SourceType>
    <b:Guid>{E1D8F589-60E3-4D7A-80C7-E9419D93A392}</b:Guid>
    <b:Title>Implementación de los móulos de adquisición y almacenamiento de un prototipo para el archivado de sitios Web en Venezuela</b:Title>
    <b:Year>2013</b:Year>
    <b:City>Caracas</b:City>
    <b:Author>
      <b:Author>
        <b:NameList>
          <b:Person>
            <b:Last>Rivero</b:Last>
            <b:First>Lorena</b:First>
          </b:Person>
          <b:Person>
            <b:Last>García</b:Last>
            <b:First>Jonathan</b:First>
          </b:Person>
        </b:NameList>
      </b:Author>
    </b:Author>
    <b:RefOrder>2</b:RefOrder>
  </b:Source>
  <b:Source>
    <b:Tag>Peñ05</b:Tag>
    <b:SourceType>JournalArticle</b:SourceType>
    <b:Guid>{FE44FA70-FA88-4575-839D-CBB1A4053716}</b:Guid>
    <b:Title>Evolución del concepto y de la significación social del patrimonio cultural</b:Title>
    <b:Year>2005</b:Year>
    <b:Author>
      <b:Author>
        <b:NameList>
          <b:Person>
            <b:Last>Llull P.</b:Last>
            <b:First>Josué</b:First>
          </b:Person>
        </b:NameList>
      </b:Author>
    </b:Author>
    <b:JournalName>Arte, Individuo y Sociedad</b:JournalName>
    <b:Pages>175-204</b:Pages>
    <b:Volume>17</b:Volume>
    <b:RefOrder>5</b:RefOrder>
  </b:Source>
  <b:Source>
    <b:Tag>PenAD13</b:Tag>
    <b:SourceType>DocumentFromInternetSite</b:SourceType>
    <b:Guid>{3AE0DD73-F4FD-42E0-9C27-0C037CE77FBE}</b:Guid>
    <b:Title>Pentaho Aggregation Designer Overview</b:Title>
    <b:Year>2013</b:Year>
    <b:Author>
      <b:Author>
        <b:Corporate>Pentaho Corporation</b:Corporate>
      </b:Author>
    </b:Author>
    <b:InternetSiteTitle>Pentaho Infocenter 5.0</b:InternetSiteTitle>
    <b:URL>http://infocenter.pentaho.com/help/index.jsp?topic=%2Faggregation_designer_guide%2Fconcept_pad_overview.html</b:URL>
    <b:RefOrder>61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7CDA60-CE45-4D8F-844D-5C1C8D216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iones</Template>
  <TotalTime>81</TotalTime>
  <Pages>17</Pages>
  <Words>1405</Words>
  <Characters>7731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Prof mercy</cp:lastModifiedBy>
  <cp:revision>9</cp:revision>
  <cp:lastPrinted>2015-03-11T23:40:00Z</cp:lastPrinted>
  <dcterms:created xsi:type="dcterms:W3CDTF">2015-04-21T16:06:00Z</dcterms:created>
  <dcterms:modified xsi:type="dcterms:W3CDTF">2015-05-19T15:06:00Z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